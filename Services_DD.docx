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E4DC6" w14:textId="77777777" w:rsidR="002610BC" w:rsidRPr="00513C50" w:rsidRDefault="008540C0" w:rsidP="00230E43">
      <w:bookmarkStart w:id="0" w:name="_Toc334431706"/>
      <w:bookmarkStart w:id="1" w:name="_Toc334608921"/>
      <w:bookmarkStart w:id="2" w:name="_Toc334615183"/>
      <w:bookmarkStart w:id="3" w:name="_Toc334631552"/>
      <w:bookmarkStart w:id="4" w:name="_Toc334634492"/>
      <w:bookmarkStart w:id="5" w:name="_Toc334711768"/>
      <w:bookmarkStart w:id="6" w:name="_Toc334719823"/>
      <w:bookmarkStart w:id="7" w:name="_Toc334720444"/>
      <w:bookmarkStart w:id="8" w:name="_Toc335068137"/>
      <w:bookmarkStart w:id="9" w:name="_Toc401563539"/>
      <w:bookmarkStart w:id="10" w:name="_Toc401564779"/>
      <w:bookmarkStart w:id="11" w:name="_Toc401566533"/>
      <w:bookmarkStart w:id="12" w:name="_Toc401566574"/>
      <w:bookmarkStart w:id="13" w:name="_Toc401569612"/>
      <w:bookmarkStart w:id="14" w:name="_Toc401570120"/>
      <w:bookmarkStart w:id="15" w:name="_Toc401570688"/>
      <w:bookmarkStart w:id="16" w:name="_Toc401571466"/>
      <w:bookmarkStart w:id="17" w:name="_Toc401571581"/>
      <w:bookmarkStart w:id="18" w:name="_Toc421454647"/>
      <w:bookmarkStart w:id="19" w:name="_Toc421525035"/>
      <w:r>
        <w:rPr>
          <w:noProof/>
        </w:rPr>
        <mc:AlternateContent>
          <mc:Choice Requires="wpg">
            <w:drawing>
              <wp:anchor distT="0" distB="0" distL="114300" distR="114300" simplePos="0" relativeHeight="251649024" behindDoc="0" locked="0" layoutInCell="1" allowOverlap="1" wp14:anchorId="24412F94" wp14:editId="73CAFC08">
                <wp:simplePos x="0" y="0"/>
                <wp:positionH relativeFrom="page">
                  <wp:align>right</wp:align>
                </wp:positionH>
                <wp:positionV relativeFrom="paragraph">
                  <wp:posOffset>-721360</wp:posOffset>
                </wp:positionV>
                <wp:extent cx="7706995" cy="558165"/>
                <wp:effectExtent l="0" t="0" r="8255" b="0"/>
                <wp:wrapNone/>
                <wp:docPr id="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06995" cy="558165"/>
                          <a:chOff x="695" y="1994"/>
                          <a:chExt cx="10825" cy="640"/>
                        </a:xfrm>
                      </wpg:grpSpPr>
                      <wps:wsp>
                        <wps:cNvPr id="7" name="Rectangle 5"/>
                        <wps:cNvSpPr>
                          <a:spLocks noChangeArrowheads="1"/>
                        </wps:cNvSpPr>
                        <wps:spPr bwMode="auto">
                          <a:xfrm>
                            <a:off x="720" y="2145"/>
                            <a:ext cx="10800" cy="480"/>
                          </a:xfrm>
                          <a:prstGeom prst="rect">
                            <a:avLst/>
                          </a:prstGeom>
                          <a:solidFill>
                            <a:srgbClr val="E5E5E5"/>
                          </a:solidFill>
                          <a:ln>
                            <a:noFill/>
                          </a:ln>
                          <a:extLst>
                            <a:ext uri="{91240B29-F687-4F45-9708-019B960494DF}">
                              <a14:hiddenLine xmlns:a14="http://schemas.microsoft.com/office/drawing/2010/main" w="9525">
                                <a:solidFill>
                                  <a:srgbClr val="E5E5E5"/>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695" y="1994"/>
                            <a:ext cx="1720" cy="64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D0FCC5" id="Group 4" o:spid="_x0000_s1026" style="position:absolute;margin-left:555.65pt;margin-top:-56.8pt;width:606.85pt;height:43.95pt;z-index:251649024;mso-position-horizontal:right;mso-position-horizontal-relative:page" coordorigin="695,1994" coordsize="10825,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">
                <v:rect id="Rectangle 5" o:spid="_x0000_s1027" style="position:absolute;left:720;top:2145;width:1080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MccQA&#10;AADaAAAADwAAAGRycy9kb3ducmV2LnhtbESPQWuDQBSE74X+h+UVemvW5JAam1WSQEDBHpr0Bzzc&#10;F5W4b8Vdjc2vzxYKPQ4z8w2zzWbTiYkG11pWsFxEIIgrq1uuFXyfj28xCOeRNXaWScEPOcjS56ct&#10;Jtre+Iumk69FgLBLUEHjfZ9I6aqGDLqF7YmDd7GDQR/kUEs94C3ATSdXUbSWBlsOCw32dGioup5G&#10;o+A6lsWm3Iz7Ij/k8XwpzsX0eVfq9WXefYDwNPv/8F871wre4fdKuAEy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zHHEAAAA2gAAAA8AAAAAAAAAAAAAAAAAmAIAAGRycy9k&#10;b3ducmV2LnhtbFBLBQYAAAAABAAEAPUAAACJAwAAAAA=&#10;" fillcolor="#e5e5e5" stroked="f" strokecolor="#e5e5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695;top:1994;width:1720;height:6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dTqDEAAAA2gAAAA8AAABkcnMvZG93bnJldi54bWxEj0+LwjAUxO/CfofwBG+a6kG0GkVkFYU9&#10;rP/Q46N5ttXmpTZR6376zYKwx2FmfsOMp7UpxIMql1tW0O1EIIgTq3NOFex3i/YAhPPIGgvLpOBF&#10;DqaTj8YYY22fvKHH1qciQNjFqCDzvoyldElGBl3HlsTBO9vKoA+ySqWu8BngppC9KOpLgzmHhQxL&#10;mmeUXLd3o+CwlMf995c7vC6nm/k8rgf9n41TqtWsZyMQnmr/H363V1rBEP6uhBsgJ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dTqDEAAAA2gAAAA8AAAAAAAAAAAAAAAAA&#10;nwIAAGRycy9kb3ducmV2LnhtbFBLBQYAAAAABAAEAPcAAACQAwAAAAA=&#10;">
                  <v:imagedata r:id="rId15" o:title=""/>
                </v:shape>
                <w10:wrap anchorx="page"/>
              </v:group>
            </w:pict>
          </mc:Fallback>
        </mc:AlternateConten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0C3A855E" w14:textId="77777777" w:rsidR="002610BC" w:rsidRPr="00513C50" w:rsidRDefault="002610BC"/>
    <w:p w14:paraId="3C1B11DC" w14:textId="77777777" w:rsidR="002610BC" w:rsidRPr="00513C50" w:rsidRDefault="002610BC"/>
    <w:p w14:paraId="7588ECED" w14:textId="77777777" w:rsidR="002610BC" w:rsidRPr="00513C50" w:rsidRDefault="002610BC"/>
    <w:p w14:paraId="20F62F4B" w14:textId="77777777" w:rsidR="002610BC" w:rsidRPr="00513C50" w:rsidRDefault="002610BC"/>
    <w:p w14:paraId="1F811901" w14:textId="77777777" w:rsidR="002610BC" w:rsidRPr="00513C50" w:rsidRDefault="002610BC"/>
    <w:p w14:paraId="36A8FD27" w14:textId="77777777" w:rsidR="002610BC" w:rsidRPr="00513C50" w:rsidRDefault="00410287" w:rsidP="00330AFA">
      <w:pPr>
        <w:jc w:val="left"/>
      </w:pPr>
      <w:r w:rsidRPr="00B32F15">
        <w:rPr>
          <w:noProof/>
          <w:sz w:val="20"/>
        </w:rPr>
        <w:drawing>
          <wp:anchor distT="0" distB="0" distL="114300" distR="114300" simplePos="0" relativeHeight="251650048" behindDoc="0" locked="0" layoutInCell="1" allowOverlap="1" wp14:anchorId="4D33B2BF" wp14:editId="315D0577">
            <wp:simplePos x="0" y="0"/>
            <wp:positionH relativeFrom="column">
              <wp:posOffset>914400</wp:posOffset>
            </wp:positionH>
            <wp:positionV relativeFrom="paragraph">
              <wp:posOffset>9525</wp:posOffset>
            </wp:positionV>
            <wp:extent cx="3258820" cy="1926590"/>
            <wp:effectExtent l="0" t="0" r="0" b="0"/>
            <wp:wrapSquare wrapText="bothSides"/>
            <wp:docPr id="14" name="Picture 14" descr="http://intranet.plc.hs.int/intranet/brand/documents/logos/HomeServe Logo - Portrai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ranet.plc.hs.int/intranet/brand/documents/logos/HomeServe Logo - Portrait (whit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8820" cy="1926590"/>
                    </a:xfrm>
                    <a:prstGeom prst="rect">
                      <a:avLst/>
                    </a:prstGeom>
                    <a:noFill/>
                    <a:ln w="9525">
                      <a:noFill/>
                      <a:miter lim="800000"/>
                      <a:headEnd/>
                      <a:tailEnd/>
                    </a:ln>
                  </pic:spPr>
                </pic:pic>
              </a:graphicData>
            </a:graphic>
          </wp:anchor>
        </w:drawing>
      </w:r>
      <w:r w:rsidR="00330AFA">
        <w:br w:type="textWrapping" w:clear="all"/>
      </w:r>
    </w:p>
    <w:p w14:paraId="0C048714" w14:textId="77777777" w:rsidR="002610BC" w:rsidRPr="00513C50" w:rsidRDefault="002610BC"/>
    <w:p w14:paraId="24BECFCD" w14:textId="77777777" w:rsidR="002610BC" w:rsidRPr="00513C50" w:rsidRDefault="002610BC" w:rsidP="00F2304C">
      <w:pPr>
        <w:jc w:val="right"/>
      </w:pPr>
    </w:p>
    <w:p w14:paraId="4736B487" w14:textId="77777777" w:rsidR="00440198" w:rsidRPr="00DF2848" w:rsidRDefault="00440198">
      <w:pPr>
        <w:jc w:val="center"/>
        <w:rPr>
          <w:b/>
          <w:sz w:val="44"/>
        </w:rPr>
      </w:pPr>
      <w:r w:rsidRPr="00DF2848">
        <w:rPr>
          <w:b/>
          <w:sz w:val="44"/>
        </w:rPr>
        <w:t>Unity Programme</w:t>
      </w:r>
    </w:p>
    <w:p w14:paraId="18B87CB5" w14:textId="77777777" w:rsidR="00440198" w:rsidRDefault="00552C0F">
      <w:pPr>
        <w:jc w:val="center"/>
        <w:rPr>
          <w:b/>
          <w:sz w:val="32"/>
        </w:rPr>
      </w:pPr>
      <w:r>
        <w:rPr>
          <w:b/>
          <w:sz w:val="32"/>
        </w:rPr>
        <w:t xml:space="preserve">UK Release </w:t>
      </w:r>
      <w:r w:rsidR="00B710F0">
        <w:rPr>
          <w:b/>
          <w:sz w:val="32"/>
        </w:rPr>
        <w:t>6</w:t>
      </w:r>
    </w:p>
    <w:p w14:paraId="7894E12D" w14:textId="4E955B3F" w:rsidR="00282D1E" w:rsidRPr="00DF2848" w:rsidRDefault="00CE4AEA">
      <w:pPr>
        <w:jc w:val="center"/>
        <w:rPr>
          <w:b/>
          <w:sz w:val="32"/>
        </w:rPr>
      </w:pPr>
      <w:r>
        <w:rPr>
          <w:b/>
          <w:sz w:val="32"/>
        </w:rPr>
        <w:t>Sprint 4</w:t>
      </w:r>
    </w:p>
    <w:p w14:paraId="028F68BF" w14:textId="77777777" w:rsidR="00440198" w:rsidRPr="00440198" w:rsidRDefault="00440198">
      <w:pPr>
        <w:jc w:val="center"/>
        <w:rPr>
          <w:b/>
          <w:sz w:val="56"/>
        </w:rPr>
      </w:pPr>
    </w:p>
    <w:p w14:paraId="52B2225B" w14:textId="77777777" w:rsidR="00922EFA" w:rsidRDefault="001E1833" w:rsidP="00922EFA">
      <w:pPr>
        <w:jc w:val="center"/>
        <w:rPr>
          <w:b/>
          <w:sz w:val="40"/>
          <w:szCs w:val="32"/>
        </w:rPr>
      </w:pPr>
      <w:r>
        <w:rPr>
          <w:b/>
          <w:sz w:val="40"/>
          <w:szCs w:val="32"/>
        </w:rPr>
        <w:t>MDM</w:t>
      </w:r>
      <w:r w:rsidR="00EA45B8">
        <w:rPr>
          <w:b/>
          <w:sz w:val="40"/>
          <w:szCs w:val="32"/>
        </w:rPr>
        <w:t xml:space="preserve"> Real-Time </w:t>
      </w:r>
      <w:r>
        <w:rPr>
          <w:b/>
          <w:sz w:val="40"/>
          <w:szCs w:val="32"/>
        </w:rPr>
        <w:t>Integration</w:t>
      </w:r>
    </w:p>
    <w:p w14:paraId="16DCD508" w14:textId="77777777" w:rsidR="00F27599" w:rsidRDefault="00F27599" w:rsidP="007D1B53">
      <w:pPr>
        <w:jc w:val="center"/>
        <w:rPr>
          <w:b/>
          <w:sz w:val="40"/>
          <w:szCs w:val="32"/>
        </w:rPr>
      </w:pPr>
    </w:p>
    <w:p w14:paraId="30E54177" w14:textId="77777777" w:rsidR="00670DE9" w:rsidRDefault="00670DE9" w:rsidP="007D1B53">
      <w:pPr>
        <w:jc w:val="center"/>
        <w:rPr>
          <w:b/>
          <w:sz w:val="40"/>
          <w:szCs w:val="32"/>
        </w:rPr>
      </w:pPr>
    </w:p>
    <w:p w14:paraId="660D367D" w14:textId="4573ABA3" w:rsidR="007D1B53" w:rsidRPr="001D497D" w:rsidRDefault="00922EFA" w:rsidP="007D1B53">
      <w:pPr>
        <w:jc w:val="center"/>
        <w:rPr>
          <w:b/>
          <w:sz w:val="32"/>
          <w:szCs w:val="32"/>
        </w:rPr>
      </w:pPr>
      <w:r>
        <w:rPr>
          <w:b/>
          <w:sz w:val="32"/>
          <w:szCs w:val="32"/>
        </w:rPr>
        <w:t xml:space="preserve">Technical </w:t>
      </w:r>
      <w:r w:rsidR="003B5BDF">
        <w:rPr>
          <w:b/>
          <w:sz w:val="32"/>
          <w:szCs w:val="32"/>
        </w:rPr>
        <w:t>D</w:t>
      </w:r>
      <w:r>
        <w:rPr>
          <w:b/>
          <w:sz w:val="32"/>
          <w:szCs w:val="32"/>
        </w:rPr>
        <w:t>esign</w:t>
      </w:r>
    </w:p>
    <w:p w14:paraId="23F04575" w14:textId="77777777" w:rsidR="007D1B53" w:rsidRDefault="007D1B53">
      <w:pPr>
        <w:jc w:val="center"/>
        <w:rPr>
          <w:b/>
          <w:sz w:val="32"/>
          <w:szCs w:val="32"/>
        </w:rPr>
      </w:pPr>
    </w:p>
    <w:p w14:paraId="53A5707F" w14:textId="77777777" w:rsidR="00701E1F" w:rsidRPr="001D497D" w:rsidRDefault="00861C0A" w:rsidP="00861C0A">
      <w:pPr>
        <w:tabs>
          <w:tab w:val="left" w:pos="6387"/>
        </w:tabs>
        <w:jc w:val="left"/>
        <w:rPr>
          <w:b/>
          <w:sz w:val="32"/>
          <w:szCs w:val="32"/>
        </w:rPr>
      </w:pPr>
      <w:r>
        <w:rPr>
          <w:b/>
          <w:sz w:val="32"/>
          <w:szCs w:val="32"/>
        </w:rPr>
        <w:tab/>
      </w:r>
    </w:p>
    <w:p w14:paraId="0CD98D8F" w14:textId="53FE73A8" w:rsidR="002610BC" w:rsidRPr="00C37F8C" w:rsidRDefault="00A56FE9" w:rsidP="00C37F8C">
      <w:pPr>
        <w:jc w:val="center"/>
        <w:rPr>
          <w:b/>
          <w:sz w:val="32"/>
          <w:szCs w:val="32"/>
        </w:rPr>
      </w:pPr>
      <w:r>
        <w:rPr>
          <w:b/>
          <w:sz w:val="32"/>
          <w:szCs w:val="32"/>
        </w:rPr>
        <w:t xml:space="preserve">Version </w:t>
      </w:r>
      <w:r w:rsidR="00D943A8">
        <w:rPr>
          <w:b/>
          <w:sz w:val="32"/>
          <w:szCs w:val="32"/>
        </w:rPr>
        <w:t>3</w:t>
      </w:r>
      <w:r w:rsidR="00E452CC">
        <w:rPr>
          <w:b/>
          <w:sz w:val="32"/>
          <w:szCs w:val="32"/>
        </w:rPr>
        <w:t>.</w:t>
      </w:r>
      <w:r w:rsidR="007873E7">
        <w:rPr>
          <w:b/>
          <w:sz w:val="32"/>
          <w:szCs w:val="32"/>
        </w:rPr>
        <w:t>0</w:t>
      </w:r>
    </w:p>
    <w:p w14:paraId="11185D20" w14:textId="77777777" w:rsidR="002610BC" w:rsidRPr="00513C50" w:rsidRDefault="002610BC" w:rsidP="00ED0E31">
      <w:pPr>
        <w:pStyle w:val="Header"/>
        <w:tabs>
          <w:tab w:val="clear" w:pos="4320"/>
          <w:tab w:val="clear" w:pos="8640"/>
        </w:tabs>
      </w:pPr>
    </w:p>
    <w:p w14:paraId="6EB9549C" w14:textId="77777777" w:rsidR="0093627D" w:rsidRDefault="0093627D">
      <w:pPr>
        <w:jc w:val="left"/>
        <w:rPr>
          <w:b/>
          <w:caps/>
          <w:szCs w:val="28"/>
        </w:rPr>
      </w:pPr>
      <w:r>
        <w:br w:type="page"/>
      </w:r>
    </w:p>
    <w:p w14:paraId="56EFE985" w14:textId="77777777" w:rsidR="002610BC" w:rsidRPr="00513C50" w:rsidRDefault="008540C0">
      <w:pPr>
        <w:pStyle w:val="TOC1"/>
        <w:rPr>
          <w:noProof w:val="0"/>
        </w:rPr>
      </w:pPr>
      <w:r>
        <w:lastRenderedPageBreak/>
        <mc:AlternateContent>
          <mc:Choice Requires="wps">
            <w:drawing>
              <wp:anchor distT="4294967294" distB="4294967294" distL="114300" distR="114300" simplePos="0" relativeHeight="251648000" behindDoc="0" locked="0" layoutInCell="0" allowOverlap="1" wp14:anchorId="3614C5A4" wp14:editId="55EEF979">
                <wp:simplePos x="0" y="0"/>
                <wp:positionH relativeFrom="column">
                  <wp:posOffset>-45720</wp:posOffset>
                </wp:positionH>
                <wp:positionV relativeFrom="paragraph">
                  <wp:posOffset>182879</wp:posOffset>
                </wp:positionV>
                <wp:extent cx="5608320" cy="0"/>
                <wp:effectExtent l="0" t="0" r="30480" b="19050"/>
                <wp:wrapNone/>
                <wp:docPr id="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083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D47821" id="Line 2" o:spid="_x0000_s1026" style="position:absolute;z-index:2516480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6pt,14.4pt" to="438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" o:allowincell="f" strokeweight="1pt"/>
            </w:pict>
          </mc:Fallback>
        </mc:AlternateContent>
      </w:r>
      <w:r w:rsidR="002610BC" w:rsidRPr="00513C50">
        <w:rPr>
          <w:noProof w:val="0"/>
        </w:rPr>
        <w:t>Table of Contents</w:t>
      </w:r>
    </w:p>
    <w:p w14:paraId="4E1A8E5B" w14:textId="77777777" w:rsidR="00982A8E" w:rsidRDefault="008177FB">
      <w:pPr>
        <w:pStyle w:val="TOC1"/>
        <w:rPr>
          <w:rFonts w:asciiTheme="minorHAnsi" w:eastAsiaTheme="minorEastAsia" w:hAnsiTheme="minorHAnsi" w:cstheme="minorBidi"/>
          <w:b w:val="0"/>
          <w:bCs w:val="0"/>
          <w:caps w:val="0"/>
          <w:sz w:val="22"/>
          <w:szCs w:val="22"/>
        </w:rPr>
      </w:pPr>
      <w:r w:rsidRPr="00513C50">
        <w:rPr>
          <w:smallCaps/>
          <w:noProof w:val="0"/>
        </w:rPr>
        <w:fldChar w:fldCharType="begin"/>
      </w:r>
      <w:r w:rsidR="002610BC" w:rsidRPr="00513C50">
        <w:rPr>
          <w:noProof w:val="0"/>
        </w:rPr>
        <w:instrText xml:space="preserve"> TOC \o "1-5" \h \z </w:instrText>
      </w:r>
      <w:r w:rsidRPr="00513C50">
        <w:rPr>
          <w:smallCaps/>
          <w:noProof w:val="0"/>
        </w:rPr>
        <w:fldChar w:fldCharType="separate"/>
      </w:r>
      <w:hyperlink w:anchor="_Toc476148002" w:history="1">
        <w:r w:rsidR="00982A8E" w:rsidRPr="00EC75D7">
          <w:rPr>
            <w:rStyle w:val="Hyperlink"/>
          </w:rPr>
          <w:t>1</w:t>
        </w:r>
        <w:r w:rsidR="00982A8E">
          <w:rPr>
            <w:rFonts w:asciiTheme="minorHAnsi" w:eastAsiaTheme="minorEastAsia" w:hAnsiTheme="minorHAnsi" w:cstheme="minorBidi"/>
            <w:b w:val="0"/>
            <w:bCs w:val="0"/>
            <w:caps w:val="0"/>
            <w:sz w:val="22"/>
            <w:szCs w:val="22"/>
          </w:rPr>
          <w:tab/>
        </w:r>
        <w:r w:rsidR="00982A8E" w:rsidRPr="00EC75D7">
          <w:rPr>
            <w:rStyle w:val="Hyperlink"/>
          </w:rPr>
          <w:t>Introduction</w:t>
        </w:r>
        <w:r w:rsidR="00982A8E">
          <w:rPr>
            <w:webHidden/>
          </w:rPr>
          <w:tab/>
        </w:r>
        <w:r w:rsidR="00982A8E">
          <w:rPr>
            <w:webHidden/>
          </w:rPr>
          <w:fldChar w:fldCharType="begin"/>
        </w:r>
        <w:r w:rsidR="00982A8E">
          <w:rPr>
            <w:webHidden/>
          </w:rPr>
          <w:instrText xml:space="preserve"> PAGEREF _Toc476148002 \h </w:instrText>
        </w:r>
        <w:r w:rsidR="00982A8E">
          <w:rPr>
            <w:webHidden/>
          </w:rPr>
        </w:r>
        <w:r w:rsidR="00982A8E">
          <w:rPr>
            <w:webHidden/>
          </w:rPr>
          <w:fldChar w:fldCharType="separate"/>
        </w:r>
        <w:r w:rsidR="00982A8E">
          <w:rPr>
            <w:webHidden/>
          </w:rPr>
          <w:t>4</w:t>
        </w:r>
        <w:r w:rsidR="00982A8E">
          <w:rPr>
            <w:webHidden/>
          </w:rPr>
          <w:fldChar w:fldCharType="end"/>
        </w:r>
      </w:hyperlink>
    </w:p>
    <w:p w14:paraId="6BD41AEA" w14:textId="77777777" w:rsidR="00982A8E" w:rsidRDefault="00411EE0">
      <w:pPr>
        <w:pStyle w:val="TOC2"/>
        <w:rPr>
          <w:rFonts w:asciiTheme="minorHAnsi" w:eastAsiaTheme="minorEastAsia" w:hAnsiTheme="minorHAnsi" w:cstheme="minorBidi"/>
          <w:bCs w:val="0"/>
          <w:smallCaps w:val="0"/>
          <w:sz w:val="22"/>
          <w:szCs w:val="22"/>
        </w:rPr>
      </w:pPr>
      <w:hyperlink w:anchor="_Toc476148003" w:history="1">
        <w:r w:rsidR="00982A8E" w:rsidRPr="00EC75D7">
          <w:rPr>
            <w:rStyle w:val="Hyperlink"/>
            <w:highlight w:val="yellow"/>
          </w:rPr>
          <w:t>1.1</w:t>
        </w:r>
        <w:r w:rsidR="00982A8E">
          <w:rPr>
            <w:rFonts w:asciiTheme="minorHAnsi" w:eastAsiaTheme="minorEastAsia" w:hAnsiTheme="minorHAnsi" w:cstheme="minorBidi"/>
            <w:bCs w:val="0"/>
            <w:smallCaps w:val="0"/>
            <w:sz w:val="22"/>
            <w:szCs w:val="22"/>
          </w:rPr>
          <w:tab/>
        </w:r>
        <w:r w:rsidR="00982A8E" w:rsidRPr="00EC75D7">
          <w:rPr>
            <w:rStyle w:val="Hyperlink"/>
            <w:highlight w:val="yellow"/>
          </w:rPr>
          <w:t>MDM Platform Overview</w:t>
        </w:r>
        <w:r w:rsidR="00982A8E">
          <w:rPr>
            <w:webHidden/>
          </w:rPr>
          <w:tab/>
        </w:r>
        <w:r w:rsidR="00982A8E">
          <w:rPr>
            <w:webHidden/>
          </w:rPr>
          <w:fldChar w:fldCharType="begin"/>
        </w:r>
        <w:r w:rsidR="00982A8E">
          <w:rPr>
            <w:webHidden/>
          </w:rPr>
          <w:instrText xml:space="preserve"> PAGEREF _Toc476148003 \h </w:instrText>
        </w:r>
        <w:r w:rsidR="00982A8E">
          <w:rPr>
            <w:webHidden/>
          </w:rPr>
        </w:r>
        <w:r w:rsidR="00982A8E">
          <w:rPr>
            <w:webHidden/>
          </w:rPr>
          <w:fldChar w:fldCharType="separate"/>
        </w:r>
        <w:r w:rsidR="00982A8E">
          <w:rPr>
            <w:webHidden/>
          </w:rPr>
          <w:t>4</w:t>
        </w:r>
        <w:r w:rsidR="00982A8E">
          <w:rPr>
            <w:webHidden/>
          </w:rPr>
          <w:fldChar w:fldCharType="end"/>
        </w:r>
      </w:hyperlink>
    </w:p>
    <w:p w14:paraId="43196564" w14:textId="77777777" w:rsidR="00982A8E" w:rsidRDefault="00411EE0">
      <w:pPr>
        <w:pStyle w:val="TOC2"/>
        <w:rPr>
          <w:rFonts w:asciiTheme="minorHAnsi" w:eastAsiaTheme="minorEastAsia" w:hAnsiTheme="minorHAnsi" w:cstheme="minorBidi"/>
          <w:bCs w:val="0"/>
          <w:smallCaps w:val="0"/>
          <w:sz w:val="22"/>
          <w:szCs w:val="22"/>
        </w:rPr>
      </w:pPr>
      <w:hyperlink w:anchor="_Toc476148004" w:history="1">
        <w:r w:rsidR="00982A8E" w:rsidRPr="00EC75D7">
          <w:rPr>
            <w:rStyle w:val="Hyperlink"/>
          </w:rPr>
          <w:t>1.2</w:t>
        </w:r>
        <w:r w:rsidR="00982A8E">
          <w:rPr>
            <w:rFonts w:asciiTheme="minorHAnsi" w:eastAsiaTheme="minorEastAsia" w:hAnsiTheme="minorHAnsi" w:cstheme="minorBidi"/>
            <w:bCs w:val="0"/>
            <w:smallCaps w:val="0"/>
            <w:sz w:val="22"/>
            <w:szCs w:val="22"/>
          </w:rPr>
          <w:tab/>
        </w:r>
        <w:r w:rsidR="00982A8E" w:rsidRPr="00EC75D7">
          <w:rPr>
            <w:rStyle w:val="Hyperlink"/>
          </w:rPr>
          <w:t>Objective</w:t>
        </w:r>
        <w:r w:rsidR="00982A8E">
          <w:rPr>
            <w:webHidden/>
          </w:rPr>
          <w:tab/>
        </w:r>
        <w:r w:rsidR="00982A8E">
          <w:rPr>
            <w:webHidden/>
          </w:rPr>
          <w:fldChar w:fldCharType="begin"/>
        </w:r>
        <w:r w:rsidR="00982A8E">
          <w:rPr>
            <w:webHidden/>
          </w:rPr>
          <w:instrText xml:space="preserve"> PAGEREF _Toc476148004 \h </w:instrText>
        </w:r>
        <w:r w:rsidR="00982A8E">
          <w:rPr>
            <w:webHidden/>
          </w:rPr>
        </w:r>
        <w:r w:rsidR="00982A8E">
          <w:rPr>
            <w:webHidden/>
          </w:rPr>
          <w:fldChar w:fldCharType="separate"/>
        </w:r>
        <w:r w:rsidR="00982A8E">
          <w:rPr>
            <w:webHidden/>
          </w:rPr>
          <w:t>5</w:t>
        </w:r>
        <w:r w:rsidR="00982A8E">
          <w:rPr>
            <w:webHidden/>
          </w:rPr>
          <w:fldChar w:fldCharType="end"/>
        </w:r>
      </w:hyperlink>
    </w:p>
    <w:p w14:paraId="405373D6" w14:textId="77777777" w:rsidR="00982A8E" w:rsidRDefault="00411EE0">
      <w:pPr>
        <w:pStyle w:val="TOC2"/>
        <w:rPr>
          <w:rFonts w:asciiTheme="minorHAnsi" w:eastAsiaTheme="minorEastAsia" w:hAnsiTheme="minorHAnsi" w:cstheme="minorBidi"/>
          <w:bCs w:val="0"/>
          <w:smallCaps w:val="0"/>
          <w:sz w:val="22"/>
          <w:szCs w:val="22"/>
        </w:rPr>
      </w:pPr>
      <w:hyperlink w:anchor="_Toc476148005" w:history="1">
        <w:r w:rsidR="00982A8E" w:rsidRPr="00EC75D7">
          <w:rPr>
            <w:rStyle w:val="Hyperlink"/>
          </w:rPr>
          <w:t>1.3</w:t>
        </w:r>
        <w:r w:rsidR="00982A8E">
          <w:rPr>
            <w:rFonts w:asciiTheme="minorHAnsi" w:eastAsiaTheme="minorEastAsia" w:hAnsiTheme="minorHAnsi" w:cstheme="minorBidi"/>
            <w:bCs w:val="0"/>
            <w:smallCaps w:val="0"/>
            <w:sz w:val="22"/>
            <w:szCs w:val="22"/>
          </w:rPr>
          <w:tab/>
        </w:r>
        <w:r w:rsidR="00982A8E" w:rsidRPr="00EC75D7">
          <w:rPr>
            <w:rStyle w:val="Hyperlink"/>
          </w:rPr>
          <w:t>Distribution List</w:t>
        </w:r>
        <w:r w:rsidR="00982A8E">
          <w:rPr>
            <w:webHidden/>
          </w:rPr>
          <w:tab/>
        </w:r>
        <w:r w:rsidR="00982A8E">
          <w:rPr>
            <w:webHidden/>
          </w:rPr>
          <w:fldChar w:fldCharType="begin"/>
        </w:r>
        <w:r w:rsidR="00982A8E">
          <w:rPr>
            <w:webHidden/>
          </w:rPr>
          <w:instrText xml:space="preserve"> PAGEREF _Toc476148005 \h </w:instrText>
        </w:r>
        <w:r w:rsidR="00982A8E">
          <w:rPr>
            <w:webHidden/>
          </w:rPr>
        </w:r>
        <w:r w:rsidR="00982A8E">
          <w:rPr>
            <w:webHidden/>
          </w:rPr>
          <w:fldChar w:fldCharType="separate"/>
        </w:r>
        <w:r w:rsidR="00982A8E">
          <w:rPr>
            <w:webHidden/>
          </w:rPr>
          <w:t>5</w:t>
        </w:r>
        <w:r w:rsidR="00982A8E">
          <w:rPr>
            <w:webHidden/>
          </w:rPr>
          <w:fldChar w:fldCharType="end"/>
        </w:r>
      </w:hyperlink>
    </w:p>
    <w:p w14:paraId="5C8FAFA8" w14:textId="77777777" w:rsidR="00982A8E" w:rsidRDefault="00411EE0">
      <w:pPr>
        <w:pStyle w:val="TOC2"/>
        <w:rPr>
          <w:rFonts w:asciiTheme="minorHAnsi" w:eastAsiaTheme="minorEastAsia" w:hAnsiTheme="minorHAnsi" w:cstheme="minorBidi"/>
          <w:bCs w:val="0"/>
          <w:smallCaps w:val="0"/>
          <w:sz w:val="22"/>
          <w:szCs w:val="22"/>
        </w:rPr>
      </w:pPr>
      <w:hyperlink w:anchor="_Toc476148006" w:history="1">
        <w:r w:rsidR="00982A8E" w:rsidRPr="00EC75D7">
          <w:rPr>
            <w:rStyle w:val="Hyperlink"/>
          </w:rPr>
          <w:t>1.4</w:t>
        </w:r>
        <w:r w:rsidR="00982A8E">
          <w:rPr>
            <w:rFonts w:asciiTheme="minorHAnsi" w:eastAsiaTheme="minorEastAsia" w:hAnsiTheme="minorHAnsi" w:cstheme="minorBidi"/>
            <w:bCs w:val="0"/>
            <w:smallCaps w:val="0"/>
            <w:sz w:val="22"/>
            <w:szCs w:val="22"/>
          </w:rPr>
          <w:tab/>
        </w:r>
        <w:r w:rsidR="00982A8E" w:rsidRPr="00EC75D7">
          <w:rPr>
            <w:rStyle w:val="Hyperlink"/>
          </w:rPr>
          <w:t>Glossary</w:t>
        </w:r>
        <w:r w:rsidR="00982A8E">
          <w:rPr>
            <w:webHidden/>
          </w:rPr>
          <w:tab/>
        </w:r>
        <w:r w:rsidR="00982A8E">
          <w:rPr>
            <w:webHidden/>
          </w:rPr>
          <w:fldChar w:fldCharType="begin"/>
        </w:r>
        <w:r w:rsidR="00982A8E">
          <w:rPr>
            <w:webHidden/>
          </w:rPr>
          <w:instrText xml:space="preserve"> PAGEREF _Toc476148006 \h </w:instrText>
        </w:r>
        <w:r w:rsidR="00982A8E">
          <w:rPr>
            <w:webHidden/>
          </w:rPr>
        </w:r>
        <w:r w:rsidR="00982A8E">
          <w:rPr>
            <w:webHidden/>
          </w:rPr>
          <w:fldChar w:fldCharType="separate"/>
        </w:r>
        <w:r w:rsidR="00982A8E">
          <w:rPr>
            <w:webHidden/>
          </w:rPr>
          <w:t>6</w:t>
        </w:r>
        <w:r w:rsidR="00982A8E">
          <w:rPr>
            <w:webHidden/>
          </w:rPr>
          <w:fldChar w:fldCharType="end"/>
        </w:r>
      </w:hyperlink>
    </w:p>
    <w:p w14:paraId="0F52B4D9" w14:textId="77777777" w:rsidR="00982A8E" w:rsidRDefault="00411EE0">
      <w:pPr>
        <w:pStyle w:val="TOC1"/>
        <w:rPr>
          <w:rFonts w:asciiTheme="minorHAnsi" w:eastAsiaTheme="minorEastAsia" w:hAnsiTheme="minorHAnsi" w:cstheme="minorBidi"/>
          <w:b w:val="0"/>
          <w:bCs w:val="0"/>
          <w:caps w:val="0"/>
          <w:sz w:val="22"/>
          <w:szCs w:val="22"/>
        </w:rPr>
      </w:pPr>
      <w:hyperlink w:anchor="_Toc476148007" w:history="1">
        <w:r w:rsidR="00982A8E" w:rsidRPr="00EC75D7">
          <w:rPr>
            <w:rStyle w:val="Hyperlink"/>
          </w:rPr>
          <w:t>2</w:t>
        </w:r>
        <w:r w:rsidR="00982A8E">
          <w:rPr>
            <w:rFonts w:asciiTheme="minorHAnsi" w:eastAsiaTheme="minorEastAsia" w:hAnsiTheme="minorHAnsi" w:cstheme="minorBidi"/>
            <w:b w:val="0"/>
            <w:bCs w:val="0"/>
            <w:caps w:val="0"/>
            <w:sz w:val="22"/>
            <w:szCs w:val="22"/>
          </w:rPr>
          <w:tab/>
        </w:r>
        <w:r w:rsidR="00982A8E" w:rsidRPr="00EC75D7">
          <w:rPr>
            <w:rStyle w:val="Hyperlink"/>
          </w:rPr>
          <w:t>Technical Design</w:t>
        </w:r>
        <w:r w:rsidR="00982A8E">
          <w:rPr>
            <w:webHidden/>
          </w:rPr>
          <w:tab/>
        </w:r>
        <w:r w:rsidR="00982A8E">
          <w:rPr>
            <w:webHidden/>
          </w:rPr>
          <w:fldChar w:fldCharType="begin"/>
        </w:r>
        <w:r w:rsidR="00982A8E">
          <w:rPr>
            <w:webHidden/>
          </w:rPr>
          <w:instrText xml:space="preserve"> PAGEREF _Toc476148007 \h </w:instrText>
        </w:r>
        <w:r w:rsidR="00982A8E">
          <w:rPr>
            <w:webHidden/>
          </w:rPr>
        </w:r>
        <w:r w:rsidR="00982A8E">
          <w:rPr>
            <w:webHidden/>
          </w:rPr>
          <w:fldChar w:fldCharType="separate"/>
        </w:r>
        <w:r w:rsidR="00982A8E">
          <w:rPr>
            <w:webHidden/>
          </w:rPr>
          <w:t>7</w:t>
        </w:r>
        <w:r w:rsidR="00982A8E">
          <w:rPr>
            <w:webHidden/>
          </w:rPr>
          <w:fldChar w:fldCharType="end"/>
        </w:r>
      </w:hyperlink>
    </w:p>
    <w:p w14:paraId="72F0A320" w14:textId="77777777" w:rsidR="00982A8E" w:rsidRDefault="00411EE0">
      <w:pPr>
        <w:pStyle w:val="TOC2"/>
        <w:rPr>
          <w:rFonts w:asciiTheme="minorHAnsi" w:eastAsiaTheme="minorEastAsia" w:hAnsiTheme="minorHAnsi" w:cstheme="minorBidi"/>
          <w:bCs w:val="0"/>
          <w:smallCaps w:val="0"/>
          <w:sz w:val="22"/>
          <w:szCs w:val="22"/>
        </w:rPr>
      </w:pPr>
      <w:hyperlink w:anchor="_Toc476148008" w:history="1">
        <w:r w:rsidR="00982A8E" w:rsidRPr="00EC75D7">
          <w:rPr>
            <w:rStyle w:val="Hyperlink"/>
          </w:rPr>
          <w:t>2.1</w:t>
        </w:r>
        <w:r w:rsidR="00982A8E">
          <w:rPr>
            <w:rFonts w:asciiTheme="minorHAnsi" w:eastAsiaTheme="minorEastAsia" w:hAnsiTheme="minorHAnsi" w:cstheme="minorBidi"/>
            <w:bCs w:val="0"/>
            <w:smallCaps w:val="0"/>
            <w:sz w:val="22"/>
            <w:szCs w:val="22"/>
          </w:rPr>
          <w:tab/>
        </w:r>
        <w:r w:rsidR="00982A8E" w:rsidRPr="00EC75D7">
          <w:rPr>
            <w:rStyle w:val="Hyperlink"/>
          </w:rPr>
          <w:t>Requirements Overview</w:t>
        </w:r>
        <w:r w:rsidR="00982A8E">
          <w:rPr>
            <w:webHidden/>
          </w:rPr>
          <w:tab/>
        </w:r>
        <w:r w:rsidR="00982A8E">
          <w:rPr>
            <w:webHidden/>
          </w:rPr>
          <w:fldChar w:fldCharType="begin"/>
        </w:r>
        <w:r w:rsidR="00982A8E">
          <w:rPr>
            <w:webHidden/>
          </w:rPr>
          <w:instrText xml:space="preserve"> PAGEREF _Toc476148008 \h </w:instrText>
        </w:r>
        <w:r w:rsidR="00982A8E">
          <w:rPr>
            <w:webHidden/>
          </w:rPr>
        </w:r>
        <w:r w:rsidR="00982A8E">
          <w:rPr>
            <w:webHidden/>
          </w:rPr>
          <w:fldChar w:fldCharType="separate"/>
        </w:r>
        <w:r w:rsidR="00982A8E">
          <w:rPr>
            <w:webHidden/>
          </w:rPr>
          <w:t>7</w:t>
        </w:r>
        <w:r w:rsidR="00982A8E">
          <w:rPr>
            <w:webHidden/>
          </w:rPr>
          <w:fldChar w:fldCharType="end"/>
        </w:r>
      </w:hyperlink>
    </w:p>
    <w:p w14:paraId="14AEE89B" w14:textId="77777777" w:rsidR="00982A8E" w:rsidRDefault="00411EE0">
      <w:pPr>
        <w:pStyle w:val="TOC2"/>
        <w:rPr>
          <w:rFonts w:asciiTheme="minorHAnsi" w:eastAsiaTheme="minorEastAsia" w:hAnsiTheme="minorHAnsi" w:cstheme="minorBidi"/>
          <w:bCs w:val="0"/>
          <w:smallCaps w:val="0"/>
          <w:sz w:val="22"/>
          <w:szCs w:val="22"/>
        </w:rPr>
      </w:pPr>
      <w:hyperlink w:anchor="_Toc476148009" w:history="1">
        <w:r w:rsidR="00982A8E" w:rsidRPr="00EC75D7">
          <w:rPr>
            <w:rStyle w:val="Hyperlink"/>
          </w:rPr>
          <w:t>2.2</w:t>
        </w:r>
        <w:r w:rsidR="00982A8E">
          <w:rPr>
            <w:rFonts w:asciiTheme="minorHAnsi" w:eastAsiaTheme="minorEastAsia" w:hAnsiTheme="minorHAnsi" w:cstheme="minorBidi"/>
            <w:bCs w:val="0"/>
            <w:smallCaps w:val="0"/>
            <w:sz w:val="22"/>
            <w:szCs w:val="22"/>
          </w:rPr>
          <w:tab/>
        </w:r>
        <w:r w:rsidR="00982A8E" w:rsidRPr="00EC75D7">
          <w:rPr>
            <w:rStyle w:val="Hyperlink"/>
          </w:rPr>
          <w:t>High Level Component and Dataflow</w:t>
        </w:r>
        <w:r w:rsidR="00982A8E">
          <w:rPr>
            <w:webHidden/>
          </w:rPr>
          <w:tab/>
        </w:r>
        <w:r w:rsidR="00982A8E">
          <w:rPr>
            <w:webHidden/>
          </w:rPr>
          <w:fldChar w:fldCharType="begin"/>
        </w:r>
        <w:r w:rsidR="00982A8E">
          <w:rPr>
            <w:webHidden/>
          </w:rPr>
          <w:instrText xml:space="preserve"> PAGEREF _Toc476148009 \h </w:instrText>
        </w:r>
        <w:r w:rsidR="00982A8E">
          <w:rPr>
            <w:webHidden/>
          </w:rPr>
        </w:r>
        <w:r w:rsidR="00982A8E">
          <w:rPr>
            <w:webHidden/>
          </w:rPr>
          <w:fldChar w:fldCharType="separate"/>
        </w:r>
        <w:r w:rsidR="00982A8E">
          <w:rPr>
            <w:webHidden/>
          </w:rPr>
          <w:t>10</w:t>
        </w:r>
        <w:r w:rsidR="00982A8E">
          <w:rPr>
            <w:webHidden/>
          </w:rPr>
          <w:fldChar w:fldCharType="end"/>
        </w:r>
      </w:hyperlink>
    </w:p>
    <w:p w14:paraId="151E3E08" w14:textId="77777777" w:rsidR="00982A8E" w:rsidRDefault="00411EE0">
      <w:pPr>
        <w:pStyle w:val="TOC2"/>
        <w:rPr>
          <w:rFonts w:asciiTheme="minorHAnsi" w:eastAsiaTheme="minorEastAsia" w:hAnsiTheme="minorHAnsi" w:cstheme="minorBidi"/>
          <w:bCs w:val="0"/>
          <w:smallCaps w:val="0"/>
          <w:sz w:val="22"/>
          <w:szCs w:val="22"/>
        </w:rPr>
      </w:pPr>
      <w:hyperlink w:anchor="_Toc476148010" w:history="1">
        <w:r w:rsidR="00982A8E" w:rsidRPr="00EC75D7">
          <w:rPr>
            <w:rStyle w:val="Hyperlink"/>
          </w:rPr>
          <w:t>2.3</w:t>
        </w:r>
        <w:r w:rsidR="00982A8E">
          <w:rPr>
            <w:rFonts w:asciiTheme="minorHAnsi" w:eastAsiaTheme="minorEastAsia" w:hAnsiTheme="minorHAnsi" w:cstheme="minorBidi"/>
            <w:bCs w:val="0"/>
            <w:smallCaps w:val="0"/>
            <w:sz w:val="22"/>
            <w:szCs w:val="22"/>
          </w:rPr>
          <w:tab/>
        </w:r>
        <w:r w:rsidR="00982A8E" w:rsidRPr="00EC75D7">
          <w:rPr>
            <w:rStyle w:val="Hyperlink"/>
          </w:rPr>
          <w:t>Design Requirements</w:t>
        </w:r>
        <w:r w:rsidR="00982A8E">
          <w:rPr>
            <w:webHidden/>
          </w:rPr>
          <w:tab/>
        </w:r>
        <w:r w:rsidR="00982A8E">
          <w:rPr>
            <w:webHidden/>
          </w:rPr>
          <w:fldChar w:fldCharType="begin"/>
        </w:r>
        <w:r w:rsidR="00982A8E">
          <w:rPr>
            <w:webHidden/>
          </w:rPr>
          <w:instrText xml:space="preserve"> PAGEREF _Toc476148010 \h </w:instrText>
        </w:r>
        <w:r w:rsidR="00982A8E">
          <w:rPr>
            <w:webHidden/>
          </w:rPr>
        </w:r>
        <w:r w:rsidR="00982A8E">
          <w:rPr>
            <w:webHidden/>
          </w:rPr>
          <w:fldChar w:fldCharType="separate"/>
        </w:r>
        <w:r w:rsidR="00982A8E">
          <w:rPr>
            <w:webHidden/>
          </w:rPr>
          <w:t>11</w:t>
        </w:r>
        <w:r w:rsidR="00982A8E">
          <w:rPr>
            <w:webHidden/>
          </w:rPr>
          <w:fldChar w:fldCharType="end"/>
        </w:r>
      </w:hyperlink>
    </w:p>
    <w:p w14:paraId="443E6377" w14:textId="77777777" w:rsidR="00982A8E" w:rsidRDefault="00411EE0">
      <w:pPr>
        <w:pStyle w:val="TOC2"/>
        <w:rPr>
          <w:rFonts w:asciiTheme="minorHAnsi" w:eastAsiaTheme="minorEastAsia" w:hAnsiTheme="minorHAnsi" w:cstheme="minorBidi"/>
          <w:bCs w:val="0"/>
          <w:smallCaps w:val="0"/>
          <w:sz w:val="22"/>
          <w:szCs w:val="22"/>
        </w:rPr>
      </w:pPr>
      <w:hyperlink w:anchor="_Toc476148011" w:history="1">
        <w:r w:rsidR="00982A8E" w:rsidRPr="00EC75D7">
          <w:rPr>
            <w:rStyle w:val="Hyperlink"/>
          </w:rPr>
          <w:t>2.3.1</w:t>
        </w:r>
        <w:r w:rsidR="00982A8E">
          <w:rPr>
            <w:rFonts w:asciiTheme="minorHAnsi" w:eastAsiaTheme="minorEastAsia" w:hAnsiTheme="minorHAnsi" w:cstheme="minorBidi"/>
            <w:bCs w:val="0"/>
            <w:smallCaps w:val="0"/>
            <w:sz w:val="22"/>
            <w:szCs w:val="22"/>
          </w:rPr>
          <w:tab/>
        </w:r>
        <w:r w:rsidR="00982A8E" w:rsidRPr="00EC75D7">
          <w:rPr>
            <w:rStyle w:val="Hyperlink"/>
          </w:rPr>
          <w:t>Data Validation and Business Rules</w:t>
        </w:r>
        <w:r w:rsidR="00982A8E">
          <w:rPr>
            <w:webHidden/>
          </w:rPr>
          <w:tab/>
        </w:r>
        <w:r w:rsidR="00982A8E">
          <w:rPr>
            <w:webHidden/>
          </w:rPr>
          <w:fldChar w:fldCharType="begin"/>
        </w:r>
        <w:r w:rsidR="00982A8E">
          <w:rPr>
            <w:webHidden/>
          </w:rPr>
          <w:instrText xml:space="preserve"> PAGEREF _Toc476148011 \h </w:instrText>
        </w:r>
        <w:r w:rsidR="00982A8E">
          <w:rPr>
            <w:webHidden/>
          </w:rPr>
        </w:r>
        <w:r w:rsidR="00982A8E">
          <w:rPr>
            <w:webHidden/>
          </w:rPr>
          <w:fldChar w:fldCharType="separate"/>
        </w:r>
        <w:r w:rsidR="00982A8E">
          <w:rPr>
            <w:webHidden/>
          </w:rPr>
          <w:t>12</w:t>
        </w:r>
        <w:r w:rsidR="00982A8E">
          <w:rPr>
            <w:webHidden/>
          </w:rPr>
          <w:fldChar w:fldCharType="end"/>
        </w:r>
      </w:hyperlink>
    </w:p>
    <w:p w14:paraId="287AACAA" w14:textId="77777777" w:rsidR="00982A8E" w:rsidRDefault="00411EE0">
      <w:pPr>
        <w:pStyle w:val="TOC2"/>
        <w:rPr>
          <w:rFonts w:asciiTheme="minorHAnsi" w:eastAsiaTheme="minorEastAsia" w:hAnsiTheme="minorHAnsi" w:cstheme="minorBidi"/>
          <w:bCs w:val="0"/>
          <w:smallCaps w:val="0"/>
          <w:sz w:val="22"/>
          <w:szCs w:val="22"/>
        </w:rPr>
      </w:pPr>
      <w:hyperlink w:anchor="_Toc476148012" w:history="1">
        <w:r w:rsidR="00982A8E" w:rsidRPr="00EC75D7">
          <w:rPr>
            <w:rStyle w:val="Hyperlink"/>
          </w:rPr>
          <w:t>2.3.2</w:t>
        </w:r>
        <w:r w:rsidR="00982A8E">
          <w:rPr>
            <w:rFonts w:asciiTheme="minorHAnsi" w:eastAsiaTheme="minorEastAsia" w:hAnsiTheme="minorHAnsi" w:cstheme="minorBidi"/>
            <w:bCs w:val="0"/>
            <w:smallCaps w:val="0"/>
            <w:sz w:val="22"/>
            <w:szCs w:val="22"/>
          </w:rPr>
          <w:tab/>
        </w:r>
        <w:r w:rsidR="00982A8E" w:rsidRPr="00EC75D7">
          <w:rPr>
            <w:rStyle w:val="Hyperlink"/>
          </w:rPr>
          <w:t>Design Decisions</w:t>
        </w:r>
        <w:r w:rsidR="00982A8E">
          <w:rPr>
            <w:webHidden/>
          </w:rPr>
          <w:tab/>
        </w:r>
        <w:r w:rsidR="00982A8E">
          <w:rPr>
            <w:webHidden/>
          </w:rPr>
          <w:fldChar w:fldCharType="begin"/>
        </w:r>
        <w:r w:rsidR="00982A8E">
          <w:rPr>
            <w:webHidden/>
          </w:rPr>
          <w:instrText xml:space="preserve"> PAGEREF _Toc476148012 \h </w:instrText>
        </w:r>
        <w:r w:rsidR="00982A8E">
          <w:rPr>
            <w:webHidden/>
          </w:rPr>
        </w:r>
        <w:r w:rsidR="00982A8E">
          <w:rPr>
            <w:webHidden/>
          </w:rPr>
          <w:fldChar w:fldCharType="separate"/>
        </w:r>
        <w:r w:rsidR="00982A8E">
          <w:rPr>
            <w:webHidden/>
          </w:rPr>
          <w:t>13</w:t>
        </w:r>
        <w:r w:rsidR="00982A8E">
          <w:rPr>
            <w:webHidden/>
          </w:rPr>
          <w:fldChar w:fldCharType="end"/>
        </w:r>
      </w:hyperlink>
    </w:p>
    <w:p w14:paraId="053EC6D6" w14:textId="77777777" w:rsidR="00982A8E" w:rsidRDefault="00411EE0">
      <w:pPr>
        <w:pStyle w:val="TOC2"/>
        <w:rPr>
          <w:rFonts w:asciiTheme="minorHAnsi" w:eastAsiaTheme="minorEastAsia" w:hAnsiTheme="minorHAnsi" w:cstheme="minorBidi"/>
          <w:bCs w:val="0"/>
          <w:smallCaps w:val="0"/>
          <w:sz w:val="22"/>
          <w:szCs w:val="22"/>
        </w:rPr>
      </w:pPr>
      <w:hyperlink w:anchor="_Toc476148013" w:history="1">
        <w:r w:rsidR="00982A8E" w:rsidRPr="00EC75D7">
          <w:rPr>
            <w:rStyle w:val="Hyperlink"/>
          </w:rPr>
          <w:t>2.4</w:t>
        </w:r>
        <w:r w:rsidR="00982A8E">
          <w:rPr>
            <w:rFonts w:asciiTheme="minorHAnsi" w:eastAsiaTheme="minorEastAsia" w:hAnsiTheme="minorHAnsi" w:cstheme="minorBidi"/>
            <w:bCs w:val="0"/>
            <w:smallCaps w:val="0"/>
            <w:sz w:val="22"/>
            <w:szCs w:val="22"/>
          </w:rPr>
          <w:tab/>
        </w:r>
        <w:r w:rsidR="00982A8E" w:rsidRPr="00EC75D7">
          <w:rPr>
            <w:rStyle w:val="Hyperlink"/>
          </w:rPr>
          <w:t>Assumptions</w:t>
        </w:r>
        <w:r w:rsidR="00982A8E">
          <w:rPr>
            <w:webHidden/>
          </w:rPr>
          <w:tab/>
        </w:r>
        <w:r w:rsidR="00982A8E">
          <w:rPr>
            <w:webHidden/>
          </w:rPr>
          <w:fldChar w:fldCharType="begin"/>
        </w:r>
        <w:r w:rsidR="00982A8E">
          <w:rPr>
            <w:webHidden/>
          </w:rPr>
          <w:instrText xml:space="preserve"> PAGEREF _Toc476148013 \h </w:instrText>
        </w:r>
        <w:r w:rsidR="00982A8E">
          <w:rPr>
            <w:webHidden/>
          </w:rPr>
        </w:r>
        <w:r w:rsidR="00982A8E">
          <w:rPr>
            <w:webHidden/>
          </w:rPr>
          <w:fldChar w:fldCharType="separate"/>
        </w:r>
        <w:r w:rsidR="00982A8E">
          <w:rPr>
            <w:webHidden/>
          </w:rPr>
          <w:t>17</w:t>
        </w:r>
        <w:r w:rsidR="00982A8E">
          <w:rPr>
            <w:webHidden/>
          </w:rPr>
          <w:fldChar w:fldCharType="end"/>
        </w:r>
      </w:hyperlink>
    </w:p>
    <w:p w14:paraId="545EA162" w14:textId="77777777" w:rsidR="00982A8E" w:rsidRDefault="00411EE0">
      <w:pPr>
        <w:pStyle w:val="TOC2"/>
        <w:rPr>
          <w:rFonts w:asciiTheme="minorHAnsi" w:eastAsiaTheme="minorEastAsia" w:hAnsiTheme="minorHAnsi" w:cstheme="minorBidi"/>
          <w:bCs w:val="0"/>
          <w:smallCaps w:val="0"/>
          <w:sz w:val="22"/>
          <w:szCs w:val="22"/>
        </w:rPr>
      </w:pPr>
      <w:hyperlink w:anchor="_Toc476148014" w:history="1">
        <w:r w:rsidR="00982A8E" w:rsidRPr="00EC75D7">
          <w:rPr>
            <w:rStyle w:val="Hyperlink"/>
          </w:rPr>
          <w:t>Note: Please refer ICD document sec 4.1.2 for more assumptions</w:t>
        </w:r>
        <w:r w:rsidR="00982A8E">
          <w:rPr>
            <w:webHidden/>
          </w:rPr>
          <w:tab/>
        </w:r>
        <w:r w:rsidR="00982A8E">
          <w:rPr>
            <w:webHidden/>
          </w:rPr>
          <w:fldChar w:fldCharType="begin"/>
        </w:r>
        <w:r w:rsidR="00982A8E">
          <w:rPr>
            <w:webHidden/>
          </w:rPr>
          <w:instrText xml:space="preserve"> PAGEREF _Toc476148014 \h </w:instrText>
        </w:r>
        <w:r w:rsidR="00982A8E">
          <w:rPr>
            <w:webHidden/>
          </w:rPr>
        </w:r>
        <w:r w:rsidR="00982A8E">
          <w:rPr>
            <w:webHidden/>
          </w:rPr>
          <w:fldChar w:fldCharType="separate"/>
        </w:r>
        <w:r w:rsidR="00982A8E">
          <w:rPr>
            <w:webHidden/>
          </w:rPr>
          <w:t>19</w:t>
        </w:r>
        <w:r w:rsidR="00982A8E">
          <w:rPr>
            <w:webHidden/>
          </w:rPr>
          <w:fldChar w:fldCharType="end"/>
        </w:r>
      </w:hyperlink>
    </w:p>
    <w:p w14:paraId="4D621BCB" w14:textId="77777777" w:rsidR="00982A8E" w:rsidRDefault="00411EE0">
      <w:pPr>
        <w:pStyle w:val="TOC2"/>
        <w:rPr>
          <w:rFonts w:asciiTheme="minorHAnsi" w:eastAsiaTheme="minorEastAsia" w:hAnsiTheme="minorHAnsi" w:cstheme="minorBidi"/>
          <w:bCs w:val="0"/>
          <w:smallCaps w:val="0"/>
          <w:sz w:val="22"/>
          <w:szCs w:val="22"/>
        </w:rPr>
      </w:pPr>
      <w:hyperlink w:anchor="_Toc476148015" w:history="1">
        <w:r w:rsidR="00982A8E" w:rsidRPr="00EC75D7">
          <w:rPr>
            <w:rStyle w:val="Hyperlink"/>
          </w:rPr>
          <w:t>2.5</w:t>
        </w:r>
        <w:r w:rsidR="00982A8E">
          <w:rPr>
            <w:rFonts w:asciiTheme="minorHAnsi" w:eastAsiaTheme="minorEastAsia" w:hAnsiTheme="minorHAnsi" w:cstheme="minorBidi"/>
            <w:bCs w:val="0"/>
            <w:smallCaps w:val="0"/>
            <w:sz w:val="22"/>
            <w:szCs w:val="22"/>
          </w:rPr>
          <w:tab/>
        </w:r>
        <w:r w:rsidR="00982A8E" w:rsidRPr="00EC75D7">
          <w:rPr>
            <w:rStyle w:val="Hyperlink"/>
          </w:rPr>
          <w:t>Risks</w:t>
        </w:r>
        <w:r w:rsidR="00982A8E">
          <w:rPr>
            <w:webHidden/>
          </w:rPr>
          <w:tab/>
        </w:r>
        <w:r w:rsidR="00982A8E">
          <w:rPr>
            <w:webHidden/>
          </w:rPr>
          <w:fldChar w:fldCharType="begin"/>
        </w:r>
        <w:r w:rsidR="00982A8E">
          <w:rPr>
            <w:webHidden/>
          </w:rPr>
          <w:instrText xml:space="preserve"> PAGEREF _Toc476148015 \h </w:instrText>
        </w:r>
        <w:r w:rsidR="00982A8E">
          <w:rPr>
            <w:webHidden/>
          </w:rPr>
        </w:r>
        <w:r w:rsidR="00982A8E">
          <w:rPr>
            <w:webHidden/>
          </w:rPr>
          <w:fldChar w:fldCharType="separate"/>
        </w:r>
        <w:r w:rsidR="00982A8E">
          <w:rPr>
            <w:webHidden/>
          </w:rPr>
          <w:t>19</w:t>
        </w:r>
        <w:r w:rsidR="00982A8E">
          <w:rPr>
            <w:webHidden/>
          </w:rPr>
          <w:fldChar w:fldCharType="end"/>
        </w:r>
      </w:hyperlink>
    </w:p>
    <w:p w14:paraId="47D129DD" w14:textId="77777777" w:rsidR="00982A8E" w:rsidRDefault="00411EE0">
      <w:pPr>
        <w:pStyle w:val="TOC2"/>
        <w:rPr>
          <w:rFonts w:asciiTheme="minorHAnsi" w:eastAsiaTheme="minorEastAsia" w:hAnsiTheme="minorHAnsi" w:cstheme="minorBidi"/>
          <w:bCs w:val="0"/>
          <w:smallCaps w:val="0"/>
          <w:sz w:val="22"/>
          <w:szCs w:val="22"/>
        </w:rPr>
      </w:pPr>
      <w:hyperlink w:anchor="_Toc476148016" w:history="1">
        <w:r w:rsidR="00982A8E" w:rsidRPr="00EC75D7">
          <w:rPr>
            <w:rStyle w:val="Hyperlink"/>
          </w:rPr>
          <w:t>2.6</w:t>
        </w:r>
        <w:r w:rsidR="00982A8E">
          <w:rPr>
            <w:rFonts w:asciiTheme="minorHAnsi" w:eastAsiaTheme="minorEastAsia" w:hAnsiTheme="minorHAnsi" w:cstheme="minorBidi"/>
            <w:bCs w:val="0"/>
            <w:smallCaps w:val="0"/>
            <w:sz w:val="22"/>
            <w:szCs w:val="22"/>
          </w:rPr>
          <w:tab/>
        </w:r>
        <w:r w:rsidR="00982A8E" w:rsidRPr="00EC75D7">
          <w:rPr>
            <w:rStyle w:val="Hyperlink"/>
          </w:rPr>
          <w:t>Issues</w:t>
        </w:r>
        <w:r w:rsidR="00982A8E">
          <w:rPr>
            <w:webHidden/>
          </w:rPr>
          <w:tab/>
        </w:r>
        <w:r w:rsidR="00982A8E">
          <w:rPr>
            <w:webHidden/>
          </w:rPr>
          <w:fldChar w:fldCharType="begin"/>
        </w:r>
        <w:r w:rsidR="00982A8E">
          <w:rPr>
            <w:webHidden/>
          </w:rPr>
          <w:instrText xml:space="preserve"> PAGEREF _Toc476148016 \h </w:instrText>
        </w:r>
        <w:r w:rsidR="00982A8E">
          <w:rPr>
            <w:webHidden/>
          </w:rPr>
        </w:r>
        <w:r w:rsidR="00982A8E">
          <w:rPr>
            <w:webHidden/>
          </w:rPr>
          <w:fldChar w:fldCharType="separate"/>
        </w:r>
        <w:r w:rsidR="00982A8E">
          <w:rPr>
            <w:webHidden/>
          </w:rPr>
          <w:t>20</w:t>
        </w:r>
        <w:r w:rsidR="00982A8E">
          <w:rPr>
            <w:webHidden/>
          </w:rPr>
          <w:fldChar w:fldCharType="end"/>
        </w:r>
      </w:hyperlink>
    </w:p>
    <w:p w14:paraId="3E3FEB70" w14:textId="77777777" w:rsidR="00982A8E" w:rsidRDefault="00411EE0">
      <w:pPr>
        <w:pStyle w:val="TOC2"/>
        <w:rPr>
          <w:rFonts w:asciiTheme="minorHAnsi" w:eastAsiaTheme="minorEastAsia" w:hAnsiTheme="minorHAnsi" w:cstheme="minorBidi"/>
          <w:bCs w:val="0"/>
          <w:smallCaps w:val="0"/>
          <w:sz w:val="22"/>
          <w:szCs w:val="22"/>
        </w:rPr>
      </w:pPr>
      <w:hyperlink w:anchor="_Toc476148017" w:history="1">
        <w:r w:rsidR="00982A8E" w:rsidRPr="00EC75D7">
          <w:rPr>
            <w:rStyle w:val="Hyperlink"/>
          </w:rPr>
          <w:t>2.7</w:t>
        </w:r>
        <w:r w:rsidR="00982A8E">
          <w:rPr>
            <w:rFonts w:asciiTheme="minorHAnsi" w:eastAsiaTheme="minorEastAsia" w:hAnsiTheme="minorHAnsi" w:cstheme="minorBidi"/>
            <w:bCs w:val="0"/>
            <w:smallCaps w:val="0"/>
            <w:sz w:val="22"/>
            <w:szCs w:val="22"/>
          </w:rPr>
          <w:tab/>
        </w:r>
        <w:r w:rsidR="00982A8E" w:rsidRPr="00EC75D7">
          <w:rPr>
            <w:rStyle w:val="Hyperlink"/>
          </w:rPr>
          <w:t>Interface Details</w:t>
        </w:r>
        <w:r w:rsidR="00982A8E">
          <w:rPr>
            <w:webHidden/>
          </w:rPr>
          <w:tab/>
        </w:r>
        <w:r w:rsidR="00982A8E">
          <w:rPr>
            <w:webHidden/>
          </w:rPr>
          <w:fldChar w:fldCharType="begin"/>
        </w:r>
        <w:r w:rsidR="00982A8E">
          <w:rPr>
            <w:webHidden/>
          </w:rPr>
          <w:instrText xml:space="preserve"> PAGEREF _Toc476148017 \h </w:instrText>
        </w:r>
        <w:r w:rsidR="00982A8E">
          <w:rPr>
            <w:webHidden/>
          </w:rPr>
        </w:r>
        <w:r w:rsidR="00982A8E">
          <w:rPr>
            <w:webHidden/>
          </w:rPr>
          <w:fldChar w:fldCharType="separate"/>
        </w:r>
        <w:r w:rsidR="00982A8E">
          <w:rPr>
            <w:webHidden/>
          </w:rPr>
          <w:t>20</w:t>
        </w:r>
        <w:r w:rsidR="00982A8E">
          <w:rPr>
            <w:webHidden/>
          </w:rPr>
          <w:fldChar w:fldCharType="end"/>
        </w:r>
      </w:hyperlink>
    </w:p>
    <w:p w14:paraId="3537ED99" w14:textId="77777777" w:rsidR="00982A8E" w:rsidRDefault="00411EE0">
      <w:pPr>
        <w:pStyle w:val="TOC2"/>
        <w:rPr>
          <w:rFonts w:asciiTheme="minorHAnsi" w:eastAsiaTheme="minorEastAsia" w:hAnsiTheme="minorHAnsi" w:cstheme="minorBidi"/>
          <w:bCs w:val="0"/>
          <w:smallCaps w:val="0"/>
          <w:sz w:val="22"/>
          <w:szCs w:val="22"/>
        </w:rPr>
      </w:pPr>
      <w:hyperlink w:anchor="_Toc476148018" w:history="1">
        <w:r w:rsidR="00982A8E" w:rsidRPr="00EC75D7">
          <w:rPr>
            <w:rStyle w:val="Hyperlink"/>
          </w:rPr>
          <w:t>2.7.1</w:t>
        </w:r>
        <w:r w:rsidR="00982A8E">
          <w:rPr>
            <w:rFonts w:asciiTheme="minorHAnsi" w:eastAsiaTheme="minorEastAsia" w:hAnsiTheme="minorHAnsi" w:cstheme="minorBidi"/>
            <w:bCs w:val="0"/>
            <w:smallCaps w:val="0"/>
            <w:sz w:val="22"/>
            <w:szCs w:val="22"/>
          </w:rPr>
          <w:tab/>
        </w:r>
        <w:r w:rsidR="00982A8E" w:rsidRPr="00EC75D7">
          <w:rPr>
            <w:rStyle w:val="Hyperlink"/>
          </w:rPr>
          <w:t>Interface Specification Details</w:t>
        </w:r>
        <w:r w:rsidR="00982A8E">
          <w:rPr>
            <w:webHidden/>
          </w:rPr>
          <w:tab/>
        </w:r>
        <w:r w:rsidR="00982A8E">
          <w:rPr>
            <w:webHidden/>
          </w:rPr>
          <w:fldChar w:fldCharType="begin"/>
        </w:r>
        <w:r w:rsidR="00982A8E">
          <w:rPr>
            <w:webHidden/>
          </w:rPr>
          <w:instrText xml:space="preserve"> PAGEREF _Toc476148018 \h </w:instrText>
        </w:r>
        <w:r w:rsidR="00982A8E">
          <w:rPr>
            <w:webHidden/>
          </w:rPr>
        </w:r>
        <w:r w:rsidR="00982A8E">
          <w:rPr>
            <w:webHidden/>
          </w:rPr>
          <w:fldChar w:fldCharType="separate"/>
        </w:r>
        <w:r w:rsidR="00982A8E">
          <w:rPr>
            <w:webHidden/>
          </w:rPr>
          <w:t>20</w:t>
        </w:r>
        <w:r w:rsidR="00982A8E">
          <w:rPr>
            <w:webHidden/>
          </w:rPr>
          <w:fldChar w:fldCharType="end"/>
        </w:r>
      </w:hyperlink>
    </w:p>
    <w:p w14:paraId="3DA2CC1E" w14:textId="77777777" w:rsidR="00982A8E" w:rsidRDefault="00411EE0">
      <w:pPr>
        <w:pStyle w:val="TOC2"/>
        <w:rPr>
          <w:rFonts w:asciiTheme="minorHAnsi" w:eastAsiaTheme="minorEastAsia" w:hAnsiTheme="minorHAnsi" w:cstheme="minorBidi"/>
          <w:bCs w:val="0"/>
          <w:smallCaps w:val="0"/>
          <w:sz w:val="22"/>
          <w:szCs w:val="22"/>
        </w:rPr>
      </w:pPr>
      <w:hyperlink w:anchor="_Toc476148019" w:history="1">
        <w:r w:rsidR="00982A8E" w:rsidRPr="00EC75D7">
          <w:rPr>
            <w:rStyle w:val="Hyperlink"/>
          </w:rPr>
          <w:t>2.7.2</w:t>
        </w:r>
        <w:r w:rsidR="00982A8E">
          <w:rPr>
            <w:rFonts w:asciiTheme="minorHAnsi" w:eastAsiaTheme="minorEastAsia" w:hAnsiTheme="minorHAnsi" w:cstheme="minorBidi"/>
            <w:bCs w:val="0"/>
            <w:smallCaps w:val="0"/>
            <w:sz w:val="22"/>
            <w:szCs w:val="22"/>
          </w:rPr>
          <w:tab/>
        </w:r>
        <w:r w:rsidR="00982A8E" w:rsidRPr="00EC75D7">
          <w:rPr>
            <w:rStyle w:val="Hyperlink"/>
          </w:rPr>
          <w:t>Interface Frequency and Schedule</w:t>
        </w:r>
        <w:r w:rsidR="00982A8E">
          <w:rPr>
            <w:webHidden/>
          </w:rPr>
          <w:tab/>
        </w:r>
        <w:r w:rsidR="00982A8E">
          <w:rPr>
            <w:webHidden/>
          </w:rPr>
          <w:fldChar w:fldCharType="begin"/>
        </w:r>
        <w:r w:rsidR="00982A8E">
          <w:rPr>
            <w:webHidden/>
          </w:rPr>
          <w:instrText xml:space="preserve"> PAGEREF _Toc476148019 \h </w:instrText>
        </w:r>
        <w:r w:rsidR="00982A8E">
          <w:rPr>
            <w:webHidden/>
          </w:rPr>
        </w:r>
        <w:r w:rsidR="00982A8E">
          <w:rPr>
            <w:webHidden/>
          </w:rPr>
          <w:fldChar w:fldCharType="separate"/>
        </w:r>
        <w:r w:rsidR="00982A8E">
          <w:rPr>
            <w:webHidden/>
          </w:rPr>
          <w:t>20</w:t>
        </w:r>
        <w:r w:rsidR="00982A8E">
          <w:rPr>
            <w:webHidden/>
          </w:rPr>
          <w:fldChar w:fldCharType="end"/>
        </w:r>
      </w:hyperlink>
    </w:p>
    <w:p w14:paraId="297D63F5" w14:textId="77777777" w:rsidR="00982A8E" w:rsidRDefault="00411EE0">
      <w:pPr>
        <w:pStyle w:val="TOC2"/>
        <w:rPr>
          <w:rFonts w:asciiTheme="minorHAnsi" w:eastAsiaTheme="minorEastAsia" w:hAnsiTheme="minorHAnsi" w:cstheme="minorBidi"/>
          <w:bCs w:val="0"/>
          <w:smallCaps w:val="0"/>
          <w:sz w:val="22"/>
          <w:szCs w:val="22"/>
        </w:rPr>
      </w:pPr>
      <w:hyperlink w:anchor="_Toc476148020" w:history="1">
        <w:r w:rsidR="00982A8E" w:rsidRPr="00EC75D7">
          <w:rPr>
            <w:rStyle w:val="Hyperlink"/>
          </w:rPr>
          <w:t>2.8</w:t>
        </w:r>
        <w:r w:rsidR="00982A8E">
          <w:rPr>
            <w:rFonts w:asciiTheme="minorHAnsi" w:eastAsiaTheme="minorEastAsia" w:hAnsiTheme="minorHAnsi" w:cstheme="minorBidi"/>
            <w:bCs w:val="0"/>
            <w:smallCaps w:val="0"/>
            <w:sz w:val="22"/>
            <w:szCs w:val="22"/>
          </w:rPr>
          <w:tab/>
        </w:r>
        <w:r w:rsidR="00982A8E" w:rsidRPr="00EC75D7">
          <w:rPr>
            <w:rStyle w:val="Hyperlink"/>
          </w:rPr>
          <w:t>Flowcharts</w:t>
        </w:r>
        <w:r w:rsidR="00982A8E">
          <w:rPr>
            <w:webHidden/>
          </w:rPr>
          <w:tab/>
        </w:r>
        <w:r w:rsidR="00982A8E">
          <w:rPr>
            <w:webHidden/>
          </w:rPr>
          <w:fldChar w:fldCharType="begin"/>
        </w:r>
        <w:r w:rsidR="00982A8E">
          <w:rPr>
            <w:webHidden/>
          </w:rPr>
          <w:instrText xml:space="preserve"> PAGEREF _Toc476148020 \h </w:instrText>
        </w:r>
        <w:r w:rsidR="00982A8E">
          <w:rPr>
            <w:webHidden/>
          </w:rPr>
        </w:r>
        <w:r w:rsidR="00982A8E">
          <w:rPr>
            <w:webHidden/>
          </w:rPr>
          <w:fldChar w:fldCharType="separate"/>
        </w:r>
        <w:r w:rsidR="00982A8E">
          <w:rPr>
            <w:webHidden/>
          </w:rPr>
          <w:t>20</w:t>
        </w:r>
        <w:r w:rsidR="00982A8E">
          <w:rPr>
            <w:webHidden/>
          </w:rPr>
          <w:fldChar w:fldCharType="end"/>
        </w:r>
      </w:hyperlink>
    </w:p>
    <w:p w14:paraId="4A70654D" w14:textId="77777777" w:rsidR="00982A8E" w:rsidRDefault="00411EE0">
      <w:pPr>
        <w:pStyle w:val="TOC2"/>
        <w:rPr>
          <w:rFonts w:asciiTheme="minorHAnsi" w:eastAsiaTheme="minorEastAsia" w:hAnsiTheme="minorHAnsi" w:cstheme="minorBidi"/>
          <w:bCs w:val="0"/>
          <w:smallCaps w:val="0"/>
          <w:sz w:val="22"/>
          <w:szCs w:val="22"/>
        </w:rPr>
      </w:pPr>
      <w:hyperlink w:anchor="_Toc476148021" w:history="1">
        <w:r w:rsidR="00982A8E" w:rsidRPr="00EC75D7">
          <w:rPr>
            <w:rStyle w:val="Hyperlink"/>
          </w:rPr>
          <w:t>2.8.1</w:t>
        </w:r>
        <w:r w:rsidR="00982A8E">
          <w:rPr>
            <w:rFonts w:asciiTheme="minorHAnsi" w:eastAsiaTheme="minorEastAsia" w:hAnsiTheme="minorHAnsi" w:cstheme="minorBidi"/>
            <w:bCs w:val="0"/>
            <w:smallCaps w:val="0"/>
            <w:sz w:val="22"/>
            <w:szCs w:val="22"/>
          </w:rPr>
          <w:tab/>
        </w:r>
        <w:r w:rsidR="00982A8E" w:rsidRPr="00EC75D7">
          <w:rPr>
            <w:rStyle w:val="Hyperlink"/>
          </w:rPr>
          <w:t>Create Party Service</w:t>
        </w:r>
        <w:r w:rsidR="00982A8E">
          <w:rPr>
            <w:webHidden/>
          </w:rPr>
          <w:tab/>
        </w:r>
        <w:r w:rsidR="00982A8E">
          <w:rPr>
            <w:webHidden/>
          </w:rPr>
          <w:fldChar w:fldCharType="begin"/>
        </w:r>
        <w:r w:rsidR="00982A8E">
          <w:rPr>
            <w:webHidden/>
          </w:rPr>
          <w:instrText xml:space="preserve"> PAGEREF _Toc476148021 \h </w:instrText>
        </w:r>
        <w:r w:rsidR="00982A8E">
          <w:rPr>
            <w:webHidden/>
          </w:rPr>
        </w:r>
        <w:r w:rsidR="00982A8E">
          <w:rPr>
            <w:webHidden/>
          </w:rPr>
          <w:fldChar w:fldCharType="separate"/>
        </w:r>
        <w:r w:rsidR="00982A8E">
          <w:rPr>
            <w:webHidden/>
          </w:rPr>
          <w:t>20</w:t>
        </w:r>
        <w:r w:rsidR="00982A8E">
          <w:rPr>
            <w:webHidden/>
          </w:rPr>
          <w:fldChar w:fldCharType="end"/>
        </w:r>
      </w:hyperlink>
    </w:p>
    <w:p w14:paraId="54EB16C2" w14:textId="77777777" w:rsidR="00982A8E" w:rsidRDefault="00411EE0">
      <w:pPr>
        <w:pStyle w:val="TOC2"/>
        <w:rPr>
          <w:rFonts w:asciiTheme="minorHAnsi" w:eastAsiaTheme="minorEastAsia" w:hAnsiTheme="minorHAnsi" w:cstheme="minorBidi"/>
          <w:bCs w:val="0"/>
          <w:smallCaps w:val="0"/>
          <w:sz w:val="22"/>
          <w:szCs w:val="22"/>
        </w:rPr>
      </w:pPr>
      <w:hyperlink w:anchor="_Toc476148022" w:history="1">
        <w:r w:rsidR="00982A8E" w:rsidRPr="00EC75D7">
          <w:rPr>
            <w:rStyle w:val="Hyperlink"/>
          </w:rPr>
          <w:t>2.8.2</w:t>
        </w:r>
        <w:r w:rsidR="00982A8E">
          <w:rPr>
            <w:rFonts w:asciiTheme="minorHAnsi" w:eastAsiaTheme="minorEastAsia" w:hAnsiTheme="minorHAnsi" w:cstheme="minorBidi"/>
            <w:bCs w:val="0"/>
            <w:smallCaps w:val="0"/>
            <w:sz w:val="22"/>
            <w:szCs w:val="22"/>
          </w:rPr>
          <w:tab/>
        </w:r>
        <w:r w:rsidR="00982A8E" w:rsidRPr="00EC75D7">
          <w:rPr>
            <w:rStyle w:val="Hyperlink"/>
          </w:rPr>
          <w:t>Update Party Service</w:t>
        </w:r>
        <w:r w:rsidR="00982A8E">
          <w:rPr>
            <w:webHidden/>
          </w:rPr>
          <w:tab/>
        </w:r>
        <w:r w:rsidR="00982A8E">
          <w:rPr>
            <w:webHidden/>
          </w:rPr>
          <w:fldChar w:fldCharType="begin"/>
        </w:r>
        <w:r w:rsidR="00982A8E">
          <w:rPr>
            <w:webHidden/>
          </w:rPr>
          <w:instrText xml:space="preserve"> PAGEREF _Toc476148022 \h </w:instrText>
        </w:r>
        <w:r w:rsidR="00982A8E">
          <w:rPr>
            <w:webHidden/>
          </w:rPr>
        </w:r>
        <w:r w:rsidR="00982A8E">
          <w:rPr>
            <w:webHidden/>
          </w:rPr>
          <w:fldChar w:fldCharType="separate"/>
        </w:r>
        <w:r w:rsidR="00982A8E">
          <w:rPr>
            <w:webHidden/>
          </w:rPr>
          <w:t>21</w:t>
        </w:r>
        <w:r w:rsidR="00982A8E">
          <w:rPr>
            <w:webHidden/>
          </w:rPr>
          <w:fldChar w:fldCharType="end"/>
        </w:r>
      </w:hyperlink>
    </w:p>
    <w:p w14:paraId="59D4FDDF" w14:textId="77777777" w:rsidR="00982A8E" w:rsidRDefault="00411EE0">
      <w:pPr>
        <w:pStyle w:val="TOC2"/>
        <w:rPr>
          <w:rFonts w:asciiTheme="minorHAnsi" w:eastAsiaTheme="minorEastAsia" w:hAnsiTheme="minorHAnsi" w:cstheme="minorBidi"/>
          <w:bCs w:val="0"/>
          <w:smallCaps w:val="0"/>
          <w:sz w:val="22"/>
          <w:szCs w:val="22"/>
        </w:rPr>
      </w:pPr>
      <w:hyperlink w:anchor="_Toc476148023" w:history="1">
        <w:r w:rsidR="00982A8E" w:rsidRPr="00EC75D7">
          <w:rPr>
            <w:rStyle w:val="Hyperlink"/>
          </w:rPr>
          <w:t>2.8.3</w:t>
        </w:r>
        <w:r w:rsidR="00982A8E">
          <w:rPr>
            <w:rFonts w:asciiTheme="minorHAnsi" w:eastAsiaTheme="minorEastAsia" w:hAnsiTheme="minorHAnsi" w:cstheme="minorBidi"/>
            <w:bCs w:val="0"/>
            <w:smallCaps w:val="0"/>
            <w:sz w:val="22"/>
            <w:szCs w:val="22"/>
          </w:rPr>
          <w:tab/>
        </w:r>
        <w:r w:rsidR="00982A8E" w:rsidRPr="00EC75D7">
          <w:rPr>
            <w:rStyle w:val="Hyperlink"/>
          </w:rPr>
          <w:t>Get Party Details Service</w:t>
        </w:r>
        <w:r w:rsidR="00982A8E">
          <w:rPr>
            <w:webHidden/>
          </w:rPr>
          <w:tab/>
        </w:r>
        <w:r w:rsidR="00982A8E">
          <w:rPr>
            <w:webHidden/>
          </w:rPr>
          <w:fldChar w:fldCharType="begin"/>
        </w:r>
        <w:r w:rsidR="00982A8E">
          <w:rPr>
            <w:webHidden/>
          </w:rPr>
          <w:instrText xml:space="preserve"> PAGEREF _Toc476148023 \h </w:instrText>
        </w:r>
        <w:r w:rsidR="00982A8E">
          <w:rPr>
            <w:webHidden/>
          </w:rPr>
        </w:r>
        <w:r w:rsidR="00982A8E">
          <w:rPr>
            <w:webHidden/>
          </w:rPr>
          <w:fldChar w:fldCharType="separate"/>
        </w:r>
        <w:r w:rsidR="00982A8E">
          <w:rPr>
            <w:webHidden/>
          </w:rPr>
          <w:t>23</w:t>
        </w:r>
        <w:r w:rsidR="00982A8E">
          <w:rPr>
            <w:webHidden/>
          </w:rPr>
          <w:fldChar w:fldCharType="end"/>
        </w:r>
      </w:hyperlink>
    </w:p>
    <w:p w14:paraId="5B1C3558" w14:textId="77777777" w:rsidR="00982A8E" w:rsidRDefault="00411EE0">
      <w:pPr>
        <w:pStyle w:val="TOC2"/>
        <w:rPr>
          <w:rFonts w:asciiTheme="minorHAnsi" w:eastAsiaTheme="minorEastAsia" w:hAnsiTheme="minorHAnsi" w:cstheme="minorBidi"/>
          <w:bCs w:val="0"/>
          <w:smallCaps w:val="0"/>
          <w:sz w:val="22"/>
          <w:szCs w:val="22"/>
        </w:rPr>
      </w:pPr>
      <w:hyperlink w:anchor="_Toc476148024" w:history="1">
        <w:r w:rsidR="00982A8E" w:rsidRPr="00EC75D7">
          <w:rPr>
            <w:rStyle w:val="Hyperlink"/>
          </w:rPr>
          <w:t>2.8.4</w:t>
        </w:r>
        <w:r w:rsidR="00982A8E">
          <w:rPr>
            <w:rFonts w:asciiTheme="minorHAnsi" w:eastAsiaTheme="minorEastAsia" w:hAnsiTheme="minorHAnsi" w:cstheme="minorBidi"/>
            <w:bCs w:val="0"/>
            <w:smallCaps w:val="0"/>
            <w:sz w:val="22"/>
            <w:szCs w:val="22"/>
          </w:rPr>
          <w:tab/>
        </w:r>
        <w:r w:rsidR="00982A8E" w:rsidRPr="00EC75D7">
          <w:rPr>
            <w:rStyle w:val="Hyperlink"/>
          </w:rPr>
          <w:t>Get DocumentDetails Service:</w:t>
        </w:r>
        <w:r w:rsidR="00982A8E">
          <w:rPr>
            <w:webHidden/>
          </w:rPr>
          <w:tab/>
        </w:r>
        <w:r w:rsidR="00982A8E">
          <w:rPr>
            <w:webHidden/>
          </w:rPr>
          <w:fldChar w:fldCharType="begin"/>
        </w:r>
        <w:r w:rsidR="00982A8E">
          <w:rPr>
            <w:webHidden/>
          </w:rPr>
          <w:instrText xml:space="preserve"> PAGEREF _Toc476148024 \h </w:instrText>
        </w:r>
        <w:r w:rsidR="00982A8E">
          <w:rPr>
            <w:webHidden/>
          </w:rPr>
        </w:r>
        <w:r w:rsidR="00982A8E">
          <w:rPr>
            <w:webHidden/>
          </w:rPr>
          <w:fldChar w:fldCharType="separate"/>
        </w:r>
        <w:r w:rsidR="00982A8E">
          <w:rPr>
            <w:webHidden/>
          </w:rPr>
          <w:t>24</w:t>
        </w:r>
        <w:r w:rsidR="00982A8E">
          <w:rPr>
            <w:webHidden/>
          </w:rPr>
          <w:fldChar w:fldCharType="end"/>
        </w:r>
      </w:hyperlink>
    </w:p>
    <w:p w14:paraId="643748EF" w14:textId="77777777" w:rsidR="00982A8E" w:rsidRDefault="00411EE0">
      <w:pPr>
        <w:pStyle w:val="TOC2"/>
        <w:rPr>
          <w:rFonts w:asciiTheme="minorHAnsi" w:eastAsiaTheme="minorEastAsia" w:hAnsiTheme="minorHAnsi" w:cstheme="minorBidi"/>
          <w:bCs w:val="0"/>
          <w:smallCaps w:val="0"/>
          <w:sz w:val="22"/>
          <w:szCs w:val="22"/>
        </w:rPr>
      </w:pPr>
      <w:hyperlink w:anchor="_Toc476148025" w:history="1">
        <w:r w:rsidR="00982A8E" w:rsidRPr="00EC75D7">
          <w:rPr>
            <w:rStyle w:val="Hyperlink"/>
          </w:rPr>
          <w:t>2.8.5</w:t>
        </w:r>
        <w:r w:rsidR="00982A8E">
          <w:rPr>
            <w:rFonts w:asciiTheme="minorHAnsi" w:eastAsiaTheme="minorEastAsia" w:hAnsiTheme="minorHAnsi" w:cstheme="minorBidi"/>
            <w:bCs w:val="0"/>
            <w:smallCaps w:val="0"/>
            <w:sz w:val="22"/>
            <w:szCs w:val="22"/>
          </w:rPr>
          <w:tab/>
        </w:r>
        <w:r w:rsidR="00982A8E" w:rsidRPr="00EC75D7">
          <w:rPr>
            <w:rStyle w:val="Hyperlink"/>
          </w:rPr>
          <w:t>Get Campaigns Service</w:t>
        </w:r>
        <w:r w:rsidR="00982A8E">
          <w:rPr>
            <w:webHidden/>
          </w:rPr>
          <w:tab/>
        </w:r>
        <w:r w:rsidR="00982A8E">
          <w:rPr>
            <w:webHidden/>
          </w:rPr>
          <w:fldChar w:fldCharType="begin"/>
        </w:r>
        <w:r w:rsidR="00982A8E">
          <w:rPr>
            <w:webHidden/>
          </w:rPr>
          <w:instrText xml:space="preserve"> PAGEREF _Toc476148025 \h </w:instrText>
        </w:r>
        <w:r w:rsidR="00982A8E">
          <w:rPr>
            <w:webHidden/>
          </w:rPr>
        </w:r>
        <w:r w:rsidR="00982A8E">
          <w:rPr>
            <w:webHidden/>
          </w:rPr>
          <w:fldChar w:fldCharType="separate"/>
        </w:r>
        <w:r w:rsidR="00982A8E">
          <w:rPr>
            <w:webHidden/>
          </w:rPr>
          <w:t>25</w:t>
        </w:r>
        <w:r w:rsidR="00982A8E">
          <w:rPr>
            <w:webHidden/>
          </w:rPr>
          <w:fldChar w:fldCharType="end"/>
        </w:r>
      </w:hyperlink>
    </w:p>
    <w:p w14:paraId="37F5DC1B" w14:textId="77777777" w:rsidR="00982A8E" w:rsidRDefault="00411EE0">
      <w:pPr>
        <w:pStyle w:val="TOC2"/>
        <w:rPr>
          <w:rFonts w:asciiTheme="minorHAnsi" w:eastAsiaTheme="minorEastAsia" w:hAnsiTheme="minorHAnsi" w:cstheme="minorBidi"/>
          <w:bCs w:val="0"/>
          <w:smallCaps w:val="0"/>
          <w:sz w:val="22"/>
          <w:szCs w:val="22"/>
        </w:rPr>
      </w:pPr>
      <w:hyperlink w:anchor="_Toc476148026" w:history="1">
        <w:r w:rsidR="00982A8E" w:rsidRPr="00EC75D7">
          <w:rPr>
            <w:rStyle w:val="Hyperlink"/>
            <w:highlight w:val="yellow"/>
          </w:rPr>
          <w:t>2.8.6</w:t>
        </w:r>
        <w:r w:rsidR="00982A8E">
          <w:rPr>
            <w:rFonts w:asciiTheme="minorHAnsi" w:eastAsiaTheme="minorEastAsia" w:hAnsiTheme="minorHAnsi" w:cstheme="minorBidi"/>
            <w:bCs w:val="0"/>
            <w:smallCaps w:val="0"/>
            <w:sz w:val="22"/>
            <w:szCs w:val="22"/>
          </w:rPr>
          <w:tab/>
        </w:r>
        <w:r w:rsidR="00982A8E" w:rsidRPr="00EC75D7">
          <w:rPr>
            <w:rStyle w:val="Hyperlink"/>
            <w:highlight w:val="yellow"/>
          </w:rPr>
          <w:t>GetAccountContractDocument Service</w:t>
        </w:r>
        <w:r w:rsidR="00982A8E">
          <w:rPr>
            <w:webHidden/>
          </w:rPr>
          <w:tab/>
        </w:r>
        <w:r w:rsidR="00982A8E">
          <w:rPr>
            <w:webHidden/>
          </w:rPr>
          <w:fldChar w:fldCharType="begin"/>
        </w:r>
        <w:r w:rsidR="00982A8E">
          <w:rPr>
            <w:webHidden/>
          </w:rPr>
          <w:instrText xml:space="preserve"> PAGEREF _Toc476148026 \h </w:instrText>
        </w:r>
        <w:r w:rsidR="00982A8E">
          <w:rPr>
            <w:webHidden/>
          </w:rPr>
        </w:r>
        <w:r w:rsidR="00982A8E">
          <w:rPr>
            <w:webHidden/>
          </w:rPr>
          <w:fldChar w:fldCharType="separate"/>
        </w:r>
        <w:r w:rsidR="00982A8E">
          <w:rPr>
            <w:webHidden/>
          </w:rPr>
          <w:t>26</w:t>
        </w:r>
        <w:r w:rsidR="00982A8E">
          <w:rPr>
            <w:webHidden/>
          </w:rPr>
          <w:fldChar w:fldCharType="end"/>
        </w:r>
      </w:hyperlink>
    </w:p>
    <w:p w14:paraId="6E09C522" w14:textId="77777777" w:rsidR="00982A8E" w:rsidRDefault="00411EE0">
      <w:pPr>
        <w:pStyle w:val="TOC2"/>
        <w:rPr>
          <w:rFonts w:asciiTheme="minorHAnsi" w:eastAsiaTheme="minorEastAsia" w:hAnsiTheme="minorHAnsi" w:cstheme="minorBidi"/>
          <w:bCs w:val="0"/>
          <w:smallCaps w:val="0"/>
          <w:sz w:val="22"/>
          <w:szCs w:val="22"/>
        </w:rPr>
      </w:pPr>
      <w:hyperlink w:anchor="_Toc476148027" w:history="1">
        <w:r w:rsidR="00982A8E" w:rsidRPr="00EC75D7">
          <w:rPr>
            <w:rStyle w:val="Hyperlink"/>
          </w:rPr>
          <w:t>2.8.7</w:t>
        </w:r>
        <w:r w:rsidR="00982A8E">
          <w:rPr>
            <w:rFonts w:asciiTheme="minorHAnsi" w:eastAsiaTheme="minorEastAsia" w:hAnsiTheme="minorHAnsi" w:cstheme="minorBidi"/>
            <w:bCs w:val="0"/>
            <w:smallCaps w:val="0"/>
            <w:sz w:val="22"/>
            <w:szCs w:val="22"/>
          </w:rPr>
          <w:tab/>
        </w:r>
        <w:r w:rsidR="00982A8E" w:rsidRPr="00EC75D7">
          <w:rPr>
            <w:rStyle w:val="Hyperlink"/>
          </w:rPr>
          <w:t>Search Party Service</w:t>
        </w:r>
        <w:r w:rsidR="00982A8E">
          <w:rPr>
            <w:webHidden/>
          </w:rPr>
          <w:tab/>
        </w:r>
        <w:r w:rsidR="00982A8E">
          <w:rPr>
            <w:webHidden/>
          </w:rPr>
          <w:fldChar w:fldCharType="begin"/>
        </w:r>
        <w:r w:rsidR="00982A8E">
          <w:rPr>
            <w:webHidden/>
          </w:rPr>
          <w:instrText xml:space="preserve"> PAGEREF _Toc476148027 \h </w:instrText>
        </w:r>
        <w:r w:rsidR="00982A8E">
          <w:rPr>
            <w:webHidden/>
          </w:rPr>
        </w:r>
        <w:r w:rsidR="00982A8E">
          <w:rPr>
            <w:webHidden/>
          </w:rPr>
          <w:fldChar w:fldCharType="separate"/>
        </w:r>
        <w:r w:rsidR="00982A8E">
          <w:rPr>
            <w:webHidden/>
          </w:rPr>
          <w:t>27</w:t>
        </w:r>
        <w:r w:rsidR="00982A8E">
          <w:rPr>
            <w:webHidden/>
          </w:rPr>
          <w:fldChar w:fldCharType="end"/>
        </w:r>
      </w:hyperlink>
    </w:p>
    <w:p w14:paraId="07DC9494" w14:textId="77777777" w:rsidR="00982A8E" w:rsidRDefault="00411EE0">
      <w:pPr>
        <w:pStyle w:val="TOC2"/>
        <w:rPr>
          <w:rFonts w:asciiTheme="minorHAnsi" w:eastAsiaTheme="minorEastAsia" w:hAnsiTheme="minorHAnsi" w:cstheme="minorBidi"/>
          <w:bCs w:val="0"/>
          <w:smallCaps w:val="0"/>
          <w:sz w:val="22"/>
          <w:szCs w:val="22"/>
        </w:rPr>
      </w:pPr>
      <w:hyperlink w:anchor="_Toc476148028" w:history="1">
        <w:r w:rsidR="00982A8E" w:rsidRPr="00EC75D7">
          <w:rPr>
            <w:rStyle w:val="Hyperlink"/>
          </w:rPr>
          <w:t>2.8.8</w:t>
        </w:r>
        <w:r w:rsidR="00982A8E">
          <w:rPr>
            <w:rFonts w:asciiTheme="minorHAnsi" w:eastAsiaTheme="minorEastAsia" w:hAnsiTheme="minorHAnsi" w:cstheme="minorBidi"/>
            <w:bCs w:val="0"/>
            <w:smallCaps w:val="0"/>
            <w:sz w:val="22"/>
            <w:szCs w:val="22"/>
          </w:rPr>
          <w:tab/>
        </w:r>
        <w:r w:rsidR="00982A8E" w:rsidRPr="00EC75D7">
          <w:rPr>
            <w:rStyle w:val="Hyperlink"/>
          </w:rPr>
          <w:t>Manage Customer Account Service</w:t>
        </w:r>
        <w:r w:rsidR="00982A8E">
          <w:rPr>
            <w:webHidden/>
          </w:rPr>
          <w:tab/>
        </w:r>
        <w:r w:rsidR="00982A8E">
          <w:rPr>
            <w:webHidden/>
          </w:rPr>
          <w:fldChar w:fldCharType="begin"/>
        </w:r>
        <w:r w:rsidR="00982A8E">
          <w:rPr>
            <w:webHidden/>
          </w:rPr>
          <w:instrText xml:space="preserve"> PAGEREF _Toc476148028 \h </w:instrText>
        </w:r>
        <w:r w:rsidR="00982A8E">
          <w:rPr>
            <w:webHidden/>
          </w:rPr>
        </w:r>
        <w:r w:rsidR="00982A8E">
          <w:rPr>
            <w:webHidden/>
          </w:rPr>
          <w:fldChar w:fldCharType="separate"/>
        </w:r>
        <w:r w:rsidR="00982A8E">
          <w:rPr>
            <w:webHidden/>
          </w:rPr>
          <w:t>28</w:t>
        </w:r>
        <w:r w:rsidR="00982A8E">
          <w:rPr>
            <w:webHidden/>
          </w:rPr>
          <w:fldChar w:fldCharType="end"/>
        </w:r>
      </w:hyperlink>
    </w:p>
    <w:p w14:paraId="343CA28C" w14:textId="77777777" w:rsidR="00982A8E" w:rsidRDefault="00411EE0">
      <w:pPr>
        <w:pStyle w:val="TOC2"/>
        <w:rPr>
          <w:rFonts w:asciiTheme="minorHAnsi" w:eastAsiaTheme="minorEastAsia" w:hAnsiTheme="minorHAnsi" w:cstheme="minorBidi"/>
          <w:bCs w:val="0"/>
          <w:smallCaps w:val="0"/>
          <w:sz w:val="22"/>
          <w:szCs w:val="22"/>
        </w:rPr>
      </w:pPr>
      <w:hyperlink w:anchor="_Toc476148029" w:history="1">
        <w:r w:rsidR="00982A8E" w:rsidRPr="00EC75D7">
          <w:rPr>
            <w:rStyle w:val="Hyperlink"/>
          </w:rPr>
          <w:t>2.8.9</w:t>
        </w:r>
        <w:r w:rsidR="00982A8E">
          <w:rPr>
            <w:rFonts w:asciiTheme="minorHAnsi" w:eastAsiaTheme="minorEastAsia" w:hAnsiTheme="minorHAnsi" w:cstheme="minorBidi"/>
            <w:bCs w:val="0"/>
            <w:smallCaps w:val="0"/>
            <w:sz w:val="22"/>
            <w:szCs w:val="22"/>
          </w:rPr>
          <w:tab/>
        </w:r>
        <w:r w:rsidR="00982A8E" w:rsidRPr="00EC75D7">
          <w:rPr>
            <w:rStyle w:val="Hyperlink"/>
          </w:rPr>
          <w:t>ManageDocumentDetails Service</w:t>
        </w:r>
        <w:r w:rsidR="00982A8E">
          <w:rPr>
            <w:webHidden/>
          </w:rPr>
          <w:tab/>
        </w:r>
        <w:r w:rsidR="00982A8E">
          <w:rPr>
            <w:webHidden/>
          </w:rPr>
          <w:fldChar w:fldCharType="begin"/>
        </w:r>
        <w:r w:rsidR="00982A8E">
          <w:rPr>
            <w:webHidden/>
          </w:rPr>
          <w:instrText xml:space="preserve"> PAGEREF _Toc476148029 \h </w:instrText>
        </w:r>
        <w:r w:rsidR="00982A8E">
          <w:rPr>
            <w:webHidden/>
          </w:rPr>
        </w:r>
        <w:r w:rsidR="00982A8E">
          <w:rPr>
            <w:webHidden/>
          </w:rPr>
          <w:fldChar w:fldCharType="separate"/>
        </w:r>
        <w:r w:rsidR="00982A8E">
          <w:rPr>
            <w:webHidden/>
          </w:rPr>
          <w:t>29</w:t>
        </w:r>
        <w:r w:rsidR="00982A8E">
          <w:rPr>
            <w:webHidden/>
          </w:rPr>
          <w:fldChar w:fldCharType="end"/>
        </w:r>
      </w:hyperlink>
    </w:p>
    <w:p w14:paraId="153491DB" w14:textId="77777777" w:rsidR="00982A8E" w:rsidRDefault="00411EE0">
      <w:pPr>
        <w:pStyle w:val="TOC2"/>
        <w:rPr>
          <w:rFonts w:asciiTheme="minorHAnsi" w:eastAsiaTheme="minorEastAsia" w:hAnsiTheme="minorHAnsi" w:cstheme="minorBidi"/>
          <w:bCs w:val="0"/>
          <w:smallCaps w:val="0"/>
          <w:sz w:val="22"/>
          <w:szCs w:val="22"/>
        </w:rPr>
      </w:pPr>
      <w:hyperlink w:anchor="_Toc476148030" w:history="1">
        <w:r w:rsidR="00982A8E" w:rsidRPr="00EC75D7">
          <w:rPr>
            <w:rStyle w:val="Hyperlink"/>
          </w:rPr>
          <w:t>2.9</w:t>
        </w:r>
        <w:r w:rsidR="00982A8E">
          <w:rPr>
            <w:rFonts w:asciiTheme="minorHAnsi" w:eastAsiaTheme="minorEastAsia" w:hAnsiTheme="minorHAnsi" w:cstheme="minorBidi"/>
            <w:bCs w:val="0"/>
            <w:smallCaps w:val="0"/>
            <w:sz w:val="22"/>
            <w:szCs w:val="22"/>
          </w:rPr>
          <w:tab/>
        </w:r>
        <w:r w:rsidR="00982A8E" w:rsidRPr="00EC75D7">
          <w:rPr>
            <w:rStyle w:val="Hyperlink"/>
          </w:rPr>
          <w:t>MDM Data Model</w:t>
        </w:r>
        <w:r w:rsidR="00982A8E">
          <w:rPr>
            <w:webHidden/>
          </w:rPr>
          <w:tab/>
        </w:r>
        <w:r w:rsidR="00982A8E">
          <w:rPr>
            <w:webHidden/>
          </w:rPr>
          <w:fldChar w:fldCharType="begin"/>
        </w:r>
        <w:r w:rsidR="00982A8E">
          <w:rPr>
            <w:webHidden/>
          </w:rPr>
          <w:instrText xml:space="preserve"> PAGEREF _Toc476148030 \h </w:instrText>
        </w:r>
        <w:r w:rsidR="00982A8E">
          <w:rPr>
            <w:webHidden/>
          </w:rPr>
        </w:r>
        <w:r w:rsidR="00982A8E">
          <w:rPr>
            <w:webHidden/>
          </w:rPr>
          <w:fldChar w:fldCharType="separate"/>
        </w:r>
        <w:r w:rsidR="00982A8E">
          <w:rPr>
            <w:webHidden/>
          </w:rPr>
          <w:t>30</w:t>
        </w:r>
        <w:r w:rsidR="00982A8E">
          <w:rPr>
            <w:webHidden/>
          </w:rPr>
          <w:fldChar w:fldCharType="end"/>
        </w:r>
      </w:hyperlink>
    </w:p>
    <w:p w14:paraId="1CCC2C7E" w14:textId="77777777" w:rsidR="00982A8E" w:rsidRDefault="00411EE0">
      <w:pPr>
        <w:pStyle w:val="TOC2"/>
        <w:rPr>
          <w:rFonts w:asciiTheme="minorHAnsi" w:eastAsiaTheme="minorEastAsia" w:hAnsiTheme="minorHAnsi" w:cstheme="minorBidi"/>
          <w:bCs w:val="0"/>
          <w:smallCaps w:val="0"/>
          <w:sz w:val="22"/>
          <w:szCs w:val="22"/>
        </w:rPr>
      </w:pPr>
      <w:hyperlink w:anchor="_Toc476148031" w:history="1">
        <w:r w:rsidR="00982A8E" w:rsidRPr="00EC75D7">
          <w:rPr>
            <w:rStyle w:val="Hyperlink"/>
          </w:rPr>
          <w:t>2.9.1</w:t>
        </w:r>
        <w:r w:rsidR="00982A8E">
          <w:rPr>
            <w:rFonts w:asciiTheme="minorHAnsi" w:eastAsiaTheme="minorEastAsia" w:hAnsiTheme="minorHAnsi" w:cstheme="minorBidi"/>
            <w:bCs w:val="0"/>
            <w:smallCaps w:val="0"/>
            <w:sz w:val="22"/>
            <w:szCs w:val="22"/>
          </w:rPr>
          <w:tab/>
        </w:r>
        <w:r w:rsidR="00982A8E" w:rsidRPr="00EC75D7">
          <w:rPr>
            <w:rStyle w:val="Hyperlink"/>
          </w:rPr>
          <w:t>Entity Description</w:t>
        </w:r>
        <w:r w:rsidR="00982A8E">
          <w:rPr>
            <w:webHidden/>
          </w:rPr>
          <w:tab/>
        </w:r>
        <w:r w:rsidR="00982A8E">
          <w:rPr>
            <w:webHidden/>
          </w:rPr>
          <w:fldChar w:fldCharType="begin"/>
        </w:r>
        <w:r w:rsidR="00982A8E">
          <w:rPr>
            <w:webHidden/>
          </w:rPr>
          <w:instrText xml:space="preserve"> PAGEREF _Toc476148031 \h </w:instrText>
        </w:r>
        <w:r w:rsidR="00982A8E">
          <w:rPr>
            <w:webHidden/>
          </w:rPr>
        </w:r>
        <w:r w:rsidR="00982A8E">
          <w:rPr>
            <w:webHidden/>
          </w:rPr>
          <w:fldChar w:fldCharType="separate"/>
        </w:r>
        <w:r w:rsidR="00982A8E">
          <w:rPr>
            <w:webHidden/>
          </w:rPr>
          <w:t>30</w:t>
        </w:r>
        <w:r w:rsidR="00982A8E">
          <w:rPr>
            <w:webHidden/>
          </w:rPr>
          <w:fldChar w:fldCharType="end"/>
        </w:r>
      </w:hyperlink>
    </w:p>
    <w:p w14:paraId="5FD39E83" w14:textId="77777777" w:rsidR="00982A8E" w:rsidRDefault="00411EE0">
      <w:pPr>
        <w:pStyle w:val="TOC2"/>
        <w:rPr>
          <w:rFonts w:asciiTheme="minorHAnsi" w:eastAsiaTheme="minorEastAsia" w:hAnsiTheme="minorHAnsi" w:cstheme="minorBidi"/>
          <w:bCs w:val="0"/>
          <w:smallCaps w:val="0"/>
          <w:sz w:val="22"/>
          <w:szCs w:val="22"/>
        </w:rPr>
      </w:pPr>
      <w:hyperlink w:anchor="_Toc476148032" w:history="1">
        <w:r w:rsidR="00982A8E" w:rsidRPr="00EC75D7">
          <w:rPr>
            <w:rStyle w:val="Hyperlink"/>
          </w:rPr>
          <w:t>2.9.2</w:t>
        </w:r>
        <w:r w:rsidR="00982A8E">
          <w:rPr>
            <w:rFonts w:asciiTheme="minorHAnsi" w:eastAsiaTheme="minorEastAsia" w:hAnsiTheme="minorHAnsi" w:cstheme="minorBidi"/>
            <w:bCs w:val="0"/>
            <w:smallCaps w:val="0"/>
            <w:sz w:val="22"/>
            <w:szCs w:val="22"/>
          </w:rPr>
          <w:tab/>
        </w:r>
        <w:r w:rsidR="00982A8E" w:rsidRPr="00EC75D7">
          <w:rPr>
            <w:rStyle w:val="Hyperlink"/>
          </w:rPr>
          <w:t>Reference Dataset</w:t>
        </w:r>
        <w:r w:rsidR="00982A8E">
          <w:rPr>
            <w:webHidden/>
          </w:rPr>
          <w:tab/>
        </w:r>
        <w:r w:rsidR="00982A8E">
          <w:rPr>
            <w:webHidden/>
          </w:rPr>
          <w:fldChar w:fldCharType="begin"/>
        </w:r>
        <w:r w:rsidR="00982A8E">
          <w:rPr>
            <w:webHidden/>
          </w:rPr>
          <w:instrText xml:space="preserve"> PAGEREF _Toc476148032 \h </w:instrText>
        </w:r>
        <w:r w:rsidR="00982A8E">
          <w:rPr>
            <w:webHidden/>
          </w:rPr>
        </w:r>
        <w:r w:rsidR="00982A8E">
          <w:rPr>
            <w:webHidden/>
          </w:rPr>
          <w:fldChar w:fldCharType="separate"/>
        </w:r>
        <w:r w:rsidR="00982A8E">
          <w:rPr>
            <w:webHidden/>
          </w:rPr>
          <w:t>31</w:t>
        </w:r>
        <w:r w:rsidR="00982A8E">
          <w:rPr>
            <w:webHidden/>
          </w:rPr>
          <w:fldChar w:fldCharType="end"/>
        </w:r>
      </w:hyperlink>
    </w:p>
    <w:p w14:paraId="5474DF08" w14:textId="77777777" w:rsidR="00982A8E" w:rsidRDefault="00411EE0">
      <w:pPr>
        <w:pStyle w:val="TOC2"/>
        <w:rPr>
          <w:rFonts w:asciiTheme="minorHAnsi" w:eastAsiaTheme="minorEastAsia" w:hAnsiTheme="minorHAnsi" w:cstheme="minorBidi"/>
          <w:bCs w:val="0"/>
          <w:smallCaps w:val="0"/>
          <w:sz w:val="22"/>
          <w:szCs w:val="22"/>
        </w:rPr>
      </w:pPr>
      <w:hyperlink w:anchor="_Toc476148033" w:history="1">
        <w:r w:rsidR="00982A8E" w:rsidRPr="00EC75D7">
          <w:rPr>
            <w:rStyle w:val="Hyperlink"/>
          </w:rPr>
          <w:t>2.10</w:t>
        </w:r>
        <w:r w:rsidR="00982A8E">
          <w:rPr>
            <w:rFonts w:asciiTheme="minorHAnsi" w:eastAsiaTheme="minorEastAsia" w:hAnsiTheme="minorHAnsi" w:cstheme="minorBidi"/>
            <w:bCs w:val="0"/>
            <w:smallCaps w:val="0"/>
            <w:sz w:val="22"/>
            <w:szCs w:val="22"/>
          </w:rPr>
          <w:tab/>
        </w:r>
        <w:r w:rsidR="00982A8E" w:rsidRPr="00EC75D7">
          <w:rPr>
            <w:rStyle w:val="Hyperlink"/>
          </w:rPr>
          <w:t>Mapping and Transformation Rules</w:t>
        </w:r>
        <w:r w:rsidR="00982A8E">
          <w:rPr>
            <w:webHidden/>
          </w:rPr>
          <w:tab/>
        </w:r>
        <w:r w:rsidR="00982A8E">
          <w:rPr>
            <w:webHidden/>
          </w:rPr>
          <w:fldChar w:fldCharType="begin"/>
        </w:r>
        <w:r w:rsidR="00982A8E">
          <w:rPr>
            <w:webHidden/>
          </w:rPr>
          <w:instrText xml:space="preserve"> PAGEREF _Toc476148033 \h </w:instrText>
        </w:r>
        <w:r w:rsidR="00982A8E">
          <w:rPr>
            <w:webHidden/>
          </w:rPr>
        </w:r>
        <w:r w:rsidR="00982A8E">
          <w:rPr>
            <w:webHidden/>
          </w:rPr>
          <w:fldChar w:fldCharType="separate"/>
        </w:r>
        <w:r w:rsidR="00982A8E">
          <w:rPr>
            <w:webHidden/>
          </w:rPr>
          <w:t>32</w:t>
        </w:r>
        <w:r w:rsidR="00982A8E">
          <w:rPr>
            <w:webHidden/>
          </w:rPr>
          <w:fldChar w:fldCharType="end"/>
        </w:r>
      </w:hyperlink>
    </w:p>
    <w:p w14:paraId="229D0EC6" w14:textId="77777777" w:rsidR="00982A8E" w:rsidRDefault="00411EE0">
      <w:pPr>
        <w:pStyle w:val="TOC2"/>
        <w:rPr>
          <w:rFonts w:asciiTheme="minorHAnsi" w:eastAsiaTheme="minorEastAsia" w:hAnsiTheme="minorHAnsi" w:cstheme="minorBidi"/>
          <w:bCs w:val="0"/>
          <w:smallCaps w:val="0"/>
          <w:sz w:val="22"/>
          <w:szCs w:val="22"/>
        </w:rPr>
      </w:pPr>
      <w:hyperlink w:anchor="_Toc476148034" w:history="1">
        <w:r w:rsidR="00982A8E" w:rsidRPr="00EC75D7">
          <w:rPr>
            <w:rStyle w:val="Hyperlink"/>
          </w:rPr>
          <w:t>2.11</w:t>
        </w:r>
        <w:r w:rsidR="00982A8E">
          <w:rPr>
            <w:rFonts w:asciiTheme="minorHAnsi" w:eastAsiaTheme="minorEastAsia" w:hAnsiTheme="minorHAnsi" w:cstheme="minorBidi"/>
            <w:bCs w:val="0"/>
            <w:smallCaps w:val="0"/>
            <w:sz w:val="22"/>
            <w:szCs w:val="22"/>
          </w:rPr>
          <w:tab/>
        </w:r>
        <w:r w:rsidR="00982A8E" w:rsidRPr="00EC75D7">
          <w:rPr>
            <w:rStyle w:val="Hyperlink"/>
          </w:rPr>
          <w:t>Technical Component Details</w:t>
        </w:r>
        <w:r w:rsidR="00982A8E">
          <w:rPr>
            <w:webHidden/>
          </w:rPr>
          <w:tab/>
        </w:r>
        <w:r w:rsidR="00982A8E">
          <w:rPr>
            <w:webHidden/>
          </w:rPr>
          <w:fldChar w:fldCharType="begin"/>
        </w:r>
        <w:r w:rsidR="00982A8E">
          <w:rPr>
            <w:webHidden/>
          </w:rPr>
          <w:instrText xml:space="preserve"> PAGEREF _Toc476148034 \h </w:instrText>
        </w:r>
        <w:r w:rsidR="00982A8E">
          <w:rPr>
            <w:webHidden/>
          </w:rPr>
        </w:r>
        <w:r w:rsidR="00982A8E">
          <w:rPr>
            <w:webHidden/>
          </w:rPr>
          <w:fldChar w:fldCharType="separate"/>
        </w:r>
        <w:r w:rsidR="00982A8E">
          <w:rPr>
            <w:webHidden/>
          </w:rPr>
          <w:t>33</w:t>
        </w:r>
        <w:r w:rsidR="00982A8E">
          <w:rPr>
            <w:webHidden/>
          </w:rPr>
          <w:fldChar w:fldCharType="end"/>
        </w:r>
      </w:hyperlink>
    </w:p>
    <w:p w14:paraId="7E4C85BC" w14:textId="77777777" w:rsidR="00982A8E" w:rsidRDefault="00411EE0">
      <w:pPr>
        <w:pStyle w:val="TOC1"/>
        <w:rPr>
          <w:rFonts w:asciiTheme="minorHAnsi" w:eastAsiaTheme="minorEastAsia" w:hAnsiTheme="minorHAnsi" w:cstheme="minorBidi"/>
          <w:b w:val="0"/>
          <w:bCs w:val="0"/>
          <w:caps w:val="0"/>
          <w:sz w:val="22"/>
          <w:szCs w:val="22"/>
        </w:rPr>
      </w:pPr>
      <w:hyperlink w:anchor="_Toc476148035" w:history="1">
        <w:r w:rsidR="00982A8E" w:rsidRPr="00EC75D7">
          <w:rPr>
            <w:rStyle w:val="Hyperlink"/>
          </w:rPr>
          <w:t>3</w:t>
        </w:r>
        <w:r w:rsidR="00982A8E">
          <w:rPr>
            <w:rFonts w:asciiTheme="minorHAnsi" w:eastAsiaTheme="minorEastAsia" w:hAnsiTheme="minorHAnsi" w:cstheme="minorBidi"/>
            <w:b w:val="0"/>
            <w:bCs w:val="0"/>
            <w:caps w:val="0"/>
            <w:sz w:val="22"/>
            <w:szCs w:val="22"/>
          </w:rPr>
          <w:tab/>
        </w:r>
        <w:r w:rsidR="00982A8E" w:rsidRPr="00EC75D7">
          <w:rPr>
            <w:rStyle w:val="Hyperlink"/>
          </w:rPr>
          <w:t>Non-Functional Design</w:t>
        </w:r>
        <w:r w:rsidR="00982A8E">
          <w:rPr>
            <w:webHidden/>
          </w:rPr>
          <w:tab/>
        </w:r>
        <w:r w:rsidR="00982A8E">
          <w:rPr>
            <w:webHidden/>
          </w:rPr>
          <w:fldChar w:fldCharType="begin"/>
        </w:r>
        <w:r w:rsidR="00982A8E">
          <w:rPr>
            <w:webHidden/>
          </w:rPr>
          <w:instrText xml:space="preserve"> PAGEREF _Toc476148035 \h </w:instrText>
        </w:r>
        <w:r w:rsidR="00982A8E">
          <w:rPr>
            <w:webHidden/>
          </w:rPr>
        </w:r>
        <w:r w:rsidR="00982A8E">
          <w:rPr>
            <w:webHidden/>
          </w:rPr>
          <w:fldChar w:fldCharType="separate"/>
        </w:r>
        <w:r w:rsidR="00982A8E">
          <w:rPr>
            <w:webHidden/>
          </w:rPr>
          <w:t>36</w:t>
        </w:r>
        <w:r w:rsidR="00982A8E">
          <w:rPr>
            <w:webHidden/>
          </w:rPr>
          <w:fldChar w:fldCharType="end"/>
        </w:r>
      </w:hyperlink>
    </w:p>
    <w:p w14:paraId="58B38C42" w14:textId="77777777" w:rsidR="00982A8E" w:rsidRDefault="00411EE0">
      <w:pPr>
        <w:pStyle w:val="TOC2"/>
        <w:rPr>
          <w:rFonts w:asciiTheme="minorHAnsi" w:eastAsiaTheme="minorEastAsia" w:hAnsiTheme="minorHAnsi" w:cstheme="minorBidi"/>
          <w:bCs w:val="0"/>
          <w:smallCaps w:val="0"/>
          <w:sz w:val="22"/>
          <w:szCs w:val="22"/>
        </w:rPr>
      </w:pPr>
      <w:hyperlink w:anchor="_Toc476148036" w:history="1">
        <w:r w:rsidR="00982A8E" w:rsidRPr="00EC75D7">
          <w:rPr>
            <w:rStyle w:val="Hyperlink"/>
            <w:rFonts w:cs="Calibri"/>
          </w:rPr>
          <w:t>3.1</w:t>
        </w:r>
        <w:r w:rsidR="00982A8E">
          <w:rPr>
            <w:rFonts w:asciiTheme="minorHAnsi" w:eastAsiaTheme="minorEastAsia" w:hAnsiTheme="minorHAnsi" w:cstheme="minorBidi"/>
            <w:bCs w:val="0"/>
            <w:smallCaps w:val="0"/>
            <w:sz w:val="22"/>
            <w:szCs w:val="22"/>
          </w:rPr>
          <w:tab/>
        </w:r>
        <w:r w:rsidR="00982A8E" w:rsidRPr="00EC75D7">
          <w:rPr>
            <w:rStyle w:val="Hyperlink"/>
            <w:rFonts w:cs="Calibri"/>
          </w:rPr>
          <w:t>Security and Data Access</w:t>
        </w:r>
        <w:r w:rsidR="00982A8E">
          <w:rPr>
            <w:webHidden/>
          </w:rPr>
          <w:tab/>
        </w:r>
        <w:r w:rsidR="00982A8E">
          <w:rPr>
            <w:webHidden/>
          </w:rPr>
          <w:fldChar w:fldCharType="begin"/>
        </w:r>
        <w:r w:rsidR="00982A8E">
          <w:rPr>
            <w:webHidden/>
          </w:rPr>
          <w:instrText xml:space="preserve"> PAGEREF _Toc476148036 \h </w:instrText>
        </w:r>
        <w:r w:rsidR="00982A8E">
          <w:rPr>
            <w:webHidden/>
          </w:rPr>
        </w:r>
        <w:r w:rsidR="00982A8E">
          <w:rPr>
            <w:webHidden/>
          </w:rPr>
          <w:fldChar w:fldCharType="separate"/>
        </w:r>
        <w:r w:rsidR="00982A8E">
          <w:rPr>
            <w:webHidden/>
          </w:rPr>
          <w:t>36</w:t>
        </w:r>
        <w:r w:rsidR="00982A8E">
          <w:rPr>
            <w:webHidden/>
          </w:rPr>
          <w:fldChar w:fldCharType="end"/>
        </w:r>
      </w:hyperlink>
    </w:p>
    <w:p w14:paraId="7B18AFB1" w14:textId="77777777" w:rsidR="00982A8E" w:rsidRDefault="00411EE0">
      <w:pPr>
        <w:pStyle w:val="TOC2"/>
        <w:rPr>
          <w:rFonts w:asciiTheme="minorHAnsi" w:eastAsiaTheme="minorEastAsia" w:hAnsiTheme="minorHAnsi" w:cstheme="minorBidi"/>
          <w:bCs w:val="0"/>
          <w:smallCaps w:val="0"/>
          <w:sz w:val="22"/>
          <w:szCs w:val="22"/>
        </w:rPr>
      </w:pPr>
      <w:hyperlink w:anchor="_Toc476148037" w:history="1">
        <w:r w:rsidR="00982A8E" w:rsidRPr="00EC75D7">
          <w:rPr>
            <w:rStyle w:val="Hyperlink"/>
            <w:rFonts w:cs="Calibri"/>
          </w:rPr>
          <w:t>3.2</w:t>
        </w:r>
        <w:r w:rsidR="00982A8E">
          <w:rPr>
            <w:rFonts w:asciiTheme="minorHAnsi" w:eastAsiaTheme="minorEastAsia" w:hAnsiTheme="minorHAnsi" w:cstheme="minorBidi"/>
            <w:bCs w:val="0"/>
            <w:smallCaps w:val="0"/>
            <w:sz w:val="22"/>
            <w:szCs w:val="22"/>
          </w:rPr>
          <w:tab/>
        </w:r>
        <w:r w:rsidR="00982A8E" w:rsidRPr="00EC75D7">
          <w:rPr>
            <w:rStyle w:val="Hyperlink"/>
            <w:rFonts w:cs="Calibri"/>
          </w:rPr>
          <w:t>Performance Considerations</w:t>
        </w:r>
        <w:r w:rsidR="00982A8E">
          <w:rPr>
            <w:webHidden/>
          </w:rPr>
          <w:tab/>
        </w:r>
        <w:r w:rsidR="00982A8E">
          <w:rPr>
            <w:webHidden/>
          </w:rPr>
          <w:fldChar w:fldCharType="begin"/>
        </w:r>
        <w:r w:rsidR="00982A8E">
          <w:rPr>
            <w:webHidden/>
          </w:rPr>
          <w:instrText xml:space="preserve"> PAGEREF _Toc476148037 \h </w:instrText>
        </w:r>
        <w:r w:rsidR="00982A8E">
          <w:rPr>
            <w:webHidden/>
          </w:rPr>
        </w:r>
        <w:r w:rsidR="00982A8E">
          <w:rPr>
            <w:webHidden/>
          </w:rPr>
          <w:fldChar w:fldCharType="separate"/>
        </w:r>
        <w:r w:rsidR="00982A8E">
          <w:rPr>
            <w:webHidden/>
          </w:rPr>
          <w:t>36</w:t>
        </w:r>
        <w:r w:rsidR="00982A8E">
          <w:rPr>
            <w:webHidden/>
          </w:rPr>
          <w:fldChar w:fldCharType="end"/>
        </w:r>
      </w:hyperlink>
    </w:p>
    <w:p w14:paraId="7D1912D5" w14:textId="77777777" w:rsidR="00982A8E" w:rsidRDefault="00411EE0">
      <w:pPr>
        <w:pStyle w:val="TOC2"/>
        <w:rPr>
          <w:rFonts w:asciiTheme="minorHAnsi" w:eastAsiaTheme="minorEastAsia" w:hAnsiTheme="minorHAnsi" w:cstheme="minorBidi"/>
          <w:bCs w:val="0"/>
          <w:smallCaps w:val="0"/>
          <w:sz w:val="22"/>
          <w:szCs w:val="22"/>
        </w:rPr>
      </w:pPr>
      <w:hyperlink w:anchor="_Toc476148038" w:history="1">
        <w:r w:rsidR="00982A8E" w:rsidRPr="00EC75D7">
          <w:rPr>
            <w:rStyle w:val="Hyperlink"/>
            <w:rFonts w:cs="Calibri"/>
          </w:rPr>
          <w:t>3.3</w:t>
        </w:r>
        <w:r w:rsidR="00982A8E">
          <w:rPr>
            <w:rFonts w:asciiTheme="minorHAnsi" w:eastAsiaTheme="minorEastAsia" w:hAnsiTheme="minorHAnsi" w:cstheme="minorBidi"/>
            <w:bCs w:val="0"/>
            <w:smallCaps w:val="0"/>
            <w:sz w:val="22"/>
            <w:szCs w:val="22"/>
          </w:rPr>
          <w:tab/>
        </w:r>
        <w:r w:rsidR="00982A8E" w:rsidRPr="00EC75D7">
          <w:rPr>
            <w:rStyle w:val="Hyperlink"/>
            <w:rFonts w:cs="Calibri"/>
          </w:rPr>
          <w:t>Deployment, Scheduling &amp; Notification</w:t>
        </w:r>
        <w:r w:rsidR="00982A8E">
          <w:rPr>
            <w:webHidden/>
          </w:rPr>
          <w:tab/>
        </w:r>
        <w:r w:rsidR="00982A8E">
          <w:rPr>
            <w:webHidden/>
          </w:rPr>
          <w:fldChar w:fldCharType="begin"/>
        </w:r>
        <w:r w:rsidR="00982A8E">
          <w:rPr>
            <w:webHidden/>
          </w:rPr>
          <w:instrText xml:space="preserve"> PAGEREF _Toc476148038 \h </w:instrText>
        </w:r>
        <w:r w:rsidR="00982A8E">
          <w:rPr>
            <w:webHidden/>
          </w:rPr>
        </w:r>
        <w:r w:rsidR="00982A8E">
          <w:rPr>
            <w:webHidden/>
          </w:rPr>
          <w:fldChar w:fldCharType="separate"/>
        </w:r>
        <w:r w:rsidR="00982A8E">
          <w:rPr>
            <w:webHidden/>
          </w:rPr>
          <w:t>37</w:t>
        </w:r>
        <w:r w:rsidR="00982A8E">
          <w:rPr>
            <w:webHidden/>
          </w:rPr>
          <w:fldChar w:fldCharType="end"/>
        </w:r>
      </w:hyperlink>
    </w:p>
    <w:p w14:paraId="45F46732" w14:textId="77777777" w:rsidR="00982A8E" w:rsidRDefault="00411EE0">
      <w:pPr>
        <w:pStyle w:val="TOC2"/>
        <w:rPr>
          <w:rFonts w:asciiTheme="minorHAnsi" w:eastAsiaTheme="minorEastAsia" w:hAnsiTheme="minorHAnsi" w:cstheme="minorBidi"/>
          <w:bCs w:val="0"/>
          <w:smallCaps w:val="0"/>
          <w:sz w:val="22"/>
          <w:szCs w:val="22"/>
        </w:rPr>
      </w:pPr>
      <w:hyperlink w:anchor="_Toc476148039" w:history="1">
        <w:r w:rsidR="00982A8E" w:rsidRPr="00EC75D7">
          <w:rPr>
            <w:rStyle w:val="Hyperlink"/>
            <w:rFonts w:cs="Calibri"/>
          </w:rPr>
          <w:t>3.4</w:t>
        </w:r>
        <w:r w:rsidR="00982A8E">
          <w:rPr>
            <w:rFonts w:asciiTheme="minorHAnsi" w:eastAsiaTheme="minorEastAsia" w:hAnsiTheme="minorHAnsi" w:cstheme="minorBidi"/>
            <w:bCs w:val="0"/>
            <w:smallCaps w:val="0"/>
            <w:sz w:val="22"/>
            <w:szCs w:val="22"/>
          </w:rPr>
          <w:tab/>
        </w:r>
        <w:r w:rsidR="00982A8E" w:rsidRPr="00EC75D7">
          <w:rPr>
            <w:rStyle w:val="Hyperlink"/>
            <w:rFonts w:cs="Calibri"/>
          </w:rPr>
          <w:t>Error Handling and Fault Management</w:t>
        </w:r>
        <w:r w:rsidR="00982A8E">
          <w:rPr>
            <w:webHidden/>
          </w:rPr>
          <w:tab/>
        </w:r>
        <w:r w:rsidR="00982A8E">
          <w:rPr>
            <w:webHidden/>
          </w:rPr>
          <w:fldChar w:fldCharType="begin"/>
        </w:r>
        <w:r w:rsidR="00982A8E">
          <w:rPr>
            <w:webHidden/>
          </w:rPr>
          <w:instrText xml:space="preserve"> PAGEREF _Toc476148039 \h </w:instrText>
        </w:r>
        <w:r w:rsidR="00982A8E">
          <w:rPr>
            <w:webHidden/>
          </w:rPr>
        </w:r>
        <w:r w:rsidR="00982A8E">
          <w:rPr>
            <w:webHidden/>
          </w:rPr>
          <w:fldChar w:fldCharType="separate"/>
        </w:r>
        <w:r w:rsidR="00982A8E">
          <w:rPr>
            <w:webHidden/>
          </w:rPr>
          <w:t>37</w:t>
        </w:r>
        <w:r w:rsidR="00982A8E">
          <w:rPr>
            <w:webHidden/>
          </w:rPr>
          <w:fldChar w:fldCharType="end"/>
        </w:r>
      </w:hyperlink>
    </w:p>
    <w:p w14:paraId="4C27BFB5" w14:textId="77777777" w:rsidR="00982A8E" w:rsidRDefault="00411EE0">
      <w:pPr>
        <w:pStyle w:val="TOC2"/>
        <w:rPr>
          <w:rFonts w:asciiTheme="minorHAnsi" w:eastAsiaTheme="minorEastAsia" w:hAnsiTheme="minorHAnsi" w:cstheme="minorBidi"/>
          <w:bCs w:val="0"/>
          <w:smallCaps w:val="0"/>
          <w:sz w:val="22"/>
          <w:szCs w:val="22"/>
        </w:rPr>
      </w:pPr>
      <w:hyperlink w:anchor="_Toc476148040" w:history="1">
        <w:r w:rsidR="00982A8E" w:rsidRPr="00EC75D7">
          <w:rPr>
            <w:rStyle w:val="Hyperlink"/>
            <w:rFonts w:cs="Calibri"/>
          </w:rPr>
          <w:t>3.5</w:t>
        </w:r>
        <w:r w:rsidR="00982A8E">
          <w:rPr>
            <w:rFonts w:asciiTheme="minorHAnsi" w:eastAsiaTheme="minorEastAsia" w:hAnsiTheme="minorHAnsi" w:cstheme="minorBidi"/>
            <w:bCs w:val="0"/>
            <w:smallCaps w:val="0"/>
            <w:sz w:val="22"/>
            <w:szCs w:val="22"/>
          </w:rPr>
          <w:tab/>
        </w:r>
        <w:r w:rsidR="00982A8E" w:rsidRPr="00EC75D7">
          <w:rPr>
            <w:rStyle w:val="Hyperlink"/>
            <w:rFonts w:cs="Calibri"/>
          </w:rPr>
          <w:t>Housekeeping Policies</w:t>
        </w:r>
        <w:r w:rsidR="00982A8E">
          <w:rPr>
            <w:webHidden/>
          </w:rPr>
          <w:tab/>
        </w:r>
        <w:r w:rsidR="00982A8E">
          <w:rPr>
            <w:webHidden/>
          </w:rPr>
          <w:fldChar w:fldCharType="begin"/>
        </w:r>
        <w:r w:rsidR="00982A8E">
          <w:rPr>
            <w:webHidden/>
          </w:rPr>
          <w:instrText xml:space="preserve"> PAGEREF _Toc476148040 \h </w:instrText>
        </w:r>
        <w:r w:rsidR="00982A8E">
          <w:rPr>
            <w:webHidden/>
          </w:rPr>
        </w:r>
        <w:r w:rsidR="00982A8E">
          <w:rPr>
            <w:webHidden/>
          </w:rPr>
          <w:fldChar w:fldCharType="separate"/>
        </w:r>
        <w:r w:rsidR="00982A8E">
          <w:rPr>
            <w:webHidden/>
          </w:rPr>
          <w:t>39</w:t>
        </w:r>
        <w:r w:rsidR="00982A8E">
          <w:rPr>
            <w:webHidden/>
          </w:rPr>
          <w:fldChar w:fldCharType="end"/>
        </w:r>
      </w:hyperlink>
    </w:p>
    <w:p w14:paraId="2BF254BA" w14:textId="77777777" w:rsidR="00982A8E" w:rsidRDefault="00411EE0">
      <w:pPr>
        <w:pStyle w:val="TOC1"/>
        <w:rPr>
          <w:rFonts w:asciiTheme="minorHAnsi" w:eastAsiaTheme="minorEastAsia" w:hAnsiTheme="minorHAnsi" w:cstheme="minorBidi"/>
          <w:b w:val="0"/>
          <w:bCs w:val="0"/>
          <w:caps w:val="0"/>
          <w:sz w:val="22"/>
          <w:szCs w:val="22"/>
        </w:rPr>
      </w:pPr>
      <w:hyperlink w:anchor="_Toc476148041" w:history="1">
        <w:r w:rsidR="00982A8E" w:rsidRPr="00EC75D7">
          <w:rPr>
            <w:rStyle w:val="Hyperlink"/>
          </w:rPr>
          <w:t>4</w:t>
        </w:r>
        <w:r w:rsidR="00982A8E">
          <w:rPr>
            <w:rFonts w:asciiTheme="minorHAnsi" w:eastAsiaTheme="minorEastAsia" w:hAnsiTheme="minorHAnsi" w:cstheme="minorBidi"/>
            <w:b w:val="0"/>
            <w:bCs w:val="0"/>
            <w:caps w:val="0"/>
            <w:sz w:val="22"/>
            <w:szCs w:val="22"/>
          </w:rPr>
          <w:tab/>
        </w:r>
        <w:r w:rsidR="00982A8E" w:rsidRPr="00EC75D7">
          <w:rPr>
            <w:rStyle w:val="Hyperlink"/>
          </w:rPr>
          <w:t>Appendix</w:t>
        </w:r>
        <w:r w:rsidR="00982A8E">
          <w:rPr>
            <w:webHidden/>
          </w:rPr>
          <w:tab/>
        </w:r>
        <w:r w:rsidR="00982A8E">
          <w:rPr>
            <w:webHidden/>
          </w:rPr>
          <w:fldChar w:fldCharType="begin"/>
        </w:r>
        <w:r w:rsidR="00982A8E">
          <w:rPr>
            <w:webHidden/>
          </w:rPr>
          <w:instrText xml:space="preserve"> PAGEREF _Toc476148041 \h </w:instrText>
        </w:r>
        <w:r w:rsidR="00982A8E">
          <w:rPr>
            <w:webHidden/>
          </w:rPr>
        </w:r>
        <w:r w:rsidR="00982A8E">
          <w:rPr>
            <w:webHidden/>
          </w:rPr>
          <w:fldChar w:fldCharType="separate"/>
        </w:r>
        <w:r w:rsidR="00982A8E">
          <w:rPr>
            <w:webHidden/>
          </w:rPr>
          <w:t>41</w:t>
        </w:r>
        <w:r w:rsidR="00982A8E">
          <w:rPr>
            <w:webHidden/>
          </w:rPr>
          <w:fldChar w:fldCharType="end"/>
        </w:r>
      </w:hyperlink>
    </w:p>
    <w:p w14:paraId="0AA93279" w14:textId="77777777" w:rsidR="00982A8E" w:rsidRDefault="00411EE0">
      <w:pPr>
        <w:pStyle w:val="TOC2"/>
        <w:rPr>
          <w:rFonts w:asciiTheme="minorHAnsi" w:eastAsiaTheme="minorEastAsia" w:hAnsiTheme="minorHAnsi" w:cstheme="minorBidi"/>
          <w:bCs w:val="0"/>
          <w:smallCaps w:val="0"/>
          <w:sz w:val="22"/>
          <w:szCs w:val="22"/>
        </w:rPr>
      </w:pPr>
      <w:hyperlink w:anchor="_Toc476148042" w:history="1">
        <w:r w:rsidR="00982A8E" w:rsidRPr="00EC75D7">
          <w:rPr>
            <w:rStyle w:val="Hyperlink"/>
          </w:rPr>
          <w:t>4.1</w:t>
        </w:r>
        <w:r w:rsidR="00982A8E">
          <w:rPr>
            <w:rFonts w:asciiTheme="minorHAnsi" w:eastAsiaTheme="minorEastAsia" w:hAnsiTheme="minorHAnsi" w:cstheme="minorBidi"/>
            <w:bCs w:val="0"/>
            <w:smallCaps w:val="0"/>
            <w:sz w:val="22"/>
            <w:szCs w:val="22"/>
          </w:rPr>
          <w:tab/>
        </w:r>
        <w:r w:rsidR="00982A8E" w:rsidRPr="00EC75D7">
          <w:rPr>
            <w:rStyle w:val="Hyperlink"/>
          </w:rPr>
          <w:t>References</w:t>
        </w:r>
        <w:r w:rsidR="00982A8E">
          <w:rPr>
            <w:webHidden/>
          </w:rPr>
          <w:tab/>
        </w:r>
        <w:r w:rsidR="00982A8E">
          <w:rPr>
            <w:webHidden/>
          </w:rPr>
          <w:fldChar w:fldCharType="begin"/>
        </w:r>
        <w:r w:rsidR="00982A8E">
          <w:rPr>
            <w:webHidden/>
          </w:rPr>
          <w:instrText xml:space="preserve"> PAGEREF _Toc476148042 \h </w:instrText>
        </w:r>
        <w:r w:rsidR="00982A8E">
          <w:rPr>
            <w:webHidden/>
          </w:rPr>
        </w:r>
        <w:r w:rsidR="00982A8E">
          <w:rPr>
            <w:webHidden/>
          </w:rPr>
          <w:fldChar w:fldCharType="separate"/>
        </w:r>
        <w:r w:rsidR="00982A8E">
          <w:rPr>
            <w:webHidden/>
          </w:rPr>
          <w:t>41</w:t>
        </w:r>
        <w:r w:rsidR="00982A8E">
          <w:rPr>
            <w:webHidden/>
          </w:rPr>
          <w:fldChar w:fldCharType="end"/>
        </w:r>
      </w:hyperlink>
    </w:p>
    <w:p w14:paraId="180209B3" w14:textId="77777777" w:rsidR="00982A8E" w:rsidRDefault="00411EE0">
      <w:pPr>
        <w:pStyle w:val="TOC2"/>
        <w:rPr>
          <w:rFonts w:asciiTheme="minorHAnsi" w:eastAsiaTheme="minorEastAsia" w:hAnsiTheme="minorHAnsi" w:cstheme="minorBidi"/>
          <w:bCs w:val="0"/>
          <w:smallCaps w:val="0"/>
          <w:sz w:val="22"/>
          <w:szCs w:val="22"/>
        </w:rPr>
      </w:pPr>
      <w:hyperlink w:anchor="_Toc476148043" w:history="1">
        <w:r w:rsidR="00982A8E" w:rsidRPr="00EC75D7">
          <w:rPr>
            <w:rStyle w:val="Hyperlink"/>
          </w:rPr>
          <w:t>4.1.1</w:t>
        </w:r>
        <w:r w:rsidR="00982A8E">
          <w:rPr>
            <w:rFonts w:asciiTheme="minorHAnsi" w:eastAsiaTheme="minorEastAsia" w:hAnsiTheme="minorHAnsi" w:cstheme="minorBidi"/>
            <w:bCs w:val="0"/>
            <w:smallCaps w:val="0"/>
            <w:sz w:val="22"/>
            <w:szCs w:val="22"/>
          </w:rPr>
          <w:tab/>
        </w:r>
        <w:r w:rsidR="00982A8E" w:rsidRPr="00EC75D7">
          <w:rPr>
            <w:rStyle w:val="Hyperlink"/>
          </w:rPr>
          <w:t>Ensura – Business Rules Presentation:</w:t>
        </w:r>
        <w:r w:rsidR="00982A8E">
          <w:rPr>
            <w:webHidden/>
          </w:rPr>
          <w:tab/>
        </w:r>
        <w:r w:rsidR="00982A8E">
          <w:rPr>
            <w:webHidden/>
          </w:rPr>
          <w:fldChar w:fldCharType="begin"/>
        </w:r>
        <w:r w:rsidR="00982A8E">
          <w:rPr>
            <w:webHidden/>
          </w:rPr>
          <w:instrText xml:space="preserve"> PAGEREF _Toc476148043 \h </w:instrText>
        </w:r>
        <w:r w:rsidR="00982A8E">
          <w:rPr>
            <w:webHidden/>
          </w:rPr>
        </w:r>
        <w:r w:rsidR="00982A8E">
          <w:rPr>
            <w:webHidden/>
          </w:rPr>
          <w:fldChar w:fldCharType="separate"/>
        </w:r>
        <w:r w:rsidR="00982A8E">
          <w:rPr>
            <w:webHidden/>
          </w:rPr>
          <w:t>41</w:t>
        </w:r>
        <w:r w:rsidR="00982A8E">
          <w:rPr>
            <w:webHidden/>
          </w:rPr>
          <w:fldChar w:fldCharType="end"/>
        </w:r>
      </w:hyperlink>
    </w:p>
    <w:p w14:paraId="213AE548" w14:textId="77777777" w:rsidR="00982A8E" w:rsidRDefault="00411EE0">
      <w:pPr>
        <w:pStyle w:val="TOC2"/>
        <w:rPr>
          <w:rFonts w:asciiTheme="minorHAnsi" w:eastAsiaTheme="minorEastAsia" w:hAnsiTheme="minorHAnsi" w:cstheme="minorBidi"/>
          <w:bCs w:val="0"/>
          <w:smallCaps w:val="0"/>
          <w:sz w:val="22"/>
          <w:szCs w:val="22"/>
        </w:rPr>
      </w:pPr>
      <w:hyperlink w:anchor="_Toc476148044" w:history="1">
        <w:r w:rsidR="00982A8E" w:rsidRPr="00EC75D7">
          <w:rPr>
            <w:rStyle w:val="Hyperlink"/>
          </w:rPr>
          <w:t>4.1.2</w:t>
        </w:r>
        <w:r w:rsidR="00982A8E">
          <w:rPr>
            <w:rFonts w:asciiTheme="minorHAnsi" w:eastAsiaTheme="minorEastAsia" w:hAnsiTheme="minorHAnsi" w:cstheme="minorBidi"/>
            <w:bCs w:val="0"/>
            <w:smallCaps w:val="0"/>
            <w:sz w:val="22"/>
            <w:szCs w:val="22"/>
          </w:rPr>
          <w:tab/>
        </w:r>
        <w:r w:rsidR="00982A8E" w:rsidRPr="00EC75D7">
          <w:rPr>
            <w:rStyle w:val="Hyperlink"/>
          </w:rPr>
          <w:t>Real time Interface Contract Document (ICD)</w:t>
        </w:r>
        <w:r w:rsidR="00982A8E">
          <w:rPr>
            <w:webHidden/>
          </w:rPr>
          <w:tab/>
        </w:r>
        <w:r w:rsidR="00982A8E">
          <w:rPr>
            <w:webHidden/>
          </w:rPr>
          <w:fldChar w:fldCharType="begin"/>
        </w:r>
        <w:r w:rsidR="00982A8E">
          <w:rPr>
            <w:webHidden/>
          </w:rPr>
          <w:instrText xml:space="preserve"> PAGEREF _Toc476148044 \h </w:instrText>
        </w:r>
        <w:r w:rsidR="00982A8E">
          <w:rPr>
            <w:webHidden/>
          </w:rPr>
        </w:r>
        <w:r w:rsidR="00982A8E">
          <w:rPr>
            <w:webHidden/>
          </w:rPr>
          <w:fldChar w:fldCharType="separate"/>
        </w:r>
        <w:r w:rsidR="00982A8E">
          <w:rPr>
            <w:webHidden/>
          </w:rPr>
          <w:t>41</w:t>
        </w:r>
        <w:r w:rsidR="00982A8E">
          <w:rPr>
            <w:webHidden/>
          </w:rPr>
          <w:fldChar w:fldCharType="end"/>
        </w:r>
      </w:hyperlink>
    </w:p>
    <w:p w14:paraId="6B7AB90B" w14:textId="77777777" w:rsidR="00982A8E" w:rsidRDefault="00411EE0">
      <w:pPr>
        <w:pStyle w:val="TOC2"/>
        <w:rPr>
          <w:rFonts w:asciiTheme="minorHAnsi" w:eastAsiaTheme="minorEastAsia" w:hAnsiTheme="minorHAnsi" w:cstheme="minorBidi"/>
          <w:bCs w:val="0"/>
          <w:smallCaps w:val="0"/>
          <w:sz w:val="22"/>
          <w:szCs w:val="22"/>
        </w:rPr>
      </w:pPr>
      <w:hyperlink w:anchor="_Toc476148045" w:history="1">
        <w:r w:rsidR="00982A8E" w:rsidRPr="00EC75D7">
          <w:rPr>
            <w:rStyle w:val="Hyperlink"/>
          </w:rPr>
          <w:t>4.1.3</w:t>
        </w:r>
        <w:r w:rsidR="00982A8E">
          <w:rPr>
            <w:rFonts w:asciiTheme="minorHAnsi" w:eastAsiaTheme="minorEastAsia" w:hAnsiTheme="minorHAnsi" w:cstheme="minorBidi"/>
            <w:bCs w:val="0"/>
            <w:smallCaps w:val="0"/>
            <w:sz w:val="22"/>
            <w:szCs w:val="22"/>
          </w:rPr>
          <w:tab/>
        </w:r>
        <w:r w:rsidR="00982A8E" w:rsidRPr="00EC75D7">
          <w:rPr>
            <w:rStyle w:val="Hyperlink"/>
          </w:rPr>
          <w:t>MDM Platform Design</w:t>
        </w:r>
        <w:r w:rsidR="00982A8E">
          <w:rPr>
            <w:webHidden/>
          </w:rPr>
          <w:tab/>
        </w:r>
        <w:r w:rsidR="00982A8E">
          <w:rPr>
            <w:webHidden/>
          </w:rPr>
          <w:fldChar w:fldCharType="begin"/>
        </w:r>
        <w:r w:rsidR="00982A8E">
          <w:rPr>
            <w:webHidden/>
          </w:rPr>
          <w:instrText xml:space="preserve"> PAGEREF _Toc476148045 \h </w:instrText>
        </w:r>
        <w:r w:rsidR="00982A8E">
          <w:rPr>
            <w:webHidden/>
          </w:rPr>
        </w:r>
        <w:r w:rsidR="00982A8E">
          <w:rPr>
            <w:webHidden/>
          </w:rPr>
          <w:fldChar w:fldCharType="separate"/>
        </w:r>
        <w:r w:rsidR="00982A8E">
          <w:rPr>
            <w:webHidden/>
          </w:rPr>
          <w:t>41</w:t>
        </w:r>
        <w:r w:rsidR="00982A8E">
          <w:rPr>
            <w:webHidden/>
          </w:rPr>
          <w:fldChar w:fldCharType="end"/>
        </w:r>
      </w:hyperlink>
    </w:p>
    <w:p w14:paraId="5E19DC8C" w14:textId="77777777" w:rsidR="00982A8E" w:rsidRDefault="00411EE0">
      <w:pPr>
        <w:pStyle w:val="TOC2"/>
        <w:rPr>
          <w:rFonts w:asciiTheme="minorHAnsi" w:eastAsiaTheme="minorEastAsia" w:hAnsiTheme="minorHAnsi" w:cstheme="minorBidi"/>
          <w:bCs w:val="0"/>
          <w:smallCaps w:val="0"/>
          <w:sz w:val="22"/>
          <w:szCs w:val="22"/>
        </w:rPr>
      </w:pPr>
      <w:hyperlink w:anchor="_Toc476148046" w:history="1">
        <w:r w:rsidR="00982A8E" w:rsidRPr="00EC75D7">
          <w:rPr>
            <w:rStyle w:val="Hyperlink"/>
          </w:rPr>
          <w:t>4.1.4</w:t>
        </w:r>
        <w:r w:rsidR="00982A8E">
          <w:rPr>
            <w:rFonts w:asciiTheme="minorHAnsi" w:eastAsiaTheme="minorEastAsia" w:hAnsiTheme="minorHAnsi" w:cstheme="minorBidi"/>
            <w:bCs w:val="0"/>
            <w:smallCaps w:val="0"/>
            <w:sz w:val="22"/>
            <w:szCs w:val="22"/>
          </w:rPr>
          <w:tab/>
        </w:r>
        <w:r w:rsidR="00982A8E" w:rsidRPr="00EC75D7">
          <w:rPr>
            <w:rStyle w:val="Hyperlink"/>
          </w:rPr>
          <w:t>Reference Dataset</w:t>
        </w:r>
        <w:r w:rsidR="00982A8E">
          <w:rPr>
            <w:webHidden/>
          </w:rPr>
          <w:tab/>
        </w:r>
        <w:r w:rsidR="00982A8E">
          <w:rPr>
            <w:webHidden/>
          </w:rPr>
          <w:fldChar w:fldCharType="begin"/>
        </w:r>
        <w:r w:rsidR="00982A8E">
          <w:rPr>
            <w:webHidden/>
          </w:rPr>
          <w:instrText xml:space="preserve"> PAGEREF _Toc476148046 \h </w:instrText>
        </w:r>
        <w:r w:rsidR="00982A8E">
          <w:rPr>
            <w:webHidden/>
          </w:rPr>
        </w:r>
        <w:r w:rsidR="00982A8E">
          <w:rPr>
            <w:webHidden/>
          </w:rPr>
          <w:fldChar w:fldCharType="separate"/>
        </w:r>
        <w:r w:rsidR="00982A8E">
          <w:rPr>
            <w:webHidden/>
          </w:rPr>
          <w:t>41</w:t>
        </w:r>
        <w:r w:rsidR="00982A8E">
          <w:rPr>
            <w:webHidden/>
          </w:rPr>
          <w:fldChar w:fldCharType="end"/>
        </w:r>
      </w:hyperlink>
    </w:p>
    <w:p w14:paraId="212EC2F3" w14:textId="77777777" w:rsidR="00982A8E" w:rsidRDefault="00411EE0">
      <w:pPr>
        <w:pStyle w:val="TOC2"/>
        <w:rPr>
          <w:rFonts w:asciiTheme="minorHAnsi" w:eastAsiaTheme="minorEastAsia" w:hAnsiTheme="minorHAnsi" w:cstheme="minorBidi"/>
          <w:bCs w:val="0"/>
          <w:smallCaps w:val="0"/>
          <w:sz w:val="22"/>
          <w:szCs w:val="22"/>
        </w:rPr>
      </w:pPr>
      <w:hyperlink w:anchor="_Toc476148047" w:history="1">
        <w:r w:rsidR="00982A8E" w:rsidRPr="00EC75D7">
          <w:rPr>
            <w:rStyle w:val="Hyperlink"/>
          </w:rPr>
          <w:t>4.1.5</w:t>
        </w:r>
        <w:r w:rsidR="00982A8E">
          <w:rPr>
            <w:rFonts w:asciiTheme="minorHAnsi" w:eastAsiaTheme="minorEastAsia" w:hAnsiTheme="minorHAnsi" w:cstheme="minorBidi"/>
            <w:bCs w:val="0"/>
            <w:smallCaps w:val="0"/>
            <w:sz w:val="22"/>
            <w:szCs w:val="22"/>
          </w:rPr>
          <w:tab/>
        </w:r>
        <w:r w:rsidR="00982A8E" w:rsidRPr="00EC75D7">
          <w:rPr>
            <w:rStyle w:val="Hyperlink"/>
          </w:rPr>
          <w:t>Unity Error Catalogue:</w:t>
        </w:r>
        <w:r w:rsidR="00982A8E">
          <w:rPr>
            <w:webHidden/>
          </w:rPr>
          <w:tab/>
        </w:r>
        <w:r w:rsidR="00982A8E">
          <w:rPr>
            <w:webHidden/>
          </w:rPr>
          <w:fldChar w:fldCharType="begin"/>
        </w:r>
        <w:r w:rsidR="00982A8E">
          <w:rPr>
            <w:webHidden/>
          </w:rPr>
          <w:instrText xml:space="preserve"> PAGEREF _Toc476148047 \h </w:instrText>
        </w:r>
        <w:r w:rsidR="00982A8E">
          <w:rPr>
            <w:webHidden/>
          </w:rPr>
        </w:r>
        <w:r w:rsidR="00982A8E">
          <w:rPr>
            <w:webHidden/>
          </w:rPr>
          <w:fldChar w:fldCharType="separate"/>
        </w:r>
        <w:r w:rsidR="00982A8E">
          <w:rPr>
            <w:webHidden/>
          </w:rPr>
          <w:t>41</w:t>
        </w:r>
        <w:r w:rsidR="00982A8E">
          <w:rPr>
            <w:webHidden/>
          </w:rPr>
          <w:fldChar w:fldCharType="end"/>
        </w:r>
      </w:hyperlink>
    </w:p>
    <w:p w14:paraId="19F9A0D2" w14:textId="77777777" w:rsidR="00982A8E" w:rsidRDefault="00411EE0">
      <w:pPr>
        <w:pStyle w:val="TOC2"/>
        <w:rPr>
          <w:rFonts w:asciiTheme="minorHAnsi" w:eastAsiaTheme="minorEastAsia" w:hAnsiTheme="minorHAnsi" w:cstheme="minorBidi"/>
          <w:bCs w:val="0"/>
          <w:smallCaps w:val="0"/>
          <w:sz w:val="22"/>
          <w:szCs w:val="22"/>
        </w:rPr>
      </w:pPr>
      <w:hyperlink w:anchor="_Toc476148048" w:history="1">
        <w:r w:rsidR="00982A8E" w:rsidRPr="00EC75D7">
          <w:rPr>
            <w:rStyle w:val="Hyperlink"/>
          </w:rPr>
          <w:t>4.1.6</w:t>
        </w:r>
        <w:r w:rsidR="00982A8E">
          <w:rPr>
            <w:rFonts w:asciiTheme="minorHAnsi" w:eastAsiaTheme="minorEastAsia" w:hAnsiTheme="minorHAnsi" w:cstheme="minorBidi"/>
            <w:bCs w:val="0"/>
            <w:smallCaps w:val="0"/>
            <w:sz w:val="22"/>
            <w:szCs w:val="22"/>
          </w:rPr>
          <w:tab/>
        </w:r>
        <w:r w:rsidR="00982A8E" w:rsidRPr="00EC75D7">
          <w:rPr>
            <w:rStyle w:val="Hyperlink"/>
          </w:rPr>
          <w:t>Ensura Duplicate Customer Check Requirement Document</w:t>
        </w:r>
        <w:r w:rsidR="00982A8E">
          <w:rPr>
            <w:webHidden/>
          </w:rPr>
          <w:tab/>
        </w:r>
        <w:r w:rsidR="00982A8E">
          <w:rPr>
            <w:webHidden/>
          </w:rPr>
          <w:fldChar w:fldCharType="begin"/>
        </w:r>
        <w:r w:rsidR="00982A8E">
          <w:rPr>
            <w:webHidden/>
          </w:rPr>
          <w:instrText xml:space="preserve"> PAGEREF _Toc476148048 \h </w:instrText>
        </w:r>
        <w:r w:rsidR="00982A8E">
          <w:rPr>
            <w:webHidden/>
          </w:rPr>
        </w:r>
        <w:r w:rsidR="00982A8E">
          <w:rPr>
            <w:webHidden/>
          </w:rPr>
          <w:fldChar w:fldCharType="separate"/>
        </w:r>
        <w:r w:rsidR="00982A8E">
          <w:rPr>
            <w:webHidden/>
          </w:rPr>
          <w:t>41</w:t>
        </w:r>
        <w:r w:rsidR="00982A8E">
          <w:rPr>
            <w:webHidden/>
          </w:rPr>
          <w:fldChar w:fldCharType="end"/>
        </w:r>
      </w:hyperlink>
    </w:p>
    <w:p w14:paraId="189B6924" w14:textId="77777777" w:rsidR="00982A8E" w:rsidRDefault="00411EE0">
      <w:pPr>
        <w:pStyle w:val="TOC2"/>
        <w:rPr>
          <w:rFonts w:asciiTheme="minorHAnsi" w:eastAsiaTheme="minorEastAsia" w:hAnsiTheme="minorHAnsi" w:cstheme="minorBidi"/>
          <w:bCs w:val="0"/>
          <w:smallCaps w:val="0"/>
          <w:sz w:val="22"/>
          <w:szCs w:val="22"/>
        </w:rPr>
      </w:pPr>
      <w:hyperlink w:anchor="_Toc476148049" w:history="1">
        <w:r w:rsidR="00982A8E" w:rsidRPr="00EC75D7">
          <w:rPr>
            <w:rStyle w:val="Hyperlink"/>
          </w:rPr>
          <w:t>4.1.7</w:t>
        </w:r>
        <w:r w:rsidR="00982A8E">
          <w:rPr>
            <w:rFonts w:asciiTheme="minorHAnsi" w:eastAsiaTheme="minorEastAsia" w:hAnsiTheme="minorHAnsi" w:cstheme="minorBidi"/>
            <w:bCs w:val="0"/>
            <w:smallCaps w:val="0"/>
            <w:sz w:val="22"/>
            <w:szCs w:val="22"/>
          </w:rPr>
          <w:tab/>
        </w:r>
        <w:r w:rsidR="00982A8E" w:rsidRPr="00EC75D7">
          <w:rPr>
            <w:rStyle w:val="Hyperlink"/>
          </w:rPr>
          <w:t>Pega Business Rules for R1</w:t>
        </w:r>
        <w:r w:rsidR="00982A8E">
          <w:rPr>
            <w:webHidden/>
          </w:rPr>
          <w:tab/>
        </w:r>
        <w:r w:rsidR="00982A8E">
          <w:rPr>
            <w:webHidden/>
          </w:rPr>
          <w:fldChar w:fldCharType="begin"/>
        </w:r>
        <w:r w:rsidR="00982A8E">
          <w:rPr>
            <w:webHidden/>
          </w:rPr>
          <w:instrText xml:space="preserve"> PAGEREF _Toc476148049 \h </w:instrText>
        </w:r>
        <w:r w:rsidR="00982A8E">
          <w:rPr>
            <w:webHidden/>
          </w:rPr>
        </w:r>
        <w:r w:rsidR="00982A8E">
          <w:rPr>
            <w:webHidden/>
          </w:rPr>
          <w:fldChar w:fldCharType="separate"/>
        </w:r>
        <w:r w:rsidR="00982A8E">
          <w:rPr>
            <w:webHidden/>
          </w:rPr>
          <w:t>42</w:t>
        </w:r>
        <w:r w:rsidR="00982A8E">
          <w:rPr>
            <w:webHidden/>
          </w:rPr>
          <w:fldChar w:fldCharType="end"/>
        </w:r>
      </w:hyperlink>
    </w:p>
    <w:p w14:paraId="1D1D3D2F" w14:textId="77777777" w:rsidR="00982A8E" w:rsidRDefault="00411EE0">
      <w:pPr>
        <w:pStyle w:val="TOC2"/>
        <w:rPr>
          <w:rFonts w:asciiTheme="minorHAnsi" w:eastAsiaTheme="minorEastAsia" w:hAnsiTheme="minorHAnsi" w:cstheme="minorBidi"/>
          <w:bCs w:val="0"/>
          <w:smallCaps w:val="0"/>
          <w:sz w:val="22"/>
          <w:szCs w:val="22"/>
        </w:rPr>
      </w:pPr>
      <w:hyperlink w:anchor="_Toc476148050" w:history="1">
        <w:r w:rsidR="00982A8E" w:rsidRPr="00EC75D7">
          <w:rPr>
            <w:rStyle w:val="Hyperlink"/>
          </w:rPr>
          <w:t>4.1.8</w:t>
        </w:r>
        <w:r w:rsidR="00982A8E">
          <w:rPr>
            <w:rFonts w:asciiTheme="minorHAnsi" w:eastAsiaTheme="minorEastAsia" w:hAnsiTheme="minorHAnsi" w:cstheme="minorBidi"/>
            <w:bCs w:val="0"/>
            <w:smallCaps w:val="0"/>
            <w:sz w:val="22"/>
            <w:szCs w:val="22"/>
          </w:rPr>
          <w:tab/>
        </w:r>
        <w:r w:rsidR="00982A8E" w:rsidRPr="00EC75D7">
          <w:rPr>
            <w:rStyle w:val="Hyperlink"/>
          </w:rPr>
          <w:t>Duplicate Cover Check Design Document</w:t>
        </w:r>
        <w:r w:rsidR="00982A8E">
          <w:rPr>
            <w:webHidden/>
          </w:rPr>
          <w:tab/>
        </w:r>
        <w:r w:rsidR="00982A8E">
          <w:rPr>
            <w:webHidden/>
          </w:rPr>
          <w:fldChar w:fldCharType="begin"/>
        </w:r>
        <w:r w:rsidR="00982A8E">
          <w:rPr>
            <w:webHidden/>
          </w:rPr>
          <w:instrText xml:space="preserve"> PAGEREF _Toc476148050 \h </w:instrText>
        </w:r>
        <w:r w:rsidR="00982A8E">
          <w:rPr>
            <w:webHidden/>
          </w:rPr>
        </w:r>
        <w:r w:rsidR="00982A8E">
          <w:rPr>
            <w:webHidden/>
          </w:rPr>
          <w:fldChar w:fldCharType="separate"/>
        </w:r>
        <w:r w:rsidR="00982A8E">
          <w:rPr>
            <w:webHidden/>
          </w:rPr>
          <w:t>42</w:t>
        </w:r>
        <w:r w:rsidR="00982A8E">
          <w:rPr>
            <w:webHidden/>
          </w:rPr>
          <w:fldChar w:fldCharType="end"/>
        </w:r>
      </w:hyperlink>
    </w:p>
    <w:p w14:paraId="05C0E2E9" w14:textId="77777777" w:rsidR="00982A8E" w:rsidRDefault="00411EE0">
      <w:pPr>
        <w:pStyle w:val="TOC2"/>
        <w:rPr>
          <w:rFonts w:asciiTheme="minorHAnsi" w:eastAsiaTheme="minorEastAsia" w:hAnsiTheme="minorHAnsi" w:cstheme="minorBidi"/>
          <w:bCs w:val="0"/>
          <w:smallCaps w:val="0"/>
          <w:sz w:val="22"/>
          <w:szCs w:val="22"/>
        </w:rPr>
      </w:pPr>
      <w:hyperlink w:anchor="_Toc476148051" w:history="1">
        <w:r w:rsidR="00982A8E" w:rsidRPr="00EC75D7">
          <w:rPr>
            <w:rStyle w:val="Hyperlink"/>
          </w:rPr>
          <w:t>4.1.9</w:t>
        </w:r>
        <w:r w:rsidR="00982A8E">
          <w:rPr>
            <w:rFonts w:asciiTheme="minorHAnsi" w:eastAsiaTheme="minorEastAsia" w:hAnsiTheme="minorHAnsi" w:cstheme="minorBidi"/>
            <w:bCs w:val="0"/>
            <w:smallCaps w:val="0"/>
            <w:sz w:val="22"/>
            <w:szCs w:val="22"/>
          </w:rPr>
          <w:tab/>
        </w:r>
        <w:r w:rsidR="00982A8E" w:rsidRPr="00EC75D7">
          <w:rPr>
            <w:rStyle w:val="Hyperlink"/>
          </w:rPr>
          <w:t>Ensura – INT32,33 Small Change Document (BRD) for Release 4</w:t>
        </w:r>
        <w:r w:rsidR="00982A8E">
          <w:rPr>
            <w:webHidden/>
          </w:rPr>
          <w:tab/>
        </w:r>
        <w:r w:rsidR="00982A8E">
          <w:rPr>
            <w:webHidden/>
          </w:rPr>
          <w:fldChar w:fldCharType="begin"/>
        </w:r>
        <w:r w:rsidR="00982A8E">
          <w:rPr>
            <w:webHidden/>
          </w:rPr>
          <w:instrText xml:space="preserve"> PAGEREF _Toc476148051 \h </w:instrText>
        </w:r>
        <w:r w:rsidR="00982A8E">
          <w:rPr>
            <w:webHidden/>
          </w:rPr>
        </w:r>
        <w:r w:rsidR="00982A8E">
          <w:rPr>
            <w:webHidden/>
          </w:rPr>
          <w:fldChar w:fldCharType="separate"/>
        </w:r>
        <w:r w:rsidR="00982A8E">
          <w:rPr>
            <w:webHidden/>
          </w:rPr>
          <w:t>42</w:t>
        </w:r>
        <w:r w:rsidR="00982A8E">
          <w:rPr>
            <w:webHidden/>
          </w:rPr>
          <w:fldChar w:fldCharType="end"/>
        </w:r>
      </w:hyperlink>
    </w:p>
    <w:p w14:paraId="53CDA5E9" w14:textId="77777777" w:rsidR="00982A8E" w:rsidRDefault="00411EE0">
      <w:pPr>
        <w:pStyle w:val="TOC2"/>
        <w:rPr>
          <w:rFonts w:asciiTheme="minorHAnsi" w:eastAsiaTheme="minorEastAsia" w:hAnsiTheme="minorHAnsi" w:cstheme="minorBidi"/>
          <w:bCs w:val="0"/>
          <w:smallCaps w:val="0"/>
          <w:sz w:val="22"/>
          <w:szCs w:val="22"/>
        </w:rPr>
      </w:pPr>
      <w:hyperlink w:anchor="_Toc476148052" w:history="1">
        <w:r w:rsidR="00982A8E" w:rsidRPr="00EC75D7">
          <w:rPr>
            <w:rStyle w:val="Hyperlink"/>
          </w:rPr>
          <w:t>4.1.10</w:t>
        </w:r>
        <w:r w:rsidR="00982A8E">
          <w:rPr>
            <w:rFonts w:asciiTheme="minorHAnsi" w:eastAsiaTheme="minorEastAsia" w:hAnsiTheme="minorHAnsi" w:cstheme="minorBidi"/>
            <w:bCs w:val="0"/>
            <w:smallCaps w:val="0"/>
            <w:sz w:val="22"/>
            <w:szCs w:val="22"/>
          </w:rPr>
          <w:tab/>
        </w:r>
        <w:r w:rsidR="00982A8E" w:rsidRPr="00EC75D7">
          <w:rPr>
            <w:rStyle w:val="Hyperlink"/>
          </w:rPr>
          <w:t>Review Comments</w:t>
        </w:r>
        <w:r w:rsidR="00982A8E">
          <w:rPr>
            <w:webHidden/>
          </w:rPr>
          <w:tab/>
        </w:r>
        <w:r w:rsidR="00982A8E">
          <w:rPr>
            <w:webHidden/>
          </w:rPr>
          <w:fldChar w:fldCharType="begin"/>
        </w:r>
        <w:r w:rsidR="00982A8E">
          <w:rPr>
            <w:webHidden/>
          </w:rPr>
          <w:instrText xml:space="preserve"> PAGEREF _Toc476148052 \h </w:instrText>
        </w:r>
        <w:r w:rsidR="00982A8E">
          <w:rPr>
            <w:webHidden/>
          </w:rPr>
        </w:r>
        <w:r w:rsidR="00982A8E">
          <w:rPr>
            <w:webHidden/>
          </w:rPr>
          <w:fldChar w:fldCharType="separate"/>
        </w:r>
        <w:r w:rsidR="00982A8E">
          <w:rPr>
            <w:webHidden/>
          </w:rPr>
          <w:t>42</w:t>
        </w:r>
        <w:r w:rsidR="00982A8E">
          <w:rPr>
            <w:webHidden/>
          </w:rPr>
          <w:fldChar w:fldCharType="end"/>
        </w:r>
      </w:hyperlink>
    </w:p>
    <w:p w14:paraId="1362CE5D" w14:textId="77777777" w:rsidR="00982A8E" w:rsidRDefault="00411EE0">
      <w:pPr>
        <w:pStyle w:val="TOC2"/>
        <w:rPr>
          <w:rFonts w:asciiTheme="minorHAnsi" w:eastAsiaTheme="minorEastAsia" w:hAnsiTheme="minorHAnsi" w:cstheme="minorBidi"/>
          <w:bCs w:val="0"/>
          <w:smallCaps w:val="0"/>
          <w:sz w:val="22"/>
          <w:szCs w:val="22"/>
        </w:rPr>
      </w:pPr>
      <w:hyperlink w:anchor="_Toc476148053" w:history="1">
        <w:r w:rsidR="00982A8E" w:rsidRPr="00EC75D7">
          <w:rPr>
            <w:rStyle w:val="Hyperlink"/>
          </w:rPr>
          <w:t>4.1.11</w:t>
        </w:r>
        <w:r w:rsidR="00982A8E">
          <w:rPr>
            <w:rFonts w:asciiTheme="minorHAnsi" w:eastAsiaTheme="minorEastAsia" w:hAnsiTheme="minorHAnsi" w:cstheme="minorBidi"/>
            <w:bCs w:val="0"/>
            <w:smallCaps w:val="0"/>
            <w:sz w:val="22"/>
            <w:szCs w:val="22"/>
          </w:rPr>
          <w:tab/>
        </w:r>
        <w:r w:rsidR="00982A8E" w:rsidRPr="00EC75D7">
          <w:rPr>
            <w:rStyle w:val="Hyperlink"/>
          </w:rPr>
          <w:t>BBDM CR241 related artifacts</w:t>
        </w:r>
        <w:r w:rsidR="00982A8E">
          <w:rPr>
            <w:webHidden/>
          </w:rPr>
          <w:tab/>
        </w:r>
        <w:r w:rsidR="00982A8E">
          <w:rPr>
            <w:webHidden/>
          </w:rPr>
          <w:fldChar w:fldCharType="begin"/>
        </w:r>
        <w:r w:rsidR="00982A8E">
          <w:rPr>
            <w:webHidden/>
          </w:rPr>
          <w:instrText xml:space="preserve"> PAGEREF _Toc476148053 \h </w:instrText>
        </w:r>
        <w:r w:rsidR="00982A8E">
          <w:rPr>
            <w:webHidden/>
          </w:rPr>
        </w:r>
        <w:r w:rsidR="00982A8E">
          <w:rPr>
            <w:webHidden/>
          </w:rPr>
          <w:fldChar w:fldCharType="separate"/>
        </w:r>
        <w:r w:rsidR="00982A8E">
          <w:rPr>
            <w:webHidden/>
          </w:rPr>
          <w:t>42</w:t>
        </w:r>
        <w:r w:rsidR="00982A8E">
          <w:rPr>
            <w:webHidden/>
          </w:rPr>
          <w:fldChar w:fldCharType="end"/>
        </w:r>
      </w:hyperlink>
    </w:p>
    <w:p w14:paraId="50937CC8" w14:textId="77777777" w:rsidR="00982A8E" w:rsidRDefault="00411EE0">
      <w:pPr>
        <w:pStyle w:val="TOC2"/>
        <w:rPr>
          <w:rFonts w:asciiTheme="minorHAnsi" w:eastAsiaTheme="minorEastAsia" w:hAnsiTheme="minorHAnsi" w:cstheme="minorBidi"/>
          <w:bCs w:val="0"/>
          <w:smallCaps w:val="0"/>
          <w:sz w:val="22"/>
          <w:szCs w:val="22"/>
        </w:rPr>
      </w:pPr>
      <w:hyperlink w:anchor="_Toc476148054" w:history="1">
        <w:r w:rsidR="00982A8E" w:rsidRPr="00EC75D7">
          <w:rPr>
            <w:rStyle w:val="Hyperlink"/>
          </w:rPr>
          <w:t>4.1.12</w:t>
        </w:r>
        <w:r w:rsidR="00982A8E">
          <w:rPr>
            <w:rFonts w:asciiTheme="minorHAnsi" w:eastAsiaTheme="minorEastAsia" w:hAnsiTheme="minorHAnsi" w:cstheme="minorBidi"/>
            <w:bCs w:val="0"/>
            <w:smallCaps w:val="0"/>
            <w:sz w:val="22"/>
            <w:szCs w:val="22"/>
          </w:rPr>
          <w:tab/>
        </w:r>
        <w:r w:rsidR="00982A8E" w:rsidRPr="00EC75D7">
          <w:rPr>
            <w:rStyle w:val="Hyperlink"/>
          </w:rPr>
          <w:t>CR 305 Details</w:t>
        </w:r>
        <w:r w:rsidR="00982A8E">
          <w:rPr>
            <w:webHidden/>
          </w:rPr>
          <w:tab/>
        </w:r>
        <w:r w:rsidR="00982A8E">
          <w:rPr>
            <w:webHidden/>
          </w:rPr>
          <w:fldChar w:fldCharType="begin"/>
        </w:r>
        <w:r w:rsidR="00982A8E">
          <w:rPr>
            <w:webHidden/>
          </w:rPr>
          <w:instrText xml:space="preserve"> PAGEREF _Toc476148054 \h </w:instrText>
        </w:r>
        <w:r w:rsidR="00982A8E">
          <w:rPr>
            <w:webHidden/>
          </w:rPr>
        </w:r>
        <w:r w:rsidR="00982A8E">
          <w:rPr>
            <w:webHidden/>
          </w:rPr>
          <w:fldChar w:fldCharType="separate"/>
        </w:r>
        <w:r w:rsidR="00982A8E">
          <w:rPr>
            <w:webHidden/>
          </w:rPr>
          <w:t>43</w:t>
        </w:r>
        <w:r w:rsidR="00982A8E">
          <w:rPr>
            <w:webHidden/>
          </w:rPr>
          <w:fldChar w:fldCharType="end"/>
        </w:r>
      </w:hyperlink>
    </w:p>
    <w:p w14:paraId="51E2658A" w14:textId="77777777" w:rsidR="002610BC" w:rsidRPr="00513C50" w:rsidRDefault="008177FB">
      <w:pPr>
        <w:pStyle w:val="Header"/>
        <w:tabs>
          <w:tab w:val="clear" w:pos="4320"/>
          <w:tab w:val="clear" w:pos="8640"/>
        </w:tabs>
        <w:rPr>
          <w:szCs w:val="28"/>
        </w:rPr>
        <w:sectPr w:rsidR="002610BC" w:rsidRPr="00513C50" w:rsidSect="00237532">
          <w:headerReference w:type="default" r:id="rId17"/>
          <w:footerReference w:type="default" r:id="rId18"/>
          <w:pgSz w:w="12240" w:h="15840"/>
          <w:pgMar w:top="1440" w:right="1800" w:bottom="1440" w:left="1800" w:header="720" w:footer="821" w:gutter="0"/>
          <w:cols w:space="720"/>
          <w:docGrid w:linePitch="360"/>
        </w:sectPr>
      </w:pPr>
      <w:r w:rsidRPr="00513C50">
        <w:fldChar w:fldCharType="end"/>
      </w:r>
    </w:p>
    <w:p w14:paraId="755E44F5" w14:textId="77777777" w:rsidR="009B11F2" w:rsidRPr="00513C50" w:rsidRDefault="009B11F2" w:rsidP="00255BE1">
      <w:pPr>
        <w:rPr>
          <w:b/>
          <w:sz w:val="28"/>
          <w:szCs w:val="28"/>
        </w:rPr>
      </w:pPr>
      <w:bookmarkStart w:id="20" w:name="_Toc34823159"/>
      <w:bookmarkStart w:id="21" w:name="_Toc265581866"/>
      <w:bookmarkStart w:id="22" w:name="_Toc328148572"/>
      <w:bookmarkStart w:id="23" w:name="_Toc477231983"/>
      <w:bookmarkStart w:id="24" w:name="_Toc481826913"/>
      <w:r w:rsidRPr="00513C50">
        <w:rPr>
          <w:b/>
          <w:sz w:val="28"/>
          <w:szCs w:val="28"/>
        </w:rPr>
        <w:lastRenderedPageBreak/>
        <w:t xml:space="preserve">Document </w:t>
      </w:r>
      <w:bookmarkEnd w:id="20"/>
      <w:r w:rsidRPr="00513C50">
        <w:rPr>
          <w:b/>
          <w:sz w:val="28"/>
          <w:szCs w:val="28"/>
        </w:rPr>
        <w:t>Maintenance</w:t>
      </w:r>
      <w:bookmarkEnd w:id="21"/>
      <w:bookmarkEnd w:id="22"/>
    </w:p>
    <w:p w14:paraId="3C886570" w14:textId="77777777" w:rsidR="009B11F2" w:rsidRPr="00513C50" w:rsidRDefault="009B11F2" w:rsidP="00255BE1">
      <w:pPr>
        <w:rPr>
          <w:b/>
          <w:i/>
        </w:rPr>
      </w:pPr>
      <w:bookmarkStart w:id="25" w:name="_Toc265581867"/>
      <w:bookmarkStart w:id="26" w:name="_Toc328148573"/>
      <w:r w:rsidRPr="00513C50">
        <w:rPr>
          <w:b/>
          <w:i/>
        </w:rPr>
        <w:t>Document Owners</w:t>
      </w:r>
      <w:bookmarkEnd w:id="25"/>
      <w:bookmarkEnd w:id="26"/>
    </w:p>
    <w:tbl>
      <w:tblPr>
        <w:tblW w:w="0" w:type="auto"/>
        <w:tblInd w:w="53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364"/>
        <w:gridCol w:w="5715"/>
      </w:tblGrid>
      <w:tr w:rsidR="009B11F2" w:rsidRPr="001917D5" w14:paraId="6E79C0A5" w14:textId="77777777" w:rsidTr="00E948F6">
        <w:trPr>
          <w:cantSplit/>
        </w:trPr>
        <w:tc>
          <w:tcPr>
            <w:tcW w:w="8079" w:type="dxa"/>
            <w:gridSpan w:val="2"/>
            <w:tcBorders>
              <w:top w:val="single" w:sz="6" w:space="0" w:color="auto"/>
              <w:left w:val="single" w:sz="6" w:space="0" w:color="auto"/>
              <w:bottom w:val="single" w:sz="6" w:space="0" w:color="auto"/>
              <w:right w:val="single" w:sz="6" w:space="0" w:color="auto"/>
            </w:tcBorders>
            <w:shd w:val="pct15" w:color="000000" w:fill="FFFFFF"/>
            <w:hideMark/>
          </w:tcPr>
          <w:p w14:paraId="57A84C08" w14:textId="77777777" w:rsidR="009B11F2" w:rsidRPr="001917D5" w:rsidRDefault="009B11F2" w:rsidP="00282D1E">
            <w:pPr>
              <w:rPr>
                <w:sz w:val="20"/>
              </w:rPr>
            </w:pPr>
            <w:r w:rsidRPr="001917D5">
              <w:rPr>
                <w:sz w:val="20"/>
              </w:rPr>
              <w:t>Functional owner(s)</w:t>
            </w:r>
            <w:r w:rsidR="00CD5A7B">
              <w:rPr>
                <w:sz w:val="20"/>
              </w:rPr>
              <w:t>:</w:t>
            </w:r>
            <w:r w:rsidR="00282D1E">
              <w:rPr>
                <w:sz w:val="20"/>
              </w:rPr>
              <w:t xml:space="preserve">Naveen Mula, </w:t>
            </w:r>
            <w:r w:rsidR="00282D1E" w:rsidRPr="00282D1E">
              <w:rPr>
                <w:sz w:val="20"/>
              </w:rPr>
              <w:t>Mohamed F</w:t>
            </w:r>
            <w:r w:rsidR="00282D1E">
              <w:rPr>
                <w:sz w:val="20"/>
              </w:rPr>
              <w:t>ahmy</w:t>
            </w:r>
          </w:p>
        </w:tc>
      </w:tr>
      <w:tr w:rsidR="009B11F2" w:rsidRPr="001917D5" w14:paraId="702E0108" w14:textId="77777777" w:rsidTr="00E948F6">
        <w:trPr>
          <w:cantSplit/>
        </w:trPr>
        <w:tc>
          <w:tcPr>
            <w:tcW w:w="8079" w:type="dxa"/>
            <w:gridSpan w:val="2"/>
            <w:tcBorders>
              <w:top w:val="single" w:sz="6" w:space="0" w:color="auto"/>
              <w:left w:val="single" w:sz="6" w:space="0" w:color="auto"/>
              <w:bottom w:val="single" w:sz="6" w:space="0" w:color="auto"/>
              <w:right w:val="single" w:sz="6" w:space="0" w:color="auto"/>
            </w:tcBorders>
            <w:shd w:val="pct15" w:color="000000" w:fill="FFFFFF"/>
            <w:hideMark/>
          </w:tcPr>
          <w:p w14:paraId="4FE06FCE" w14:textId="289E309B" w:rsidR="009B11F2" w:rsidRPr="001917D5" w:rsidRDefault="009B11F2" w:rsidP="00C14DB1">
            <w:pPr>
              <w:rPr>
                <w:sz w:val="20"/>
              </w:rPr>
            </w:pPr>
            <w:r w:rsidRPr="001917D5">
              <w:rPr>
                <w:sz w:val="20"/>
              </w:rPr>
              <w:t>Technical Owner(s)</w:t>
            </w:r>
            <w:r w:rsidR="001D68AF">
              <w:rPr>
                <w:sz w:val="20"/>
              </w:rPr>
              <w:t xml:space="preserve">: </w:t>
            </w:r>
            <w:r w:rsidR="00C14DB1">
              <w:rPr>
                <w:bCs w:val="0"/>
                <w:sz w:val="20"/>
              </w:rPr>
              <w:t>Venkata S</w:t>
            </w:r>
            <w:r w:rsidR="00594271">
              <w:rPr>
                <w:bCs w:val="0"/>
                <w:sz w:val="20"/>
              </w:rPr>
              <w:t>amavedam</w:t>
            </w:r>
          </w:p>
        </w:tc>
      </w:tr>
      <w:tr w:rsidR="009B11F2" w:rsidRPr="001917D5" w14:paraId="6775212F" w14:textId="77777777" w:rsidTr="003C7363">
        <w:tc>
          <w:tcPr>
            <w:tcW w:w="2364" w:type="dxa"/>
            <w:tcBorders>
              <w:top w:val="single" w:sz="6" w:space="0" w:color="auto"/>
              <w:left w:val="single" w:sz="6" w:space="0" w:color="auto"/>
              <w:bottom w:val="single" w:sz="6" w:space="0" w:color="auto"/>
              <w:right w:val="single" w:sz="6" w:space="0" w:color="auto"/>
            </w:tcBorders>
            <w:hideMark/>
          </w:tcPr>
          <w:p w14:paraId="2FEA8FE3" w14:textId="77777777" w:rsidR="009B11F2" w:rsidRPr="001917D5" w:rsidRDefault="009B11F2" w:rsidP="00255BE1">
            <w:pPr>
              <w:rPr>
                <w:sz w:val="20"/>
              </w:rPr>
            </w:pPr>
            <w:r w:rsidRPr="001917D5">
              <w:rPr>
                <w:sz w:val="20"/>
              </w:rPr>
              <w:t xml:space="preserve">Current Version: </w:t>
            </w:r>
          </w:p>
        </w:tc>
        <w:tc>
          <w:tcPr>
            <w:tcW w:w="5715" w:type="dxa"/>
            <w:tcBorders>
              <w:top w:val="single" w:sz="6" w:space="0" w:color="auto"/>
              <w:left w:val="single" w:sz="6" w:space="0" w:color="auto"/>
              <w:bottom w:val="single" w:sz="6" w:space="0" w:color="auto"/>
              <w:right w:val="single" w:sz="6" w:space="0" w:color="auto"/>
            </w:tcBorders>
          </w:tcPr>
          <w:p w14:paraId="549EB43B" w14:textId="404985F5" w:rsidR="009B11F2" w:rsidRPr="001917D5" w:rsidRDefault="00D943A8" w:rsidP="00255BE1">
            <w:pPr>
              <w:rPr>
                <w:sz w:val="20"/>
              </w:rPr>
            </w:pPr>
            <w:r>
              <w:rPr>
                <w:sz w:val="20"/>
              </w:rPr>
              <w:t>3</w:t>
            </w:r>
            <w:r w:rsidR="00E44988">
              <w:rPr>
                <w:sz w:val="20"/>
              </w:rPr>
              <w:t>.</w:t>
            </w:r>
            <w:r w:rsidR="007873E7">
              <w:rPr>
                <w:sz w:val="20"/>
              </w:rPr>
              <w:t>0</w:t>
            </w:r>
          </w:p>
        </w:tc>
      </w:tr>
      <w:tr w:rsidR="009B11F2" w:rsidRPr="001917D5" w14:paraId="312D2635" w14:textId="77777777" w:rsidTr="003C7363">
        <w:tc>
          <w:tcPr>
            <w:tcW w:w="2364" w:type="dxa"/>
            <w:tcBorders>
              <w:top w:val="single" w:sz="6" w:space="0" w:color="auto"/>
              <w:left w:val="single" w:sz="6" w:space="0" w:color="auto"/>
              <w:bottom w:val="single" w:sz="6" w:space="0" w:color="auto"/>
              <w:right w:val="single" w:sz="6" w:space="0" w:color="auto"/>
            </w:tcBorders>
            <w:hideMark/>
          </w:tcPr>
          <w:p w14:paraId="1386FB8B" w14:textId="77777777" w:rsidR="009B11F2" w:rsidRPr="001917D5" w:rsidRDefault="009B11F2" w:rsidP="00255BE1">
            <w:pPr>
              <w:rPr>
                <w:sz w:val="20"/>
              </w:rPr>
            </w:pPr>
            <w:r w:rsidRPr="001917D5">
              <w:rPr>
                <w:sz w:val="20"/>
              </w:rPr>
              <w:t>Date Last Updated:</w:t>
            </w:r>
          </w:p>
        </w:tc>
        <w:tc>
          <w:tcPr>
            <w:tcW w:w="5715" w:type="dxa"/>
            <w:tcBorders>
              <w:top w:val="single" w:sz="6" w:space="0" w:color="auto"/>
              <w:left w:val="single" w:sz="6" w:space="0" w:color="auto"/>
              <w:bottom w:val="single" w:sz="6" w:space="0" w:color="auto"/>
              <w:right w:val="single" w:sz="6" w:space="0" w:color="auto"/>
            </w:tcBorders>
          </w:tcPr>
          <w:p w14:paraId="3C6CB373" w14:textId="4F288493" w:rsidR="009B11F2" w:rsidRPr="001917D5" w:rsidRDefault="00D943A8" w:rsidP="00D943A8">
            <w:pPr>
              <w:rPr>
                <w:sz w:val="20"/>
              </w:rPr>
            </w:pPr>
            <w:r>
              <w:rPr>
                <w:sz w:val="20"/>
              </w:rPr>
              <w:t>25</w:t>
            </w:r>
            <w:r w:rsidR="000C7048" w:rsidRPr="000C7048">
              <w:rPr>
                <w:sz w:val="20"/>
                <w:vertAlign w:val="superscript"/>
              </w:rPr>
              <w:t>st</w:t>
            </w:r>
            <w:r w:rsidR="000C7048">
              <w:rPr>
                <w:sz w:val="20"/>
              </w:rPr>
              <w:t xml:space="preserve"> </w:t>
            </w:r>
            <w:r>
              <w:rPr>
                <w:sz w:val="20"/>
              </w:rPr>
              <w:t xml:space="preserve">Sep </w:t>
            </w:r>
            <w:r w:rsidR="00E44988">
              <w:rPr>
                <w:sz w:val="20"/>
              </w:rPr>
              <w:t>201</w:t>
            </w:r>
            <w:r w:rsidR="000614A9">
              <w:rPr>
                <w:sz w:val="20"/>
              </w:rPr>
              <w:t>7</w:t>
            </w:r>
          </w:p>
        </w:tc>
      </w:tr>
    </w:tbl>
    <w:p w14:paraId="2C1F9A85" w14:textId="77777777" w:rsidR="00255BE1" w:rsidRPr="00513C50" w:rsidRDefault="00255BE1" w:rsidP="00255BE1">
      <w:pPr>
        <w:rPr>
          <w:b/>
          <w:i/>
        </w:rPr>
      </w:pPr>
      <w:bookmarkStart w:id="27" w:name="_Toc328148574"/>
    </w:p>
    <w:p w14:paraId="53779CEF" w14:textId="77777777" w:rsidR="009B11F2" w:rsidRPr="00513C50" w:rsidRDefault="009B11F2" w:rsidP="00255BE1">
      <w:pPr>
        <w:rPr>
          <w:b/>
          <w:i/>
        </w:rPr>
      </w:pPr>
      <w:r w:rsidRPr="00513C50">
        <w:rPr>
          <w:b/>
          <w:i/>
        </w:rPr>
        <w:t>Version Control</w:t>
      </w:r>
      <w:bookmarkEnd w:id="27"/>
    </w:p>
    <w:tbl>
      <w:tblPr>
        <w:tblW w:w="8190" w:type="dxa"/>
        <w:tblInd w:w="46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058"/>
        <w:gridCol w:w="1512"/>
        <w:gridCol w:w="1951"/>
        <w:gridCol w:w="3669"/>
      </w:tblGrid>
      <w:tr w:rsidR="009B11F2" w:rsidRPr="001917D5" w14:paraId="73547E43" w14:textId="77777777" w:rsidTr="00F27599">
        <w:tc>
          <w:tcPr>
            <w:tcW w:w="1058" w:type="dxa"/>
            <w:tcBorders>
              <w:top w:val="single" w:sz="6" w:space="0" w:color="auto"/>
              <w:left w:val="single" w:sz="6" w:space="0" w:color="auto"/>
              <w:bottom w:val="single" w:sz="6" w:space="0" w:color="auto"/>
              <w:right w:val="single" w:sz="6" w:space="0" w:color="auto"/>
            </w:tcBorders>
            <w:shd w:val="pct15" w:color="000000" w:fill="FFFFFF"/>
            <w:hideMark/>
          </w:tcPr>
          <w:p w14:paraId="2ECC54A4" w14:textId="77777777" w:rsidR="009B11F2" w:rsidRPr="001917D5" w:rsidRDefault="0063530C" w:rsidP="00255BE1">
            <w:pPr>
              <w:rPr>
                <w:sz w:val="20"/>
              </w:rPr>
            </w:pPr>
            <w:r w:rsidRPr="001917D5">
              <w:rPr>
                <w:sz w:val="20"/>
              </w:rPr>
              <w:t>Version</w:t>
            </w:r>
          </w:p>
        </w:tc>
        <w:tc>
          <w:tcPr>
            <w:tcW w:w="1512" w:type="dxa"/>
            <w:tcBorders>
              <w:top w:val="single" w:sz="6" w:space="0" w:color="auto"/>
              <w:left w:val="single" w:sz="6" w:space="0" w:color="auto"/>
              <w:bottom w:val="single" w:sz="6" w:space="0" w:color="auto"/>
              <w:right w:val="single" w:sz="6" w:space="0" w:color="auto"/>
            </w:tcBorders>
            <w:shd w:val="pct15" w:color="000000" w:fill="FFFFFF"/>
            <w:hideMark/>
          </w:tcPr>
          <w:p w14:paraId="6FD7ECEB" w14:textId="77777777" w:rsidR="009B11F2" w:rsidRPr="001917D5" w:rsidRDefault="009B11F2" w:rsidP="00255BE1">
            <w:pPr>
              <w:rPr>
                <w:sz w:val="20"/>
              </w:rPr>
            </w:pPr>
            <w:r w:rsidRPr="001917D5">
              <w:rPr>
                <w:sz w:val="20"/>
              </w:rPr>
              <w:t>Date Updated</w:t>
            </w:r>
          </w:p>
        </w:tc>
        <w:tc>
          <w:tcPr>
            <w:tcW w:w="1951" w:type="dxa"/>
            <w:tcBorders>
              <w:top w:val="single" w:sz="6" w:space="0" w:color="auto"/>
              <w:left w:val="single" w:sz="6" w:space="0" w:color="auto"/>
              <w:bottom w:val="single" w:sz="6" w:space="0" w:color="auto"/>
              <w:right w:val="single" w:sz="6" w:space="0" w:color="auto"/>
            </w:tcBorders>
            <w:shd w:val="pct15" w:color="000000" w:fill="FFFFFF"/>
            <w:hideMark/>
          </w:tcPr>
          <w:p w14:paraId="49A8EF4D" w14:textId="77777777" w:rsidR="009B11F2" w:rsidRPr="001917D5" w:rsidRDefault="009B11F2" w:rsidP="00255BE1">
            <w:pPr>
              <w:rPr>
                <w:sz w:val="20"/>
              </w:rPr>
            </w:pPr>
            <w:r w:rsidRPr="001917D5">
              <w:rPr>
                <w:sz w:val="20"/>
              </w:rPr>
              <w:t>Revision Author</w:t>
            </w:r>
          </w:p>
        </w:tc>
        <w:tc>
          <w:tcPr>
            <w:tcW w:w="3669" w:type="dxa"/>
            <w:tcBorders>
              <w:top w:val="single" w:sz="6" w:space="0" w:color="auto"/>
              <w:left w:val="single" w:sz="6" w:space="0" w:color="auto"/>
              <w:bottom w:val="single" w:sz="6" w:space="0" w:color="auto"/>
              <w:right w:val="single" w:sz="6" w:space="0" w:color="auto"/>
            </w:tcBorders>
            <w:shd w:val="pct15" w:color="000000" w:fill="FFFFFF"/>
            <w:hideMark/>
          </w:tcPr>
          <w:p w14:paraId="70F14798" w14:textId="77777777" w:rsidR="009B11F2" w:rsidRPr="001917D5" w:rsidRDefault="009B11F2" w:rsidP="00255BE1">
            <w:pPr>
              <w:rPr>
                <w:sz w:val="20"/>
              </w:rPr>
            </w:pPr>
            <w:r w:rsidRPr="001917D5">
              <w:rPr>
                <w:sz w:val="20"/>
              </w:rPr>
              <w:t>Summary of Major Changes Made</w:t>
            </w:r>
          </w:p>
        </w:tc>
      </w:tr>
      <w:tr w:rsidR="00715970" w:rsidRPr="001917D5" w14:paraId="2CB08419" w14:textId="77777777" w:rsidTr="00F27599">
        <w:tc>
          <w:tcPr>
            <w:tcW w:w="1058" w:type="dxa"/>
            <w:tcBorders>
              <w:top w:val="single" w:sz="6" w:space="0" w:color="auto"/>
              <w:left w:val="single" w:sz="6" w:space="0" w:color="auto"/>
              <w:bottom w:val="single" w:sz="6" w:space="0" w:color="auto"/>
              <w:right w:val="single" w:sz="6" w:space="0" w:color="auto"/>
            </w:tcBorders>
          </w:tcPr>
          <w:p w14:paraId="0B7CCDD9" w14:textId="77777777" w:rsidR="00715970" w:rsidRPr="002367DF" w:rsidRDefault="00E74648" w:rsidP="00715970">
            <w:pPr>
              <w:rPr>
                <w:sz w:val="20"/>
              </w:rPr>
            </w:pPr>
            <w:r>
              <w:rPr>
                <w:sz w:val="20"/>
              </w:rPr>
              <w:t>0.1</w:t>
            </w:r>
          </w:p>
        </w:tc>
        <w:tc>
          <w:tcPr>
            <w:tcW w:w="1512" w:type="dxa"/>
            <w:tcBorders>
              <w:top w:val="single" w:sz="6" w:space="0" w:color="auto"/>
              <w:left w:val="single" w:sz="6" w:space="0" w:color="auto"/>
              <w:bottom w:val="single" w:sz="6" w:space="0" w:color="auto"/>
              <w:right w:val="single" w:sz="6" w:space="0" w:color="auto"/>
            </w:tcBorders>
          </w:tcPr>
          <w:p w14:paraId="4DF1BAE6" w14:textId="77777777" w:rsidR="00715970" w:rsidRPr="002367DF" w:rsidRDefault="00715970" w:rsidP="00715970">
            <w:pPr>
              <w:rPr>
                <w:sz w:val="20"/>
              </w:rPr>
            </w:pPr>
            <w:r w:rsidRPr="002367DF">
              <w:rPr>
                <w:sz w:val="20"/>
              </w:rPr>
              <w:t>19/09/2014</w:t>
            </w:r>
          </w:p>
        </w:tc>
        <w:tc>
          <w:tcPr>
            <w:tcW w:w="1951" w:type="dxa"/>
            <w:tcBorders>
              <w:top w:val="single" w:sz="6" w:space="0" w:color="auto"/>
              <w:left w:val="single" w:sz="6" w:space="0" w:color="auto"/>
              <w:bottom w:val="single" w:sz="6" w:space="0" w:color="auto"/>
              <w:right w:val="single" w:sz="6" w:space="0" w:color="auto"/>
            </w:tcBorders>
          </w:tcPr>
          <w:p w14:paraId="4D9BE4D1" w14:textId="77777777" w:rsidR="00715970" w:rsidRPr="002367DF" w:rsidRDefault="00E74648" w:rsidP="00715970">
            <w:pPr>
              <w:jc w:val="left"/>
              <w:rPr>
                <w:sz w:val="20"/>
              </w:rPr>
            </w:pPr>
            <w:r>
              <w:rPr>
                <w:sz w:val="20"/>
              </w:rPr>
              <w:t>Vinoth / Mohini</w:t>
            </w:r>
          </w:p>
        </w:tc>
        <w:tc>
          <w:tcPr>
            <w:tcW w:w="3669" w:type="dxa"/>
            <w:tcBorders>
              <w:top w:val="single" w:sz="6" w:space="0" w:color="auto"/>
              <w:left w:val="single" w:sz="6" w:space="0" w:color="auto"/>
              <w:bottom w:val="single" w:sz="6" w:space="0" w:color="auto"/>
              <w:right w:val="single" w:sz="6" w:space="0" w:color="auto"/>
            </w:tcBorders>
          </w:tcPr>
          <w:p w14:paraId="70A608E7" w14:textId="77777777" w:rsidR="00715970" w:rsidRPr="002367DF" w:rsidRDefault="00715970" w:rsidP="00715970">
            <w:pPr>
              <w:rPr>
                <w:sz w:val="20"/>
              </w:rPr>
            </w:pPr>
            <w:r w:rsidRPr="002367DF">
              <w:rPr>
                <w:bCs w:val="0"/>
                <w:sz w:val="20"/>
              </w:rPr>
              <w:t>Initial Draft</w:t>
            </w:r>
          </w:p>
        </w:tc>
      </w:tr>
      <w:tr w:rsidR="00715970" w:rsidRPr="001917D5" w14:paraId="448FD53B" w14:textId="77777777" w:rsidTr="00F27599">
        <w:tc>
          <w:tcPr>
            <w:tcW w:w="1058" w:type="dxa"/>
            <w:tcBorders>
              <w:top w:val="single" w:sz="6" w:space="0" w:color="auto"/>
              <w:left w:val="single" w:sz="6" w:space="0" w:color="auto"/>
              <w:bottom w:val="single" w:sz="6" w:space="0" w:color="auto"/>
              <w:right w:val="single" w:sz="6" w:space="0" w:color="auto"/>
            </w:tcBorders>
          </w:tcPr>
          <w:p w14:paraId="0AC8886E" w14:textId="77777777" w:rsidR="00715970" w:rsidRPr="002367DF" w:rsidRDefault="00E74648" w:rsidP="00715970">
            <w:pPr>
              <w:rPr>
                <w:sz w:val="20"/>
              </w:rPr>
            </w:pPr>
            <w:r>
              <w:rPr>
                <w:sz w:val="20"/>
              </w:rPr>
              <w:t>0.2</w:t>
            </w:r>
          </w:p>
        </w:tc>
        <w:tc>
          <w:tcPr>
            <w:tcW w:w="1512" w:type="dxa"/>
            <w:tcBorders>
              <w:top w:val="single" w:sz="6" w:space="0" w:color="auto"/>
              <w:left w:val="single" w:sz="6" w:space="0" w:color="auto"/>
              <w:bottom w:val="single" w:sz="6" w:space="0" w:color="auto"/>
              <w:right w:val="single" w:sz="6" w:space="0" w:color="auto"/>
            </w:tcBorders>
          </w:tcPr>
          <w:p w14:paraId="4A26932A" w14:textId="77777777" w:rsidR="00715970" w:rsidRPr="002367DF" w:rsidRDefault="00715970" w:rsidP="00715970">
            <w:pPr>
              <w:rPr>
                <w:sz w:val="20"/>
              </w:rPr>
            </w:pPr>
            <w:r w:rsidRPr="002367DF">
              <w:rPr>
                <w:sz w:val="20"/>
              </w:rPr>
              <w:t>23/09/2014</w:t>
            </w:r>
          </w:p>
        </w:tc>
        <w:tc>
          <w:tcPr>
            <w:tcW w:w="1951" w:type="dxa"/>
            <w:tcBorders>
              <w:top w:val="single" w:sz="6" w:space="0" w:color="auto"/>
              <w:left w:val="single" w:sz="6" w:space="0" w:color="auto"/>
              <w:bottom w:val="single" w:sz="6" w:space="0" w:color="auto"/>
              <w:right w:val="single" w:sz="6" w:space="0" w:color="auto"/>
            </w:tcBorders>
          </w:tcPr>
          <w:p w14:paraId="44E89CBB" w14:textId="77777777" w:rsidR="00715970" w:rsidRPr="002367DF" w:rsidRDefault="00BE196F" w:rsidP="00715970">
            <w:pPr>
              <w:jc w:val="left"/>
              <w:rPr>
                <w:sz w:val="20"/>
              </w:rPr>
            </w:pPr>
            <w:r>
              <w:rPr>
                <w:sz w:val="20"/>
              </w:rPr>
              <w:t>Se</w:t>
            </w:r>
            <w:r w:rsidR="00E74648">
              <w:rPr>
                <w:sz w:val="20"/>
              </w:rPr>
              <w:t>k</w:t>
            </w:r>
            <w:r>
              <w:rPr>
                <w:sz w:val="20"/>
              </w:rPr>
              <w:t>h</w:t>
            </w:r>
            <w:r w:rsidR="00E74648">
              <w:rPr>
                <w:sz w:val="20"/>
              </w:rPr>
              <w:t xml:space="preserve">ar </w:t>
            </w:r>
          </w:p>
        </w:tc>
        <w:tc>
          <w:tcPr>
            <w:tcW w:w="3669" w:type="dxa"/>
            <w:tcBorders>
              <w:top w:val="single" w:sz="6" w:space="0" w:color="auto"/>
              <w:left w:val="single" w:sz="6" w:space="0" w:color="auto"/>
              <w:bottom w:val="single" w:sz="6" w:space="0" w:color="auto"/>
              <w:right w:val="single" w:sz="6" w:space="0" w:color="auto"/>
            </w:tcBorders>
          </w:tcPr>
          <w:p w14:paraId="2AD1900C" w14:textId="77777777" w:rsidR="00715970" w:rsidRPr="002367DF" w:rsidRDefault="00E74648" w:rsidP="00715970">
            <w:pPr>
              <w:rPr>
                <w:sz w:val="20"/>
              </w:rPr>
            </w:pPr>
            <w:r>
              <w:rPr>
                <w:sz w:val="20"/>
              </w:rPr>
              <w:t>Added flowchart</w:t>
            </w:r>
            <w:r w:rsidR="009A66C3">
              <w:rPr>
                <w:sz w:val="20"/>
              </w:rPr>
              <w:t>s for all the services</w:t>
            </w:r>
          </w:p>
        </w:tc>
      </w:tr>
      <w:tr w:rsidR="00715970" w:rsidRPr="001917D5" w14:paraId="69575762" w14:textId="77777777" w:rsidTr="00F27599">
        <w:tc>
          <w:tcPr>
            <w:tcW w:w="1058" w:type="dxa"/>
            <w:tcBorders>
              <w:top w:val="single" w:sz="6" w:space="0" w:color="auto"/>
              <w:left w:val="single" w:sz="6" w:space="0" w:color="auto"/>
              <w:bottom w:val="single" w:sz="6" w:space="0" w:color="auto"/>
              <w:right w:val="single" w:sz="6" w:space="0" w:color="auto"/>
            </w:tcBorders>
          </w:tcPr>
          <w:p w14:paraId="5CF40D1A" w14:textId="77777777" w:rsidR="00715970" w:rsidRPr="002367DF" w:rsidRDefault="00E74648" w:rsidP="00715970">
            <w:pPr>
              <w:rPr>
                <w:sz w:val="20"/>
              </w:rPr>
            </w:pPr>
            <w:r>
              <w:rPr>
                <w:sz w:val="20"/>
              </w:rPr>
              <w:t>0.3</w:t>
            </w:r>
          </w:p>
        </w:tc>
        <w:tc>
          <w:tcPr>
            <w:tcW w:w="1512" w:type="dxa"/>
            <w:tcBorders>
              <w:top w:val="single" w:sz="6" w:space="0" w:color="auto"/>
              <w:left w:val="single" w:sz="6" w:space="0" w:color="auto"/>
              <w:bottom w:val="single" w:sz="6" w:space="0" w:color="auto"/>
              <w:right w:val="single" w:sz="6" w:space="0" w:color="auto"/>
            </w:tcBorders>
          </w:tcPr>
          <w:p w14:paraId="19A78207" w14:textId="77777777" w:rsidR="00715970" w:rsidRPr="002367DF" w:rsidRDefault="00715970" w:rsidP="00E74648">
            <w:pPr>
              <w:rPr>
                <w:sz w:val="20"/>
              </w:rPr>
            </w:pPr>
            <w:r>
              <w:rPr>
                <w:sz w:val="20"/>
              </w:rPr>
              <w:t>2</w:t>
            </w:r>
            <w:r w:rsidR="00E74648">
              <w:rPr>
                <w:sz w:val="20"/>
              </w:rPr>
              <w:t>6</w:t>
            </w:r>
            <w:r w:rsidRPr="002367DF">
              <w:rPr>
                <w:sz w:val="20"/>
              </w:rPr>
              <w:t>/09/2014</w:t>
            </w:r>
          </w:p>
        </w:tc>
        <w:tc>
          <w:tcPr>
            <w:tcW w:w="1951" w:type="dxa"/>
            <w:tcBorders>
              <w:top w:val="single" w:sz="6" w:space="0" w:color="auto"/>
              <w:left w:val="single" w:sz="6" w:space="0" w:color="auto"/>
              <w:bottom w:val="single" w:sz="6" w:space="0" w:color="auto"/>
              <w:right w:val="single" w:sz="6" w:space="0" w:color="auto"/>
            </w:tcBorders>
          </w:tcPr>
          <w:p w14:paraId="4A340961" w14:textId="77777777" w:rsidR="00715970" w:rsidRPr="002367DF" w:rsidRDefault="00E74648" w:rsidP="00C74979">
            <w:pPr>
              <w:jc w:val="left"/>
              <w:rPr>
                <w:sz w:val="20"/>
              </w:rPr>
            </w:pPr>
            <w:r>
              <w:rPr>
                <w:sz w:val="20"/>
              </w:rPr>
              <w:t>Vinoth</w:t>
            </w:r>
          </w:p>
        </w:tc>
        <w:tc>
          <w:tcPr>
            <w:tcW w:w="3669" w:type="dxa"/>
            <w:tcBorders>
              <w:top w:val="single" w:sz="6" w:space="0" w:color="auto"/>
              <w:left w:val="single" w:sz="6" w:space="0" w:color="auto"/>
              <w:bottom w:val="single" w:sz="6" w:space="0" w:color="auto"/>
              <w:right w:val="single" w:sz="6" w:space="0" w:color="auto"/>
            </w:tcBorders>
          </w:tcPr>
          <w:p w14:paraId="4958A8FA" w14:textId="77777777" w:rsidR="00715970" w:rsidRPr="002367DF" w:rsidRDefault="00E74648" w:rsidP="00C74979">
            <w:pPr>
              <w:rPr>
                <w:sz w:val="20"/>
              </w:rPr>
            </w:pPr>
            <w:r>
              <w:rPr>
                <w:sz w:val="20"/>
              </w:rPr>
              <w:t xml:space="preserve">Reviewed and </w:t>
            </w:r>
            <w:r w:rsidR="00C74979">
              <w:rPr>
                <w:sz w:val="20"/>
              </w:rPr>
              <w:t>updated the entire document.</w:t>
            </w:r>
          </w:p>
        </w:tc>
      </w:tr>
      <w:tr w:rsidR="00A66F79" w:rsidRPr="001917D5" w14:paraId="6568B40D" w14:textId="77777777" w:rsidTr="00F27599">
        <w:tc>
          <w:tcPr>
            <w:tcW w:w="1058" w:type="dxa"/>
            <w:tcBorders>
              <w:top w:val="single" w:sz="6" w:space="0" w:color="auto"/>
              <w:left w:val="single" w:sz="6" w:space="0" w:color="auto"/>
              <w:bottom w:val="single" w:sz="6" w:space="0" w:color="auto"/>
              <w:right w:val="single" w:sz="6" w:space="0" w:color="auto"/>
            </w:tcBorders>
          </w:tcPr>
          <w:p w14:paraId="56C03F44" w14:textId="77777777" w:rsidR="00A66F79" w:rsidRDefault="00A66F79" w:rsidP="00715970">
            <w:pPr>
              <w:rPr>
                <w:sz w:val="20"/>
              </w:rPr>
            </w:pPr>
            <w:r>
              <w:rPr>
                <w:sz w:val="20"/>
              </w:rPr>
              <w:t>0.4</w:t>
            </w:r>
          </w:p>
        </w:tc>
        <w:tc>
          <w:tcPr>
            <w:tcW w:w="1512" w:type="dxa"/>
            <w:tcBorders>
              <w:top w:val="single" w:sz="6" w:space="0" w:color="auto"/>
              <w:left w:val="single" w:sz="6" w:space="0" w:color="auto"/>
              <w:bottom w:val="single" w:sz="6" w:space="0" w:color="auto"/>
              <w:right w:val="single" w:sz="6" w:space="0" w:color="auto"/>
            </w:tcBorders>
          </w:tcPr>
          <w:p w14:paraId="2847E66D" w14:textId="77777777" w:rsidR="00A66F79" w:rsidRDefault="004B3E92" w:rsidP="004B3E92">
            <w:pPr>
              <w:rPr>
                <w:sz w:val="20"/>
              </w:rPr>
            </w:pPr>
            <w:r>
              <w:rPr>
                <w:sz w:val="20"/>
              </w:rPr>
              <w:t>02/10/</w:t>
            </w:r>
            <w:r w:rsidR="00A66F79">
              <w:rPr>
                <w:sz w:val="20"/>
              </w:rPr>
              <w:t>2014</w:t>
            </w:r>
          </w:p>
        </w:tc>
        <w:tc>
          <w:tcPr>
            <w:tcW w:w="1951" w:type="dxa"/>
            <w:tcBorders>
              <w:top w:val="single" w:sz="6" w:space="0" w:color="auto"/>
              <w:left w:val="single" w:sz="6" w:space="0" w:color="auto"/>
              <w:bottom w:val="single" w:sz="6" w:space="0" w:color="auto"/>
              <w:right w:val="single" w:sz="6" w:space="0" w:color="auto"/>
            </w:tcBorders>
          </w:tcPr>
          <w:p w14:paraId="695FAB74" w14:textId="77777777" w:rsidR="00A66F79" w:rsidRDefault="00A66F79" w:rsidP="00C05EA6">
            <w:pPr>
              <w:jc w:val="left"/>
              <w:rPr>
                <w:sz w:val="20"/>
              </w:rPr>
            </w:pPr>
            <w:r>
              <w:rPr>
                <w:sz w:val="20"/>
              </w:rPr>
              <w:t>Vinoth Srinivasan</w:t>
            </w:r>
          </w:p>
        </w:tc>
        <w:tc>
          <w:tcPr>
            <w:tcW w:w="3669" w:type="dxa"/>
            <w:tcBorders>
              <w:top w:val="single" w:sz="6" w:space="0" w:color="auto"/>
              <w:left w:val="single" w:sz="6" w:space="0" w:color="auto"/>
              <w:bottom w:val="single" w:sz="6" w:space="0" w:color="auto"/>
              <w:right w:val="single" w:sz="6" w:space="0" w:color="auto"/>
            </w:tcBorders>
          </w:tcPr>
          <w:p w14:paraId="16416267" w14:textId="77777777" w:rsidR="00A66F79" w:rsidRPr="009018E3" w:rsidRDefault="00A66F79" w:rsidP="00C05EA6">
            <w:pPr>
              <w:rPr>
                <w:sz w:val="20"/>
              </w:rPr>
            </w:pPr>
            <w:r>
              <w:rPr>
                <w:sz w:val="20"/>
              </w:rPr>
              <w:t xml:space="preserve">Updated the document based on the review comments from Homeserve Architecture team and Stanley Bode </w:t>
            </w:r>
          </w:p>
        </w:tc>
      </w:tr>
      <w:tr w:rsidR="00A66F79" w:rsidRPr="001917D5" w14:paraId="41D493F0" w14:textId="77777777" w:rsidTr="00F27599">
        <w:tc>
          <w:tcPr>
            <w:tcW w:w="1058" w:type="dxa"/>
            <w:tcBorders>
              <w:top w:val="single" w:sz="6" w:space="0" w:color="auto"/>
              <w:left w:val="single" w:sz="6" w:space="0" w:color="auto"/>
              <w:bottom w:val="single" w:sz="6" w:space="0" w:color="auto"/>
              <w:right w:val="single" w:sz="6" w:space="0" w:color="auto"/>
            </w:tcBorders>
          </w:tcPr>
          <w:p w14:paraId="7CD03E1F" w14:textId="77777777" w:rsidR="00A66F79" w:rsidRDefault="00172313" w:rsidP="00715970">
            <w:pPr>
              <w:rPr>
                <w:sz w:val="20"/>
              </w:rPr>
            </w:pPr>
            <w:r>
              <w:rPr>
                <w:sz w:val="20"/>
              </w:rPr>
              <w:t>0.5</w:t>
            </w:r>
          </w:p>
        </w:tc>
        <w:tc>
          <w:tcPr>
            <w:tcW w:w="1512" w:type="dxa"/>
            <w:tcBorders>
              <w:top w:val="single" w:sz="6" w:space="0" w:color="auto"/>
              <w:left w:val="single" w:sz="6" w:space="0" w:color="auto"/>
              <w:bottom w:val="single" w:sz="6" w:space="0" w:color="auto"/>
              <w:right w:val="single" w:sz="6" w:space="0" w:color="auto"/>
            </w:tcBorders>
          </w:tcPr>
          <w:p w14:paraId="5BEC1E93" w14:textId="77777777" w:rsidR="00A66F79" w:rsidRDefault="00FE2E19" w:rsidP="00715970">
            <w:pPr>
              <w:rPr>
                <w:sz w:val="20"/>
              </w:rPr>
            </w:pPr>
            <w:r>
              <w:rPr>
                <w:sz w:val="20"/>
              </w:rPr>
              <w:t>13/10/2014</w:t>
            </w:r>
          </w:p>
        </w:tc>
        <w:tc>
          <w:tcPr>
            <w:tcW w:w="1951" w:type="dxa"/>
            <w:tcBorders>
              <w:top w:val="single" w:sz="6" w:space="0" w:color="auto"/>
              <w:left w:val="single" w:sz="6" w:space="0" w:color="auto"/>
              <w:bottom w:val="single" w:sz="6" w:space="0" w:color="auto"/>
              <w:right w:val="single" w:sz="6" w:space="0" w:color="auto"/>
            </w:tcBorders>
          </w:tcPr>
          <w:p w14:paraId="0C5DDC3A" w14:textId="77777777" w:rsidR="00A66F79" w:rsidRDefault="00FF1AB2" w:rsidP="00715970">
            <w:pPr>
              <w:jc w:val="left"/>
              <w:rPr>
                <w:sz w:val="20"/>
              </w:rPr>
            </w:pPr>
            <w:r>
              <w:rPr>
                <w:sz w:val="20"/>
              </w:rPr>
              <w:t>Vinoth Srinivasan</w:t>
            </w:r>
          </w:p>
        </w:tc>
        <w:tc>
          <w:tcPr>
            <w:tcW w:w="3669" w:type="dxa"/>
            <w:tcBorders>
              <w:top w:val="single" w:sz="6" w:space="0" w:color="auto"/>
              <w:left w:val="single" w:sz="6" w:space="0" w:color="auto"/>
              <w:bottom w:val="single" w:sz="6" w:space="0" w:color="auto"/>
              <w:right w:val="single" w:sz="6" w:space="0" w:color="auto"/>
            </w:tcBorders>
          </w:tcPr>
          <w:p w14:paraId="07D642FD" w14:textId="77777777" w:rsidR="00A66F79" w:rsidRDefault="00FF1AB2" w:rsidP="00715970">
            <w:pPr>
              <w:rPr>
                <w:sz w:val="20"/>
              </w:rPr>
            </w:pPr>
            <w:r>
              <w:rPr>
                <w:sz w:val="20"/>
              </w:rPr>
              <w:t>Updated the document based on review comments from Steve Dyer.</w:t>
            </w:r>
          </w:p>
        </w:tc>
      </w:tr>
      <w:tr w:rsidR="00C37F8C" w:rsidRPr="001917D5" w14:paraId="7442C9F5" w14:textId="77777777" w:rsidTr="00F27599">
        <w:tc>
          <w:tcPr>
            <w:tcW w:w="1058" w:type="dxa"/>
            <w:tcBorders>
              <w:top w:val="single" w:sz="6" w:space="0" w:color="auto"/>
              <w:left w:val="single" w:sz="6" w:space="0" w:color="auto"/>
              <w:bottom w:val="single" w:sz="6" w:space="0" w:color="auto"/>
              <w:right w:val="single" w:sz="6" w:space="0" w:color="auto"/>
            </w:tcBorders>
          </w:tcPr>
          <w:p w14:paraId="133C4897" w14:textId="77777777" w:rsidR="00C37F8C" w:rsidRDefault="00C37F8C" w:rsidP="00715970">
            <w:pPr>
              <w:rPr>
                <w:sz w:val="20"/>
              </w:rPr>
            </w:pPr>
            <w:r>
              <w:rPr>
                <w:sz w:val="20"/>
              </w:rPr>
              <w:t>0.6</w:t>
            </w:r>
          </w:p>
        </w:tc>
        <w:tc>
          <w:tcPr>
            <w:tcW w:w="1512" w:type="dxa"/>
            <w:tcBorders>
              <w:top w:val="single" w:sz="6" w:space="0" w:color="auto"/>
              <w:left w:val="single" w:sz="6" w:space="0" w:color="auto"/>
              <w:bottom w:val="single" w:sz="6" w:space="0" w:color="auto"/>
              <w:right w:val="single" w:sz="6" w:space="0" w:color="auto"/>
            </w:tcBorders>
          </w:tcPr>
          <w:p w14:paraId="0AB979A3" w14:textId="77777777" w:rsidR="00C37F8C" w:rsidRDefault="00C37F8C" w:rsidP="00715970">
            <w:pPr>
              <w:rPr>
                <w:sz w:val="20"/>
              </w:rPr>
            </w:pPr>
            <w:r>
              <w:rPr>
                <w:sz w:val="20"/>
              </w:rPr>
              <w:t>05/06/2015</w:t>
            </w:r>
          </w:p>
        </w:tc>
        <w:tc>
          <w:tcPr>
            <w:tcW w:w="1951" w:type="dxa"/>
            <w:tcBorders>
              <w:top w:val="single" w:sz="6" w:space="0" w:color="auto"/>
              <w:left w:val="single" w:sz="6" w:space="0" w:color="auto"/>
              <w:bottom w:val="single" w:sz="6" w:space="0" w:color="auto"/>
              <w:right w:val="single" w:sz="6" w:space="0" w:color="auto"/>
            </w:tcBorders>
          </w:tcPr>
          <w:p w14:paraId="087C1F36" w14:textId="77777777" w:rsidR="00C37F8C" w:rsidRDefault="00C37F8C" w:rsidP="00715970">
            <w:pPr>
              <w:jc w:val="left"/>
              <w:rPr>
                <w:sz w:val="20"/>
              </w:rPr>
            </w:pPr>
            <w:r>
              <w:rPr>
                <w:sz w:val="20"/>
              </w:rPr>
              <w:t>Sekhar Karnat</w:t>
            </w:r>
          </w:p>
        </w:tc>
        <w:tc>
          <w:tcPr>
            <w:tcW w:w="3669" w:type="dxa"/>
            <w:tcBorders>
              <w:top w:val="single" w:sz="6" w:space="0" w:color="auto"/>
              <w:left w:val="single" w:sz="6" w:space="0" w:color="auto"/>
              <w:bottom w:val="single" w:sz="6" w:space="0" w:color="auto"/>
              <w:right w:val="single" w:sz="6" w:space="0" w:color="auto"/>
            </w:tcBorders>
          </w:tcPr>
          <w:p w14:paraId="1CC6088D" w14:textId="77777777" w:rsidR="00C37F8C" w:rsidRDefault="007C749D" w:rsidP="00715970">
            <w:pPr>
              <w:rPr>
                <w:sz w:val="20"/>
              </w:rPr>
            </w:pPr>
            <w:r>
              <w:rPr>
                <w:sz w:val="20"/>
              </w:rPr>
              <w:t>Updated as per the R4 requirement and also new attributes added.</w:t>
            </w:r>
          </w:p>
        </w:tc>
      </w:tr>
      <w:tr w:rsidR="002D4E8B" w:rsidRPr="001917D5" w14:paraId="48686D2E" w14:textId="77777777" w:rsidTr="00F27599">
        <w:tc>
          <w:tcPr>
            <w:tcW w:w="1058" w:type="dxa"/>
            <w:tcBorders>
              <w:top w:val="single" w:sz="6" w:space="0" w:color="auto"/>
              <w:left w:val="single" w:sz="6" w:space="0" w:color="auto"/>
              <w:bottom w:val="single" w:sz="6" w:space="0" w:color="auto"/>
              <w:right w:val="single" w:sz="6" w:space="0" w:color="auto"/>
            </w:tcBorders>
          </w:tcPr>
          <w:p w14:paraId="414AB9CF" w14:textId="77777777" w:rsidR="002D4E8B" w:rsidRDefault="002D4E8B" w:rsidP="00715970">
            <w:pPr>
              <w:rPr>
                <w:sz w:val="20"/>
              </w:rPr>
            </w:pPr>
            <w:r>
              <w:rPr>
                <w:sz w:val="20"/>
              </w:rPr>
              <w:t>0.7</w:t>
            </w:r>
          </w:p>
        </w:tc>
        <w:tc>
          <w:tcPr>
            <w:tcW w:w="1512" w:type="dxa"/>
            <w:tcBorders>
              <w:top w:val="single" w:sz="6" w:space="0" w:color="auto"/>
              <w:left w:val="single" w:sz="6" w:space="0" w:color="auto"/>
              <w:bottom w:val="single" w:sz="6" w:space="0" w:color="auto"/>
              <w:right w:val="single" w:sz="6" w:space="0" w:color="auto"/>
            </w:tcBorders>
          </w:tcPr>
          <w:p w14:paraId="6AC71323" w14:textId="77777777" w:rsidR="002D4E8B" w:rsidRDefault="002D4E8B" w:rsidP="00715970">
            <w:pPr>
              <w:rPr>
                <w:sz w:val="20"/>
              </w:rPr>
            </w:pPr>
            <w:r>
              <w:rPr>
                <w:sz w:val="20"/>
              </w:rPr>
              <w:t>24/06/2015</w:t>
            </w:r>
          </w:p>
        </w:tc>
        <w:tc>
          <w:tcPr>
            <w:tcW w:w="1951" w:type="dxa"/>
            <w:tcBorders>
              <w:top w:val="single" w:sz="6" w:space="0" w:color="auto"/>
              <w:left w:val="single" w:sz="6" w:space="0" w:color="auto"/>
              <w:bottom w:val="single" w:sz="6" w:space="0" w:color="auto"/>
              <w:right w:val="single" w:sz="6" w:space="0" w:color="auto"/>
            </w:tcBorders>
          </w:tcPr>
          <w:p w14:paraId="723616DB" w14:textId="77777777" w:rsidR="002D4E8B" w:rsidRDefault="002D4E8B" w:rsidP="00715970">
            <w:pPr>
              <w:jc w:val="left"/>
              <w:rPr>
                <w:sz w:val="20"/>
              </w:rPr>
            </w:pPr>
            <w:r>
              <w:rPr>
                <w:sz w:val="20"/>
              </w:rPr>
              <w:t>Narayana Velaga</w:t>
            </w:r>
          </w:p>
        </w:tc>
        <w:tc>
          <w:tcPr>
            <w:tcW w:w="3669" w:type="dxa"/>
            <w:tcBorders>
              <w:top w:val="single" w:sz="6" w:space="0" w:color="auto"/>
              <w:left w:val="single" w:sz="6" w:space="0" w:color="auto"/>
              <w:bottom w:val="single" w:sz="6" w:space="0" w:color="auto"/>
              <w:right w:val="single" w:sz="6" w:space="0" w:color="auto"/>
            </w:tcBorders>
          </w:tcPr>
          <w:p w14:paraId="2017B431" w14:textId="77777777" w:rsidR="002D4E8B" w:rsidRDefault="002D4E8B" w:rsidP="00715970">
            <w:pPr>
              <w:rPr>
                <w:sz w:val="20"/>
              </w:rPr>
            </w:pPr>
            <w:r>
              <w:rPr>
                <w:sz w:val="20"/>
              </w:rPr>
              <w:t>Updated Assumptions &amp; Design decisions</w:t>
            </w:r>
          </w:p>
        </w:tc>
      </w:tr>
      <w:tr w:rsidR="00A86761" w:rsidRPr="001917D5" w14:paraId="55D5CC5B" w14:textId="77777777" w:rsidTr="00F27599">
        <w:tc>
          <w:tcPr>
            <w:tcW w:w="1058" w:type="dxa"/>
            <w:tcBorders>
              <w:top w:val="single" w:sz="6" w:space="0" w:color="auto"/>
              <w:left w:val="single" w:sz="6" w:space="0" w:color="auto"/>
              <w:bottom w:val="single" w:sz="6" w:space="0" w:color="auto"/>
              <w:right w:val="single" w:sz="6" w:space="0" w:color="auto"/>
            </w:tcBorders>
          </w:tcPr>
          <w:p w14:paraId="69314C15" w14:textId="77777777" w:rsidR="00A86761" w:rsidRDefault="00A86761" w:rsidP="00715970">
            <w:pPr>
              <w:rPr>
                <w:sz w:val="20"/>
              </w:rPr>
            </w:pPr>
            <w:r>
              <w:rPr>
                <w:sz w:val="20"/>
              </w:rPr>
              <w:t>0.8</w:t>
            </w:r>
          </w:p>
        </w:tc>
        <w:tc>
          <w:tcPr>
            <w:tcW w:w="1512" w:type="dxa"/>
            <w:tcBorders>
              <w:top w:val="single" w:sz="6" w:space="0" w:color="auto"/>
              <w:left w:val="single" w:sz="6" w:space="0" w:color="auto"/>
              <w:bottom w:val="single" w:sz="6" w:space="0" w:color="auto"/>
              <w:right w:val="single" w:sz="6" w:space="0" w:color="auto"/>
            </w:tcBorders>
          </w:tcPr>
          <w:p w14:paraId="2340C1AF" w14:textId="77777777" w:rsidR="00A86761" w:rsidRDefault="00A86761" w:rsidP="00715970">
            <w:pPr>
              <w:rPr>
                <w:sz w:val="20"/>
              </w:rPr>
            </w:pPr>
            <w:r>
              <w:rPr>
                <w:sz w:val="20"/>
              </w:rPr>
              <w:t>04/01/2016</w:t>
            </w:r>
          </w:p>
        </w:tc>
        <w:tc>
          <w:tcPr>
            <w:tcW w:w="1951" w:type="dxa"/>
            <w:tcBorders>
              <w:top w:val="single" w:sz="6" w:space="0" w:color="auto"/>
              <w:left w:val="single" w:sz="6" w:space="0" w:color="auto"/>
              <w:bottom w:val="single" w:sz="6" w:space="0" w:color="auto"/>
              <w:right w:val="single" w:sz="6" w:space="0" w:color="auto"/>
            </w:tcBorders>
          </w:tcPr>
          <w:p w14:paraId="06531A50" w14:textId="77777777" w:rsidR="00A86761" w:rsidRDefault="00A86761" w:rsidP="00715970">
            <w:pPr>
              <w:jc w:val="left"/>
              <w:rPr>
                <w:sz w:val="20"/>
              </w:rPr>
            </w:pPr>
            <w:r>
              <w:rPr>
                <w:sz w:val="20"/>
              </w:rPr>
              <w:t>Sekhar Karnat</w:t>
            </w:r>
          </w:p>
        </w:tc>
        <w:tc>
          <w:tcPr>
            <w:tcW w:w="3669" w:type="dxa"/>
            <w:tcBorders>
              <w:top w:val="single" w:sz="6" w:space="0" w:color="auto"/>
              <w:left w:val="single" w:sz="6" w:space="0" w:color="auto"/>
              <w:bottom w:val="single" w:sz="6" w:space="0" w:color="auto"/>
              <w:right w:val="single" w:sz="6" w:space="0" w:color="auto"/>
            </w:tcBorders>
          </w:tcPr>
          <w:p w14:paraId="3D252A55" w14:textId="77777777" w:rsidR="00A86761" w:rsidRDefault="00A86761" w:rsidP="00715970">
            <w:pPr>
              <w:rPr>
                <w:sz w:val="20"/>
              </w:rPr>
            </w:pPr>
            <w:r>
              <w:rPr>
                <w:sz w:val="20"/>
              </w:rPr>
              <w:t xml:space="preserve">Updated error codes and </w:t>
            </w:r>
          </w:p>
        </w:tc>
      </w:tr>
      <w:tr w:rsidR="00552C0F" w:rsidRPr="001917D5" w14:paraId="3AA397C9" w14:textId="77777777" w:rsidTr="00F27599">
        <w:tc>
          <w:tcPr>
            <w:tcW w:w="1058" w:type="dxa"/>
            <w:tcBorders>
              <w:top w:val="single" w:sz="6" w:space="0" w:color="auto"/>
              <w:left w:val="single" w:sz="6" w:space="0" w:color="auto"/>
              <w:bottom w:val="single" w:sz="6" w:space="0" w:color="auto"/>
              <w:right w:val="single" w:sz="6" w:space="0" w:color="auto"/>
            </w:tcBorders>
          </w:tcPr>
          <w:p w14:paraId="060D91DC" w14:textId="77777777" w:rsidR="00552C0F" w:rsidRDefault="00552C0F" w:rsidP="00715970">
            <w:pPr>
              <w:rPr>
                <w:sz w:val="20"/>
              </w:rPr>
            </w:pPr>
            <w:r>
              <w:rPr>
                <w:sz w:val="20"/>
              </w:rPr>
              <w:t>0.9</w:t>
            </w:r>
          </w:p>
        </w:tc>
        <w:tc>
          <w:tcPr>
            <w:tcW w:w="1512" w:type="dxa"/>
            <w:tcBorders>
              <w:top w:val="single" w:sz="6" w:space="0" w:color="auto"/>
              <w:left w:val="single" w:sz="6" w:space="0" w:color="auto"/>
              <w:bottom w:val="single" w:sz="6" w:space="0" w:color="auto"/>
              <w:right w:val="single" w:sz="6" w:space="0" w:color="auto"/>
            </w:tcBorders>
          </w:tcPr>
          <w:p w14:paraId="51A14D62" w14:textId="77777777" w:rsidR="00552C0F" w:rsidRDefault="00552C0F" w:rsidP="00715970">
            <w:pPr>
              <w:rPr>
                <w:sz w:val="20"/>
              </w:rPr>
            </w:pPr>
            <w:r>
              <w:rPr>
                <w:sz w:val="20"/>
              </w:rPr>
              <w:t>13/01/2016</w:t>
            </w:r>
          </w:p>
        </w:tc>
        <w:tc>
          <w:tcPr>
            <w:tcW w:w="1951" w:type="dxa"/>
            <w:tcBorders>
              <w:top w:val="single" w:sz="6" w:space="0" w:color="auto"/>
              <w:left w:val="single" w:sz="6" w:space="0" w:color="auto"/>
              <w:bottom w:val="single" w:sz="6" w:space="0" w:color="auto"/>
              <w:right w:val="single" w:sz="6" w:space="0" w:color="auto"/>
            </w:tcBorders>
          </w:tcPr>
          <w:p w14:paraId="342285BD" w14:textId="77777777" w:rsidR="00552C0F" w:rsidRDefault="00552C0F" w:rsidP="00715970">
            <w:pPr>
              <w:jc w:val="left"/>
              <w:rPr>
                <w:sz w:val="20"/>
              </w:rPr>
            </w:pPr>
            <w:r>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2B717509" w14:textId="77777777" w:rsidR="00552C0F" w:rsidRDefault="00552C0F" w:rsidP="00715970">
            <w:pPr>
              <w:rPr>
                <w:sz w:val="20"/>
              </w:rPr>
            </w:pPr>
            <w:r>
              <w:rPr>
                <w:sz w:val="20"/>
              </w:rPr>
              <w:t>Including document details related design decisions and assumptions</w:t>
            </w:r>
          </w:p>
        </w:tc>
      </w:tr>
      <w:tr w:rsidR="008B28E7" w:rsidRPr="001917D5" w14:paraId="7F37784A" w14:textId="77777777" w:rsidTr="00F27599">
        <w:tc>
          <w:tcPr>
            <w:tcW w:w="1058" w:type="dxa"/>
            <w:tcBorders>
              <w:top w:val="single" w:sz="6" w:space="0" w:color="auto"/>
              <w:left w:val="single" w:sz="6" w:space="0" w:color="auto"/>
              <w:bottom w:val="single" w:sz="6" w:space="0" w:color="auto"/>
              <w:right w:val="single" w:sz="6" w:space="0" w:color="auto"/>
            </w:tcBorders>
          </w:tcPr>
          <w:p w14:paraId="3102D8BB" w14:textId="77777777" w:rsidR="008B28E7" w:rsidRDefault="008B28E7" w:rsidP="00715970">
            <w:pPr>
              <w:rPr>
                <w:sz w:val="20"/>
              </w:rPr>
            </w:pPr>
            <w:r>
              <w:rPr>
                <w:sz w:val="20"/>
              </w:rPr>
              <w:t>1.0</w:t>
            </w:r>
          </w:p>
        </w:tc>
        <w:tc>
          <w:tcPr>
            <w:tcW w:w="1512" w:type="dxa"/>
            <w:tcBorders>
              <w:top w:val="single" w:sz="6" w:space="0" w:color="auto"/>
              <w:left w:val="single" w:sz="6" w:space="0" w:color="auto"/>
              <w:bottom w:val="single" w:sz="6" w:space="0" w:color="auto"/>
              <w:right w:val="single" w:sz="6" w:space="0" w:color="auto"/>
            </w:tcBorders>
          </w:tcPr>
          <w:p w14:paraId="55414830" w14:textId="77777777" w:rsidR="008B28E7" w:rsidRDefault="008B28E7" w:rsidP="00715970">
            <w:pPr>
              <w:rPr>
                <w:sz w:val="20"/>
              </w:rPr>
            </w:pPr>
            <w:r>
              <w:rPr>
                <w:sz w:val="20"/>
              </w:rPr>
              <w:t>24/0</w:t>
            </w:r>
            <w:r w:rsidR="004B039B">
              <w:rPr>
                <w:sz w:val="20"/>
              </w:rPr>
              <w:t>2</w:t>
            </w:r>
            <w:r>
              <w:rPr>
                <w:sz w:val="20"/>
              </w:rPr>
              <w:t>/2016</w:t>
            </w:r>
          </w:p>
        </w:tc>
        <w:tc>
          <w:tcPr>
            <w:tcW w:w="1951" w:type="dxa"/>
            <w:tcBorders>
              <w:top w:val="single" w:sz="6" w:space="0" w:color="auto"/>
              <w:left w:val="single" w:sz="6" w:space="0" w:color="auto"/>
              <w:bottom w:val="single" w:sz="6" w:space="0" w:color="auto"/>
              <w:right w:val="single" w:sz="6" w:space="0" w:color="auto"/>
            </w:tcBorders>
          </w:tcPr>
          <w:p w14:paraId="447B3380" w14:textId="77777777" w:rsidR="008B28E7" w:rsidRDefault="008B28E7" w:rsidP="00715970">
            <w:pPr>
              <w:jc w:val="left"/>
              <w:rPr>
                <w:sz w:val="20"/>
              </w:rPr>
            </w:pPr>
            <w:r>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45739C14" w14:textId="77777777" w:rsidR="008B28E7" w:rsidRDefault="008B28E7" w:rsidP="00715970">
            <w:pPr>
              <w:rPr>
                <w:sz w:val="20"/>
              </w:rPr>
            </w:pPr>
            <w:r>
              <w:rPr>
                <w:sz w:val="20"/>
              </w:rPr>
              <w:t>Data model changes and wsdl changes for create/update/get/search are included</w:t>
            </w:r>
          </w:p>
        </w:tc>
      </w:tr>
      <w:tr w:rsidR="004B039B" w:rsidRPr="001917D5" w14:paraId="63D9A246" w14:textId="77777777" w:rsidTr="00F27599">
        <w:tc>
          <w:tcPr>
            <w:tcW w:w="1058" w:type="dxa"/>
            <w:tcBorders>
              <w:top w:val="single" w:sz="6" w:space="0" w:color="auto"/>
              <w:left w:val="single" w:sz="6" w:space="0" w:color="auto"/>
              <w:bottom w:val="single" w:sz="6" w:space="0" w:color="auto"/>
              <w:right w:val="single" w:sz="6" w:space="0" w:color="auto"/>
            </w:tcBorders>
          </w:tcPr>
          <w:p w14:paraId="0E0EA499" w14:textId="77777777" w:rsidR="004B039B" w:rsidRDefault="004B039B" w:rsidP="00715970">
            <w:pPr>
              <w:rPr>
                <w:sz w:val="20"/>
              </w:rPr>
            </w:pPr>
            <w:r>
              <w:rPr>
                <w:sz w:val="20"/>
              </w:rPr>
              <w:t>1.1</w:t>
            </w:r>
          </w:p>
        </w:tc>
        <w:tc>
          <w:tcPr>
            <w:tcW w:w="1512" w:type="dxa"/>
            <w:tcBorders>
              <w:top w:val="single" w:sz="6" w:space="0" w:color="auto"/>
              <w:left w:val="single" w:sz="6" w:space="0" w:color="auto"/>
              <w:bottom w:val="single" w:sz="6" w:space="0" w:color="auto"/>
              <w:right w:val="single" w:sz="6" w:space="0" w:color="auto"/>
            </w:tcBorders>
          </w:tcPr>
          <w:p w14:paraId="62CD42D8" w14:textId="77777777" w:rsidR="004B039B" w:rsidRDefault="004B039B" w:rsidP="00715970">
            <w:pPr>
              <w:rPr>
                <w:sz w:val="20"/>
              </w:rPr>
            </w:pPr>
            <w:r>
              <w:rPr>
                <w:sz w:val="20"/>
              </w:rPr>
              <w:t>07/03/2016</w:t>
            </w:r>
          </w:p>
        </w:tc>
        <w:tc>
          <w:tcPr>
            <w:tcW w:w="1951" w:type="dxa"/>
            <w:tcBorders>
              <w:top w:val="single" w:sz="6" w:space="0" w:color="auto"/>
              <w:left w:val="single" w:sz="6" w:space="0" w:color="auto"/>
              <w:bottom w:val="single" w:sz="6" w:space="0" w:color="auto"/>
              <w:right w:val="single" w:sz="6" w:space="0" w:color="auto"/>
            </w:tcBorders>
          </w:tcPr>
          <w:p w14:paraId="778A3A52" w14:textId="77777777" w:rsidR="004B039B" w:rsidRDefault="004B039B" w:rsidP="00715970">
            <w:pPr>
              <w:jc w:val="left"/>
              <w:rPr>
                <w:sz w:val="20"/>
              </w:rPr>
            </w:pPr>
            <w:r>
              <w:rPr>
                <w:sz w:val="20"/>
              </w:rPr>
              <w:t>Kosala Ranatunga</w:t>
            </w:r>
          </w:p>
        </w:tc>
        <w:tc>
          <w:tcPr>
            <w:tcW w:w="3669" w:type="dxa"/>
            <w:tcBorders>
              <w:top w:val="single" w:sz="6" w:space="0" w:color="auto"/>
              <w:left w:val="single" w:sz="6" w:space="0" w:color="auto"/>
              <w:bottom w:val="single" w:sz="6" w:space="0" w:color="auto"/>
              <w:right w:val="single" w:sz="6" w:space="0" w:color="auto"/>
            </w:tcBorders>
          </w:tcPr>
          <w:p w14:paraId="0CEC6489" w14:textId="77777777" w:rsidR="004B039B" w:rsidRDefault="004B039B" w:rsidP="00BD38B2">
            <w:pPr>
              <w:rPr>
                <w:sz w:val="20"/>
              </w:rPr>
            </w:pPr>
            <w:r w:rsidRPr="004B039B">
              <w:rPr>
                <w:sz w:val="20"/>
              </w:rPr>
              <w:t xml:space="preserve">Updated as per the decision to get the UpdateParty service requests from </w:t>
            </w:r>
            <w:r w:rsidR="00BD38B2">
              <w:rPr>
                <w:sz w:val="20"/>
              </w:rPr>
              <w:t xml:space="preserve">both </w:t>
            </w:r>
            <w:r w:rsidRPr="004B039B">
              <w:rPr>
                <w:sz w:val="20"/>
              </w:rPr>
              <w:t xml:space="preserve">Alfresco </w:t>
            </w:r>
            <w:r w:rsidR="00BD38B2">
              <w:rPr>
                <w:sz w:val="20"/>
              </w:rPr>
              <w:t>and</w:t>
            </w:r>
            <w:r w:rsidRPr="004B039B">
              <w:rPr>
                <w:sz w:val="20"/>
              </w:rPr>
              <w:t xml:space="preserve"> PEGA</w:t>
            </w:r>
          </w:p>
        </w:tc>
      </w:tr>
      <w:tr w:rsidR="00B710F0" w:rsidRPr="001917D5" w14:paraId="44403891" w14:textId="77777777" w:rsidTr="00F27599">
        <w:tc>
          <w:tcPr>
            <w:tcW w:w="1058" w:type="dxa"/>
            <w:tcBorders>
              <w:top w:val="single" w:sz="6" w:space="0" w:color="auto"/>
              <w:left w:val="single" w:sz="6" w:space="0" w:color="auto"/>
              <w:bottom w:val="single" w:sz="6" w:space="0" w:color="auto"/>
              <w:right w:val="single" w:sz="6" w:space="0" w:color="auto"/>
            </w:tcBorders>
          </w:tcPr>
          <w:p w14:paraId="2F3354B6" w14:textId="77777777" w:rsidR="00B710F0" w:rsidRPr="00612507" w:rsidRDefault="00B710F0" w:rsidP="00715970">
            <w:pPr>
              <w:rPr>
                <w:sz w:val="20"/>
              </w:rPr>
            </w:pPr>
            <w:r w:rsidRPr="00612507">
              <w:rPr>
                <w:sz w:val="20"/>
              </w:rPr>
              <w:t>1.2</w:t>
            </w:r>
          </w:p>
        </w:tc>
        <w:tc>
          <w:tcPr>
            <w:tcW w:w="1512" w:type="dxa"/>
            <w:tcBorders>
              <w:top w:val="single" w:sz="6" w:space="0" w:color="auto"/>
              <w:left w:val="single" w:sz="6" w:space="0" w:color="auto"/>
              <w:bottom w:val="single" w:sz="6" w:space="0" w:color="auto"/>
              <w:right w:val="single" w:sz="6" w:space="0" w:color="auto"/>
            </w:tcBorders>
          </w:tcPr>
          <w:p w14:paraId="5F459891" w14:textId="77777777" w:rsidR="00B710F0" w:rsidRPr="00612507" w:rsidRDefault="00B710F0" w:rsidP="00715970">
            <w:pPr>
              <w:rPr>
                <w:sz w:val="20"/>
              </w:rPr>
            </w:pPr>
            <w:r w:rsidRPr="00612507">
              <w:rPr>
                <w:sz w:val="20"/>
              </w:rPr>
              <w:t>26/05/2016</w:t>
            </w:r>
          </w:p>
        </w:tc>
        <w:tc>
          <w:tcPr>
            <w:tcW w:w="1951" w:type="dxa"/>
            <w:tcBorders>
              <w:top w:val="single" w:sz="6" w:space="0" w:color="auto"/>
              <w:left w:val="single" w:sz="6" w:space="0" w:color="auto"/>
              <w:bottom w:val="single" w:sz="6" w:space="0" w:color="auto"/>
              <w:right w:val="single" w:sz="6" w:space="0" w:color="auto"/>
            </w:tcBorders>
          </w:tcPr>
          <w:p w14:paraId="0BFAD356" w14:textId="77777777" w:rsidR="00B710F0" w:rsidRPr="00612507" w:rsidRDefault="00B710F0" w:rsidP="00715970">
            <w:pPr>
              <w:jc w:val="left"/>
              <w:rPr>
                <w:sz w:val="20"/>
              </w:rPr>
            </w:pPr>
            <w:r w:rsidRPr="00612507">
              <w:rPr>
                <w:sz w:val="20"/>
              </w:rPr>
              <w:t>Sekhar Karnat</w:t>
            </w:r>
            <w:r w:rsidR="000235AE" w:rsidRPr="00612507">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308A49DC" w14:textId="77777777" w:rsidR="00B710F0" w:rsidRPr="00612507" w:rsidRDefault="00B710F0" w:rsidP="00BD38B2">
            <w:pPr>
              <w:rPr>
                <w:sz w:val="20"/>
              </w:rPr>
            </w:pPr>
            <w:r w:rsidRPr="00612507">
              <w:rPr>
                <w:sz w:val="20"/>
              </w:rPr>
              <w:t>Updated as per the R6 requirement</w:t>
            </w:r>
          </w:p>
        </w:tc>
      </w:tr>
      <w:tr w:rsidR="004E09D3" w:rsidRPr="001917D5" w14:paraId="2BBEFC05" w14:textId="77777777" w:rsidTr="00F27599">
        <w:tc>
          <w:tcPr>
            <w:tcW w:w="1058" w:type="dxa"/>
            <w:tcBorders>
              <w:top w:val="single" w:sz="6" w:space="0" w:color="auto"/>
              <w:left w:val="single" w:sz="6" w:space="0" w:color="auto"/>
              <w:bottom w:val="single" w:sz="6" w:space="0" w:color="auto"/>
              <w:right w:val="single" w:sz="6" w:space="0" w:color="auto"/>
            </w:tcBorders>
          </w:tcPr>
          <w:p w14:paraId="6EC6DCA1" w14:textId="77777777" w:rsidR="004E09D3" w:rsidRPr="00612507" w:rsidRDefault="004E09D3" w:rsidP="00715970">
            <w:pPr>
              <w:rPr>
                <w:sz w:val="20"/>
              </w:rPr>
            </w:pPr>
            <w:r w:rsidRPr="00612507">
              <w:rPr>
                <w:sz w:val="20"/>
              </w:rPr>
              <w:t>1.3</w:t>
            </w:r>
          </w:p>
        </w:tc>
        <w:tc>
          <w:tcPr>
            <w:tcW w:w="1512" w:type="dxa"/>
            <w:tcBorders>
              <w:top w:val="single" w:sz="6" w:space="0" w:color="auto"/>
              <w:left w:val="single" w:sz="6" w:space="0" w:color="auto"/>
              <w:bottom w:val="single" w:sz="6" w:space="0" w:color="auto"/>
              <w:right w:val="single" w:sz="6" w:space="0" w:color="auto"/>
            </w:tcBorders>
          </w:tcPr>
          <w:p w14:paraId="5E0AF10A" w14:textId="77777777" w:rsidR="004E09D3" w:rsidRPr="00612507" w:rsidRDefault="004E09D3" w:rsidP="00715970">
            <w:pPr>
              <w:rPr>
                <w:sz w:val="20"/>
              </w:rPr>
            </w:pPr>
            <w:r w:rsidRPr="00612507">
              <w:rPr>
                <w:sz w:val="20"/>
              </w:rPr>
              <w:t>07/06/2016</w:t>
            </w:r>
          </w:p>
        </w:tc>
        <w:tc>
          <w:tcPr>
            <w:tcW w:w="1951" w:type="dxa"/>
            <w:tcBorders>
              <w:top w:val="single" w:sz="6" w:space="0" w:color="auto"/>
              <w:left w:val="single" w:sz="6" w:space="0" w:color="auto"/>
              <w:bottom w:val="single" w:sz="6" w:space="0" w:color="auto"/>
              <w:right w:val="single" w:sz="6" w:space="0" w:color="auto"/>
            </w:tcBorders>
          </w:tcPr>
          <w:p w14:paraId="64CE03D8" w14:textId="77777777" w:rsidR="004E09D3" w:rsidRPr="00612507" w:rsidRDefault="004E09D3" w:rsidP="00715970">
            <w:pPr>
              <w:jc w:val="left"/>
              <w:rPr>
                <w:sz w:val="20"/>
              </w:rPr>
            </w:pPr>
            <w:r w:rsidRPr="00612507">
              <w:rPr>
                <w:sz w:val="20"/>
              </w:rPr>
              <w:t>Sekhar Karnat</w:t>
            </w:r>
          </w:p>
        </w:tc>
        <w:tc>
          <w:tcPr>
            <w:tcW w:w="3669" w:type="dxa"/>
            <w:tcBorders>
              <w:top w:val="single" w:sz="6" w:space="0" w:color="auto"/>
              <w:left w:val="single" w:sz="6" w:space="0" w:color="auto"/>
              <w:bottom w:val="single" w:sz="6" w:space="0" w:color="auto"/>
              <w:right w:val="single" w:sz="6" w:space="0" w:color="auto"/>
            </w:tcBorders>
          </w:tcPr>
          <w:p w14:paraId="4E764EEF" w14:textId="77777777" w:rsidR="004E09D3" w:rsidRPr="00612507" w:rsidRDefault="004E09D3" w:rsidP="005302B7">
            <w:pPr>
              <w:jc w:val="left"/>
              <w:rPr>
                <w:sz w:val="20"/>
              </w:rPr>
            </w:pPr>
            <w:r w:rsidRPr="00612507">
              <w:rPr>
                <w:sz w:val="20"/>
              </w:rPr>
              <w:t>Added CustomerAccount level document details.</w:t>
            </w:r>
          </w:p>
        </w:tc>
      </w:tr>
      <w:tr w:rsidR="00282D1E" w:rsidRPr="001917D5" w14:paraId="36743630" w14:textId="77777777" w:rsidTr="00F27599">
        <w:tc>
          <w:tcPr>
            <w:tcW w:w="1058" w:type="dxa"/>
            <w:tcBorders>
              <w:top w:val="single" w:sz="6" w:space="0" w:color="auto"/>
              <w:left w:val="single" w:sz="6" w:space="0" w:color="auto"/>
              <w:bottom w:val="single" w:sz="6" w:space="0" w:color="auto"/>
              <w:right w:val="single" w:sz="6" w:space="0" w:color="auto"/>
            </w:tcBorders>
          </w:tcPr>
          <w:p w14:paraId="58D71372" w14:textId="77777777" w:rsidR="00282D1E" w:rsidRPr="00612507" w:rsidRDefault="00282D1E" w:rsidP="00715970">
            <w:pPr>
              <w:rPr>
                <w:sz w:val="20"/>
              </w:rPr>
            </w:pPr>
            <w:r w:rsidRPr="00612507">
              <w:rPr>
                <w:sz w:val="20"/>
              </w:rPr>
              <w:t>1.4</w:t>
            </w:r>
          </w:p>
        </w:tc>
        <w:tc>
          <w:tcPr>
            <w:tcW w:w="1512" w:type="dxa"/>
            <w:tcBorders>
              <w:top w:val="single" w:sz="6" w:space="0" w:color="auto"/>
              <w:left w:val="single" w:sz="6" w:space="0" w:color="auto"/>
              <w:bottom w:val="single" w:sz="6" w:space="0" w:color="auto"/>
              <w:right w:val="single" w:sz="6" w:space="0" w:color="auto"/>
            </w:tcBorders>
          </w:tcPr>
          <w:p w14:paraId="4E11EF21" w14:textId="77777777" w:rsidR="00282D1E" w:rsidRPr="00612507" w:rsidRDefault="00282D1E" w:rsidP="00715970">
            <w:pPr>
              <w:rPr>
                <w:sz w:val="20"/>
              </w:rPr>
            </w:pPr>
            <w:r w:rsidRPr="00612507">
              <w:rPr>
                <w:sz w:val="20"/>
              </w:rPr>
              <w:t>9</w:t>
            </w:r>
            <w:r w:rsidRPr="00612507">
              <w:rPr>
                <w:sz w:val="20"/>
                <w:vertAlign w:val="superscript"/>
              </w:rPr>
              <w:t>th</w:t>
            </w:r>
            <w:r w:rsidRPr="00612507">
              <w:rPr>
                <w:sz w:val="20"/>
              </w:rPr>
              <w:t xml:space="preserve"> June 2016</w:t>
            </w:r>
          </w:p>
        </w:tc>
        <w:tc>
          <w:tcPr>
            <w:tcW w:w="1951" w:type="dxa"/>
            <w:tcBorders>
              <w:top w:val="single" w:sz="6" w:space="0" w:color="auto"/>
              <w:left w:val="single" w:sz="6" w:space="0" w:color="auto"/>
              <w:bottom w:val="single" w:sz="6" w:space="0" w:color="auto"/>
              <w:right w:val="single" w:sz="6" w:space="0" w:color="auto"/>
            </w:tcBorders>
          </w:tcPr>
          <w:p w14:paraId="210FA25A" w14:textId="77777777" w:rsidR="00282D1E" w:rsidRPr="00612507" w:rsidRDefault="00282D1E" w:rsidP="00715970">
            <w:pPr>
              <w:jc w:val="left"/>
              <w:rPr>
                <w:sz w:val="20"/>
              </w:rPr>
            </w:pPr>
            <w:r w:rsidRPr="00612507">
              <w:rPr>
                <w:sz w:val="20"/>
              </w:rPr>
              <w:t>Ashok Vemula</w:t>
            </w:r>
          </w:p>
        </w:tc>
        <w:tc>
          <w:tcPr>
            <w:tcW w:w="3669" w:type="dxa"/>
            <w:tcBorders>
              <w:top w:val="single" w:sz="6" w:space="0" w:color="auto"/>
              <w:left w:val="single" w:sz="6" w:space="0" w:color="auto"/>
              <w:bottom w:val="single" w:sz="6" w:space="0" w:color="auto"/>
              <w:right w:val="single" w:sz="6" w:space="0" w:color="auto"/>
            </w:tcBorders>
          </w:tcPr>
          <w:p w14:paraId="6FD4169B" w14:textId="77777777" w:rsidR="00282D1E" w:rsidRPr="00612507" w:rsidRDefault="00282D1E" w:rsidP="005302B7">
            <w:pPr>
              <w:jc w:val="left"/>
              <w:rPr>
                <w:sz w:val="20"/>
              </w:rPr>
            </w:pPr>
            <w:r w:rsidRPr="00612507">
              <w:rPr>
                <w:sz w:val="20"/>
              </w:rPr>
              <w:t xml:space="preserve">Added Review comments from Mark </w:t>
            </w:r>
            <w:r w:rsidR="00A342DC" w:rsidRPr="00612507">
              <w:rPr>
                <w:sz w:val="20"/>
              </w:rPr>
              <w:t>B</w:t>
            </w:r>
            <w:r w:rsidRPr="00612507">
              <w:rPr>
                <w:sz w:val="20"/>
              </w:rPr>
              <w:t>uck</w:t>
            </w:r>
          </w:p>
        </w:tc>
      </w:tr>
      <w:tr w:rsidR="00412400" w:rsidRPr="001917D5" w14:paraId="081C6030" w14:textId="77777777" w:rsidTr="00F27599">
        <w:tc>
          <w:tcPr>
            <w:tcW w:w="1058" w:type="dxa"/>
            <w:tcBorders>
              <w:top w:val="single" w:sz="6" w:space="0" w:color="auto"/>
              <w:left w:val="single" w:sz="6" w:space="0" w:color="auto"/>
              <w:bottom w:val="single" w:sz="6" w:space="0" w:color="auto"/>
              <w:right w:val="single" w:sz="6" w:space="0" w:color="auto"/>
            </w:tcBorders>
          </w:tcPr>
          <w:p w14:paraId="234FAF46" w14:textId="77777777" w:rsidR="00412400" w:rsidRPr="00612507" w:rsidRDefault="00412400" w:rsidP="00715970">
            <w:pPr>
              <w:rPr>
                <w:sz w:val="20"/>
              </w:rPr>
            </w:pPr>
            <w:r w:rsidRPr="00612507">
              <w:rPr>
                <w:sz w:val="20"/>
              </w:rPr>
              <w:t>1.5</w:t>
            </w:r>
          </w:p>
        </w:tc>
        <w:tc>
          <w:tcPr>
            <w:tcW w:w="1512" w:type="dxa"/>
            <w:tcBorders>
              <w:top w:val="single" w:sz="6" w:space="0" w:color="auto"/>
              <w:left w:val="single" w:sz="6" w:space="0" w:color="auto"/>
              <w:bottom w:val="single" w:sz="6" w:space="0" w:color="auto"/>
              <w:right w:val="single" w:sz="6" w:space="0" w:color="auto"/>
            </w:tcBorders>
          </w:tcPr>
          <w:p w14:paraId="4303D01E" w14:textId="77777777" w:rsidR="00412400" w:rsidRPr="00612507" w:rsidRDefault="00412400" w:rsidP="00715970">
            <w:pPr>
              <w:rPr>
                <w:sz w:val="20"/>
              </w:rPr>
            </w:pPr>
            <w:r w:rsidRPr="00612507">
              <w:rPr>
                <w:sz w:val="20"/>
              </w:rPr>
              <w:t>15</w:t>
            </w:r>
            <w:r w:rsidRPr="00612507">
              <w:rPr>
                <w:sz w:val="20"/>
                <w:vertAlign w:val="superscript"/>
              </w:rPr>
              <w:t>th</w:t>
            </w:r>
            <w:r w:rsidRPr="00612507">
              <w:rPr>
                <w:sz w:val="20"/>
              </w:rPr>
              <w:t xml:space="preserve"> June 2016</w:t>
            </w:r>
          </w:p>
        </w:tc>
        <w:tc>
          <w:tcPr>
            <w:tcW w:w="1951" w:type="dxa"/>
            <w:tcBorders>
              <w:top w:val="single" w:sz="6" w:space="0" w:color="auto"/>
              <w:left w:val="single" w:sz="6" w:space="0" w:color="auto"/>
              <w:bottom w:val="single" w:sz="6" w:space="0" w:color="auto"/>
              <w:right w:val="single" w:sz="6" w:space="0" w:color="auto"/>
            </w:tcBorders>
          </w:tcPr>
          <w:p w14:paraId="0453F7E0" w14:textId="77777777" w:rsidR="00412400" w:rsidRPr="00612507" w:rsidRDefault="00412400" w:rsidP="00715970">
            <w:pPr>
              <w:jc w:val="left"/>
              <w:rPr>
                <w:sz w:val="20"/>
              </w:rPr>
            </w:pPr>
            <w:r w:rsidRPr="00612507">
              <w:rPr>
                <w:sz w:val="20"/>
              </w:rPr>
              <w:t>Sekhar Karnat</w:t>
            </w:r>
          </w:p>
        </w:tc>
        <w:tc>
          <w:tcPr>
            <w:tcW w:w="3669" w:type="dxa"/>
            <w:tcBorders>
              <w:top w:val="single" w:sz="6" w:space="0" w:color="auto"/>
              <w:left w:val="single" w:sz="6" w:space="0" w:color="auto"/>
              <w:bottom w:val="single" w:sz="6" w:space="0" w:color="auto"/>
              <w:right w:val="single" w:sz="6" w:space="0" w:color="auto"/>
            </w:tcBorders>
          </w:tcPr>
          <w:p w14:paraId="24591236" w14:textId="77777777" w:rsidR="00412400" w:rsidRPr="00612507" w:rsidRDefault="00412400" w:rsidP="005302B7">
            <w:pPr>
              <w:jc w:val="left"/>
              <w:rPr>
                <w:sz w:val="20"/>
              </w:rPr>
            </w:pPr>
            <w:r w:rsidRPr="00612507">
              <w:rPr>
                <w:sz w:val="20"/>
              </w:rPr>
              <w:t>Updated the MCA Services WSDL as per Mark’s comments (Removed Complex Type)</w:t>
            </w:r>
          </w:p>
        </w:tc>
      </w:tr>
      <w:tr w:rsidR="00C5431E" w:rsidRPr="001917D5" w14:paraId="77830A60" w14:textId="77777777" w:rsidTr="00F27599">
        <w:tc>
          <w:tcPr>
            <w:tcW w:w="1058" w:type="dxa"/>
            <w:tcBorders>
              <w:top w:val="single" w:sz="6" w:space="0" w:color="auto"/>
              <w:left w:val="single" w:sz="6" w:space="0" w:color="auto"/>
              <w:bottom w:val="single" w:sz="6" w:space="0" w:color="auto"/>
              <w:right w:val="single" w:sz="6" w:space="0" w:color="auto"/>
            </w:tcBorders>
          </w:tcPr>
          <w:p w14:paraId="43A2B840" w14:textId="77777777" w:rsidR="00C5431E" w:rsidRPr="006252A3" w:rsidRDefault="00C5431E" w:rsidP="00715970">
            <w:pPr>
              <w:rPr>
                <w:sz w:val="20"/>
              </w:rPr>
            </w:pPr>
            <w:r w:rsidRPr="006252A3">
              <w:rPr>
                <w:sz w:val="20"/>
              </w:rPr>
              <w:t>1.6</w:t>
            </w:r>
          </w:p>
        </w:tc>
        <w:tc>
          <w:tcPr>
            <w:tcW w:w="1512" w:type="dxa"/>
            <w:tcBorders>
              <w:top w:val="single" w:sz="6" w:space="0" w:color="auto"/>
              <w:left w:val="single" w:sz="6" w:space="0" w:color="auto"/>
              <w:bottom w:val="single" w:sz="6" w:space="0" w:color="auto"/>
              <w:right w:val="single" w:sz="6" w:space="0" w:color="auto"/>
            </w:tcBorders>
          </w:tcPr>
          <w:p w14:paraId="54834C89" w14:textId="77777777" w:rsidR="00C5431E" w:rsidRPr="006252A3" w:rsidRDefault="00C5431E" w:rsidP="00715970">
            <w:pPr>
              <w:rPr>
                <w:sz w:val="20"/>
              </w:rPr>
            </w:pPr>
            <w:r w:rsidRPr="006252A3">
              <w:rPr>
                <w:sz w:val="20"/>
              </w:rPr>
              <w:t>8</w:t>
            </w:r>
            <w:r w:rsidRPr="006252A3">
              <w:rPr>
                <w:sz w:val="20"/>
                <w:vertAlign w:val="superscript"/>
              </w:rPr>
              <w:t>th</w:t>
            </w:r>
            <w:r w:rsidRPr="006252A3">
              <w:rPr>
                <w:sz w:val="20"/>
              </w:rPr>
              <w:t xml:space="preserve"> Aug 2016</w:t>
            </w:r>
          </w:p>
        </w:tc>
        <w:tc>
          <w:tcPr>
            <w:tcW w:w="1951" w:type="dxa"/>
            <w:tcBorders>
              <w:top w:val="single" w:sz="6" w:space="0" w:color="auto"/>
              <w:left w:val="single" w:sz="6" w:space="0" w:color="auto"/>
              <w:bottom w:val="single" w:sz="6" w:space="0" w:color="auto"/>
              <w:right w:val="single" w:sz="6" w:space="0" w:color="auto"/>
            </w:tcBorders>
          </w:tcPr>
          <w:p w14:paraId="4C1C0314" w14:textId="77777777" w:rsidR="00C5431E" w:rsidRPr="006252A3" w:rsidRDefault="00C5431E" w:rsidP="00715970">
            <w:pPr>
              <w:jc w:val="left"/>
              <w:rPr>
                <w:sz w:val="20"/>
              </w:rPr>
            </w:pPr>
            <w:r w:rsidRPr="006252A3">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69AEF1E7" w14:textId="77777777" w:rsidR="00C5431E" w:rsidRPr="006252A3" w:rsidRDefault="00C5431E" w:rsidP="005302B7">
            <w:pPr>
              <w:jc w:val="left"/>
              <w:rPr>
                <w:sz w:val="20"/>
              </w:rPr>
            </w:pPr>
            <w:r w:rsidRPr="006252A3">
              <w:rPr>
                <w:sz w:val="20"/>
              </w:rPr>
              <w:t xml:space="preserve">Updated document according to the latest data model </w:t>
            </w:r>
          </w:p>
        </w:tc>
      </w:tr>
      <w:tr w:rsidR="00612507" w:rsidRPr="001917D5" w14:paraId="5E8A28AF" w14:textId="77777777" w:rsidTr="00F27599">
        <w:tc>
          <w:tcPr>
            <w:tcW w:w="1058" w:type="dxa"/>
            <w:tcBorders>
              <w:top w:val="single" w:sz="6" w:space="0" w:color="auto"/>
              <w:left w:val="single" w:sz="6" w:space="0" w:color="auto"/>
              <w:bottom w:val="single" w:sz="6" w:space="0" w:color="auto"/>
              <w:right w:val="single" w:sz="6" w:space="0" w:color="auto"/>
            </w:tcBorders>
          </w:tcPr>
          <w:p w14:paraId="7931EE72" w14:textId="77777777" w:rsidR="00612507" w:rsidRPr="006252A3" w:rsidRDefault="00612507" w:rsidP="00612507">
            <w:pPr>
              <w:rPr>
                <w:sz w:val="20"/>
              </w:rPr>
            </w:pPr>
            <w:r w:rsidRPr="006252A3">
              <w:rPr>
                <w:sz w:val="20"/>
              </w:rPr>
              <w:t>1.7</w:t>
            </w:r>
          </w:p>
        </w:tc>
        <w:tc>
          <w:tcPr>
            <w:tcW w:w="1512" w:type="dxa"/>
            <w:tcBorders>
              <w:top w:val="single" w:sz="6" w:space="0" w:color="auto"/>
              <w:left w:val="single" w:sz="6" w:space="0" w:color="auto"/>
              <w:bottom w:val="single" w:sz="6" w:space="0" w:color="auto"/>
              <w:right w:val="single" w:sz="6" w:space="0" w:color="auto"/>
            </w:tcBorders>
          </w:tcPr>
          <w:p w14:paraId="0B958913" w14:textId="77777777" w:rsidR="00612507" w:rsidRPr="006252A3" w:rsidRDefault="00612507" w:rsidP="00612507">
            <w:pPr>
              <w:rPr>
                <w:sz w:val="20"/>
              </w:rPr>
            </w:pPr>
            <w:r w:rsidRPr="006252A3">
              <w:rPr>
                <w:sz w:val="20"/>
              </w:rPr>
              <w:t>12</w:t>
            </w:r>
            <w:r w:rsidRPr="006252A3">
              <w:rPr>
                <w:sz w:val="20"/>
                <w:vertAlign w:val="superscript"/>
              </w:rPr>
              <w:t>th</w:t>
            </w:r>
            <w:r w:rsidRPr="006252A3">
              <w:rPr>
                <w:sz w:val="20"/>
              </w:rPr>
              <w:t xml:space="preserve"> Aug 2016</w:t>
            </w:r>
          </w:p>
        </w:tc>
        <w:tc>
          <w:tcPr>
            <w:tcW w:w="1951" w:type="dxa"/>
            <w:tcBorders>
              <w:top w:val="single" w:sz="6" w:space="0" w:color="auto"/>
              <w:left w:val="single" w:sz="6" w:space="0" w:color="auto"/>
              <w:bottom w:val="single" w:sz="6" w:space="0" w:color="auto"/>
              <w:right w:val="single" w:sz="6" w:space="0" w:color="auto"/>
            </w:tcBorders>
          </w:tcPr>
          <w:p w14:paraId="02B8428C" w14:textId="77777777" w:rsidR="00612507" w:rsidRPr="006252A3" w:rsidRDefault="00612507" w:rsidP="00612507">
            <w:pPr>
              <w:jc w:val="left"/>
              <w:rPr>
                <w:sz w:val="20"/>
              </w:rPr>
            </w:pPr>
            <w:r w:rsidRPr="006252A3">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71DDA184" w14:textId="77777777" w:rsidR="00612507" w:rsidRPr="006252A3" w:rsidRDefault="00612507" w:rsidP="00612507">
            <w:pPr>
              <w:jc w:val="left"/>
              <w:rPr>
                <w:sz w:val="20"/>
              </w:rPr>
            </w:pPr>
            <w:r w:rsidRPr="006252A3">
              <w:rPr>
                <w:sz w:val="20"/>
              </w:rPr>
              <w:t>Introduced  R6 Sprint 3 changes including changes to GetPartyService</w:t>
            </w:r>
          </w:p>
        </w:tc>
      </w:tr>
      <w:tr w:rsidR="005B55F2" w:rsidRPr="001917D5" w14:paraId="126E5106" w14:textId="77777777" w:rsidTr="00F27599">
        <w:tc>
          <w:tcPr>
            <w:tcW w:w="1058" w:type="dxa"/>
            <w:tcBorders>
              <w:top w:val="single" w:sz="6" w:space="0" w:color="auto"/>
              <w:left w:val="single" w:sz="6" w:space="0" w:color="auto"/>
              <w:bottom w:val="single" w:sz="6" w:space="0" w:color="auto"/>
              <w:right w:val="single" w:sz="6" w:space="0" w:color="auto"/>
            </w:tcBorders>
          </w:tcPr>
          <w:p w14:paraId="7547A959" w14:textId="77777777" w:rsidR="005B55F2" w:rsidRPr="006252A3" w:rsidRDefault="005B55F2" w:rsidP="005B55F2">
            <w:pPr>
              <w:rPr>
                <w:sz w:val="20"/>
              </w:rPr>
            </w:pPr>
            <w:r w:rsidRPr="006252A3">
              <w:rPr>
                <w:sz w:val="20"/>
              </w:rPr>
              <w:t>1.8</w:t>
            </w:r>
          </w:p>
        </w:tc>
        <w:tc>
          <w:tcPr>
            <w:tcW w:w="1512" w:type="dxa"/>
            <w:tcBorders>
              <w:top w:val="single" w:sz="6" w:space="0" w:color="auto"/>
              <w:left w:val="single" w:sz="6" w:space="0" w:color="auto"/>
              <w:bottom w:val="single" w:sz="6" w:space="0" w:color="auto"/>
              <w:right w:val="single" w:sz="6" w:space="0" w:color="auto"/>
            </w:tcBorders>
          </w:tcPr>
          <w:p w14:paraId="5938AB20" w14:textId="77777777" w:rsidR="005B55F2" w:rsidRPr="006252A3" w:rsidRDefault="00936F89" w:rsidP="005B55F2">
            <w:pPr>
              <w:rPr>
                <w:sz w:val="20"/>
              </w:rPr>
            </w:pPr>
            <w:r w:rsidRPr="006252A3">
              <w:rPr>
                <w:sz w:val="20"/>
              </w:rPr>
              <w:t>26</w:t>
            </w:r>
            <w:r w:rsidRPr="006252A3">
              <w:rPr>
                <w:sz w:val="20"/>
                <w:vertAlign w:val="superscript"/>
              </w:rPr>
              <w:t>th</w:t>
            </w:r>
            <w:r w:rsidRPr="006252A3">
              <w:rPr>
                <w:sz w:val="20"/>
              </w:rPr>
              <w:t xml:space="preserve"> </w:t>
            </w:r>
            <w:r w:rsidR="005B55F2" w:rsidRPr="006252A3">
              <w:rPr>
                <w:sz w:val="20"/>
              </w:rPr>
              <w:t xml:space="preserve"> Aug 2016</w:t>
            </w:r>
          </w:p>
        </w:tc>
        <w:tc>
          <w:tcPr>
            <w:tcW w:w="1951" w:type="dxa"/>
            <w:tcBorders>
              <w:top w:val="single" w:sz="6" w:space="0" w:color="auto"/>
              <w:left w:val="single" w:sz="6" w:space="0" w:color="auto"/>
              <w:bottom w:val="single" w:sz="6" w:space="0" w:color="auto"/>
              <w:right w:val="single" w:sz="6" w:space="0" w:color="auto"/>
            </w:tcBorders>
          </w:tcPr>
          <w:p w14:paraId="6E09C4C3" w14:textId="77777777" w:rsidR="005B55F2" w:rsidRPr="006252A3" w:rsidRDefault="005B55F2" w:rsidP="005B55F2">
            <w:pPr>
              <w:jc w:val="left"/>
              <w:rPr>
                <w:sz w:val="20"/>
              </w:rPr>
            </w:pPr>
            <w:r w:rsidRPr="006252A3">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07CE5A64" w14:textId="77777777" w:rsidR="005B55F2" w:rsidRPr="006252A3" w:rsidRDefault="005B55F2" w:rsidP="005B55F2">
            <w:pPr>
              <w:jc w:val="left"/>
              <w:rPr>
                <w:sz w:val="20"/>
              </w:rPr>
            </w:pPr>
            <w:r w:rsidRPr="006252A3">
              <w:rPr>
                <w:sz w:val="20"/>
              </w:rPr>
              <w:t xml:space="preserve">Introduced </w:t>
            </w:r>
            <w:r w:rsidR="00E2568F" w:rsidRPr="006252A3">
              <w:rPr>
                <w:sz w:val="20"/>
              </w:rPr>
              <w:t xml:space="preserve">document structure and  </w:t>
            </w:r>
            <w:r w:rsidRPr="006252A3">
              <w:rPr>
                <w:sz w:val="20"/>
              </w:rPr>
              <w:t>a new operation for ManageDocumentDetails to support ESB in storing document details</w:t>
            </w:r>
          </w:p>
        </w:tc>
      </w:tr>
      <w:tr w:rsidR="006252A3" w:rsidRPr="001917D5" w14:paraId="6BE93DAC" w14:textId="77777777" w:rsidTr="00F27599">
        <w:tc>
          <w:tcPr>
            <w:tcW w:w="1058" w:type="dxa"/>
            <w:tcBorders>
              <w:top w:val="single" w:sz="6" w:space="0" w:color="auto"/>
              <w:left w:val="single" w:sz="6" w:space="0" w:color="auto"/>
              <w:bottom w:val="single" w:sz="6" w:space="0" w:color="auto"/>
              <w:right w:val="single" w:sz="6" w:space="0" w:color="auto"/>
            </w:tcBorders>
          </w:tcPr>
          <w:p w14:paraId="2D270A7A" w14:textId="77777777" w:rsidR="006252A3" w:rsidRPr="00616073" w:rsidRDefault="006252A3" w:rsidP="005B55F2">
            <w:pPr>
              <w:rPr>
                <w:sz w:val="20"/>
              </w:rPr>
            </w:pPr>
            <w:r w:rsidRPr="00616073">
              <w:rPr>
                <w:sz w:val="20"/>
              </w:rPr>
              <w:t>1.9</w:t>
            </w:r>
          </w:p>
        </w:tc>
        <w:tc>
          <w:tcPr>
            <w:tcW w:w="1512" w:type="dxa"/>
            <w:tcBorders>
              <w:top w:val="single" w:sz="6" w:space="0" w:color="auto"/>
              <w:left w:val="single" w:sz="6" w:space="0" w:color="auto"/>
              <w:bottom w:val="single" w:sz="6" w:space="0" w:color="auto"/>
              <w:right w:val="single" w:sz="6" w:space="0" w:color="auto"/>
            </w:tcBorders>
          </w:tcPr>
          <w:p w14:paraId="4DC9C61B" w14:textId="77777777" w:rsidR="006252A3" w:rsidRPr="00616073" w:rsidRDefault="006252A3" w:rsidP="005B55F2">
            <w:pPr>
              <w:rPr>
                <w:sz w:val="20"/>
              </w:rPr>
            </w:pPr>
            <w:r w:rsidRPr="00616073">
              <w:rPr>
                <w:sz w:val="20"/>
              </w:rPr>
              <w:t>16</w:t>
            </w:r>
            <w:r w:rsidRPr="00616073">
              <w:rPr>
                <w:sz w:val="20"/>
                <w:vertAlign w:val="superscript"/>
              </w:rPr>
              <w:t>th</w:t>
            </w:r>
            <w:r w:rsidRPr="00616073">
              <w:rPr>
                <w:sz w:val="20"/>
              </w:rPr>
              <w:t xml:space="preserve"> Sep 2016</w:t>
            </w:r>
          </w:p>
        </w:tc>
        <w:tc>
          <w:tcPr>
            <w:tcW w:w="1951" w:type="dxa"/>
            <w:tcBorders>
              <w:top w:val="single" w:sz="6" w:space="0" w:color="auto"/>
              <w:left w:val="single" w:sz="6" w:space="0" w:color="auto"/>
              <w:bottom w:val="single" w:sz="6" w:space="0" w:color="auto"/>
              <w:right w:val="single" w:sz="6" w:space="0" w:color="auto"/>
            </w:tcBorders>
          </w:tcPr>
          <w:p w14:paraId="50C1E734" w14:textId="77777777" w:rsidR="006252A3" w:rsidRPr="00616073" w:rsidRDefault="006252A3" w:rsidP="005B55F2">
            <w:pPr>
              <w:jc w:val="left"/>
              <w:rPr>
                <w:sz w:val="20"/>
              </w:rPr>
            </w:pPr>
            <w:r w:rsidRPr="00616073">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39CF9739" w14:textId="77777777" w:rsidR="006252A3" w:rsidRPr="00616073" w:rsidRDefault="006252A3" w:rsidP="005B55F2">
            <w:pPr>
              <w:jc w:val="left"/>
              <w:rPr>
                <w:sz w:val="20"/>
              </w:rPr>
            </w:pPr>
            <w:r w:rsidRPr="00616073">
              <w:rPr>
                <w:sz w:val="20"/>
              </w:rPr>
              <w:t xml:space="preserve">Updated CreatePartyService to </w:t>
            </w:r>
            <w:r w:rsidRPr="00616073">
              <w:rPr>
                <w:sz w:val="20"/>
              </w:rPr>
              <w:lastRenderedPageBreak/>
              <w:t xml:space="preserve">support Affinity Prospects to convert to e-serve prospect/customer  </w:t>
            </w:r>
          </w:p>
        </w:tc>
      </w:tr>
      <w:tr w:rsidR="00616073" w:rsidRPr="001917D5" w14:paraId="2BB4CB0C" w14:textId="77777777" w:rsidTr="00F27599">
        <w:tc>
          <w:tcPr>
            <w:tcW w:w="1058" w:type="dxa"/>
            <w:tcBorders>
              <w:top w:val="single" w:sz="6" w:space="0" w:color="auto"/>
              <w:left w:val="single" w:sz="6" w:space="0" w:color="auto"/>
              <w:bottom w:val="single" w:sz="6" w:space="0" w:color="auto"/>
              <w:right w:val="single" w:sz="6" w:space="0" w:color="auto"/>
            </w:tcBorders>
          </w:tcPr>
          <w:p w14:paraId="6DEFD2C3" w14:textId="77777777" w:rsidR="00616073" w:rsidRPr="00616073" w:rsidRDefault="00616073" w:rsidP="005B55F2">
            <w:pPr>
              <w:rPr>
                <w:sz w:val="20"/>
              </w:rPr>
            </w:pPr>
            <w:r>
              <w:rPr>
                <w:sz w:val="20"/>
              </w:rPr>
              <w:lastRenderedPageBreak/>
              <w:t>2.0</w:t>
            </w:r>
          </w:p>
        </w:tc>
        <w:tc>
          <w:tcPr>
            <w:tcW w:w="1512" w:type="dxa"/>
            <w:tcBorders>
              <w:top w:val="single" w:sz="6" w:space="0" w:color="auto"/>
              <w:left w:val="single" w:sz="6" w:space="0" w:color="auto"/>
              <w:bottom w:val="single" w:sz="6" w:space="0" w:color="auto"/>
              <w:right w:val="single" w:sz="6" w:space="0" w:color="auto"/>
            </w:tcBorders>
          </w:tcPr>
          <w:p w14:paraId="2475769B" w14:textId="77777777" w:rsidR="00616073" w:rsidRPr="00616073" w:rsidRDefault="00616073" w:rsidP="005B55F2">
            <w:pPr>
              <w:rPr>
                <w:sz w:val="20"/>
              </w:rPr>
            </w:pPr>
            <w:r>
              <w:rPr>
                <w:sz w:val="20"/>
              </w:rPr>
              <w:t>21</w:t>
            </w:r>
            <w:r w:rsidRPr="00616073">
              <w:rPr>
                <w:sz w:val="20"/>
                <w:vertAlign w:val="superscript"/>
              </w:rPr>
              <w:t>st</w:t>
            </w:r>
            <w:r>
              <w:rPr>
                <w:sz w:val="20"/>
              </w:rPr>
              <w:t xml:space="preserve"> Sep 2016</w:t>
            </w:r>
          </w:p>
        </w:tc>
        <w:tc>
          <w:tcPr>
            <w:tcW w:w="1951" w:type="dxa"/>
            <w:tcBorders>
              <w:top w:val="single" w:sz="6" w:space="0" w:color="auto"/>
              <w:left w:val="single" w:sz="6" w:space="0" w:color="auto"/>
              <w:bottom w:val="single" w:sz="6" w:space="0" w:color="auto"/>
              <w:right w:val="single" w:sz="6" w:space="0" w:color="auto"/>
            </w:tcBorders>
          </w:tcPr>
          <w:p w14:paraId="4953E436" w14:textId="77777777" w:rsidR="00616073" w:rsidRPr="00616073" w:rsidRDefault="00616073" w:rsidP="005B55F2">
            <w:pPr>
              <w:jc w:val="left"/>
              <w:rPr>
                <w:sz w:val="20"/>
              </w:rPr>
            </w:pPr>
            <w:r>
              <w:rPr>
                <w:sz w:val="20"/>
              </w:rPr>
              <w:t>Ashok Vemula</w:t>
            </w:r>
          </w:p>
        </w:tc>
        <w:tc>
          <w:tcPr>
            <w:tcW w:w="3669" w:type="dxa"/>
            <w:tcBorders>
              <w:top w:val="single" w:sz="6" w:space="0" w:color="auto"/>
              <w:left w:val="single" w:sz="6" w:space="0" w:color="auto"/>
              <w:bottom w:val="single" w:sz="6" w:space="0" w:color="auto"/>
              <w:right w:val="single" w:sz="6" w:space="0" w:color="auto"/>
            </w:tcBorders>
          </w:tcPr>
          <w:p w14:paraId="3266C588" w14:textId="77777777" w:rsidR="00616073" w:rsidRPr="00616073" w:rsidRDefault="00616073" w:rsidP="00616073">
            <w:pPr>
              <w:jc w:val="left"/>
              <w:rPr>
                <w:sz w:val="20"/>
              </w:rPr>
            </w:pPr>
            <w:r>
              <w:rPr>
                <w:sz w:val="20"/>
              </w:rPr>
              <w:t xml:space="preserve">Removed Partner Option code from Manage Customer Account  WSDL, As part of Multi partner/Underwriter/ Excess changes </w:t>
            </w:r>
          </w:p>
        </w:tc>
      </w:tr>
      <w:tr w:rsidR="001A2E52" w:rsidRPr="001917D5" w14:paraId="652920D3" w14:textId="77777777" w:rsidTr="00F27599">
        <w:tc>
          <w:tcPr>
            <w:tcW w:w="1058" w:type="dxa"/>
            <w:tcBorders>
              <w:top w:val="single" w:sz="6" w:space="0" w:color="auto"/>
              <w:left w:val="single" w:sz="6" w:space="0" w:color="auto"/>
              <w:bottom w:val="single" w:sz="6" w:space="0" w:color="auto"/>
              <w:right w:val="single" w:sz="6" w:space="0" w:color="auto"/>
            </w:tcBorders>
          </w:tcPr>
          <w:p w14:paraId="51DE60A1" w14:textId="77777777" w:rsidR="001A2E52" w:rsidRPr="00074598" w:rsidRDefault="001A2E52" w:rsidP="005B55F2">
            <w:pPr>
              <w:rPr>
                <w:sz w:val="20"/>
              </w:rPr>
            </w:pPr>
            <w:r w:rsidRPr="00074598">
              <w:rPr>
                <w:sz w:val="20"/>
              </w:rPr>
              <w:t>2.1</w:t>
            </w:r>
          </w:p>
        </w:tc>
        <w:tc>
          <w:tcPr>
            <w:tcW w:w="1512" w:type="dxa"/>
            <w:tcBorders>
              <w:top w:val="single" w:sz="6" w:space="0" w:color="auto"/>
              <w:left w:val="single" w:sz="6" w:space="0" w:color="auto"/>
              <w:bottom w:val="single" w:sz="6" w:space="0" w:color="auto"/>
              <w:right w:val="single" w:sz="6" w:space="0" w:color="auto"/>
            </w:tcBorders>
          </w:tcPr>
          <w:p w14:paraId="5B2DCF16" w14:textId="77777777" w:rsidR="001A2E52" w:rsidRPr="00074598" w:rsidRDefault="001A2E52" w:rsidP="005B55F2">
            <w:pPr>
              <w:rPr>
                <w:sz w:val="20"/>
              </w:rPr>
            </w:pPr>
            <w:r w:rsidRPr="00074598">
              <w:rPr>
                <w:sz w:val="20"/>
              </w:rPr>
              <w:t>10</w:t>
            </w:r>
            <w:r w:rsidRPr="00074598">
              <w:rPr>
                <w:sz w:val="20"/>
                <w:vertAlign w:val="superscript"/>
              </w:rPr>
              <w:t>th</w:t>
            </w:r>
            <w:r w:rsidRPr="00074598">
              <w:rPr>
                <w:sz w:val="20"/>
              </w:rPr>
              <w:t xml:space="preserve"> Oct 2016</w:t>
            </w:r>
          </w:p>
        </w:tc>
        <w:tc>
          <w:tcPr>
            <w:tcW w:w="1951" w:type="dxa"/>
            <w:tcBorders>
              <w:top w:val="single" w:sz="6" w:space="0" w:color="auto"/>
              <w:left w:val="single" w:sz="6" w:space="0" w:color="auto"/>
              <w:bottom w:val="single" w:sz="6" w:space="0" w:color="auto"/>
              <w:right w:val="single" w:sz="6" w:space="0" w:color="auto"/>
            </w:tcBorders>
          </w:tcPr>
          <w:p w14:paraId="076E6D97" w14:textId="77777777" w:rsidR="001A2E52" w:rsidRPr="00074598" w:rsidRDefault="001A2E52" w:rsidP="005B55F2">
            <w:pPr>
              <w:jc w:val="left"/>
              <w:rPr>
                <w:sz w:val="20"/>
              </w:rPr>
            </w:pPr>
            <w:r w:rsidRPr="00074598">
              <w:rPr>
                <w:sz w:val="20"/>
              </w:rPr>
              <w:t>Manoj Kumar</w:t>
            </w:r>
          </w:p>
        </w:tc>
        <w:tc>
          <w:tcPr>
            <w:tcW w:w="3669" w:type="dxa"/>
            <w:tcBorders>
              <w:top w:val="single" w:sz="6" w:space="0" w:color="auto"/>
              <w:left w:val="single" w:sz="6" w:space="0" w:color="auto"/>
              <w:bottom w:val="single" w:sz="6" w:space="0" w:color="auto"/>
              <w:right w:val="single" w:sz="6" w:space="0" w:color="auto"/>
            </w:tcBorders>
          </w:tcPr>
          <w:p w14:paraId="326EF13B" w14:textId="77777777" w:rsidR="001A2E52" w:rsidRPr="00074598" w:rsidRDefault="001A2E52" w:rsidP="00616073">
            <w:pPr>
              <w:jc w:val="left"/>
              <w:rPr>
                <w:sz w:val="20"/>
              </w:rPr>
            </w:pPr>
            <w:r w:rsidRPr="00074598">
              <w:rPr>
                <w:sz w:val="20"/>
              </w:rPr>
              <w:t>Added Search Party changes as part of R6 Sprint 3.</w:t>
            </w:r>
          </w:p>
        </w:tc>
      </w:tr>
      <w:tr w:rsidR="00074598" w:rsidRPr="001917D5" w14:paraId="42DD4D94" w14:textId="77777777" w:rsidTr="00F60DFA">
        <w:trPr>
          <w:trHeight w:val="273"/>
        </w:trPr>
        <w:tc>
          <w:tcPr>
            <w:tcW w:w="1058" w:type="dxa"/>
            <w:tcBorders>
              <w:top w:val="single" w:sz="6" w:space="0" w:color="auto"/>
              <w:left w:val="single" w:sz="6" w:space="0" w:color="auto"/>
              <w:bottom w:val="single" w:sz="6" w:space="0" w:color="auto"/>
              <w:right w:val="single" w:sz="6" w:space="0" w:color="auto"/>
            </w:tcBorders>
          </w:tcPr>
          <w:p w14:paraId="75DD27EC" w14:textId="77777777" w:rsidR="00074598" w:rsidRPr="00FC6FB1" w:rsidRDefault="00074598" w:rsidP="00074598">
            <w:pPr>
              <w:rPr>
                <w:sz w:val="20"/>
              </w:rPr>
            </w:pPr>
            <w:r w:rsidRPr="00FC6FB1">
              <w:rPr>
                <w:sz w:val="20"/>
              </w:rPr>
              <w:t>2.2</w:t>
            </w:r>
          </w:p>
        </w:tc>
        <w:tc>
          <w:tcPr>
            <w:tcW w:w="1512" w:type="dxa"/>
            <w:tcBorders>
              <w:top w:val="single" w:sz="6" w:space="0" w:color="auto"/>
              <w:left w:val="single" w:sz="6" w:space="0" w:color="auto"/>
              <w:bottom w:val="single" w:sz="6" w:space="0" w:color="auto"/>
              <w:right w:val="single" w:sz="6" w:space="0" w:color="auto"/>
            </w:tcBorders>
          </w:tcPr>
          <w:p w14:paraId="405190CE" w14:textId="77777777" w:rsidR="00074598" w:rsidRPr="00FC6FB1" w:rsidRDefault="00074598" w:rsidP="00074598">
            <w:pPr>
              <w:rPr>
                <w:sz w:val="20"/>
              </w:rPr>
            </w:pPr>
            <w:r w:rsidRPr="00FC6FB1">
              <w:rPr>
                <w:sz w:val="20"/>
              </w:rPr>
              <w:t>18</w:t>
            </w:r>
            <w:r w:rsidRPr="00FC6FB1">
              <w:rPr>
                <w:sz w:val="20"/>
                <w:vertAlign w:val="superscript"/>
              </w:rPr>
              <w:t>th</w:t>
            </w:r>
            <w:r w:rsidRPr="00FC6FB1">
              <w:rPr>
                <w:sz w:val="20"/>
              </w:rPr>
              <w:t xml:space="preserve"> Oct 2016</w:t>
            </w:r>
          </w:p>
        </w:tc>
        <w:tc>
          <w:tcPr>
            <w:tcW w:w="1951" w:type="dxa"/>
            <w:tcBorders>
              <w:top w:val="single" w:sz="6" w:space="0" w:color="auto"/>
              <w:left w:val="single" w:sz="6" w:space="0" w:color="auto"/>
              <w:bottom w:val="single" w:sz="6" w:space="0" w:color="auto"/>
              <w:right w:val="single" w:sz="6" w:space="0" w:color="auto"/>
            </w:tcBorders>
          </w:tcPr>
          <w:p w14:paraId="142D0348" w14:textId="77777777" w:rsidR="00074598" w:rsidRPr="00FC6FB1" w:rsidRDefault="00074598" w:rsidP="00074598">
            <w:pPr>
              <w:jc w:val="left"/>
              <w:rPr>
                <w:sz w:val="20"/>
              </w:rPr>
            </w:pPr>
            <w:r w:rsidRPr="00FC6FB1">
              <w:rPr>
                <w:sz w:val="20"/>
              </w:rPr>
              <w:t>Chethana</w:t>
            </w:r>
          </w:p>
        </w:tc>
        <w:tc>
          <w:tcPr>
            <w:tcW w:w="3669" w:type="dxa"/>
            <w:tcBorders>
              <w:top w:val="single" w:sz="6" w:space="0" w:color="auto"/>
              <w:left w:val="single" w:sz="6" w:space="0" w:color="auto"/>
              <w:bottom w:val="single" w:sz="6" w:space="0" w:color="auto"/>
              <w:right w:val="single" w:sz="6" w:space="0" w:color="auto"/>
            </w:tcBorders>
          </w:tcPr>
          <w:p w14:paraId="1DE3AFD5" w14:textId="77777777" w:rsidR="00074598" w:rsidRPr="00FC6FB1" w:rsidRDefault="00074598" w:rsidP="00074598">
            <w:pPr>
              <w:jc w:val="left"/>
              <w:rPr>
                <w:sz w:val="20"/>
              </w:rPr>
            </w:pPr>
            <w:r w:rsidRPr="00FC6FB1">
              <w:rPr>
                <w:sz w:val="20"/>
              </w:rPr>
              <w:t>Includes Changing schema of Document and related table</w:t>
            </w:r>
          </w:p>
        </w:tc>
      </w:tr>
      <w:tr w:rsidR="00FC6FB1" w:rsidRPr="001917D5" w14:paraId="566C63E0" w14:textId="77777777" w:rsidTr="00167631">
        <w:trPr>
          <w:trHeight w:val="327"/>
        </w:trPr>
        <w:tc>
          <w:tcPr>
            <w:tcW w:w="1058" w:type="dxa"/>
            <w:tcBorders>
              <w:top w:val="single" w:sz="6" w:space="0" w:color="auto"/>
              <w:left w:val="single" w:sz="6" w:space="0" w:color="auto"/>
              <w:bottom w:val="single" w:sz="6" w:space="0" w:color="auto"/>
              <w:right w:val="single" w:sz="6" w:space="0" w:color="auto"/>
            </w:tcBorders>
          </w:tcPr>
          <w:p w14:paraId="3EF60061" w14:textId="61BACD5C" w:rsidR="00FC6FB1" w:rsidRPr="00F60DFA" w:rsidRDefault="00FC6FB1" w:rsidP="00F60DFA">
            <w:pPr>
              <w:tabs>
                <w:tab w:val="left" w:pos="795"/>
              </w:tabs>
              <w:jc w:val="left"/>
              <w:rPr>
                <w:sz w:val="20"/>
              </w:rPr>
            </w:pPr>
            <w:r w:rsidRPr="00F60DFA">
              <w:rPr>
                <w:sz w:val="20"/>
              </w:rPr>
              <w:t>2.3</w:t>
            </w:r>
            <w:r w:rsidR="00F60DFA" w:rsidRPr="00F60DFA">
              <w:rPr>
                <w:sz w:val="20"/>
              </w:rPr>
              <w:tab/>
            </w:r>
          </w:p>
        </w:tc>
        <w:tc>
          <w:tcPr>
            <w:tcW w:w="1512" w:type="dxa"/>
            <w:tcBorders>
              <w:top w:val="single" w:sz="6" w:space="0" w:color="auto"/>
              <w:left w:val="single" w:sz="6" w:space="0" w:color="auto"/>
              <w:bottom w:val="single" w:sz="6" w:space="0" w:color="auto"/>
              <w:right w:val="single" w:sz="6" w:space="0" w:color="auto"/>
            </w:tcBorders>
          </w:tcPr>
          <w:p w14:paraId="7E796C5D" w14:textId="77777777" w:rsidR="00FC6FB1" w:rsidRPr="00F60DFA" w:rsidRDefault="00FC6FB1" w:rsidP="00FC6FB1">
            <w:pPr>
              <w:rPr>
                <w:sz w:val="20"/>
              </w:rPr>
            </w:pPr>
            <w:r w:rsidRPr="00F60DFA">
              <w:rPr>
                <w:sz w:val="20"/>
              </w:rPr>
              <w:t>25th Nov 2016</w:t>
            </w:r>
          </w:p>
        </w:tc>
        <w:tc>
          <w:tcPr>
            <w:tcW w:w="1951" w:type="dxa"/>
            <w:tcBorders>
              <w:top w:val="single" w:sz="6" w:space="0" w:color="auto"/>
              <w:left w:val="single" w:sz="6" w:space="0" w:color="auto"/>
              <w:bottom w:val="single" w:sz="6" w:space="0" w:color="auto"/>
              <w:right w:val="single" w:sz="6" w:space="0" w:color="auto"/>
            </w:tcBorders>
          </w:tcPr>
          <w:p w14:paraId="133F37E7" w14:textId="77777777" w:rsidR="00FC6FB1" w:rsidRPr="00F60DFA" w:rsidRDefault="00FC6FB1" w:rsidP="00FC6FB1">
            <w:pPr>
              <w:jc w:val="left"/>
              <w:rPr>
                <w:sz w:val="20"/>
              </w:rPr>
            </w:pPr>
            <w:r w:rsidRPr="00F60DFA">
              <w:rPr>
                <w:sz w:val="20"/>
              </w:rPr>
              <w:t>Chethana</w:t>
            </w:r>
          </w:p>
        </w:tc>
        <w:tc>
          <w:tcPr>
            <w:tcW w:w="3669" w:type="dxa"/>
            <w:tcBorders>
              <w:top w:val="single" w:sz="6" w:space="0" w:color="auto"/>
              <w:left w:val="single" w:sz="6" w:space="0" w:color="auto"/>
              <w:bottom w:val="single" w:sz="6" w:space="0" w:color="auto"/>
              <w:right w:val="single" w:sz="6" w:space="0" w:color="auto"/>
            </w:tcBorders>
            <w:shd w:val="clear" w:color="auto" w:fill="auto"/>
          </w:tcPr>
          <w:p w14:paraId="7B50662A" w14:textId="7BA565EA" w:rsidR="00FC6FB1" w:rsidRPr="00F60DFA" w:rsidRDefault="00167631" w:rsidP="00074598">
            <w:pPr>
              <w:jc w:val="left"/>
              <w:rPr>
                <w:sz w:val="20"/>
              </w:rPr>
            </w:pPr>
            <w:r w:rsidRPr="00167631">
              <w:rPr>
                <w:sz w:val="20"/>
              </w:rPr>
              <w:t>Including new calling system CTI under CR 325 and JAH Incident related WSDL changes.</w:t>
            </w:r>
          </w:p>
        </w:tc>
      </w:tr>
      <w:tr w:rsidR="00F60DFA" w:rsidRPr="001917D5" w14:paraId="39743172" w14:textId="77777777" w:rsidTr="00F27599">
        <w:tc>
          <w:tcPr>
            <w:tcW w:w="1058" w:type="dxa"/>
            <w:tcBorders>
              <w:top w:val="single" w:sz="6" w:space="0" w:color="auto"/>
              <w:left w:val="single" w:sz="6" w:space="0" w:color="auto"/>
              <w:bottom w:val="single" w:sz="6" w:space="0" w:color="auto"/>
              <w:right w:val="single" w:sz="6" w:space="0" w:color="auto"/>
            </w:tcBorders>
          </w:tcPr>
          <w:p w14:paraId="38ADA383" w14:textId="475E44DF" w:rsidR="00F60DFA" w:rsidRPr="00D943A8" w:rsidRDefault="00F60DFA" w:rsidP="00F60DFA">
            <w:pPr>
              <w:jc w:val="left"/>
              <w:rPr>
                <w:sz w:val="20"/>
              </w:rPr>
            </w:pPr>
            <w:r w:rsidRPr="00D943A8">
              <w:rPr>
                <w:sz w:val="20"/>
              </w:rPr>
              <w:t>2.4</w:t>
            </w:r>
          </w:p>
        </w:tc>
        <w:tc>
          <w:tcPr>
            <w:tcW w:w="1512" w:type="dxa"/>
            <w:tcBorders>
              <w:top w:val="single" w:sz="6" w:space="0" w:color="auto"/>
              <w:left w:val="single" w:sz="6" w:space="0" w:color="auto"/>
              <w:bottom w:val="single" w:sz="6" w:space="0" w:color="auto"/>
              <w:right w:val="single" w:sz="6" w:space="0" w:color="auto"/>
            </w:tcBorders>
          </w:tcPr>
          <w:p w14:paraId="7866AA2F" w14:textId="38A739B6" w:rsidR="00F60DFA" w:rsidRPr="00D943A8" w:rsidRDefault="00F60DFA" w:rsidP="00F60DFA">
            <w:pPr>
              <w:rPr>
                <w:sz w:val="20"/>
              </w:rPr>
            </w:pPr>
            <w:r w:rsidRPr="00D943A8">
              <w:rPr>
                <w:sz w:val="20"/>
              </w:rPr>
              <w:t>28th Nov 2016</w:t>
            </w:r>
          </w:p>
        </w:tc>
        <w:tc>
          <w:tcPr>
            <w:tcW w:w="1951" w:type="dxa"/>
            <w:tcBorders>
              <w:top w:val="single" w:sz="6" w:space="0" w:color="auto"/>
              <w:left w:val="single" w:sz="6" w:space="0" w:color="auto"/>
              <w:bottom w:val="single" w:sz="6" w:space="0" w:color="auto"/>
              <w:right w:val="single" w:sz="6" w:space="0" w:color="auto"/>
            </w:tcBorders>
          </w:tcPr>
          <w:p w14:paraId="159BC5DD" w14:textId="61783270" w:rsidR="00F60DFA" w:rsidRPr="00D943A8" w:rsidRDefault="00F60DFA" w:rsidP="00F60DFA">
            <w:pPr>
              <w:jc w:val="left"/>
              <w:rPr>
                <w:sz w:val="20"/>
              </w:rPr>
            </w:pPr>
            <w:r w:rsidRPr="00D943A8">
              <w:rPr>
                <w:sz w:val="20"/>
              </w:rPr>
              <w:t>Sravani</w:t>
            </w:r>
          </w:p>
        </w:tc>
        <w:tc>
          <w:tcPr>
            <w:tcW w:w="3669" w:type="dxa"/>
            <w:tcBorders>
              <w:top w:val="single" w:sz="6" w:space="0" w:color="auto"/>
              <w:left w:val="single" w:sz="6" w:space="0" w:color="auto"/>
              <w:bottom w:val="single" w:sz="6" w:space="0" w:color="auto"/>
              <w:right w:val="single" w:sz="6" w:space="0" w:color="auto"/>
            </w:tcBorders>
          </w:tcPr>
          <w:p w14:paraId="14025B45" w14:textId="2D027DFA" w:rsidR="00F60DFA" w:rsidRPr="00D943A8" w:rsidRDefault="000A4E9D" w:rsidP="00F60DFA">
            <w:pPr>
              <w:jc w:val="left"/>
              <w:rPr>
                <w:sz w:val="20"/>
              </w:rPr>
            </w:pPr>
            <w:r w:rsidRPr="00D943A8">
              <w:rPr>
                <w:sz w:val="20"/>
              </w:rPr>
              <w:t xml:space="preserve">Updated with Release6.4 </w:t>
            </w:r>
            <w:r w:rsidR="00910D70" w:rsidRPr="00D943A8">
              <w:rPr>
                <w:sz w:val="20"/>
              </w:rPr>
              <w:t xml:space="preserve">Drop1 </w:t>
            </w:r>
            <w:r w:rsidRPr="00D943A8">
              <w:rPr>
                <w:sz w:val="20"/>
              </w:rPr>
              <w:t>Requirements. New column DocumentFormat column is added to Document object.</w:t>
            </w:r>
          </w:p>
        </w:tc>
      </w:tr>
      <w:tr w:rsidR="000A5BF1" w:rsidRPr="001917D5" w14:paraId="4D55A72E" w14:textId="77777777" w:rsidTr="00F27599">
        <w:tc>
          <w:tcPr>
            <w:tcW w:w="1058" w:type="dxa"/>
            <w:tcBorders>
              <w:top w:val="single" w:sz="6" w:space="0" w:color="auto"/>
              <w:left w:val="single" w:sz="6" w:space="0" w:color="auto"/>
              <w:bottom w:val="single" w:sz="6" w:space="0" w:color="auto"/>
              <w:right w:val="single" w:sz="6" w:space="0" w:color="auto"/>
            </w:tcBorders>
          </w:tcPr>
          <w:p w14:paraId="5D5A9881" w14:textId="4797D570" w:rsidR="000A5BF1" w:rsidRPr="00D943A8" w:rsidRDefault="000A5BF1" w:rsidP="000A5BF1">
            <w:pPr>
              <w:jc w:val="left"/>
              <w:rPr>
                <w:sz w:val="20"/>
              </w:rPr>
            </w:pPr>
            <w:r w:rsidRPr="00D943A8">
              <w:rPr>
                <w:sz w:val="20"/>
              </w:rPr>
              <w:t>2.5</w:t>
            </w:r>
          </w:p>
        </w:tc>
        <w:tc>
          <w:tcPr>
            <w:tcW w:w="1512" w:type="dxa"/>
            <w:tcBorders>
              <w:top w:val="single" w:sz="6" w:space="0" w:color="auto"/>
              <w:left w:val="single" w:sz="6" w:space="0" w:color="auto"/>
              <w:bottom w:val="single" w:sz="6" w:space="0" w:color="auto"/>
              <w:right w:val="single" w:sz="6" w:space="0" w:color="auto"/>
            </w:tcBorders>
          </w:tcPr>
          <w:p w14:paraId="77997C34" w14:textId="26E414C3" w:rsidR="000A5BF1" w:rsidRPr="00D943A8" w:rsidRDefault="000A5BF1" w:rsidP="000A5BF1">
            <w:pPr>
              <w:rPr>
                <w:sz w:val="20"/>
              </w:rPr>
            </w:pPr>
            <w:r w:rsidRPr="00D943A8">
              <w:rPr>
                <w:sz w:val="20"/>
              </w:rPr>
              <w:t>8</w:t>
            </w:r>
            <w:r w:rsidRPr="00D943A8">
              <w:rPr>
                <w:sz w:val="20"/>
                <w:vertAlign w:val="superscript"/>
              </w:rPr>
              <w:t>th</w:t>
            </w:r>
            <w:r w:rsidRPr="00D943A8">
              <w:rPr>
                <w:sz w:val="20"/>
              </w:rPr>
              <w:t xml:space="preserve"> Dec 2016</w:t>
            </w:r>
          </w:p>
        </w:tc>
        <w:tc>
          <w:tcPr>
            <w:tcW w:w="1951" w:type="dxa"/>
            <w:tcBorders>
              <w:top w:val="single" w:sz="6" w:space="0" w:color="auto"/>
              <w:left w:val="single" w:sz="6" w:space="0" w:color="auto"/>
              <w:bottom w:val="single" w:sz="6" w:space="0" w:color="auto"/>
              <w:right w:val="single" w:sz="6" w:space="0" w:color="auto"/>
            </w:tcBorders>
          </w:tcPr>
          <w:p w14:paraId="563ED3F2" w14:textId="16FD45F9" w:rsidR="000A5BF1" w:rsidRPr="00D943A8" w:rsidRDefault="000A5BF1" w:rsidP="000A5BF1">
            <w:pPr>
              <w:jc w:val="left"/>
              <w:rPr>
                <w:sz w:val="20"/>
              </w:rPr>
            </w:pPr>
            <w:r w:rsidRPr="00D943A8">
              <w:rPr>
                <w:sz w:val="20"/>
              </w:rPr>
              <w:t>Rajesh Srinivasulu</w:t>
            </w:r>
          </w:p>
        </w:tc>
        <w:tc>
          <w:tcPr>
            <w:tcW w:w="3669" w:type="dxa"/>
            <w:tcBorders>
              <w:top w:val="single" w:sz="6" w:space="0" w:color="auto"/>
              <w:left w:val="single" w:sz="6" w:space="0" w:color="auto"/>
              <w:bottom w:val="single" w:sz="6" w:space="0" w:color="auto"/>
              <w:right w:val="single" w:sz="6" w:space="0" w:color="auto"/>
            </w:tcBorders>
          </w:tcPr>
          <w:p w14:paraId="4355CAE6" w14:textId="2C3FB221" w:rsidR="000A5BF1" w:rsidRPr="00D943A8" w:rsidRDefault="000A5BF1" w:rsidP="00FC4BA2">
            <w:pPr>
              <w:jc w:val="left"/>
              <w:rPr>
                <w:sz w:val="20"/>
              </w:rPr>
            </w:pPr>
            <w:r w:rsidRPr="00D943A8">
              <w:rPr>
                <w:sz w:val="20"/>
              </w:rPr>
              <w:t>Incorporated changes for CR241 as part of R6.4 (BBDM release). Refer the section 2.1, 2.3.2, 2.4,</w:t>
            </w:r>
            <w:r w:rsidR="00FC4BA2" w:rsidRPr="00D943A8">
              <w:rPr>
                <w:sz w:val="20"/>
              </w:rPr>
              <w:t xml:space="preserve"> 2.9, 2.10 </w:t>
            </w:r>
            <w:r w:rsidR="006B6BE3" w:rsidRPr="00D943A8">
              <w:rPr>
                <w:sz w:val="20"/>
              </w:rPr>
              <w:t>and</w:t>
            </w:r>
            <w:r w:rsidR="00FC4BA2" w:rsidRPr="00D943A8">
              <w:rPr>
                <w:sz w:val="20"/>
              </w:rPr>
              <w:t xml:space="preserve"> 4.1.11 </w:t>
            </w:r>
            <w:r w:rsidRPr="00D943A8">
              <w:rPr>
                <w:sz w:val="20"/>
              </w:rPr>
              <w:t>for updates.</w:t>
            </w:r>
          </w:p>
        </w:tc>
      </w:tr>
      <w:tr w:rsidR="00616379" w:rsidRPr="001917D5" w14:paraId="0FCF8A75" w14:textId="77777777" w:rsidTr="00F27599">
        <w:tc>
          <w:tcPr>
            <w:tcW w:w="1058" w:type="dxa"/>
            <w:tcBorders>
              <w:top w:val="single" w:sz="6" w:space="0" w:color="auto"/>
              <w:left w:val="single" w:sz="6" w:space="0" w:color="auto"/>
              <w:bottom w:val="single" w:sz="6" w:space="0" w:color="auto"/>
              <w:right w:val="single" w:sz="6" w:space="0" w:color="auto"/>
            </w:tcBorders>
          </w:tcPr>
          <w:p w14:paraId="6FF2BA8C" w14:textId="0460E637" w:rsidR="00616379" w:rsidRPr="00D943A8" w:rsidRDefault="00616379" w:rsidP="00616379">
            <w:pPr>
              <w:jc w:val="left"/>
              <w:rPr>
                <w:sz w:val="20"/>
              </w:rPr>
            </w:pPr>
            <w:r w:rsidRPr="00D943A8">
              <w:rPr>
                <w:sz w:val="20"/>
              </w:rPr>
              <w:t>2.6</w:t>
            </w:r>
          </w:p>
        </w:tc>
        <w:tc>
          <w:tcPr>
            <w:tcW w:w="1512" w:type="dxa"/>
            <w:tcBorders>
              <w:top w:val="single" w:sz="6" w:space="0" w:color="auto"/>
              <w:left w:val="single" w:sz="6" w:space="0" w:color="auto"/>
              <w:bottom w:val="single" w:sz="6" w:space="0" w:color="auto"/>
              <w:right w:val="single" w:sz="6" w:space="0" w:color="auto"/>
            </w:tcBorders>
          </w:tcPr>
          <w:p w14:paraId="4DEB8E69" w14:textId="05AE375C" w:rsidR="00616379" w:rsidRPr="00D943A8" w:rsidRDefault="00616379" w:rsidP="00616379">
            <w:pPr>
              <w:rPr>
                <w:sz w:val="20"/>
              </w:rPr>
            </w:pPr>
            <w:r w:rsidRPr="00D943A8">
              <w:rPr>
                <w:sz w:val="20"/>
              </w:rPr>
              <w:t>19-Dec-2016</w:t>
            </w:r>
          </w:p>
        </w:tc>
        <w:tc>
          <w:tcPr>
            <w:tcW w:w="1951" w:type="dxa"/>
            <w:tcBorders>
              <w:top w:val="single" w:sz="6" w:space="0" w:color="auto"/>
              <w:left w:val="single" w:sz="6" w:space="0" w:color="auto"/>
              <w:bottom w:val="single" w:sz="6" w:space="0" w:color="auto"/>
              <w:right w:val="single" w:sz="6" w:space="0" w:color="auto"/>
            </w:tcBorders>
          </w:tcPr>
          <w:p w14:paraId="60C32E3B" w14:textId="6C164002" w:rsidR="00616379" w:rsidRPr="00D943A8" w:rsidRDefault="00616379" w:rsidP="00616379">
            <w:pPr>
              <w:jc w:val="left"/>
              <w:rPr>
                <w:sz w:val="20"/>
              </w:rPr>
            </w:pPr>
            <w:r w:rsidRPr="00D943A8">
              <w:rPr>
                <w:sz w:val="20"/>
              </w:rPr>
              <w:t>Rajesh Srinivasulu</w:t>
            </w:r>
          </w:p>
        </w:tc>
        <w:tc>
          <w:tcPr>
            <w:tcW w:w="3669" w:type="dxa"/>
            <w:tcBorders>
              <w:top w:val="single" w:sz="6" w:space="0" w:color="auto"/>
              <w:left w:val="single" w:sz="6" w:space="0" w:color="auto"/>
              <w:bottom w:val="single" w:sz="6" w:space="0" w:color="auto"/>
              <w:right w:val="single" w:sz="6" w:space="0" w:color="auto"/>
            </w:tcBorders>
          </w:tcPr>
          <w:p w14:paraId="2CA28D61" w14:textId="77777777" w:rsidR="00616379" w:rsidRPr="00D943A8" w:rsidRDefault="00616379" w:rsidP="00616379">
            <w:pPr>
              <w:jc w:val="left"/>
              <w:rPr>
                <w:sz w:val="20"/>
              </w:rPr>
            </w:pPr>
            <w:r w:rsidRPr="00D943A8">
              <w:rPr>
                <w:sz w:val="20"/>
              </w:rPr>
              <w:t xml:space="preserve">Incorporated the review comments from Mark Buck for CR241 i.e. Added MDMAddressID in GetParty response. </w:t>
            </w:r>
          </w:p>
          <w:p w14:paraId="7316976E" w14:textId="77777777" w:rsidR="00616379" w:rsidRPr="00D943A8" w:rsidRDefault="00616379" w:rsidP="00616379">
            <w:pPr>
              <w:jc w:val="left"/>
              <w:rPr>
                <w:sz w:val="20"/>
              </w:rPr>
            </w:pPr>
          </w:p>
          <w:p w14:paraId="3AD17057" w14:textId="7F978AC0" w:rsidR="00616379" w:rsidRPr="00D943A8" w:rsidRDefault="00616379">
            <w:pPr>
              <w:jc w:val="left"/>
              <w:rPr>
                <w:sz w:val="20"/>
              </w:rPr>
            </w:pPr>
            <w:r w:rsidRPr="00D943A8">
              <w:rPr>
                <w:sz w:val="20"/>
              </w:rPr>
              <w:t>Refer sections 2.</w:t>
            </w:r>
            <w:r w:rsidR="00AB5FEC" w:rsidRPr="00D943A8">
              <w:rPr>
                <w:sz w:val="20"/>
              </w:rPr>
              <w:t>4 &amp; 2.10</w:t>
            </w:r>
            <w:r w:rsidRPr="00D943A8">
              <w:rPr>
                <w:sz w:val="20"/>
              </w:rPr>
              <w:t xml:space="preserve"> for updates.</w:t>
            </w:r>
          </w:p>
        </w:tc>
      </w:tr>
      <w:tr w:rsidR="00D876FE" w:rsidRPr="001917D5" w14:paraId="1B561D05" w14:textId="77777777" w:rsidTr="00F27599">
        <w:tc>
          <w:tcPr>
            <w:tcW w:w="1058" w:type="dxa"/>
            <w:tcBorders>
              <w:top w:val="single" w:sz="6" w:space="0" w:color="auto"/>
              <w:left w:val="single" w:sz="6" w:space="0" w:color="auto"/>
              <w:bottom w:val="single" w:sz="6" w:space="0" w:color="auto"/>
              <w:right w:val="single" w:sz="6" w:space="0" w:color="auto"/>
            </w:tcBorders>
          </w:tcPr>
          <w:p w14:paraId="60BFD413" w14:textId="51A407FB" w:rsidR="00D876FE" w:rsidRPr="002C14A5" w:rsidRDefault="00D876FE" w:rsidP="00616379">
            <w:pPr>
              <w:jc w:val="left"/>
              <w:rPr>
                <w:sz w:val="20"/>
                <w:highlight w:val="yellow"/>
              </w:rPr>
            </w:pPr>
            <w:r w:rsidRPr="002C14A5">
              <w:rPr>
                <w:sz w:val="20"/>
                <w:highlight w:val="yellow"/>
              </w:rPr>
              <w:t>2.7</w:t>
            </w:r>
          </w:p>
        </w:tc>
        <w:tc>
          <w:tcPr>
            <w:tcW w:w="1512" w:type="dxa"/>
            <w:tcBorders>
              <w:top w:val="single" w:sz="6" w:space="0" w:color="auto"/>
              <w:left w:val="single" w:sz="6" w:space="0" w:color="auto"/>
              <w:bottom w:val="single" w:sz="6" w:space="0" w:color="auto"/>
              <w:right w:val="single" w:sz="6" w:space="0" w:color="auto"/>
            </w:tcBorders>
          </w:tcPr>
          <w:p w14:paraId="3A37DA1C" w14:textId="1CD306BF" w:rsidR="00D876FE" w:rsidRPr="002C14A5" w:rsidRDefault="00D876FE" w:rsidP="00616379">
            <w:pPr>
              <w:rPr>
                <w:sz w:val="20"/>
                <w:highlight w:val="yellow"/>
              </w:rPr>
            </w:pPr>
            <w:r w:rsidRPr="002C14A5">
              <w:rPr>
                <w:sz w:val="20"/>
                <w:highlight w:val="yellow"/>
              </w:rPr>
              <w:t>31-Jan-2017</w:t>
            </w:r>
          </w:p>
        </w:tc>
        <w:tc>
          <w:tcPr>
            <w:tcW w:w="1951" w:type="dxa"/>
            <w:tcBorders>
              <w:top w:val="single" w:sz="6" w:space="0" w:color="auto"/>
              <w:left w:val="single" w:sz="6" w:space="0" w:color="auto"/>
              <w:bottom w:val="single" w:sz="6" w:space="0" w:color="auto"/>
              <w:right w:val="single" w:sz="6" w:space="0" w:color="auto"/>
            </w:tcBorders>
          </w:tcPr>
          <w:p w14:paraId="0BB72BA8" w14:textId="66B689B4" w:rsidR="00D876FE" w:rsidRPr="002C14A5" w:rsidRDefault="00D876FE" w:rsidP="00616379">
            <w:pPr>
              <w:jc w:val="left"/>
              <w:rPr>
                <w:sz w:val="20"/>
                <w:highlight w:val="yellow"/>
              </w:rPr>
            </w:pPr>
            <w:r w:rsidRPr="002C14A5">
              <w:rPr>
                <w:sz w:val="20"/>
                <w:highlight w:val="yellow"/>
              </w:rPr>
              <w:t>Venkata S</w:t>
            </w:r>
          </w:p>
        </w:tc>
        <w:tc>
          <w:tcPr>
            <w:tcW w:w="3669" w:type="dxa"/>
            <w:tcBorders>
              <w:top w:val="single" w:sz="6" w:space="0" w:color="auto"/>
              <w:left w:val="single" w:sz="6" w:space="0" w:color="auto"/>
              <w:bottom w:val="single" w:sz="6" w:space="0" w:color="auto"/>
              <w:right w:val="single" w:sz="6" w:space="0" w:color="auto"/>
            </w:tcBorders>
          </w:tcPr>
          <w:p w14:paraId="0D128A73" w14:textId="22A165B8" w:rsidR="00D876FE" w:rsidRPr="002C14A5" w:rsidRDefault="00D876FE" w:rsidP="00616379">
            <w:pPr>
              <w:jc w:val="left"/>
              <w:rPr>
                <w:sz w:val="20"/>
                <w:highlight w:val="yellow"/>
              </w:rPr>
            </w:pPr>
            <w:r w:rsidRPr="002C14A5">
              <w:rPr>
                <w:sz w:val="20"/>
                <w:highlight w:val="yellow"/>
              </w:rPr>
              <w:t>Updated I</w:t>
            </w:r>
            <w:r w:rsidR="009E007C" w:rsidRPr="002C14A5">
              <w:rPr>
                <w:sz w:val="20"/>
                <w:highlight w:val="yellow"/>
              </w:rPr>
              <w:t>D</w:t>
            </w:r>
            <w:r w:rsidRPr="002C14A5">
              <w:rPr>
                <w:sz w:val="20"/>
                <w:highlight w:val="yellow"/>
              </w:rPr>
              <w:t>D with Marketing Campaign requirements.</w:t>
            </w:r>
          </w:p>
        </w:tc>
      </w:tr>
      <w:tr w:rsidR="008C656F" w:rsidRPr="001917D5" w14:paraId="352D0B35" w14:textId="77777777" w:rsidTr="00F27599">
        <w:tc>
          <w:tcPr>
            <w:tcW w:w="1058" w:type="dxa"/>
            <w:tcBorders>
              <w:top w:val="single" w:sz="6" w:space="0" w:color="auto"/>
              <w:left w:val="single" w:sz="6" w:space="0" w:color="auto"/>
              <w:bottom w:val="single" w:sz="6" w:space="0" w:color="auto"/>
              <w:right w:val="single" w:sz="6" w:space="0" w:color="auto"/>
            </w:tcBorders>
          </w:tcPr>
          <w:p w14:paraId="27A92419" w14:textId="37F19DB8" w:rsidR="008C656F" w:rsidRPr="00CC7708" w:rsidRDefault="008C656F" w:rsidP="008C656F">
            <w:pPr>
              <w:jc w:val="left"/>
              <w:rPr>
                <w:sz w:val="20"/>
                <w:highlight w:val="yellow"/>
              </w:rPr>
            </w:pPr>
            <w:r>
              <w:rPr>
                <w:sz w:val="20"/>
                <w:highlight w:val="yellow"/>
              </w:rPr>
              <w:t>2.8</w:t>
            </w:r>
          </w:p>
        </w:tc>
        <w:tc>
          <w:tcPr>
            <w:tcW w:w="1512" w:type="dxa"/>
            <w:tcBorders>
              <w:top w:val="single" w:sz="6" w:space="0" w:color="auto"/>
              <w:left w:val="single" w:sz="6" w:space="0" w:color="auto"/>
              <w:bottom w:val="single" w:sz="6" w:space="0" w:color="auto"/>
              <w:right w:val="single" w:sz="6" w:space="0" w:color="auto"/>
            </w:tcBorders>
          </w:tcPr>
          <w:p w14:paraId="1EDA9639" w14:textId="35CDA188" w:rsidR="008C656F" w:rsidRPr="00CC7708" w:rsidRDefault="007336E6" w:rsidP="008C656F">
            <w:pPr>
              <w:rPr>
                <w:sz w:val="20"/>
                <w:highlight w:val="yellow"/>
              </w:rPr>
            </w:pPr>
            <w:r>
              <w:rPr>
                <w:sz w:val="20"/>
                <w:highlight w:val="yellow"/>
              </w:rPr>
              <w:t>28-Feb</w:t>
            </w:r>
            <w:r w:rsidR="008C656F">
              <w:rPr>
                <w:sz w:val="20"/>
                <w:highlight w:val="yellow"/>
              </w:rPr>
              <w:t>-2017</w:t>
            </w:r>
          </w:p>
        </w:tc>
        <w:tc>
          <w:tcPr>
            <w:tcW w:w="1951" w:type="dxa"/>
            <w:tcBorders>
              <w:top w:val="single" w:sz="6" w:space="0" w:color="auto"/>
              <w:left w:val="single" w:sz="6" w:space="0" w:color="auto"/>
              <w:bottom w:val="single" w:sz="6" w:space="0" w:color="auto"/>
              <w:right w:val="single" w:sz="6" w:space="0" w:color="auto"/>
            </w:tcBorders>
          </w:tcPr>
          <w:p w14:paraId="42C1C998" w14:textId="1427CB50" w:rsidR="008C656F" w:rsidRPr="00CC7708" w:rsidRDefault="008C656F" w:rsidP="008C656F">
            <w:pPr>
              <w:jc w:val="left"/>
              <w:rPr>
                <w:sz w:val="20"/>
                <w:highlight w:val="yellow"/>
              </w:rPr>
            </w:pPr>
            <w:r>
              <w:rPr>
                <w:sz w:val="20"/>
                <w:highlight w:val="yellow"/>
              </w:rPr>
              <w:t xml:space="preserve">Chethana </w:t>
            </w:r>
          </w:p>
        </w:tc>
        <w:tc>
          <w:tcPr>
            <w:tcW w:w="3669" w:type="dxa"/>
            <w:tcBorders>
              <w:top w:val="single" w:sz="6" w:space="0" w:color="auto"/>
              <w:left w:val="single" w:sz="6" w:space="0" w:color="auto"/>
              <w:bottom w:val="single" w:sz="6" w:space="0" w:color="auto"/>
              <w:right w:val="single" w:sz="6" w:space="0" w:color="auto"/>
            </w:tcBorders>
          </w:tcPr>
          <w:p w14:paraId="1F5FB199" w14:textId="44CFE465" w:rsidR="008C656F" w:rsidRPr="00CC7708" w:rsidRDefault="008C656F" w:rsidP="008C656F">
            <w:pPr>
              <w:jc w:val="left"/>
              <w:rPr>
                <w:sz w:val="20"/>
                <w:highlight w:val="yellow"/>
              </w:rPr>
            </w:pPr>
            <w:r>
              <w:rPr>
                <w:sz w:val="20"/>
                <w:highlight w:val="yellow"/>
              </w:rPr>
              <w:t>Updated IDD with GWA requirement</w:t>
            </w:r>
          </w:p>
        </w:tc>
      </w:tr>
      <w:tr w:rsidR="002C14A5" w:rsidRPr="001917D5" w14:paraId="0DB94ADF" w14:textId="77777777" w:rsidTr="00F27599">
        <w:tc>
          <w:tcPr>
            <w:tcW w:w="1058" w:type="dxa"/>
            <w:tcBorders>
              <w:top w:val="single" w:sz="6" w:space="0" w:color="auto"/>
              <w:left w:val="single" w:sz="6" w:space="0" w:color="auto"/>
              <w:bottom w:val="single" w:sz="6" w:space="0" w:color="auto"/>
              <w:right w:val="single" w:sz="6" w:space="0" w:color="auto"/>
            </w:tcBorders>
          </w:tcPr>
          <w:p w14:paraId="32B34532" w14:textId="640891A3" w:rsidR="002C14A5" w:rsidRDefault="002C14A5" w:rsidP="002C14A5">
            <w:pPr>
              <w:jc w:val="left"/>
              <w:rPr>
                <w:sz w:val="20"/>
                <w:highlight w:val="yellow"/>
              </w:rPr>
            </w:pPr>
            <w:r>
              <w:rPr>
                <w:sz w:val="20"/>
                <w:highlight w:val="yellow"/>
              </w:rPr>
              <w:t>2.9</w:t>
            </w:r>
          </w:p>
        </w:tc>
        <w:tc>
          <w:tcPr>
            <w:tcW w:w="1512" w:type="dxa"/>
            <w:tcBorders>
              <w:top w:val="single" w:sz="6" w:space="0" w:color="auto"/>
              <w:left w:val="single" w:sz="6" w:space="0" w:color="auto"/>
              <w:bottom w:val="single" w:sz="6" w:space="0" w:color="auto"/>
              <w:right w:val="single" w:sz="6" w:space="0" w:color="auto"/>
            </w:tcBorders>
          </w:tcPr>
          <w:p w14:paraId="22724F3B" w14:textId="6AD40D21" w:rsidR="002C14A5" w:rsidRDefault="002C14A5" w:rsidP="002C14A5">
            <w:pPr>
              <w:rPr>
                <w:sz w:val="20"/>
                <w:highlight w:val="yellow"/>
              </w:rPr>
            </w:pPr>
            <w:r>
              <w:rPr>
                <w:sz w:val="20"/>
                <w:highlight w:val="yellow"/>
              </w:rPr>
              <w:t>01-Mar-2017</w:t>
            </w:r>
          </w:p>
        </w:tc>
        <w:tc>
          <w:tcPr>
            <w:tcW w:w="1951" w:type="dxa"/>
            <w:tcBorders>
              <w:top w:val="single" w:sz="6" w:space="0" w:color="auto"/>
              <w:left w:val="single" w:sz="6" w:space="0" w:color="auto"/>
              <w:bottom w:val="single" w:sz="6" w:space="0" w:color="auto"/>
              <w:right w:val="single" w:sz="6" w:space="0" w:color="auto"/>
            </w:tcBorders>
          </w:tcPr>
          <w:p w14:paraId="16564987" w14:textId="3BC46EA0" w:rsidR="002C14A5" w:rsidRDefault="002C14A5" w:rsidP="002C14A5">
            <w:pPr>
              <w:jc w:val="left"/>
              <w:rPr>
                <w:sz w:val="20"/>
                <w:highlight w:val="yellow"/>
              </w:rPr>
            </w:pPr>
            <w:r w:rsidRPr="00107D76">
              <w:rPr>
                <w:sz w:val="20"/>
                <w:highlight w:val="yellow"/>
              </w:rPr>
              <w:t>Chethana</w:t>
            </w:r>
          </w:p>
        </w:tc>
        <w:tc>
          <w:tcPr>
            <w:tcW w:w="3669" w:type="dxa"/>
            <w:tcBorders>
              <w:top w:val="single" w:sz="6" w:space="0" w:color="auto"/>
              <w:left w:val="single" w:sz="6" w:space="0" w:color="auto"/>
              <w:bottom w:val="single" w:sz="6" w:space="0" w:color="auto"/>
              <w:right w:val="single" w:sz="6" w:space="0" w:color="auto"/>
            </w:tcBorders>
          </w:tcPr>
          <w:p w14:paraId="074F7146" w14:textId="79D4B521" w:rsidR="002C14A5" w:rsidRDefault="002C14A5" w:rsidP="002C14A5">
            <w:pPr>
              <w:jc w:val="left"/>
              <w:rPr>
                <w:sz w:val="20"/>
                <w:highlight w:val="yellow"/>
              </w:rPr>
            </w:pPr>
            <w:r>
              <w:rPr>
                <w:sz w:val="20"/>
                <w:highlight w:val="yellow"/>
              </w:rPr>
              <w:t>Duplicate Cover Requirements</w:t>
            </w:r>
          </w:p>
        </w:tc>
      </w:tr>
      <w:tr w:rsidR="007873E7" w:rsidRPr="001917D5" w14:paraId="09353E15" w14:textId="77777777" w:rsidTr="00F27599">
        <w:tc>
          <w:tcPr>
            <w:tcW w:w="1058" w:type="dxa"/>
            <w:tcBorders>
              <w:top w:val="single" w:sz="6" w:space="0" w:color="auto"/>
              <w:left w:val="single" w:sz="6" w:space="0" w:color="auto"/>
              <w:bottom w:val="single" w:sz="6" w:space="0" w:color="auto"/>
              <w:right w:val="single" w:sz="6" w:space="0" w:color="auto"/>
            </w:tcBorders>
          </w:tcPr>
          <w:p w14:paraId="3C6E2487" w14:textId="5A9B6420" w:rsidR="007873E7" w:rsidRDefault="007873E7" w:rsidP="002C14A5">
            <w:pPr>
              <w:jc w:val="left"/>
              <w:rPr>
                <w:sz w:val="20"/>
                <w:highlight w:val="yellow"/>
              </w:rPr>
            </w:pPr>
            <w:r>
              <w:rPr>
                <w:sz w:val="20"/>
                <w:highlight w:val="yellow"/>
              </w:rPr>
              <w:t>2.10</w:t>
            </w:r>
          </w:p>
        </w:tc>
        <w:tc>
          <w:tcPr>
            <w:tcW w:w="1512" w:type="dxa"/>
            <w:tcBorders>
              <w:top w:val="single" w:sz="6" w:space="0" w:color="auto"/>
              <w:left w:val="single" w:sz="6" w:space="0" w:color="auto"/>
              <w:bottom w:val="single" w:sz="6" w:space="0" w:color="auto"/>
              <w:right w:val="single" w:sz="6" w:space="0" w:color="auto"/>
            </w:tcBorders>
          </w:tcPr>
          <w:p w14:paraId="687C2535" w14:textId="165CF7D2" w:rsidR="007873E7" w:rsidRDefault="007873E7" w:rsidP="002C14A5">
            <w:pPr>
              <w:rPr>
                <w:sz w:val="20"/>
                <w:highlight w:val="yellow"/>
              </w:rPr>
            </w:pPr>
            <w:r>
              <w:rPr>
                <w:sz w:val="20"/>
                <w:highlight w:val="yellow"/>
              </w:rPr>
              <w:t>20-Mar-2017</w:t>
            </w:r>
          </w:p>
        </w:tc>
        <w:tc>
          <w:tcPr>
            <w:tcW w:w="1951" w:type="dxa"/>
            <w:tcBorders>
              <w:top w:val="single" w:sz="6" w:space="0" w:color="auto"/>
              <w:left w:val="single" w:sz="6" w:space="0" w:color="auto"/>
              <w:bottom w:val="single" w:sz="6" w:space="0" w:color="auto"/>
              <w:right w:val="single" w:sz="6" w:space="0" w:color="auto"/>
            </w:tcBorders>
          </w:tcPr>
          <w:p w14:paraId="7DAC5E1B" w14:textId="079BDEC0" w:rsidR="007873E7" w:rsidRPr="00107D76" w:rsidRDefault="007873E7" w:rsidP="002C14A5">
            <w:pPr>
              <w:jc w:val="left"/>
              <w:rPr>
                <w:sz w:val="20"/>
                <w:highlight w:val="yellow"/>
              </w:rPr>
            </w:pPr>
            <w:r>
              <w:rPr>
                <w:sz w:val="20"/>
                <w:highlight w:val="yellow"/>
              </w:rPr>
              <w:t>Venkata S</w:t>
            </w:r>
          </w:p>
        </w:tc>
        <w:tc>
          <w:tcPr>
            <w:tcW w:w="3669" w:type="dxa"/>
            <w:tcBorders>
              <w:top w:val="single" w:sz="6" w:space="0" w:color="auto"/>
              <w:left w:val="single" w:sz="6" w:space="0" w:color="auto"/>
              <w:bottom w:val="single" w:sz="6" w:space="0" w:color="auto"/>
              <w:right w:val="single" w:sz="6" w:space="0" w:color="auto"/>
            </w:tcBorders>
          </w:tcPr>
          <w:p w14:paraId="58A33BAD" w14:textId="441509C4" w:rsidR="007873E7" w:rsidRDefault="007873E7" w:rsidP="007873E7">
            <w:pPr>
              <w:jc w:val="left"/>
              <w:rPr>
                <w:sz w:val="20"/>
                <w:highlight w:val="yellow"/>
              </w:rPr>
            </w:pPr>
            <w:r>
              <w:rPr>
                <w:sz w:val="20"/>
                <w:highlight w:val="yellow"/>
              </w:rPr>
              <w:t>Provided reply to reviewer comments.</w:t>
            </w:r>
          </w:p>
        </w:tc>
      </w:tr>
      <w:tr w:rsidR="00D943A8" w:rsidRPr="001917D5" w14:paraId="28D830D6" w14:textId="77777777" w:rsidTr="00F27599">
        <w:tc>
          <w:tcPr>
            <w:tcW w:w="1058" w:type="dxa"/>
            <w:tcBorders>
              <w:top w:val="single" w:sz="6" w:space="0" w:color="auto"/>
              <w:left w:val="single" w:sz="6" w:space="0" w:color="auto"/>
              <w:bottom w:val="single" w:sz="6" w:space="0" w:color="auto"/>
              <w:right w:val="single" w:sz="6" w:space="0" w:color="auto"/>
            </w:tcBorders>
          </w:tcPr>
          <w:p w14:paraId="2981EF1F" w14:textId="08D654FE" w:rsidR="00D943A8" w:rsidRPr="00F41F35" w:rsidRDefault="00D943A8" w:rsidP="002C14A5">
            <w:pPr>
              <w:jc w:val="left"/>
              <w:rPr>
                <w:sz w:val="20"/>
                <w:highlight w:val="green"/>
              </w:rPr>
            </w:pPr>
            <w:r w:rsidRPr="00F41F35">
              <w:rPr>
                <w:sz w:val="20"/>
                <w:highlight w:val="green"/>
              </w:rPr>
              <w:t>3.0</w:t>
            </w:r>
          </w:p>
        </w:tc>
        <w:tc>
          <w:tcPr>
            <w:tcW w:w="1512" w:type="dxa"/>
            <w:tcBorders>
              <w:top w:val="single" w:sz="6" w:space="0" w:color="auto"/>
              <w:left w:val="single" w:sz="6" w:space="0" w:color="auto"/>
              <w:bottom w:val="single" w:sz="6" w:space="0" w:color="auto"/>
              <w:right w:val="single" w:sz="6" w:space="0" w:color="auto"/>
            </w:tcBorders>
          </w:tcPr>
          <w:p w14:paraId="78BF388C" w14:textId="5CB60F7B" w:rsidR="00D943A8" w:rsidRPr="00F41F35" w:rsidRDefault="00D943A8" w:rsidP="002C14A5">
            <w:pPr>
              <w:rPr>
                <w:sz w:val="20"/>
                <w:highlight w:val="green"/>
              </w:rPr>
            </w:pPr>
            <w:r w:rsidRPr="00F41F35">
              <w:rPr>
                <w:sz w:val="20"/>
                <w:highlight w:val="green"/>
              </w:rPr>
              <w:t>25</w:t>
            </w:r>
            <w:r w:rsidRPr="00F41F35">
              <w:rPr>
                <w:sz w:val="20"/>
                <w:highlight w:val="green"/>
                <w:vertAlign w:val="superscript"/>
              </w:rPr>
              <w:t>th</w:t>
            </w:r>
            <w:r w:rsidRPr="00F41F35">
              <w:rPr>
                <w:sz w:val="20"/>
                <w:highlight w:val="green"/>
              </w:rPr>
              <w:t xml:space="preserve"> Sep 2017</w:t>
            </w:r>
          </w:p>
        </w:tc>
        <w:tc>
          <w:tcPr>
            <w:tcW w:w="1951" w:type="dxa"/>
            <w:tcBorders>
              <w:top w:val="single" w:sz="6" w:space="0" w:color="auto"/>
              <w:left w:val="single" w:sz="6" w:space="0" w:color="auto"/>
              <w:bottom w:val="single" w:sz="6" w:space="0" w:color="auto"/>
              <w:right w:val="single" w:sz="6" w:space="0" w:color="auto"/>
            </w:tcBorders>
          </w:tcPr>
          <w:p w14:paraId="5AE94D37" w14:textId="3471FC35" w:rsidR="00D943A8" w:rsidRPr="00F41F35" w:rsidRDefault="00D943A8" w:rsidP="002C14A5">
            <w:pPr>
              <w:jc w:val="left"/>
              <w:rPr>
                <w:sz w:val="20"/>
                <w:highlight w:val="green"/>
              </w:rPr>
            </w:pPr>
            <w:r w:rsidRPr="00F41F35">
              <w:rPr>
                <w:sz w:val="20"/>
                <w:highlight w:val="green"/>
              </w:rPr>
              <w:t>Ashok V</w:t>
            </w:r>
          </w:p>
        </w:tc>
        <w:tc>
          <w:tcPr>
            <w:tcW w:w="3669" w:type="dxa"/>
            <w:tcBorders>
              <w:top w:val="single" w:sz="6" w:space="0" w:color="auto"/>
              <w:left w:val="single" w:sz="6" w:space="0" w:color="auto"/>
              <w:bottom w:val="single" w:sz="6" w:space="0" w:color="auto"/>
              <w:right w:val="single" w:sz="6" w:space="0" w:color="auto"/>
            </w:tcBorders>
          </w:tcPr>
          <w:p w14:paraId="434428A6" w14:textId="4E194BF8" w:rsidR="00D943A8" w:rsidRPr="00F41F35" w:rsidRDefault="00D943A8" w:rsidP="007873E7">
            <w:pPr>
              <w:jc w:val="left"/>
              <w:rPr>
                <w:sz w:val="20"/>
                <w:highlight w:val="green"/>
              </w:rPr>
            </w:pPr>
            <w:r w:rsidRPr="00F41F35">
              <w:rPr>
                <w:sz w:val="20"/>
                <w:highlight w:val="green"/>
              </w:rPr>
              <w:t xml:space="preserve">Updated </w:t>
            </w:r>
            <w:r w:rsidR="00F41F35" w:rsidRPr="00F41F35">
              <w:rPr>
                <w:sz w:val="20"/>
                <w:highlight w:val="green"/>
              </w:rPr>
              <w:t>GetParty</w:t>
            </w:r>
            <w:r w:rsidRPr="00F41F35">
              <w:rPr>
                <w:sz w:val="20"/>
                <w:highlight w:val="green"/>
              </w:rPr>
              <w:t xml:space="preserve"> service to support web as a valid calling source system </w:t>
            </w:r>
          </w:p>
        </w:tc>
      </w:tr>
      <w:tr w:rsidR="004B09F7" w:rsidRPr="001917D5" w14:paraId="51AC2F03" w14:textId="77777777" w:rsidTr="00F27599">
        <w:tc>
          <w:tcPr>
            <w:tcW w:w="1058" w:type="dxa"/>
            <w:tcBorders>
              <w:top w:val="single" w:sz="6" w:space="0" w:color="auto"/>
              <w:left w:val="single" w:sz="6" w:space="0" w:color="auto"/>
              <w:bottom w:val="single" w:sz="6" w:space="0" w:color="auto"/>
              <w:right w:val="single" w:sz="6" w:space="0" w:color="auto"/>
            </w:tcBorders>
          </w:tcPr>
          <w:p w14:paraId="1DBD6992" w14:textId="0778C02B" w:rsidR="004B09F7" w:rsidRPr="00F41F35" w:rsidRDefault="004B09F7" w:rsidP="002C14A5">
            <w:pPr>
              <w:jc w:val="left"/>
              <w:rPr>
                <w:sz w:val="20"/>
                <w:highlight w:val="green"/>
              </w:rPr>
            </w:pPr>
            <w:r>
              <w:rPr>
                <w:sz w:val="20"/>
                <w:highlight w:val="green"/>
              </w:rPr>
              <w:t>3.1</w:t>
            </w:r>
          </w:p>
        </w:tc>
        <w:tc>
          <w:tcPr>
            <w:tcW w:w="1512" w:type="dxa"/>
            <w:tcBorders>
              <w:top w:val="single" w:sz="6" w:space="0" w:color="auto"/>
              <w:left w:val="single" w:sz="6" w:space="0" w:color="auto"/>
              <w:bottom w:val="single" w:sz="6" w:space="0" w:color="auto"/>
              <w:right w:val="single" w:sz="6" w:space="0" w:color="auto"/>
            </w:tcBorders>
          </w:tcPr>
          <w:p w14:paraId="0687B506" w14:textId="09CFFBC1" w:rsidR="004B09F7" w:rsidRPr="00F41F35" w:rsidRDefault="004B09F7" w:rsidP="002C14A5">
            <w:pPr>
              <w:rPr>
                <w:sz w:val="20"/>
                <w:highlight w:val="green"/>
              </w:rPr>
            </w:pPr>
            <w:r>
              <w:rPr>
                <w:sz w:val="20"/>
                <w:highlight w:val="green"/>
              </w:rPr>
              <w:t>30</w:t>
            </w:r>
            <w:r w:rsidRPr="004B09F7">
              <w:rPr>
                <w:sz w:val="20"/>
                <w:highlight w:val="green"/>
                <w:vertAlign w:val="superscript"/>
              </w:rPr>
              <w:t>th</w:t>
            </w:r>
            <w:r>
              <w:rPr>
                <w:sz w:val="20"/>
                <w:highlight w:val="green"/>
              </w:rPr>
              <w:t xml:space="preserve"> April 2018</w:t>
            </w:r>
          </w:p>
        </w:tc>
        <w:tc>
          <w:tcPr>
            <w:tcW w:w="1951" w:type="dxa"/>
            <w:tcBorders>
              <w:top w:val="single" w:sz="6" w:space="0" w:color="auto"/>
              <w:left w:val="single" w:sz="6" w:space="0" w:color="auto"/>
              <w:bottom w:val="single" w:sz="6" w:space="0" w:color="auto"/>
              <w:right w:val="single" w:sz="6" w:space="0" w:color="auto"/>
            </w:tcBorders>
          </w:tcPr>
          <w:p w14:paraId="1F385663" w14:textId="0AF9BE7C" w:rsidR="004B09F7" w:rsidRPr="00F41F35" w:rsidRDefault="004B09F7" w:rsidP="002C14A5">
            <w:pPr>
              <w:jc w:val="left"/>
              <w:rPr>
                <w:sz w:val="20"/>
                <w:highlight w:val="green"/>
              </w:rPr>
            </w:pPr>
            <w:r>
              <w:rPr>
                <w:sz w:val="20"/>
                <w:highlight w:val="green"/>
              </w:rPr>
              <w:t>Ashok V</w:t>
            </w:r>
          </w:p>
        </w:tc>
        <w:tc>
          <w:tcPr>
            <w:tcW w:w="3669" w:type="dxa"/>
            <w:tcBorders>
              <w:top w:val="single" w:sz="6" w:space="0" w:color="auto"/>
              <w:left w:val="single" w:sz="6" w:space="0" w:color="auto"/>
              <w:bottom w:val="single" w:sz="6" w:space="0" w:color="auto"/>
              <w:right w:val="single" w:sz="6" w:space="0" w:color="auto"/>
            </w:tcBorders>
          </w:tcPr>
          <w:p w14:paraId="4F56D813" w14:textId="44421AFD" w:rsidR="004B09F7" w:rsidRPr="00F41F35" w:rsidRDefault="004B09F7" w:rsidP="004B09F7">
            <w:pPr>
              <w:jc w:val="left"/>
              <w:rPr>
                <w:sz w:val="20"/>
                <w:highlight w:val="green"/>
              </w:rPr>
            </w:pPr>
            <w:r>
              <w:rPr>
                <w:sz w:val="20"/>
                <w:highlight w:val="green"/>
              </w:rPr>
              <w:t>[</w:t>
            </w:r>
            <w:r w:rsidRPr="004B09F7">
              <w:rPr>
                <w:b/>
                <w:sz w:val="20"/>
                <w:highlight w:val="green"/>
              </w:rPr>
              <w:t>R6.4 Retrofit</w:t>
            </w:r>
            <w:r>
              <w:rPr>
                <w:sz w:val="20"/>
                <w:highlight w:val="green"/>
              </w:rPr>
              <w:t xml:space="preserve">]: </w:t>
            </w:r>
            <w:r w:rsidRPr="004B09F7">
              <w:rPr>
                <w:sz w:val="20"/>
                <w:highlight w:val="green"/>
              </w:rPr>
              <w:t xml:space="preserve">Updated MDD operation </w:t>
            </w:r>
            <w:r w:rsidR="008A5972">
              <w:rPr>
                <w:sz w:val="20"/>
                <w:highlight w:val="green"/>
              </w:rPr>
              <w:t>to</w:t>
            </w:r>
            <w:r w:rsidR="008A5972" w:rsidRPr="004B09F7">
              <w:rPr>
                <w:sz w:val="20"/>
                <w:highlight w:val="green"/>
              </w:rPr>
              <w:t xml:space="preserve"> leverage</w:t>
            </w:r>
            <w:r w:rsidRPr="004B09F7">
              <w:rPr>
                <w:sz w:val="20"/>
                <w:highlight w:val="green"/>
              </w:rPr>
              <w:t xml:space="preserve"> CustomerAccount, contract ID validation which will allow eServe to store the noncustomer documents in MDM as a defect fix QC14706.</w:t>
            </w:r>
          </w:p>
        </w:tc>
      </w:tr>
    </w:tbl>
    <w:p w14:paraId="174063B7" w14:textId="77777777" w:rsidR="009B11F2" w:rsidRPr="00513C50" w:rsidRDefault="009B11F2" w:rsidP="00255BE1">
      <w:r w:rsidRPr="00513C50">
        <w:tab/>
      </w:r>
      <w:r w:rsidRPr="00513C50">
        <w:tab/>
      </w:r>
      <w:r w:rsidRPr="00513C50">
        <w:tab/>
      </w:r>
      <w:r w:rsidRPr="00513C50">
        <w:tab/>
      </w:r>
      <w:r w:rsidRPr="00513C50">
        <w:tab/>
      </w:r>
      <w:r w:rsidRPr="00513C50">
        <w:tab/>
      </w:r>
    </w:p>
    <w:p w14:paraId="1C3E2711" w14:textId="77777777" w:rsidR="009B11F2" w:rsidRPr="00513C50" w:rsidRDefault="009B11F2" w:rsidP="00255BE1">
      <w:r w:rsidRPr="00513C50">
        <w:rPr>
          <w:b/>
        </w:rPr>
        <w:t>Note:</w:t>
      </w:r>
      <w:r w:rsidRPr="00513C50">
        <w:t xml:space="preserve"> These documents are strictly for specific Virtusa</w:t>
      </w:r>
      <w:r w:rsidR="00472CA9">
        <w:t>/Home</w:t>
      </w:r>
      <w:r w:rsidR="007F6776">
        <w:t>S</w:t>
      </w:r>
      <w:r w:rsidR="00472CA9">
        <w:t>erve</w:t>
      </w:r>
      <w:r w:rsidRPr="00513C50">
        <w:t xml:space="preserve"> use only. They shall not be shared with an external party other than </w:t>
      </w:r>
      <w:r w:rsidR="00472CA9">
        <w:t>HomeServe</w:t>
      </w:r>
      <w:r w:rsidRPr="00513C50">
        <w:t xml:space="preserve">. These documents should always be kept securely and employees shall use reasonable care protecting these documents from unauthorized use or disclosure to a third party. This category also covers client intellectual property where Virtusa has a non-disclosure agreement with </w:t>
      </w:r>
      <w:r w:rsidR="00472CA9">
        <w:t>HomeServe</w:t>
      </w:r>
      <w:r w:rsidRPr="00513C50">
        <w:t>.</w:t>
      </w:r>
    </w:p>
    <w:p w14:paraId="176D8AE0" w14:textId="77777777" w:rsidR="00773594" w:rsidRPr="00513C50" w:rsidRDefault="00773594" w:rsidP="00255BE1">
      <w:pPr>
        <w:rPr>
          <w:b/>
        </w:rPr>
      </w:pPr>
      <w:bookmarkStart w:id="28" w:name="_Toc328148575"/>
    </w:p>
    <w:p w14:paraId="607562BA" w14:textId="77777777" w:rsidR="009B11F2" w:rsidRPr="00513C50" w:rsidRDefault="009B11F2" w:rsidP="00255BE1">
      <w:pPr>
        <w:rPr>
          <w:b/>
        </w:rPr>
      </w:pPr>
      <w:r w:rsidRPr="00513C50">
        <w:rPr>
          <w:b/>
        </w:rPr>
        <w:t>Document Approval</w:t>
      </w:r>
      <w:bookmarkEnd w:id="28"/>
    </w:p>
    <w:p w14:paraId="125971FC" w14:textId="77777777" w:rsidR="009B11F2" w:rsidRPr="00513C50" w:rsidRDefault="009B11F2" w:rsidP="009B11F2">
      <w:r w:rsidRPr="00513C50">
        <w:lastRenderedPageBreak/>
        <w:t xml:space="preserve">Virtusa Corporation and </w:t>
      </w:r>
      <w:r w:rsidR="00472CA9">
        <w:t>HomeServe</w:t>
      </w:r>
      <w:r w:rsidRPr="00513C50">
        <w:t xml:space="preserve"> have reviewed this document and hereby agree that the contents herein are accurate. Any changes to this document must be communicated in writing and signed-off by both parties. </w:t>
      </w:r>
    </w:p>
    <w:p w14:paraId="0C76800E" w14:textId="77777777" w:rsidR="009B11F2" w:rsidRPr="00513C50" w:rsidRDefault="009B11F2" w:rsidP="009B11F2"/>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20"/>
        <w:gridCol w:w="4140"/>
      </w:tblGrid>
      <w:tr w:rsidR="009B11F2" w:rsidRPr="00513C50" w14:paraId="15C7E4F9" w14:textId="77777777" w:rsidTr="00E948F6">
        <w:trPr>
          <w:trHeight w:val="305"/>
        </w:trPr>
        <w:tc>
          <w:tcPr>
            <w:tcW w:w="4320" w:type="dxa"/>
            <w:tcMar>
              <w:top w:w="29" w:type="dxa"/>
              <w:left w:w="115" w:type="dxa"/>
              <w:bottom w:w="29" w:type="dxa"/>
              <w:right w:w="115" w:type="dxa"/>
            </w:tcMar>
          </w:tcPr>
          <w:p w14:paraId="391B52B5" w14:textId="77777777" w:rsidR="009B11F2" w:rsidRPr="00513C50" w:rsidRDefault="009B11F2" w:rsidP="00255BE1">
            <w:r w:rsidRPr="00513C50">
              <w:t>Signature</w:t>
            </w:r>
          </w:p>
        </w:tc>
        <w:tc>
          <w:tcPr>
            <w:tcW w:w="4140" w:type="dxa"/>
            <w:tcMar>
              <w:top w:w="29" w:type="dxa"/>
              <w:left w:w="115" w:type="dxa"/>
              <w:bottom w:w="29" w:type="dxa"/>
              <w:right w:w="115" w:type="dxa"/>
            </w:tcMar>
          </w:tcPr>
          <w:p w14:paraId="6840B761" w14:textId="77777777" w:rsidR="009B11F2" w:rsidRPr="00513C50" w:rsidRDefault="009B11F2" w:rsidP="00255BE1">
            <w:r w:rsidRPr="00513C50">
              <w:t>Signature</w:t>
            </w:r>
          </w:p>
        </w:tc>
      </w:tr>
      <w:tr w:rsidR="009B11F2" w:rsidRPr="00513C50" w14:paraId="127D04A6" w14:textId="77777777" w:rsidTr="00E948F6">
        <w:trPr>
          <w:trHeight w:val="305"/>
        </w:trPr>
        <w:tc>
          <w:tcPr>
            <w:tcW w:w="4320" w:type="dxa"/>
            <w:tcMar>
              <w:top w:w="29" w:type="dxa"/>
              <w:left w:w="115" w:type="dxa"/>
              <w:bottom w:w="29" w:type="dxa"/>
              <w:right w:w="115" w:type="dxa"/>
            </w:tcMar>
          </w:tcPr>
          <w:p w14:paraId="30A7EB0A" w14:textId="77777777" w:rsidR="009B11F2" w:rsidRPr="00513C50" w:rsidRDefault="009B11F2" w:rsidP="00255BE1">
            <w:r w:rsidRPr="00513C50">
              <w:t xml:space="preserve">Date: </w:t>
            </w:r>
          </w:p>
        </w:tc>
        <w:tc>
          <w:tcPr>
            <w:tcW w:w="4140" w:type="dxa"/>
            <w:tcMar>
              <w:top w:w="29" w:type="dxa"/>
              <w:left w:w="115" w:type="dxa"/>
              <w:bottom w:w="29" w:type="dxa"/>
              <w:right w:w="115" w:type="dxa"/>
            </w:tcMar>
          </w:tcPr>
          <w:p w14:paraId="34F0BC85" w14:textId="77777777" w:rsidR="009B11F2" w:rsidRPr="00513C50" w:rsidRDefault="009B11F2" w:rsidP="00255BE1">
            <w:r w:rsidRPr="00513C50">
              <w:t xml:space="preserve">Date: </w:t>
            </w:r>
          </w:p>
        </w:tc>
      </w:tr>
      <w:tr w:rsidR="009B11F2" w:rsidRPr="00513C50" w14:paraId="3CA10669" w14:textId="77777777" w:rsidTr="00E948F6">
        <w:trPr>
          <w:trHeight w:val="305"/>
        </w:trPr>
        <w:tc>
          <w:tcPr>
            <w:tcW w:w="4320" w:type="dxa"/>
            <w:tcMar>
              <w:top w:w="29" w:type="dxa"/>
              <w:left w:w="115" w:type="dxa"/>
              <w:bottom w:w="29" w:type="dxa"/>
              <w:right w:w="115" w:type="dxa"/>
            </w:tcMar>
          </w:tcPr>
          <w:p w14:paraId="61280EF9" w14:textId="77777777" w:rsidR="009B11F2" w:rsidRPr="00513C50" w:rsidRDefault="009B11F2" w:rsidP="00255BE1">
            <w:r w:rsidRPr="00513C50">
              <w:t xml:space="preserve">Name: </w:t>
            </w:r>
          </w:p>
        </w:tc>
        <w:tc>
          <w:tcPr>
            <w:tcW w:w="4140" w:type="dxa"/>
            <w:tcMar>
              <w:top w:w="29" w:type="dxa"/>
              <w:left w:w="115" w:type="dxa"/>
              <w:bottom w:w="29" w:type="dxa"/>
              <w:right w:w="115" w:type="dxa"/>
            </w:tcMar>
          </w:tcPr>
          <w:p w14:paraId="58D348E9" w14:textId="77777777" w:rsidR="009B11F2" w:rsidRPr="00513C50" w:rsidRDefault="009B11F2" w:rsidP="00255BE1">
            <w:r w:rsidRPr="00513C50">
              <w:t xml:space="preserve">Name: </w:t>
            </w:r>
          </w:p>
        </w:tc>
      </w:tr>
      <w:tr w:rsidR="009B11F2" w:rsidRPr="00513C50" w14:paraId="6D6B202D" w14:textId="77777777" w:rsidTr="00E948F6">
        <w:trPr>
          <w:trHeight w:val="305"/>
        </w:trPr>
        <w:tc>
          <w:tcPr>
            <w:tcW w:w="4320" w:type="dxa"/>
            <w:tcMar>
              <w:top w:w="29" w:type="dxa"/>
              <w:left w:w="115" w:type="dxa"/>
              <w:bottom w:w="29" w:type="dxa"/>
              <w:right w:w="115" w:type="dxa"/>
            </w:tcMar>
          </w:tcPr>
          <w:p w14:paraId="087FB5FA" w14:textId="77777777" w:rsidR="009B11F2" w:rsidRPr="00513C50" w:rsidRDefault="009B11F2" w:rsidP="00255BE1">
            <w:r w:rsidRPr="00513C50">
              <w:t xml:space="preserve">Client:: </w:t>
            </w:r>
            <w:r w:rsidR="007F6776">
              <w:t>HomeServe</w:t>
            </w:r>
          </w:p>
        </w:tc>
        <w:tc>
          <w:tcPr>
            <w:tcW w:w="4140" w:type="dxa"/>
            <w:tcMar>
              <w:top w:w="29" w:type="dxa"/>
              <w:left w:w="115" w:type="dxa"/>
              <w:bottom w:w="29" w:type="dxa"/>
              <w:right w:w="115" w:type="dxa"/>
            </w:tcMar>
          </w:tcPr>
          <w:p w14:paraId="2674E468" w14:textId="77777777" w:rsidR="009B11F2" w:rsidRPr="00513C50" w:rsidRDefault="009B11F2" w:rsidP="00255BE1">
            <w:r w:rsidRPr="00513C50">
              <w:t>Virtusa Corporation</w:t>
            </w:r>
          </w:p>
        </w:tc>
      </w:tr>
      <w:tr w:rsidR="007F6776" w:rsidRPr="00513C50" w14:paraId="37AFFABB" w14:textId="77777777" w:rsidTr="00E948F6">
        <w:trPr>
          <w:trHeight w:val="305"/>
        </w:trPr>
        <w:tc>
          <w:tcPr>
            <w:tcW w:w="4320" w:type="dxa"/>
            <w:tcMar>
              <w:top w:w="29" w:type="dxa"/>
              <w:left w:w="115" w:type="dxa"/>
              <w:bottom w:w="29" w:type="dxa"/>
              <w:right w:w="115" w:type="dxa"/>
            </w:tcMar>
          </w:tcPr>
          <w:p w14:paraId="41BE599B" w14:textId="77777777" w:rsidR="007F6776" w:rsidRDefault="007F6776" w:rsidP="00255BE1">
            <w:r>
              <w:t>Address:</w:t>
            </w:r>
          </w:p>
          <w:p w14:paraId="3E806181" w14:textId="77777777" w:rsidR="001E2380" w:rsidRDefault="001E2380" w:rsidP="00D9150E">
            <w:pPr>
              <w:pStyle w:val="ReturnAddress"/>
              <w:framePr w:w="0" w:hRule="auto" w:wrap="auto" w:vAnchor="margin" w:hAnchor="text" w:xAlign="left" w:yAlign="inline"/>
              <w:rPr>
                <w:color w:val="222222"/>
                <w:sz w:val="20"/>
                <w:shd w:val="clear" w:color="auto" w:fill="FFFFFF"/>
              </w:rPr>
            </w:pPr>
            <w:r>
              <w:rPr>
                <w:color w:val="222222"/>
                <w:sz w:val="20"/>
                <w:shd w:val="clear" w:color="auto" w:fill="FFFFFF"/>
              </w:rPr>
              <w:t>Cable Drive,</w:t>
            </w:r>
          </w:p>
          <w:p w14:paraId="5E2975AB" w14:textId="77777777" w:rsidR="001E2380" w:rsidRDefault="001E2380" w:rsidP="00D9150E">
            <w:pPr>
              <w:pStyle w:val="ReturnAddress"/>
              <w:framePr w:w="0" w:hRule="auto" w:wrap="auto" w:vAnchor="margin" w:hAnchor="text" w:xAlign="left" w:yAlign="inline"/>
              <w:rPr>
                <w:color w:val="222222"/>
                <w:sz w:val="20"/>
                <w:shd w:val="clear" w:color="auto" w:fill="FFFFFF"/>
              </w:rPr>
            </w:pPr>
            <w:r>
              <w:rPr>
                <w:color w:val="222222"/>
                <w:sz w:val="20"/>
                <w:shd w:val="clear" w:color="auto" w:fill="FFFFFF"/>
              </w:rPr>
              <w:t xml:space="preserve">Walsall, </w:t>
            </w:r>
          </w:p>
          <w:p w14:paraId="7793F8DC" w14:textId="77777777" w:rsidR="001E2380" w:rsidRDefault="001E2380" w:rsidP="00D9150E">
            <w:pPr>
              <w:pStyle w:val="ReturnAddress"/>
              <w:framePr w:w="0" w:hRule="auto" w:wrap="auto" w:vAnchor="margin" w:hAnchor="text" w:xAlign="left" w:yAlign="inline"/>
              <w:rPr>
                <w:color w:val="222222"/>
                <w:sz w:val="20"/>
                <w:shd w:val="clear" w:color="auto" w:fill="FFFFFF"/>
              </w:rPr>
            </w:pPr>
            <w:r>
              <w:rPr>
                <w:color w:val="222222"/>
                <w:sz w:val="20"/>
                <w:shd w:val="clear" w:color="auto" w:fill="FFFFFF"/>
              </w:rPr>
              <w:t xml:space="preserve">West Midlands </w:t>
            </w:r>
          </w:p>
          <w:p w14:paraId="02BF04AA" w14:textId="77777777" w:rsidR="001E2380" w:rsidRDefault="001E2380" w:rsidP="00D9150E">
            <w:pPr>
              <w:pStyle w:val="ReturnAddress"/>
              <w:framePr w:w="0" w:hRule="auto" w:wrap="auto" w:vAnchor="margin" w:hAnchor="text" w:xAlign="left" w:yAlign="inline"/>
            </w:pPr>
            <w:r>
              <w:rPr>
                <w:color w:val="222222"/>
                <w:sz w:val="20"/>
                <w:shd w:val="clear" w:color="auto" w:fill="FFFFFF"/>
              </w:rPr>
              <w:t>WS2 7BN</w:t>
            </w:r>
          </w:p>
          <w:p w14:paraId="7522A13B" w14:textId="77777777" w:rsidR="00D9150E" w:rsidRPr="00513C50" w:rsidRDefault="00D9150E" w:rsidP="00D9150E">
            <w:pPr>
              <w:pStyle w:val="ReturnAddress"/>
              <w:framePr w:w="0" w:hRule="auto" w:wrap="auto" w:vAnchor="margin" w:hAnchor="text" w:xAlign="left" w:yAlign="inline"/>
            </w:pPr>
          </w:p>
        </w:tc>
        <w:tc>
          <w:tcPr>
            <w:tcW w:w="4140" w:type="dxa"/>
            <w:tcMar>
              <w:top w:w="29" w:type="dxa"/>
              <w:left w:w="115" w:type="dxa"/>
              <w:bottom w:w="29" w:type="dxa"/>
              <w:right w:w="115" w:type="dxa"/>
            </w:tcMar>
          </w:tcPr>
          <w:p w14:paraId="4C904C78" w14:textId="77777777" w:rsidR="007F6776" w:rsidRPr="00E50926" w:rsidRDefault="007F6776" w:rsidP="00255BE1">
            <w:pPr>
              <w:rPr>
                <w:sz w:val="20"/>
              </w:rPr>
            </w:pPr>
            <w:r w:rsidRPr="00E50926">
              <w:t>Address:</w:t>
            </w:r>
          </w:p>
          <w:p w14:paraId="56D2880F" w14:textId="77777777" w:rsidR="00C37F8C" w:rsidRPr="00C37F8C" w:rsidRDefault="00C37F8C" w:rsidP="00C37F8C">
            <w:pPr>
              <w:pStyle w:val="ReturnAddress"/>
              <w:framePr w:w="0" w:hRule="auto" w:wrap="auto" w:vAnchor="margin" w:hAnchor="text" w:xAlign="left" w:yAlign="inline"/>
              <w:jc w:val="left"/>
              <w:rPr>
                <w:b/>
                <w:sz w:val="20"/>
              </w:rPr>
            </w:pPr>
            <w:r w:rsidRPr="00C37F8C">
              <w:rPr>
                <w:b/>
                <w:sz w:val="20"/>
              </w:rPr>
              <w:t>Virtusa (UK) Ltd</w:t>
            </w:r>
          </w:p>
          <w:p w14:paraId="65BA99F0" w14:textId="77777777" w:rsidR="00C37F8C" w:rsidRPr="00C37F8C" w:rsidRDefault="00C37F8C" w:rsidP="00C37F8C">
            <w:pPr>
              <w:pStyle w:val="ReturnAddress"/>
              <w:framePr w:w="0" w:hRule="auto" w:wrap="auto" w:vAnchor="margin" w:hAnchor="text" w:xAlign="left" w:yAlign="inline"/>
              <w:jc w:val="left"/>
              <w:rPr>
                <w:sz w:val="20"/>
              </w:rPr>
            </w:pPr>
            <w:r w:rsidRPr="00C37F8C">
              <w:rPr>
                <w:sz w:val="20"/>
              </w:rPr>
              <w:t>Level 8</w:t>
            </w:r>
          </w:p>
          <w:p w14:paraId="42B07B02" w14:textId="77777777" w:rsidR="00C37F8C" w:rsidRPr="00C37F8C" w:rsidRDefault="00C37F8C" w:rsidP="00C37F8C">
            <w:pPr>
              <w:pStyle w:val="ReturnAddress"/>
              <w:framePr w:w="0" w:hRule="auto" w:wrap="auto" w:vAnchor="margin" w:hAnchor="text" w:xAlign="left" w:yAlign="inline"/>
              <w:jc w:val="left"/>
              <w:rPr>
                <w:sz w:val="20"/>
              </w:rPr>
            </w:pPr>
            <w:r w:rsidRPr="00C37F8C">
              <w:rPr>
                <w:sz w:val="20"/>
              </w:rPr>
              <w:t>26 Finsbury Square</w:t>
            </w:r>
            <w:r w:rsidRPr="00C37F8C">
              <w:rPr>
                <w:sz w:val="20"/>
              </w:rPr>
              <w:br/>
              <w:t>London</w:t>
            </w:r>
            <w:r w:rsidRPr="00C37F8C">
              <w:rPr>
                <w:sz w:val="20"/>
              </w:rPr>
              <w:br/>
              <w:t>EC2A 1D</w:t>
            </w:r>
          </w:p>
          <w:p w14:paraId="076BC802" w14:textId="77777777" w:rsidR="00C37F8C" w:rsidRDefault="00C37F8C" w:rsidP="00C37F8C">
            <w:pPr>
              <w:pStyle w:val="ReturnAddress"/>
              <w:framePr w:w="0" w:hRule="auto" w:wrap="auto" w:vAnchor="margin" w:hAnchor="text" w:xAlign="left" w:yAlign="inline"/>
            </w:pPr>
            <w:r>
              <w:t xml:space="preserve">E-mail: </w:t>
            </w:r>
            <w:hyperlink r:id="rId19" w:history="1">
              <w:r>
                <w:rPr>
                  <w:rStyle w:val="Hyperlink"/>
                </w:rPr>
                <w:t>info@virtusa.com</w:t>
              </w:r>
            </w:hyperlink>
          </w:p>
          <w:p w14:paraId="4CE4A4C1" w14:textId="77777777" w:rsidR="00C37F8C" w:rsidRDefault="00C37F8C" w:rsidP="00C37F8C">
            <w:pPr>
              <w:pStyle w:val="ReturnAddress"/>
              <w:framePr w:w="0" w:hRule="auto" w:wrap="auto" w:vAnchor="margin" w:hAnchor="text" w:xAlign="left" w:yAlign="inline"/>
            </w:pPr>
            <w:r>
              <w:t xml:space="preserve">URL: </w:t>
            </w:r>
            <w:hyperlink r:id="rId20" w:history="1">
              <w:r>
                <w:rPr>
                  <w:rStyle w:val="Hyperlink"/>
                </w:rPr>
                <w:t>www.virtusa.com</w:t>
              </w:r>
            </w:hyperlink>
          </w:p>
          <w:p w14:paraId="7A916A82" w14:textId="77777777" w:rsidR="00016D64" w:rsidRPr="00513C50" w:rsidRDefault="00016D64" w:rsidP="00016D64">
            <w:pPr>
              <w:pStyle w:val="ReturnAddress"/>
              <w:framePr w:w="0" w:hRule="auto" w:wrap="auto" w:vAnchor="margin" w:hAnchor="text" w:xAlign="left" w:yAlign="inline"/>
            </w:pPr>
          </w:p>
        </w:tc>
      </w:tr>
    </w:tbl>
    <w:p w14:paraId="7532BB5C" w14:textId="77777777" w:rsidR="00295D4F" w:rsidRDefault="00295D4F" w:rsidP="00C37F8C">
      <w:pPr>
        <w:pStyle w:val="Heading1"/>
        <w:numPr>
          <w:ilvl w:val="0"/>
          <w:numId w:val="0"/>
        </w:numPr>
      </w:pPr>
    </w:p>
    <w:p w14:paraId="364ABA0C" w14:textId="77777777" w:rsidR="00295D4F" w:rsidRDefault="00295D4F" w:rsidP="00295D4F">
      <w:pPr>
        <w:tabs>
          <w:tab w:val="left" w:pos="7526"/>
        </w:tabs>
      </w:pPr>
      <w:r>
        <w:tab/>
      </w:r>
    </w:p>
    <w:p w14:paraId="6BD0417D" w14:textId="77777777" w:rsidR="009B11F2" w:rsidRPr="00295D4F" w:rsidRDefault="00295D4F" w:rsidP="00295D4F">
      <w:pPr>
        <w:tabs>
          <w:tab w:val="left" w:pos="7526"/>
        </w:tabs>
        <w:sectPr w:rsidR="009B11F2" w:rsidRPr="00295D4F" w:rsidSect="00237532">
          <w:pgSz w:w="12240" w:h="15840"/>
          <w:pgMar w:top="1440" w:right="1800" w:bottom="1440" w:left="1800" w:header="720" w:footer="720" w:gutter="0"/>
          <w:pgNumType w:start="1"/>
          <w:cols w:space="720"/>
          <w:docGrid w:linePitch="360"/>
        </w:sectPr>
      </w:pPr>
      <w:r>
        <w:tab/>
      </w:r>
    </w:p>
    <w:p w14:paraId="2F6D3E2A" w14:textId="5CABF6FD" w:rsidR="002610BC" w:rsidRDefault="002610BC" w:rsidP="00C72E3D">
      <w:pPr>
        <w:pStyle w:val="Heading1"/>
        <w:pageBreakBefore/>
        <w:numPr>
          <w:ilvl w:val="0"/>
          <w:numId w:val="3"/>
        </w:numPr>
        <w:ind w:left="431" w:hanging="431"/>
        <w:jc w:val="left"/>
      </w:pPr>
      <w:bookmarkStart w:id="29" w:name="_Toc476148002"/>
      <w:r w:rsidRPr="00513C50">
        <w:lastRenderedPageBreak/>
        <w:t>Introduction</w:t>
      </w:r>
      <w:bookmarkEnd w:id="23"/>
      <w:bookmarkEnd w:id="24"/>
      <w:bookmarkEnd w:id="29"/>
    </w:p>
    <w:p w14:paraId="0CF69E83" w14:textId="77777777" w:rsidR="00CD4A4E" w:rsidRPr="00FA7D97" w:rsidRDefault="00CD4A4E">
      <w:pPr>
        <w:pStyle w:val="Heading2"/>
        <w:ind w:left="720" w:hanging="720"/>
        <w:rPr>
          <w:highlight w:val="yellow"/>
        </w:rPr>
      </w:pPr>
      <w:bookmarkStart w:id="30" w:name="_Toc476148003"/>
      <w:r w:rsidRPr="00FA7D97">
        <w:rPr>
          <w:highlight w:val="yellow"/>
        </w:rPr>
        <w:t>MDM Platform Overview</w:t>
      </w:r>
      <w:bookmarkEnd w:id="30"/>
    </w:p>
    <w:p w14:paraId="6C2BC57A" w14:textId="77777777" w:rsidR="006A2DBF" w:rsidRDefault="006A2DBF" w:rsidP="006A2DBF"/>
    <w:p w14:paraId="6643DADF" w14:textId="77777777" w:rsidR="006A2DBF" w:rsidRDefault="006A2DBF" w:rsidP="006A2DBF">
      <w:pPr>
        <w:rPr>
          <w:sz w:val="20"/>
        </w:rPr>
      </w:pPr>
      <w:r w:rsidRPr="006A2DBF">
        <w:rPr>
          <w:sz w:val="20"/>
        </w:rPr>
        <w:t>Home</w:t>
      </w:r>
      <w:r w:rsidR="00567759">
        <w:rPr>
          <w:sz w:val="20"/>
        </w:rPr>
        <w:t>S</w:t>
      </w:r>
      <w:r w:rsidRPr="006A2DBF">
        <w:rPr>
          <w:sz w:val="20"/>
        </w:rPr>
        <w:t>erve is looking to transform its customer experience by moving to cus</w:t>
      </w:r>
      <w:r>
        <w:rPr>
          <w:sz w:val="20"/>
        </w:rPr>
        <w:t>tomer centric stack through Unity Programme</w:t>
      </w:r>
      <w:r w:rsidRPr="006A2DBF">
        <w:rPr>
          <w:sz w:val="20"/>
        </w:rPr>
        <w:t xml:space="preserve">. Key </w:t>
      </w:r>
      <w:r>
        <w:rPr>
          <w:sz w:val="20"/>
        </w:rPr>
        <w:t>Objectives of the programme are,</w:t>
      </w:r>
    </w:p>
    <w:p w14:paraId="54307919" w14:textId="77777777" w:rsidR="006A2DBF" w:rsidRDefault="006A2DBF" w:rsidP="006A2DBF">
      <w:pPr>
        <w:rPr>
          <w:sz w:val="20"/>
        </w:rPr>
      </w:pPr>
    </w:p>
    <w:p w14:paraId="62A296FC" w14:textId="77777777" w:rsidR="006A2DBF" w:rsidRDefault="006A2DBF" w:rsidP="008C6CCE">
      <w:pPr>
        <w:pStyle w:val="ListParagraph"/>
        <w:numPr>
          <w:ilvl w:val="0"/>
          <w:numId w:val="8"/>
        </w:numPr>
        <w:rPr>
          <w:sz w:val="20"/>
        </w:rPr>
      </w:pPr>
      <w:r w:rsidRPr="006A2DBF">
        <w:rPr>
          <w:sz w:val="20"/>
        </w:rPr>
        <w:t>Transform into a customer-centric business, efficiently offering right product mix via multiple digital channels</w:t>
      </w:r>
    </w:p>
    <w:p w14:paraId="128738C3" w14:textId="77777777" w:rsidR="006A2DBF" w:rsidRDefault="006A2DBF" w:rsidP="008C6CCE">
      <w:pPr>
        <w:pStyle w:val="ListParagraph"/>
        <w:numPr>
          <w:ilvl w:val="0"/>
          <w:numId w:val="8"/>
        </w:numPr>
        <w:rPr>
          <w:sz w:val="20"/>
        </w:rPr>
      </w:pPr>
      <w:r w:rsidRPr="006A2DBF">
        <w:rPr>
          <w:sz w:val="20"/>
        </w:rPr>
        <w:t>Grow by reducing cycle time to launch new products and integrating new partners</w:t>
      </w:r>
    </w:p>
    <w:p w14:paraId="689943F0" w14:textId="77777777" w:rsidR="006A2DBF" w:rsidRDefault="006A2DBF" w:rsidP="008C6CCE">
      <w:pPr>
        <w:pStyle w:val="ListParagraph"/>
        <w:numPr>
          <w:ilvl w:val="0"/>
          <w:numId w:val="8"/>
        </w:numPr>
        <w:rPr>
          <w:sz w:val="20"/>
        </w:rPr>
      </w:pPr>
      <w:r w:rsidRPr="006A2DBF">
        <w:rPr>
          <w:sz w:val="20"/>
        </w:rPr>
        <w:t>Engage with customers via the channel they desire and the right product, with a single customer ‘account’</w:t>
      </w:r>
    </w:p>
    <w:p w14:paraId="5AD049BE" w14:textId="77777777" w:rsidR="006A2DBF" w:rsidRDefault="006A2DBF" w:rsidP="006A2DBF">
      <w:pPr>
        <w:rPr>
          <w:sz w:val="20"/>
        </w:rPr>
      </w:pPr>
    </w:p>
    <w:p w14:paraId="03A9EC06" w14:textId="77777777" w:rsidR="00DD1628" w:rsidRDefault="00975B70" w:rsidP="006A2DBF">
      <w:pPr>
        <w:rPr>
          <w:sz w:val="20"/>
        </w:rPr>
      </w:pPr>
      <w:r>
        <w:rPr>
          <w:sz w:val="20"/>
        </w:rPr>
        <w:t xml:space="preserve">Master Data Management (MDM) </w:t>
      </w:r>
      <w:r w:rsidRPr="00975B70">
        <w:rPr>
          <w:sz w:val="20"/>
        </w:rPr>
        <w:t>comprises the processes, governance, policies, standards and tools that consistently define and manage the critical data of an organization to provide a single point of reference</w:t>
      </w:r>
      <w:r w:rsidR="00DD1628">
        <w:rPr>
          <w:sz w:val="20"/>
        </w:rPr>
        <w:t xml:space="preserve">. </w:t>
      </w:r>
    </w:p>
    <w:p w14:paraId="28D0482C" w14:textId="77777777" w:rsidR="00DD1628" w:rsidRDefault="00DD1628" w:rsidP="006A2DBF">
      <w:pPr>
        <w:rPr>
          <w:sz w:val="20"/>
        </w:rPr>
      </w:pPr>
    </w:p>
    <w:p w14:paraId="2B5B92EB" w14:textId="574BA36E" w:rsidR="00CB51D5" w:rsidRDefault="00DD1628" w:rsidP="006A2DBF">
      <w:pPr>
        <w:rPr>
          <w:sz w:val="20"/>
        </w:rPr>
      </w:pPr>
      <w:r>
        <w:rPr>
          <w:sz w:val="20"/>
        </w:rPr>
        <w:t>In Home</w:t>
      </w:r>
      <w:r w:rsidR="00567759">
        <w:rPr>
          <w:sz w:val="20"/>
        </w:rPr>
        <w:t>S</w:t>
      </w:r>
      <w:r>
        <w:rPr>
          <w:sz w:val="20"/>
        </w:rPr>
        <w:t xml:space="preserve">erve, </w:t>
      </w:r>
      <w:r w:rsidR="00BC723E">
        <w:rPr>
          <w:sz w:val="20"/>
        </w:rPr>
        <w:t xml:space="preserve">the strategic platform </w:t>
      </w:r>
      <w:r w:rsidR="00F92DD3">
        <w:rPr>
          <w:sz w:val="20"/>
        </w:rPr>
        <w:t>is using</w:t>
      </w:r>
      <w:r w:rsidR="00BC723E">
        <w:rPr>
          <w:sz w:val="20"/>
        </w:rPr>
        <w:t xml:space="preserve"> MDM system</w:t>
      </w:r>
      <w:r>
        <w:rPr>
          <w:sz w:val="20"/>
        </w:rPr>
        <w:t xml:space="preserve"> to consolidate the customer/prospect information from various source systems for operational and marketing use. The following diagram outlines the overall MDM Platform architecture.</w:t>
      </w:r>
    </w:p>
    <w:p w14:paraId="732019DC" w14:textId="77777777" w:rsidR="00CB51D5" w:rsidRDefault="00CB51D5" w:rsidP="006A2DBF">
      <w:pPr>
        <w:rPr>
          <w:sz w:val="20"/>
        </w:rPr>
      </w:pPr>
    </w:p>
    <w:commentRangeStart w:id="31"/>
    <w:p w14:paraId="167DE39D" w14:textId="291D0A12" w:rsidR="00CB51D5" w:rsidRDefault="00D943A8" w:rsidP="00CB51D5">
      <w:r>
        <w:object w:dxaOrig="12856" w:dyaOrig="7231" w14:anchorId="3CA9584A">
          <v:shape id="_x0000_i1025" type="#_x0000_t75" style="width:492pt;height:276.75pt" o:ole="">
            <v:imagedata r:id="rId21" o:title=""/>
          </v:shape>
          <o:OLEObject Type="Embed" ProgID="Visio.Drawing.15" ShapeID="_x0000_i1025" DrawAspect="Content" ObjectID="_1587996576" r:id="rId22"/>
        </w:object>
      </w:r>
      <w:commentRangeEnd w:id="31"/>
      <w:r>
        <w:rPr>
          <w:rStyle w:val="CommentReference"/>
        </w:rPr>
        <w:commentReference w:id="31"/>
      </w:r>
    </w:p>
    <w:p w14:paraId="318CFA9E" w14:textId="77777777" w:rsidR="00CB51D5" w:rsidRDefault="00CB51D5" w:rsidP="006A2DBF">
      <w:pPr>
        <w:rPr>
          <w:sz w:val="20"/>
        </w:rPr>
      </w:pPr>
    </w:p>
    <w:p w14:paraId="577A6176" w14:textId="53F3C375" w:rsidR="00FA7D97" w:rsidRDefault="00453001" w:rsidP="00FA7D97">
      <w:pPr>
        <w:jc w:val="center"/>
      </w:pPr>
      <w:r>
        <w:rPr>
          <w:noProof/>
        </w:rPr>
        <mc:AlternateContent>
          <mc:Choice Requires="wps">
            <w:drawing>
              <wp:anchor distT="0" distB="0" distL="114300" distR="114300" simplePos="0" relativeHeight="251665408" behindDoc="0" locked="0" layoutInCell="1" allowOverlap="1" wp14:anchorId="1BFC931B" wp14:editId="0F4D42A8">
                <wp:simplePos x="0" y="0"/>
                <wp:positionH relativeFrom="margin">
                  <wp:posOffset>4800600</wp:posOffset>
                </wp:positionH>
                <wp:positionV relativeFrom="paragraph">
                  <wp:posOffset>2743200</wp:posOffset>
                </wp:positionV>
                <wp:extent cx="685800" cy="552450"/>
                <wp:effectExtent l="0" t="0" r="0" b="0"/>
                <wp:wrapNone/>
                <wp:docPr id="6" name="Rectangle 6"/>
                <wp:cNvGraphicFramePr/>
                <a:graphic xmlns:a="http://schemas.openxmlformats.org/drawingml/2006/main">
                  <a:graphicData uri="http://schemas.microsoft.com/office/word/2010/wordprocessingShape">
                    <wps:wsp>
                      <wps:cNvSpPr/>
                      <wps:spPr>
                        <a:xfrm>
                          <a:off x="0" y="0"/>
                          <a:ext cx="685800" cy="5524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F40D" id="Rectangle 6" o:spid="_x0000_s1026" style="position:absolute;margin-left:378pt;margin-top:3in;width:54pt;height:4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" filled="f" stroked="f" strokeweight="2pt">
                <w10:wrap anchorx="margin"/>
              </v:rect>
            </w:pict>
          </mc:Fallback>
        </mc:AlternateContent>
      </w:r>
      <w:r w:rsidR="00FA7D97">
        <w:rPr>
          <w:noProof/>
        </w:rPr>
        <mc:AlternateContent>
          <mc:Choice Requires="wps">
            <w:drawing>
              <wp:anchor distT="0" distB="0" distL="114300" distR="114300" simplePos="0" relativeHeight="251652096" behindDoc="0" locked="0" layoutInCell="1" allowOverlap="1" wp14:anchorId="4BE56914" wp14:editId="3AFD011A">
                <wp:simplePos x="0" y="0"/>
                <wp:positionH relativeFrom="margin">
                  <wp:align>right</wp:align>
                </wp:positionH>
                <wp:positionV relativeFrom="paragraph">
                  <wp:posOffset>2763851</wp:posOffset>
                </wp:positionV>
                <wp:extent cx="539750" cy="482600"/>
                <wp:effectExtent l="57150" t="38100" r="69850" b="88900"/>
                <wp:wrapNone/>
                <wp:docPr id="4" name="Rectangle 4"/>
                <wp:cNvGraphicFramePr/>
                <a:graphic xmlns:a="http://schemas.openxmlformats.org/drawingml/2006/main">
                  <a:graphicData uri="http://schemas.microsoft.com/office/word/2010/wordprocessingShape">
                    <wps:wsp>
                      <wps:cNvSpPr/>
                      <wps:spPr>
                        <a:xfrm>
                          <a:off x="0" y="0"/>
                          <a:ext cx="539750" cy="482600"/>
                        </a:xfrm>
                        <a:prstGeom prst="rect">
                          <a:avLst/>
                        </a:prstGeom>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14:paraId="17BB48B0" w14:textId="77777777" w:rsidR="00F02C71" w:rsidRPr="00C6676E" w:rsidRDefault="00F02C71" w:rsidP="00FA7D97">
                            <w:pPr>
                              <w:tabs>
                                <w:tab w:val="left" w:pos="950"/>
                              </w:tabs>
                              <w:jc w:val="center"/>
                              <w:rPr>
                                <w:b/>
                                <w:sz w:val="14"/>
                                <w:szCs w:val="14"/>
                              </w:rPr>
                            </w:pPr>
                            <w:r w:rsidRPr="00C6676E">
                              <w:rPr>
                                <w:b/>
                                <w:sz w:val="14"/>
                                <w:szCs w:val="14"/>
                              </w:rPr>
                              <w:t>CTI</w:t>
                            </w:r>
                          </w:p>
                          <w:p w14:paraId="06E0405D" w14:textId="77777777" w:rsidR="00F02C71" w:rsidRPr="00C6676E" w:rsidRDefault="00F02C71" w:rsidP="00FA7D97">
                            <w:pPr>
                              <w:tabs>
                                <w:tab w:val="left" w:pos="950"/>
                              </w:tabs>
                              <w:jc w:val="center"/>
                              <w:rPr>
                                <w:sz w:val="10"/>
                                <w:szCs w:val="10"/>
                              </w:rPr>
                            </w:pPr>
                            <w:r w:rsidRPr="00C6676E">
                              <w:rPr>
                                <w:sz w:val="10"/>
                                <w:szCs w:val="10"/>
                              </w:rPr>
                              <w:t>New calling system</w:t>
                            </w:r>
                          </w:p>
                          <w:p w14:paraId="6411DAA4" w14:textId="77777777" w:rsidR="00F02C71" w:rsidRPr="00C6676E" w:rsidRDefault="00F02C71" w:rsidP="00FA7D97">
                            <w:pPr>
                              <w:jc w:val="center"/>
                              <w:rPr>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56914" id="Rectangle 4" o:spid="_x0000_s1026" style="position:absolute;left:0;text-align:left;margin-left:-8.7pt;margin-top:217.65pt;width:42.5pt;height:38pt;z-index:251652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" fillcolor="#a7bfde [1620]" strokecolor="black [3213]">
                <v:fill color2="#e4ecf5 [500]" rotate="t" angle="180" colors="0 #a3c4ff;22938f #bfd5ff;1 #e5eeff" focus="100%" type="gradient"/>
                <v:shadow on="t" color="black" opacity="24903f" origin=",.5" offset="0,.55556mm"/>
                <v:textbox>
                  <w:txbxContent>
                    <w:p w14:paraId="17BB48B0" w14:textId="77777777" w:rsidR="00F02C71" w:rsidRPr="00C6676E" w:rsidRDefault="00F02C71" w:rsidP="00FA7D97">
                      <w:pPr>
                        <w:tabs>
                          <w:tab w:val="left" w:pos="950"/>
                        </w:tabs>
                        <w:jc w:val="center"/>
                        <w:rPr>
                          <w:b/>
                          <w:sz w:val="14"/>
                          <w:szCs w:val="14"/>
                        </w:rPr>
                      </w:pPr>
                      <w:r w:rsidRPr="00C6676E">
                        <w:rPr>
                          <w:b/>
                          <w:sz w:val="14"/>
                          <w:szCs w:val="14"/>
                        </w:rPr>
                        <w:t>CTI</w:t>
                      </w:r>
                    </w:p>
                    <w:p w14:paraId="06E0405D" w14:textId="77777777" w:rsidR="00F02C71" w:rsidRPr="00C6676E" w:rsidRDefault="00F02C71" w:rsidP="00FA7D97">
                      <w:pPr>
                        <w:tabs>
                          <w:tab w:val="left" w:pos="950"/>
                        </w:tabs>
                        <w:jc w:val="center"/>
                        <w:rPr>
                          <w:sz w:val="10"/>
                          <w:szCs w:val="10"/>
                        </w:rPr>
                      </w:pPr>
                      <w:r w:rsidRPr="00C6676E">
                        <w:rPr>
                          <w:sz w:val="10"/>
                          <w:szCs w:val="10"/>
                        </w:rPr>
                        <w:t>New calling system</w:t>
                      </w:r>
                    </w:p>
                    <w:p w14:paraId="6411DAA4" w14:textId="77777777" w:rsidR="00F02C71" w:rsidRPr="00C6676E" w:rsidRDefault="00F02C71" w:rsidP="00FA7D97">
                      <w:pPr>
                        <w:jc w:val="center"/>
                        <w:rPr>
                          <w:sz w:val="14"/>
                          <w:szCs w:val="1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A84171">
        <w:rPr>
          <w:rStyle w:val="CommentReference"/>
        </w:rPr>
        <w:commentReference w:id="32"/>
      </w:r>
    </w:p>
    <w:p w14:paraId="0CF9C363" w14:textId="77777777" w:rsidR="007C749D" w:rsidRDefault="007C749D" w:rsidP="006A2DBF">
      <w:pPr>
        <w:rPr>
          <w:sz w:val="20"/>
        </w:rPr>
      </w:pPr>
    </w:p>
    <w:p w14:paraId="64C9666F" w14:textId="77777777" w:rsidR="00CD4A4E" w:rsidRDefault="004B039B" w:rsidP="00CD4A4E">
      <w:r w:rsidRPr="004B039B">
        <w:lastRenderedPageBreak/>
        <w:t xml:space="preserve"> </w:t>
      </w:r>
    </w:p>
    <w:p w14:paraId="1D6B9661" w14:textId="77777777" w:rsidR="007C749D" w:rsidRDefault="007C749D" w:rsidP="00CD4A4E">
      <w:pPr>
        <w:rPr>
          <w:b/>
          <w:sz w:val="20"/>
        </w:rPr>
      </w:pPr>
    </w:p>
    <w:p w14:paraId="4374C9DA" w14:textId="77777777" w:rsidR="007C749D" w:rsidRDefault="007C749D" w:rsidP="00CD4A4E">
      <w:pPr>
        <w:rPr>
          <w:b/>
          <w:sz w:val="20"/>
        </w:rPr>
      </w:pPr>
    </w:p>
    <w:p w14:paraId="72707607" w14:textId="77777777" w:rsidR="00CD4A4E" w:rsidRPr="00EB1D76" w:rsidRDefault="001F725A" w:rsidP="00CD4A4E">
      <w:pPr>
        <w:rPr>
          <w:b/>
        </w:rPr>
      </w:pPr>
      <w:r w:rsidRPr="00EB1D76">
        <w:rPr>
          <w:b/>
          <w:sz w:val="20"/>
        </w:rPr>
        <w:t>This technical design</w:t>
      </w:r>
      <w:r w:rsidR="00EB1D76" w:rsidRPr="00EB1D76">
        <w:rPr>
          <w:b/>
          <w:sz w:val="20"/>
        </w:rPr>
        <w:t xml:space="preserve"> document</w:t>
      </w:r>
      <w:r w:rsidRPr="00EB1D76">
        <w:rPr>
          <w:b/>
          <w:sz w:val="20"/>
        </w:rPr>
        <w:t xml:space="preserve"> covers the MDM and Pega</w:t>
      </w:r>
      <w:r w:rsidR="00ED0E31">
        <w:rPr>
          <w:b/>
          <w:sz w:val="20"/>
        </w:rPr>
        <w:t>/Ensura</w:t>
      </w:r>
      <w:r w:rsidR="00BD38B2">
        <w:rPr>
          <w:b/>
          <w:sz w:val="20"/>
        </w:rPr>
        <w:t>/Alfresco</w:t>
      </w:r>
      <w:r w:rsidRPr="00EB1D76">
        <w:rPr>
          <w:b/>
          <w:sz w:val="20"/>
        </w:rPr>
        <w:t xml:space="preserve"> </w:t>
      </w:r>
      <w:r w:rsidR="00002B0A">
        <w:rPr>
          <w:b/>
          <w:sz w:val="20"/>
        </w:rPr>
        <w:t xml:space="preserve">Real Time </w:t>
      </w:r>
      <w:r w:rsidRPr="00EB1D76">
        <w:rPr>
          <w:b/>
          <w:sz w:val="20"/>
        </w:rPr>
        <w:t xml:space="preserve">integration mechanism </w:t>
      </w:r>
      <w:r w:rsidR="00002B0A">
        <w:rPr>
          <w:b/>
          <w:sz w:val="20"/>
        </w:rPr>
        <w:t xml:space="preserve">and Updates for Release </w:t>
      </w:r>
      <w:r w:rsidR="00BD38B2">
        <w:rPr>
          <w:b/>
          <w:sz w:val="20"/>
        </w:rPr>
        <w:t>5</w:t>
      </w:r>
      <w:r w:rsidR="00002B0A">
        <w:rPr>
          <w:b/>
          <w:sz w:val="20"/>
        </w:rPr>
        <w:t xml:space="preserve"> </w:t>
      </w:r>
      <w:r w:rsidRPr="00EB1D76">
        <w:rPr>
          <w:b/>
          <w:sz w:val="20"/>
        </w:rPr>
        <w:t xml:space="preserve">highlighted </w:t>
      </w:r>
      <w:r w:rsidR="00002B0A">
        <w:rPr>
          <w:b/>
          <w:sz w:val="20"/>
        </w:rPr>
        <w:t>in red</w:t>
      </w:r>
      <w:r w:rsidR="00AD0800" w:rsidRPr="00EB1D76">
        <w:rPr>
          <w:b/>
          <w:sz w:val="20"/>
        </w:rPr>
        <w:t xml:space="preserve"> </w:t>
      </w:r>
      <w:r w:rsidR="00002B0A">
        <w:rPr>
          <w:b/>
          <w:sz w:val="20"/>
        </w:rPr>
        <w:t>border</w:t>
      </w:r>
      <w:r w:rsidR="00AD0800" w:rsidRPr="00EB1D76">
        <w:rPr>
          <w:b/>
          <w:sz w:val="20"/>
        </w:rPr>
        <w:t xml:space="preserve"> line</w:t>
      </w:r>
      <w:r w:rsidR="00EB1D76" w:rsidRPr="00EB1D76">
        <w:rPr>
          <w:b/>
          <w:sz w:val="20"/>
        </w:rPr>
        <w:t xml:space="preserve"> in the above diagram</w:t>
      </w:r>
    </w:p>
    <w:p w14:paraId="5F6CCF78" w14:textId="77777777" w:rsidR="00CD4A4E" w:rsidRDefault="00CD4A4E" w:rsidP="00CD4A4E">
      <w:pPr>
        <w:rPr>
          <w:b/>
        </w:rPr>
      </w:pPr>
    </w:p>
    <w:p w14:paraId="6C602235" w14:textId="77777777" w:rsidR="00F92DD3" w:rsidRDefault="00F92DD3" w:rsidP="00CD4A4E">
      <w:pPr>
        <w:rPr>
          <w:sz w:val="20"/>
        </w:rPr>
      </w:pPr>
      <w:r>
        <w:rPr>
          <w:sz w:val="20"/>
        </w:rPr>
        <w:t>There are Real time services that are delivered in the previous releases of Unity Programme for Manage Party information in MDM as indicated below</w:t>
      </w:r>
    </w:p>
    <w:p w14:paraId="3F0D2F82" w14:textId="77777777" w:rsidR="00F92DD3" w:rsidRDefault="00F92DD3" w:rsidP="00CD4A4E">
      <w:pPr>
        <w:rPr>
          <w:sz w:val="20"/>
        </w:rPr>
      </w:pPr>
      <w:r>
        <w:rPr>
          <w:sz w:val="20"/>
        </w:rPr>
        <w:t>Services,</w:t>
      </w:r>
    </w:p>
    <w:p w14:paraId="77E46990" w14:textId="1D826C01" w:rsidR="00F92DD3" w:rsidRPr="00D943A8" w:rsidRDefault="00F92DD3" w:rsidP="00D943A8">
      <w:pPr>
        <w:pStyle w:val="ListParagraph"/>
        <w:numPr>
          <w:ilvl w:val="0"/>
          <w:numId w:val="8"/>
        </w:numPr>
        <w:rPr>
          <w:sz w:val="20"/>
        </w:rPr>
      </w:pPr>
      <w:r>
        <w:rPr>
          <w:sz w:val="20"/>
        </w:rPr>
        <w:t>Create Party</w:t>
      </w:r>
      <w:r w:rsidR="00D943A8" w:rsidRPr="00D943A8">
        <w:rPr>
          <w:sz w:val="20"/>
        </w:rPr>
        <w:t xml:space="preserve"> </w:t>
      </w:r>
      <w:r w:rsidR="00D943A8">
        <w:rPr>
          <w:sz w:val="20"/>
        </w:rPr>
        <w:t>Service</w:t>
      </w:r>
    </w:p>
    <w:p w14:paraId="10B2A344" w14:textId="2B9F8BF1" w:rsidR="00F92DD3" w:rsidRPr="00D943A8" w:rsidRDefault="00F92DD3" w:rsidP="00D943A8">
      <w:pPr>
        <w:pStyle w:val="ListParagraph"/>
        <w:numPr>
          <w:ilvl w:val="0"/>
          <w:numId w:val="8"/>
        </w:numPr>
        <w:rPr>
          <w:sz w:val="20"/>
        </w:rPr>
      </w:pPr>
      <w:r w:rsidRPr="006252A3">
        <w:rPr>
          <w:sz w:val="20"/>
        </w:rPr>
        <w:t>Update Party</w:t>
      </w:r>
      <w:r w:rsidR="00D943A8">
        <w:rPr>
          <w:sz w:val="20"/>
        </w:rPr>
        <w:t xml:space="preserve"> Service</w:t>
      </w:r>
    </w:p>
    <w:p w14:paraId="302E1530" w14:textId="094240E9" w:rsidR="00F92DD3" w:rsidRPr="006252A3" w:rsidRDefault="00F92DD3" w:rsidP="008C6CCE">
      <w:pPr>
        <w:pStyle w:val="ListParagraph"/>
        <w:numPr>
          <w:ilvl w:val="0"/>
          <w:numId w:val="8"/>
        </w:numPr>
        <w:rPr>
          <w:sz w:val="20"/>
        </w:rPr>
      </w:pPr>
      <w:r w:rsidRPr="006252A3">
        <w:rPr>
          <w:sz w:val="20"/>
        </w:rPr>
        <w:t>Get Party</w:t>
      </w:r>
      <w:r w:rsidR="00D943A8">
        <w:rPr>
          <w:sz w:val="20"/>
        </w:rPr>
        <w:t xml:space="preserve"> Service</w:t>
      </w:r>
    </w:p>
    <w:p w14:paraId="72EF8FBA" w14:textId="77777777" w:rsidR="005B55F2" w:rsidRPr="006252A3" w:rsidRDefault="005B55F2" w:rsidP="008C6CCE">
      <w:pPr>
        <w:pStyle w:val="ListParagraph"/>
        <w:numPr>
          <w:ilvl w:val="0"/>
          <w:numId w:val="8"/>
        </w:numPr>
        <w:rPr>
          <w:sz w:val="20"/>
        </w:rPr>
      </w:pPr>
      <w:r w:rsidRPr="006252A3">
        <w:rPr>
          <w:sz w:val="20"/>
        </w:rPr>
        <w:t>GetDocumentDetails Service</w:t>
      </w:r>
    </w:p>
    <w:p w14:paraId="6B69C2BC" w14:textId="45F9CDEE" w:rsidR="00F92DD3" w:rsidRPr="00D943A8" w:rsidRDefault="00F92DD3" w:rsidP="00D943A8">
      <w:pPr>
        <w:pStyle w:val="ListParagraph"/>
        <w:numPr>
          <w:ilvl w:val="0"/>
          <w:numId w:val="8"/>
        </w:numPr>
        <w:rPr>
          <w:sz w:val="20"/>
        </w:rPr>
      </w:pPr>
      <w:r w:rsidRPr="006252A3">
        <w:rPr>
          <w:sz w:val="20"/>
        </w:rPr>
        <w:t>Search Party</w:t>
      </w:r>
      <w:r w:rsidR="00D943A8">
        <w:rPr>
          <w:sz w:val="20"/>
        </w:rPr>
        <w:t xml:space="preserve"> Service</w:t>
      </w:r>
    </w:p>
    <w:p w14:paraId="5360A35A" w14:textId="77777777" w:rsidR="00AC25E2" w:rsidRPr="006252A3" w:rsidRDefault="00AC25E2" w:rsidP="008C6CCE">
      <w:pPr>
        <w:pStyle w:val="ListParagraph"/>
        <w:numPr>
          <w:ilvl w:val="0"/>
          <w:numId w:val="8"/>
        </w:numPr>
        <w:rPr>
          <w:sz w:val="20"/>
        </w:rPr>
      </w:pPr>
      <w:r w:rsidRPr="006252A3">
        <w:rPr>
          <w:sz w:val="20"/>
        </w:rPr>
        <w:t>Manage Customer Account Service</w:t>
      </w:r>
    </w:p>
    <w:p w14:paraId="3D6793AE" w14:textId="77777777" w:rsidR="005B55F2" w:rsidRPr="006252A3" w:rsidRDefault="005B55F2" w:rsidP="008C6CCE">
      <w:pPr>
        <w:pStyle w:val="ListParagraph"/>
        <w:numPr>
          <w:ilvl w:val="0"/>
          <w:numId w:val="8"/>
        </w:numPr>
        <w:rPr>
          <w:sz w:val="20"/>
        </w:rPr>
      </w:pPr>
      <w:r w:rsidRPr="006252A3">
        <w:rPr>
          <w:sz w:val="20"/>
        </w:rPr>
        <w:t>ManageDocumentDetails Service</w:t>
      </w:r>
    </w:p>
    <w:p w14:paraId="499947D6" w14:textId="7F8BCC7F" w:rsidR="00BF448A" w:rsidRPr="00D943A8" w:rsidRDefault="00BF448A" w:rsidP="00D943A8">
      <w:pPr>
        <w:pStyle w:val="ListParagraph"/>
        <w:numPr>
          <w:ilvl w:val="0"/>
          <w:numId w:val="8"/>
        </w:numPr>
        <w:rPr>
          <w:sz w:val="20"/>
        </w:rPr>
      </w:pPr>
      <w:r w:rsidRPr="006252A3">
        <w:rPr>
          <w:sz w:val="20"/>
        </w:rPr>
        <w:t>Duplicate Customer Check</w:t>
      </w:r>
      <w:r w:rsidR="00D943A8">
        <w:rPr>
          <w:sz w:val="20"/>
        </w:rPr>
        <w:t xml:space="preserve"> Service</w:t>
      </w:r>
    </w:p>
    <w:p w14:paraId="1865BD7A" w14:textId="77777777" w:rsidR="00F92DD3" w:rsidRDefault="00F92DD3" w:rsidP="00F92DD3">
      <w:pPr>
        <w:rPr>
          <w:sz w:val="20"/>
        </w:rPr>
      </w:pPr>
    </w:p>
    <w:p w14:paraId="1222B7E8" w14:textId="77777777" w:rsidR="00963037" w:rsidRDefault="00FA7ABB" w:rsidP="00F92DD3">
      <w:pPr>
        <w:rPr>
          <w:sz w:val="20"/>
        </w:rPr>
      </w:pPr>
      <w:r>
        <w:rPr>
          <w:sz w:val="20"/>
        </w:rPr>
        <w:t xml:space="preserve">As part of the current release the </w:t>
      </w:r>
      <w:r w:rsidR="00963037">
        <w:rPr>
          <w:sz w:val="20"/>
        </w:rPr>
        <w:t xml:space="preserve">PEGA &amp; Ensura use the </w:t>
      </w:r>
      <w:r>
        <w:rPr>
          <w:sz w:val="20"/>
        </w:rPr>
        <w:t xml:space="preserve">above services </w:t>
      </w:r>
      <w:r w:rsidR="00963037">
        <w:rPr>
          <w:sz w:val="20"/>
        </w:rPr>
        <w:t>and needs</w:t>
      </w:r>
      <w:r>
        <w:rPr>
          <w:sz w:val="20"/>
        </w:rPr>
        <w:t xml:space="preserve"> enhanced except Duplicate Customer Check. </w:t>
      </w:r>
      <w:r w:rsidR="00963037">
        <w:rPr>
          <w:sz w:val="20"/>
        </w:rPr>
        <w:t>Duplicate Cover Check is another service that is build and wi</w:t>
      </w:r>
      <w:r w:rsidR="004B19E2">
        <w:rPr>
          <w:sz w:val="20"/>
        </w:rPr>
        <w:t>ll be covered in other document. Please refer Appendix for more details</w:t>
      </w:r>
    </w:p>
    <w:p w14:paraId="58F5F6CD" w14:textId="77777777" w:rsidR="002610BC" w:rsidRPr="00513C50" w:rsidRDefault="00DC61A4">
      <w:pPr>
        <w:pStyle w:val="Heading2"/>
        <w:ind w:left="720" w:hanging="720"/>
      </w:pPr>
      <w:bookmarkStart w:id="33" w:name="_Toc476148004"/>
      <w:r>
        <w:t>Objective</w:t>
      </w:r>
      <w:bookmarkEnd w:id="33"/>
    </w:p>
    <w:p w14:paraId="6F0A072A" w14:textId="77777777" w:rsidR="0029077C" w:rsidRDefault="0029077C" w:rsidP="00695428">
      <w:pPr>
        <w:rPr>
          <w:color w:val="000000" w:themeColor="text1"/>
          <w:sz w:val="20"/>
        </w:rPr>
      </w:pPr>
    </w:p>
    <w:p w14:paraId="6EC1B74A" w14:textId="77777777" w:rsidR="00715970" w:rsidRDefault="00C74ED7" w:rsidP="00715970">
      <w:pPr>
        <w:rPr>
          <w:color w:val="000000" w:themeColor="text1"/>
          <w:sz w:val="20"/>
        </w:rPr>
      </w:pPr>
      <w:r>
        <w:rPr>
          <w:color w:val="000000" w:themeColor="text1"/>
          <w:sz w:val="20"/>
        </w:rPr>
        <w:t xml:space="preserve">This technical design outlines the integration of core customer/prospect details from </w:t>
      </w:r>
      <w:r w:rsidR="004B307C">
        <w:rPr>
          <w:color w:val="000000" w:themeColor="text1"/>
          <w:sz w:val="20"/>
        </w:rPr>
        <w:t>Ensura/</w:t>
      </w:r>
      <w:r>
        <w:rPr>
          <w:color w:val="000000" w:themeColor="text1"/>
          <w:sz w:val="20"/>
        </w:rPr>
        <w:t>Pega to MDM in Realtime</w:t>
      </w:r>
      <w:r w:rsidR="00606320">
        <w:rPr>
          <w:color w:val="000000" w:themeColor="text1"/>
          <w:sz w:val="20"/>
        </w:rPr>
        <w:t xml:space="preserve"> for Unity Programme (UK – R</w:t>
      </w:r>
      <w:r w:rsidR="00B710F0">
        <w:rPr>
          <w:color w:val="000000" w:themeColor="text1"/>
          <w:sz w:val="20"/>
        </w:rPr>
        <w:t>6</w:t>
      </w:r>
      <w:r w:rsidR="0018365B">
        <w:rPr>
          <w:color w:val="000000" w:themeColor="text1"/>
          <w:sz w:val="20"/>
        </w:rPr>
        <w:t>)</w:t>
      </w:r>
      <w:r>
        <w:rPr>
          <w:color w:val="000000" w:themeColor="text1"/>
          <w:sz w:val="20"/>
        </w:rPr>
        <w:t>.</w:t>
      </w:r>
      <w:r w:rsidR="00B255B4">
        <w:rPr>
          <w:color w:val="000000" w:themeColor="text1"/>
          <w:sz w:val="20"/>
        </w:rPr>
        <w:t xml:space="preserve"> </w:t>
      </w:r>
      <w:r w:rsidR="00715970" w:rsidRPr="00715970">
        <w:rPr>
          <w:color w:val="000000" w:themeColor="text1"/>
          <w:sz w:val="20"/>
        </w:rPr>
        <w:t xml:space="preserve">Key objectives of this </w:t>
      </w:r>
      <w:r w:rsidR="0018365B">
        <w:rPr>
          <w:color w:val="000000" w:themeColor="text1"/>
          <w:sz w:val="20"/>
        </w:rPr>
        <w:t xml:space="preserve">technical design </w:t>
      </w:r>
      <w:r w:rsidR="000A4B10">
        <w:rPr>
          <w:color w:val="000000" w:themeColor="text1"/>
          <w:sz w:val="20"/>
        </w:rPr>
        <w:t xml:space="preserve">document </w:t>
      </w:r>
      <w:r w:rsidR="0018365B">
        <w:rPr>
          <w:color w:val="000000" w:themeColor="text1"/>
          <w:sz w:val="20"/>
        </w:rPr>
        <w:t>is</w:t>
      </w:r>
      <w:r w:rsidR="00E71A87">
        <w:rPr>
          <w:color w:val="000000" w:themeColor="text1"/>
          <w:sz w:val="20"/>
        </w:rPr>
        <w:t xml:space="preserve"> to cover the following items to support the construction</w:t>
      </w:r>
      <w:r w:rsidR="00DC73CD">
        <w:rPr>
          <w:color w:val="000000" w:themeColor="text1"/>
          <w:sz w:val="20"/>
        </w:rPr>
        <w:t xml:space="preserve"> phase</w:t>
      </w:r>
      <w:r w:rsidR="00E71A87">
        <w:rPr>
          <w:color w:val="000000" w:themeColor="text1"/>
          <w:sz w:val="20"/>
        </w:rPr>
        <w:t>,</w:t>
      </w:r>
    </w:p>
    <w:p w14:paraId="18A1746B" w14:textId="77777777" w:rsidR="00B255B4" w:rsidRPr="00715970" w:rsidRDefault="00B255B4" w:rsidP="00715970">
      <w:pPr>
        <w:rPr>
          <w:color w:val="000000" w:themeColor="text1"/>
          <w:sz w:val="20"/>
        </w:rPr>
      </w:pPr>
    </w:p>
    <w:p w14:paraId="04FBDAF5" w14:textId="77777777" w:rsidR="00715970" w:rsidRPr="00715970" w:rsidRDefault="00715970" w:rsidP="008C6CCE">
      <w:pPr>
        <w:pStyle w:val="ListParagraph"/>
        <w:numPr>
          <w:ilvl w:val="0"/>
          <w:numId w:val="6"/>
        </w:numPr>
        <w:rPr>
          <w:color w:val="000000" w:themeColor="text1"/>
          <w:sz w:val="20"/>
        </w:rPr>
      </w:pPr>
      <w:r w:rsidRPr="00715970">
        <w:rPr>
          <w:color w:val="000000" w:themeColor="text1"/>
          <w:sz w:val="20"/>
        </w:rPr>
        <w:t xml:space="preserve">High level </w:t>
      </w:r>
      <w:r w:rsidR="00C77C3B">
        <w:rPr>
          <w:color w:val="000000" w:themeColor="text1"/>
          <w:sz w:val="20"/>
        </w:rPr>
        <w:t>data integration flow</w:t>
      </w:r>
    </w:p>
    <w:p w14:paraId="4D0B9151" w14:textId="77777777" w:rsidR="00002B0A" w:rsidRDefault="00002B0A" w:rsidP="008C6CCE">
      <w:pPr>
        <w:pStyle w:val="ListParagraph"/>
        <w:numPr>
          <w:ilvl w:val="0"/>
          <w:numId w:val="6"/>
        </w:numPr>
        <w:rPr>
          <w:color w:val="000000" w:themeColor="text1"/>
          <w:sz w:val="20"/>
        </w:rPr>
      </w:pPr>
      <w:r>
        <w:rPr>
          <w:color w:val="000000" w:themeColor="text1"/>
          <w:sz w:val="20"/>
        </w:rPr>
        <w:t>Design Decisions</w:t>
      </w:r>
    </w:p>
    <w:p w14:paraId="4FD29FA0" w14:textId="77777777" w:rsidR="0018365B" w:rsidRDefault="0018365B" w:rsidP="008C6CCE">
      <w:pPr>
        <w:pStyle w:val="ListParagraph"/>
        <w:numPr>
          <w:ilvl w:val="0"/>
          <w:numId w:val="6"/>
        </w:numPr>
        <w:rPr>
          <w:color w:val="000000" w:themeColor="text1"/>
          <w:sz w:val="20"/>
        </w:rPr>
      </w:pPr>
      <w:r>
        <w:rPr>
          <w:color w:val="000000" w:themeColor="text1"/>
          <w:sz w:val="20"/>
        </w:rPr>
        <w:t>Assumptions</w:t>
      </w:r>
    </w:p>
    <w:p w14:paraId="5E4296BD" w14:textId="77777777" w:rsidR="00715970" w:rsidRPr="00715970" w:rsidRDefault="00C77C3B" w:rsidP="008C6CCE">
      <w:pPr>
        <w:pStyle w:val="ListParagraph"/>
        <w:numPr>
          <w:ilvl w:val="0"/>
          <w:numId w:val="6"/>
        </w:numPr>
        <w:rPr>
          <w:color w:val="000000" w:themeColor="text1"/>
          <w:sz w:val="20"/>
        </w:rPr>
      </w:pPr>
      <w:r>
        <w:rPr>
          <w:color w:val="000000" w:themeColor="text1"/>
          <w:sz w:val="20"/>
        </w:rPr>
        <w:t xml:space="preserve">Physical </w:t>
      </w:r>
      <w:r w:rsidR="0018365B">
        <w:rPr>
          <w:color w:val="000000" w:themeColor="text1"/>
          <w:sz w:val="20"/>
        </w:rPr>
        <w:t xml:space="preserve">MDM </w:t>
      </w:r>
      <w:r>
        <w:rPr>
          <w:color w:val="000000" w:themeColor="text1"/>
          <w:sz w:val="20"/>
        </w:rPr>
        <w:t>Data Model</w:t>
      </w:r>
    </w:p>
    <w:p w14:paraId="3B9DB3CA" w14:textId="77777777" w:rsidR="0018365B" w:rsidRDefault="000A4B10" w:rsidP="008C6CCE">
      <w:pPr>
        <w:pStyle w:val="ListParagraph"/>
        <w:numPr>
          <w:ilvl w:val="0"/>
          <w:numId w:val="6"/>
        </w:numPr>
        <w:rPr>
          <w:color w:val="000000" w:themeColor="text1"/>
          <w:sz w:val="20"/>
        </w:rPr>
      </w:pPr>
      <w:r>
        <w:rPr>
          <w:color w:val="000000" w:themeColor="text1"/>
          <w:sz w:val="20"/>
        </w:rPr>
        <w:t>Mapping specifications</w:t>
      </w:r>
    </w:p>
    <w:p w14:paraId="2C073223" w14:textId="77777777" w:rsidR="00880919" w:rsidRPr="00616073" w:rsidRDefault="000A4B10" w:rsidP="00002B0A">
      <w:pPr>
        <w:pStyle w:val="ListParagraph"/>
        <w:numPr>
          <w:ilvl w:val="0"/>
          <w:numId w:val="6"/>
        </w:numPr>
        <w:rPr>
          <w:color w:val="000000" w:themeColor="text1"/>
          <w:sz w:val="20"/>
        </w:rPr>
      </w:pPr>
      <w:r>
        <w:rPr>
          <w:color w:val="000000" w:themeColor="text1"/>
          <w:sz w:val="20"/>
        </w:rPr>
        <w:t>Non-functional designs</w:t>
      </w:r>
    </w:p>
    <w:p w14:paraId="2B1B35D1" w14:textId="77777777" w:rsidR="00726B25" w:rsidRPr="00682876" w:rsidRDefault="00726B25" w:rsidP="00726B25">
      <w:pPr>
        <w:pStyle w:val="Heading2"/>
        <w:numPr>
          <w:ilvl w:val="1"/>
          <w:numId w:val="1"/>
        </w:numPr>
        <w:spacing w:after="240"/>
      </w:pPr>
      <w:bookmarkStart w:id="34" w:name="_Toc176168489"/>
      <w:bookmarkStart w:id="35" w:name="_Toc348624058"/>
      <w:bookmarkStart w:id="36" w:name="_Toc476148005"/>
      <w:r w:rsidRPr="00682876">
        <w:t>Distribution List</w:t>
      </w:r>
      <w:bookmarkEnd w:id="34"/>
      <w:bookmarkEnd w:id="35"/>
      <w:bookmarkEnd w:id="36"/>
    </w:p>
    <w:p w14:paraId="4DEC693E" w14:textId="77777777" w:rsidR="00726B25" w:rsidRPr="00682876" w:rsidRDefault="00726B25" w:rsidP="00726B25">
      <w:pPr>
        <w:pStyle w:val="SubHeading"/>
        <w:spacing w:before="0" w:after="120"/>
        <w:jc w:val="both"/>
        <w:rPr>
          <w:rFonts w:ascii="Arial" w:hAnsi="Arial" w:cs="Arial"/>
        </w:rPr>
      </w:pPr>
      <w:r w:rsidRPr="00682876">
        <w:rPr>
          <w:rFonts w:ascii="Arial" w:hAnsi="Arial" w:cs="Arial"/>
        </w:rPr>
        <w:t>Approval List</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283"/>
        <w:gridCol w:w="2579"/>
        <w:gridCol w:w="3994"/>
      </w:tblGrid>
      <w:tr w:rsidR="00726B25" w:rsidRPr="00682876" w14:paraId="011477D7" w14:textId="77777777" w:rsidTr="00AA3DD1">
        <w:tc>
          <w:tcPr>
            <w:tcW w:w="1289" w:type="pct"/>
            <w:shd w:val="solid" w:color="BFBFBF" w:themeColor="background1" w:themeShade="BF" w:fill="BFBFBF" w:themeFill="background1" w:themeFillShade="BF"/>
          </w:tcPr>
          <w:p w14:paraId="018E52F5" w14:textId="77777777" w:rsidR="00726B25" w:rsidRPr="00682876" w:rsidRDefault="00726B25" w:rsidP="000B7599">
            <w:pPr>
              <w:rPr>
                <w:b/>
              </w:rPr>
            </w:pPr>
            <w:r w:rsidRPr="00682876">
              <w:rPr>
                <w:b/>
              </w:rPr>
              <w:t>Name</w:t>
            </w:r>
          </w:p>
        </w:tc>
        <w:tc>
          <w:tcPr>
            <w:tcW w:w="1456" w:type="pct"/>
            <w:shd w:val="solid" w:color="BFBFBF" w:themeColor="background1" w:themeShade="BF" w:fill="BFBFBF" w:themeFill="background1" w:themeFillShade="BF"/>
          </w:tcPr>
          <w:p w14:paraId="4C1135E7" w14:textId="77777777" w:rsidR="00726B25" w:rsidRPr="00682876" w:rsidRDefault="00174C52" w:rsidP="000B7599">
            <w:pPr>
              <w:rPr>
                <w:b/>
              </w:rPr>
            </w:pPr>
            <w:r w:rsidRPr="00682876">
              <w:rPr>
                <w:b/>
              </w:rPr>
              <w:t>Organization</w:t>
            </w:r>
          </w:p>
        </w:tc>
        <w:tc>
          <w:tcPr>
            <w:tcW w:w="2255" w:type="pct"/>
            <w:shd w:val="solid" w:color="BFBFBF" w:themeColor="background1" w:themeShade="BF" w:fill="BFBFBF" w:themeFill="background1" w:themeFillShade="BF"/>
          </w:tcPr>
          <w:p w14:paraId="4B4DC1E6" w14:textId="77777777" w:rsidR="00726B25" w:rsidRPr="00682876" w:rsidRDefault="00726B25" w:rsidP="000B7599">
            <w:pPr>
              <w:rPr>
                <w:b/>
              </w:rPr>
            </w:pPr>
            <w:r w:rsidRPr="00682876">
              <w:rPr>
                <w:b/>
              </w:rPr>
              <w:t>Role</w:t>
            </w:r>
          </w:p>
        </w:tc>
      </w:tr>
      <w:tr w:rsidR="00942481" w:rsidRPr="00160FD8" w14:paraId="76704EC2" w14:textId="77777777" w:rsidTr="00AA3DD1">
        <w:trPr>
          <w:trHeight w:val="99"/>
        </w:trPr>
        <w:tc>
          <w:tcPr>
            <w:tcW w:w="1289" w:type="pct"/>
          </w:tcPr>
          <w:p w14:paraId="09461A12" w14:textId="036EFE4D" w:rsidR="00942481" w:rsidRPr="00160FD8" w:rsidRDefault="00942481" w:rsidP="00942481">
            <w:pPr>
              <w:pStyle w:val="ListBullet"/>
              <w:numPr>
                <w:ilvl w:val="0"/>
                <w:numId w:val="0"/>
              </w:numPr>
              <w:ind w:left="360" w:hanging="360"/>
              <w:rPr>
                <w:sz w:val="20"/>
              </w:rPr>
            </w:pPr>
            <w:r>
              <w:rPr>
                <w:sz w:val="20"/>
              </w:rPr>
              <w:t xml:space="preserve">Shafiq Ratansi </w:t>
            </w:r>
          </w:p>
        </w:tc>
        <w:tc>
          <w:tcPr>
            <w:tcW w:w="1456" w:type="pct"/>
          </w:tcPr>
          <w:p w14:paraId="6162E966" w14:textId="3449260F" w:rsidR="00942481" w:rsidRPr="00160FD8" w:rsidRDefault="00942481" w:rsidP="00942481">
            <w:pPr>
              <w:rPr>
                <w:sz w:val="20"/>
              </w:rPr>
            </w:pPr>
            <w:r>
              <w:rPr>
                <w:sz w:val="20"/>
              </w:rPr>
              <w:t>HomeServe</w:t>
            </w:r>
          </w:p>
        </w:tc>
        <w:tc>
          <w:tcPr>
            <w:tcW w:w="2255" w:type="pct"/>
          </w:tcPr>
          <w:p w14:paraId="2AA0D0A0" w14:textId="144E4480" w:rsidR="00942481" w:rsidRPr="00160FD8" w:rsidRDefault="00942481" w:rsidP="00942481">
            <w:pPr>
              <w:tabs>
                <w:tab w:val="left" w:pos="2160"/>
              </w:tabs>
              <w:rPr>
                <w:sz w:val="20"/>
              </w:rPr>
            </w:pPr>
            <w:r>
              <w:rPr>
                <w:sz w:val="20"/>
              </w:rPr>
              <w:t xml:space="preserve">Senior Design Architect </w:t>
            </w:r>
          </w:p>
        </w:tc>
      </w:tr>
      <w:tr w:rsidR="00942481" w:rsidRPr="00160FD8" w14:paraId="4C6A5AFA" w14:textId="77777777" w:rsidTr="00AA3DD1">
        <w:trPr>
          <w:trHeight w:val="99"/>
        </w:trPr>
        <w:tc>
          <w:tcPr>
            <w:tcW w:w="1289" w:type="pct"/>
          </w:tcPr>
          <w:p w14:paraId="1FA66B5B" w14:textId="5038446C" w:rsidR="00942481" w:rsidRPr="00324996" w:rsidRDefault="00942481" w:rsidP="00942481">
            <w:pPr>
              <w:pStyle w:val="ListBullet"/>
              <w:numPr>
                <w:ilvl w:val="0"/>
                <w:numId w:val="0"/>
              </w:numPr>
              <w:ind w:left="360" w:hanging="360"/>
              <w:rPr>
                <w:sz w:val="20"/>
              </w:rPr>
            </w:pPr>
            <w:r w:rsidRPr="00324996">
              <w:rPr>
                <w:sz w:val="20"/>
              </w:rPr>
              <w:t>Mark Buck</w:t>
            </w:r>
            <w:r>
              <w:rPr>
                <w:sz w:val="20"/>
              </w:rPr>
              <w:t xml:space="preserve"> </w:t>
            </w:r>
          </w:p>
        </w:tc>
        <w:tc>
          <w:tcPr>
            <w:tcW w:w="1456" w:type="pct"/>
          </w:tcPr>
          <w:p w14:paraId="4E7142DF" w14:textId="19A5B5E2" w:rsidR="00942481" w:rsidRDefault="00942481" w:rsidP="00942481">
            <w:pPr>
              <w:rPr>
                <w:sz w:val="20"/>
              </w:rPr>
            </w:pPr>
            <w:r>
              <w:rPr>
                <w:sz w:val="20"/>
              </w:rPr>
              <w:t>HomeServe</w:t>
            </w:r>
          </w:p>
        </w:tc>
        <w:tc>
          <w:tcPr>
            <w:tcW w:w="2255" w:type="pct"/>
          </w:tcPr>
          <w:p w14:paraId="6A1F436B" w14:textId="053F5FFE" w:rsidR="00942481" w:rsidRDefault="00942481" w:rsidP="00942481">
            <w:pPr>
              <w:tabs>
                <w:tab w:val="left" w:pos="2160"/>
              </w:tabs>
              <w:rPr>
                <w:sz w:val="20"/>
              </w:rPr>
            </w:pPr>
            <w:r>
              <w:rPr>
                <w:sz w:val="20"/>
              </w:rPr>
              <w:t xml:space="preserve">Solution Architect </w:t>
            </w:r>
          </w:p>
        </w:tc>
      </w:tr>
    </w:tbl>
    <w:p w14:paraId="4D8A5100" w14:textId="77777777" w:rsidR="00726B25" w:rsidRPr="00682876" w:rsidRDefault="00726B25" w:rsidP="00726B25"/>
    <w:p w14:paraId="4E5255D3" w14:textId="77777777" w:rsidR="00726B25" w:rsidRPr="00E50926" w:rsidRDefault="00726B25" w:rsidP="00726B25">
      <w:pPr>
        <w:pStyle w:val="SubHeading"/>
        <w:spacing w:before="0" w:after="120"/>
        <w:jc w:val="both"/>
        <w:rPr>
          <w:rFonts w:ascii="Arial" w:hAnsi="Arial" w:cs="Arial"/>
        </w:rPr>
      </w:pPr>
      <w:r w:rsidRPr="00E50926">
        <w:rPr>
          <w:rFonts w:ascii="Arial" w:hAnsi="Arial" w:cs="Arial"/>
        </w:rPr>
        <w:t>Discussion / Review List</w:t>
      </w:r>
    </w:p>
    <w:p w14:paraId="47B35DE9" w14:textId="77777777" w:rsidR="00AC30EF" w:rsidRPr="00E50926" w:rsidRDefault="00726B25" w:rsidP="00726B25">
      <w:pPr>
        <w:rPr>
          <w:sz w:val="20"/>
        </w:rPr>
      </w:pPr>
      <w:r w:rsidRPr="00E50926">
        <w:rPr>
          <w:sz w:val="20"/>
        </w:rPr>
        <w:t>In addition to those on the approval list above comments will be sought fr</w:t>
      </w:r>
      <w:r w:rsidR="00AC30EF">
        <w:rPr>
          <w:sz w:val="20"/>
        </w:rPr>
        <w:t>om the following people/groups.</w:t>
      </w: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2606"/>
        <w:gridCol w:w="2265"/>
        <w:gridCol w:w="3985"/>
      </w:tblGrid>
      <w:tr w:rsidR="00726B25" w:rsidRPr="00682876" w14:paraId="1893B357" w14:textId="77777777" w:rsidTr="00AA3DD1">
        <w:tc>
          <w:tcPr>
            <w:tcW w:w="1471" w:type="pct"/>
            <w:shd w:val="solid" w:color="BFBFBF" w:themeColor="background1" w:themeShade="BF" w:fill="FFFFFF"/>
          </w:tcPr>
          <w:p w14:paraId="4726A0D1" w14:textId="77777777" w:rsidR="00726B25" w:rsidRPr="00682876" w:rsidRDefault="00E50926" w:rsidP="000B7599">
            <w:pPr>
              <w:rPr>
                <w:b/>
              </w:rPr>
            </w:pPr>
            <w:r>
              <w:rPr>
                <w:b/>
              </w:rPr>
              <w:t>Name</w:t>
            </w:r>
          </w:p>
        </w:tc>
        <w:tc>
          <w:tcPr>
            <w:tcW w:w="1279" w:type="pct"/>
            <w:shd w:val="solid" w:color="BFBFBF" w:themeColor="background1" w:themeShade="BF" w:fill="FFFFFF"/>
          </w:tcPr>
          <w:p w14:paraId="2FF43E5B" w14:textId="77777777" w:rsidR="00726B25" w:rsidRPr="00682876" w:rsidRDefault="00DA5364" w:rsidP="000B7599">
            <w:pPr>
              <w:rPr>
                <w:b/>
              </w:rPr>
            </w:pPr>
            <w:r w:rsidRPr="00682876">
              <w:rPr>
                <w:b/>
              </w:rPr>
              <w:t>Organization</w:t>
            </w:r>
          </w:p>
        </w:tc>
        <w:tc>
          <w:tcPr>
            <w:tcW w:w="2250" w:type="pct"/>
            <w:shd w:val="solid" w:color="BFBFBF" w:themeColor="background1" w:themeShade="BF" w:fill="FFFFFF"/>
          </w:tcPr>
          <w:p w14:paraId="4808E706" w14:textId="77777777" w:rsidR="00726B25" w:rsidRPr="00682876" w:rsidRDefault="00726B25" w:rsidP="000B7599">
            <w:pPr>
              <w:rPr>
                <w:b/>
              </w:rPr>
            </w:pPr>
            <w:r w:rsidRPr="00682876">
              <w:rPr>
                <w:b/>
              </w:rPr>
              <w:t>Role</w:t>
            </w:r>
          </w:p>
        </w:tc>
      </w:tr>
      <w:tr w:rsidR="009654ED" w:rsidRPr="008219AC" w14:paraId="558F52BD" w14:textId="77777777" w:rsidTr="00AA3DD1">
        <w:tc>
          <w:tcPr>
            <w:tcW w:w="1471" w:type="pct"/>
          </w:tcPr>
          <w:p w14:paraId="7553C221" w14:textId="77777777" w:rsidR="009654ED" w:rsidRDefault="006566A3" w:rsidP="00C05EA6">
            <w:pPr>
              <w:jc w:val="left"/>
              <w:rPr>
                <w:sz w:val="20"/>
              </w:rPr>
            </w:pPr>
            <w:r>
              <w:rPr>
                <w:sz w:val="20"/>
              </w:rPr>
              <w:t>Manu Swami</w:t>
            </w:r>
          </w:p>
        </w:tc>
        <w:tc>
          <w:tcPr>
            <w:tcW w:w="1279" w:type="pct"/>
          </w:tcPr>
          <w:p w14:paraId="294B6EAA" w14:textId="77777777" w:rsidR="009654ED" w:rsidRDefault="006566A3" w:rsidP="00C05EA6">
            <w:pPr>
              <w:jc w:val="left"/>
              <w:rPr>
                <w:sz w:val="20"/>
              </w:rPr>
            </w:pPr>
            <w:r>
              <w:rPr>
                <w:sz w:val="20"/>
              </w:rPr>
              <w:t>Virtusa</w:t>
            </w:r>
          </w:p>
        </w:tc>
        <w:tc>
          <w:tcPr>
            <w:tcW w:w="2250" w:type="pct"/>
          </w:tcPr>
          <w:p w14:paraId="4DE14134" w14:textId="77777777" w:rsidR="009654ED" w:rsidRDefault="006566A3" w:rsidP="00C05EA6">
            <w:pPr>
              <w:jc w:val="left"/>
              <w:rPr>
                <w:sz w:val="20"/>
              </w:rPr>
            </w:pPr>
            <w:r>
              <w:rPr>
                <w:sz w:val="20"/>
              </w:rPr>
              <w:t>Data Head</w:t>
            </w:r>
          </w:p>
        </w:tc>
      </w:tr>
      <w:tr w:rsidR="00AC25E2" w:rsidRPr="008219AC" w14:paraId="1B3A2E21" w14:textId="77777777" w:rsidTr="00AA3DD1">
        <w:tc>
          <w:tcPr>
            <w:tcW w:w="1471" w:type="pct"/>
          </w:tcPr>
          <w:p w14:paraId="7665F73F" w14:textId="77777777" w:rsidR="00AC25E2" w:rsidRDefault="00AC25E2" w:rsidP="00AC25E2">
            <w:pPr>
              <w:jc w:val="left"/>
              <w:rPr>
                <w:sz w:val="20"/>
              </w:rPr>
            </w:pPr>
            <w:r>
              <w:rPr>
                <w:sz w:val="20"/>
              </w:rPr>
              <w:lastRenderedPageBreak/>
              <w:t>Mohamed Fahmy</w:t>
            </w:r>
          </w:p>
        </w:tc>
        <w:tc>
          <w:tcPr>
            <w:tcW w:w="1279" w:type="pct"/>
          </w:tcPr>
          <w:p w14:paraId="40CB1CE1" w14:textId="77777777" w:rsidR="00AC25E2" w:rsidRDefault="00AC25E2" w:rsidP="00AC25E2">
            <w:pPr>
              <w:jc w:val="left"/>
              <w:rPr>
                <w:sz w:val="20"/>
              </w:rPr>
            </w:pPr>
            <w:r>
              <w:rPr>
                <w:sz w:val="20"/>
              </w:rPr>
              <w:t>Virtusa</w:t>
            </w:r>
          </w:p>
        </w:tc>
        <w:tc>
          <w:tcPr>
            <w:tcW w:w="2250" w:type="pct"/>
          </w:tcPr>
          <w:p w14:paraId="4B1FBA48" w14:textId="77777777" w:rsidR="00AC25E2" w:rsidRDefault="00AC25E2" w:rsidP="00AC25E2">
            <w:pPr>
              <w:jc w:val="left"/>
              <w:rPr>
                <w:sz w:val="20"/>
              </w:rPr>
            </w:pPr>
            <w:r>
              <w:rPr>
                <w:sz w:val="20"/>
              </w:rPr>
              <w:t>Data Architect</w:t>
            </w:r>
          </w:p>
        </w:tc>
      </w:tr>
      <w:tr w:rsidR="009654ED" w:rsidRPr="008219AC" w14:paraId="35FBA723" w14:textId="77777777" w:rsidTr="00AA3DD1">
        <w:tc>
          <w:tcPr>
            <w:tcW w:w="1471" w:type="pct"/>
          </w:tcPr>
          <w:p w14:paraId="220876E4" w14:textId="77777777" w:rsidR="009654ED" w:rsidRPr="008219AC" w:rsidRDefault="006566A3" w:rsidP="00C05EA6">
            <w:pPr>
              <w:jc w:val="left"/>
              <w:rPr>
                <w:sz w:val="20"/>
              </w:rPr>
            </w:pPr>
            <w:r>
              <w:rPr>
                <w:sz w:val="20"/>
              </w:rPr>
              <w:t>Naveen Mula</w:t>
            </w:r>
          </w:p>
        </w:tc>
        <w:tc>
          <w:tcPr>
            <w:tcW w:w="1279" w:type="pct"/>
          </w:tcPr>
          <w:p w14:paraId="39C5C692" w14:textId="77777777" w:rsidR="009654ED" w:rsidRPr="008219AC" w:rsidRDefault="006566A3" w:rsidP="00C05EA6">
            <w:pPr>
              <w:jc w:val="left"/>
              <w:rPr>
                <w:sz w:val="20"/>
              </w:rPr>
            </w:pPr>
            <w:r>
              <w:rPr>
                <w:sz w:val="20"/>
              </w:rPr>
              <w:t>Virtusa</w:t>
            </w:r>
          </w:p>
        </w:tc>
        <w:tc>
          <w:tcPr>
            <w:tcW w:w="2250" w:type="pct"/>
          </w:tcPr>
          <w:p w14:paraId="735F9C4A" w14:textId="77777777" w:rsidR="009654ED" w:rsidRPr="008219AC" w:rsidRDefault="006566A3" w:rsidP="00C05EA6">
            <w:pPr>
              <w:jc w:val="left"/>
              <w:rPr>
                <w:sz w:val="20"/>
              </w:rPr>
            </w:pPr>
            <w:r>
              <w:rPr>
                <w:sz w:val="20"/>
              </w:rPr>
              <w:t>Lead Data Architect</w:t>
            </w:r>
          </w:p>
        </w:tc>
      </w:tr>
      <w:tr w:rsidR="008C656F" w:rsidRPr="008219AC" w14:paraId="7D854D7F" w14:textId="77777777" w:rsidTr="00AA3DD1">
        <w:tc>
          <w:tcPr>
            <w:tcW w:w="1471" w:type="pct"/>
          </w:tcPr>
          <w:p w14:paraId="1B1AAB29" w14:textId="7DFB060E" w:rsidR="008C656F" w:rsidRDefault="008C656F" w:rsidP="00C05EA6">
            <w:pPr>
              <w:jc w:val="left"/>
              <w:rPr>
                <w:sz w:val="20"/>
              </w:rPr>
            </w:pPr>
            <w:r>
              <w:rPr>
                <w:sz w:val="20"/>
              </w:rPr>
              <w:t>Rajani Dumpa</w:t>
            </w:r>
          </w:p>
        </w:tc>
        <w:tc>
          <w:tcPr>
            <w:tcW w:w="1279" w:type="pct"/>
          </w:tcPr>
          <w:p w14:paraId="6925024F" w14:textId="22245048" w:rsidR="008C656F" w:rsidRDefault="008C656F" w:rsidP="00C05EA6">
            <w:pPr>
              <w:jc w:val="left"/>
              <w:rPr>
                <w:sz w:val="20"/>
              </w:rPr>
            </w:pPr>
            <w:r>
              <w:rPr>
                <w:sz w:val="20"/>
              </w:rPr>
              <w:t>Virtusa</w:t>
            </w:r>
          </w:p>
        </w:tc>
        <w:tc>
          <w:tcPr>
            <w:tcW w:w="2250" w:type="pct"/>
          </w:tcPr>
          <w:p w14:paraId="4BD6764D" w14:textId="6628A41C" w:rsidR="008C656F" w:rsidRDefault="008C656F" w:rsidP="00C05EA6">
            <w:pPr>
              <w:jc w:val="left"/>
              <w:rPr>
                <w:sz w:val="20"/>
              </w:rPr>
            </w:pPr>
            <w:r>
              <w:rPr>
                <w:sz w:val="20"/>
              </w:rPr>
              <w:t>Data Architect</w:t>
            </w:r>
          </w:p>
        </w:tc>
      </w:tr>
    </w:tbl>
    <w:p w14:paraId="1247C50E" w14:textId="77777777" w:rsidR="00AA3DD1" w:rsidRDefault="00AA3DD1" w:rsidP="00AA3DD1">
      <w:pPr>
        <w:pStyle w:val="SubHeading"/>
        <w:spacing w:before="0" w:after="120"/>
        <w:jc w:val="both"/>
        <w:rPr>
          <w:rFonts w:ascii="Arial" w:hAnsi="Arial" w:cs="Arial"/>
        </w:rPr>
      </w:pPr>
    </w:p>
    <w:p w14:paraId="665F6DAB" w14:textId="77777777" w:rsidR="00AA3DD1" w:rsidRPr="00E50926" w:rsidRDefault="00AA3DD1" w:rsidP="00AA3DD1">
      <w:pPr>
        <w:pStyle w:val="SubHeading"/>
        <w:spacing w:before="0" w:after="120"/>
        <w:jc w:val="both"/>
      </w:pPr>
      <w:r>
        <w:rPr>
          <w:rFonts w:ascii="Arial" w:hAnsi="Arial" w:cs="Arial"/>
        </w:rPr>
        <w:t>Governance</w:t>
      </w:r>
    </w:p>
    <w:tbl>
      <w:tblPr>
        <w:tblW w:w="8748"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230"/>
        <w:gridCol w:w="2000"/>
        <w:gridCol w:w="3518"/>
      </w:tblGrid>
      <w:tr w:rsidR="00AA3DD1" w:rsidRPr="00682876" w14:paraId="1DE98199" w14:textId="77777777" w:rsidTr="00616073">
        <w:tc>
          <w:tcPr>
            <w:tcW w:w="3230" w:type="dxa"/>
            <w:shd w:val="solid" w:color="BFBFBF" w:themeColor="background1" w:themeShade="BF" w:fill="FFFFFF"/>
          </w:tcPr>
          <w:p w14:paraId="75FF332D" w14:textId="77777777" w:rsidR="00AA3DD1" w:rsidRPr="00682876" w:rsidRDefault="00AA3DD1" w:rsidP="00034C4D">
            <w:pPr>
              <w:rPr>
                <w:b/>
              </w:rPr>
            </w:pPr>
            <w:r>
              <w:rPr>
                <w:b/>
              </w:rPr>
              <w:t>Name</w:t>
            </w:r>
          </w:p>
        </w:tc>
        <w:tc>
          <w:tcPr>
            <w:tcW w:w="2000" w:type="dxa"/>
            <w:shd w:val="solid" w:color="BFBFBF" w:themeColor="background1" w:themeShade="BF" w:fill="FFFFFF"/>
          </w:tcPr>
          <w:p w14:paraId="5A5B416D" w14:textId="77777777" w:rsidR="00AA3DD1" w:rsidRPr="00682876" w:rsidRDefault="00AA3DD1" w:rsidP="00034C4D">
            <w:pPr>
              <w:rPr>
                <w:b/>
              </w:rPr>
            </w:pPr>
            <w:r>
              <w:rPr>
                <w:b/>
              </w:rPr>
              <w:t>Applicable?</w:t>
            </w:r>
          </w:p>
        </w:tc>
        <w:tc>
          <w:tcPr>
            <w:tcW w:w="3518" w:type="dxa"/>
            <w:shd w:val="solid" w:color="BFBFBF" w:themeColor="background1" w:themeShade="BF" w:fill="FFFFFF"/>
          </w:tcPr>
          <w:p w14:paraId="79E9EB01" w14:textId="77777777" w:rsidR="00AA3DD1" w:rsidRPr="00682876" w:rsidRDefault="000A3408" w:rsidP="00034C4D">
            <w:pPr>
              <w:rPr>
                <w:b/>
              </w:rPr>
            </w:pPr>
            <w:r>
              <w:rPr>
                <w:b/>
              </w:rPr>
              <w:t>Approval Details</w:t>
            </w:r>
          </w:p>
        </w:tc>
      </w:tr>
      <w:tr w:rsidR="00AA3DD1" w:rsidRPr="008219AC" w14:paraId="3AA3BAED" w14:textId="77777777" w:rsidTr="00616073">
        <w:tc>
          <w:tcPr>
            <w:tcW w:w="3230" w:type="dxa"/>
          </w:tcPr>
          <w:p w14:paraId="221D845B" w14:textId="77777777" w:rsidR="00AA3DD1" w:rsidRPr="008219AC" w:rsidRDefault="00AA3DD1" w:rsidP="00AA3DD1">
            <w:pPr>
              <w:jc w:val="left"/>
              <w:rPr>
                <w:sz w:val="20"/>
              </w:rPr>
            </w:pPr>
            <w:r>
              <w:rPr>
                <w:sz w:val="20"/>
              </w:rPr>
              <w:t>Technical Design Authority</w:t>
            </w:r>
          </w:p>
        </w:tc>
        <w:tc>
          <w:tcPr>
            <w:tcW w:w="2000" w:type="dxa"/>
          </w:tcPr>
          <w:p w14:paraId="616B4C42" w14:textId="77777777" w:rsidR="00AA3DD1" w:rsidRPr="008219AC" w:rsidDel="00DA74A3" w:rsidRDefault="005266CD" w:rsidP="005266CD">
            <w:pPr>
              <w:tabs>
                <w:tab w:val="center" w:pos="892"/>
              </w:tabs>
              <w:jc w:val="left"/>
              <w:rPr>
                <w:sz w:val="20"/>
              </w:rPr>
            </w:pPr>
            <w:r>
              <w:rPr>
                <w:sz w:val="20"/>
              </w:rPr>
              <w:t>Y</w:t>
            </w:r>
          </w:p>
        </w:tc>
        <w:tc>
          <w:tcPr>
            <w:tcW w:w="3518" w:type="dxa"/>
          </w:tcPr>
          <w:p w14:paraId="6C595877" w14:textId="77777777" w:rsidR="00AA3DD1" w:rsidRPr="008219AC" w:rsidRDefault="00AA3DD1" w:rsidP="00034C4D">
            <w:pPr>
              <w:jc w:val="left"/>
              <w:rPr>
                <w:sz w:val="20"/>
              </w:rPr>
            </w:pPr>
          </w:p>
        </w:tc>
      </w:tr>
      <w:tr w:rsidR="00AA3DD1" w:rsidRPr="008219AC" w14:paraId="4FE6E32D" w14:textId="77777777" w:rsidTr="00616073">
        <w:tc>
          <w:tcPr>
            <w:tcW w:w="3230" w:type="dxa"/>
          </w:tcPr>
          <w:p w14:paraId="3646ECF1" w14:textId="77777777" w:rsidR="00AA3DD1" w:rsidRPr="008219AC" w:rsidRDefault="00AA3DD1" w:rsidP="00034C4D">
            <w:pPr>
              <w:jc w:val="left"/>
              <w:rPr>
                <w:sz w:val="20"/>
              </w:rPr>
            </w:pPr>
            <w:r>
              <w:rPr>
                <w:sz w:val="20"/>
              </w:rPr>
              <w:t>Business Design Authority</w:t>
            </w:r>
          </w:p>
        </w:tc>
        <w:tc>
          <w:tcPr>
            <w:tcW w:w="2000" w:type="dxa"/>
          </w:tcPr>
          <w:p w14:paraId="59FCA108" w14:textId="77777777" w:rsidR="002E51D4" w:rsidRPr="008219AC" w:rsidRDefault="00B62E2E" w:rsidP="00034C4D">
            <w:pPr>
              <w:jc w:val="left"/>
              <w:rPr>
                <w:sz w:val="20"/>
              </w:rPr>
            </w:pPr>
            <w:r>
              <w:rPr>
                <w:sz w:val="20"/>
              </w:rPr>
              <w:t>N</w:t>
            </w:r>
          </w:p>
        </w:tc>
        <w:tc>
          <w:tcPr>
            <w:tcW w:w="3518" w:type="dxa"/>
          </w:tcPr>
          <w:p w14:paraId="4BBA94AF" w14:textId="77777777" w:rsidR="00AA3DD1" w:rsidRPr="008219AC" w:rsidRDefault="00B62E2E" w:rsidP="00034C4D">
            <w:pPr>
              <w:jc w:val="left"/>
              <w:rPr>
                <w:sz w:val="20"/>
              </w:rPr>
            </w:pPr>
            <w:r>
              <w:rPr>
                <w:sz w:val="20"/>
              </w:rPr>
              <w:t>NA</w:t>
            </w:r>
          </w:p>
        </w:tc>
      </w:tr>
    </w:tbl>
    <w:p w14:paraId="67A61AE0" w14:textId="77777777" w:rsidR="007675F7" w:rsidRDefault="007675F7" w:rsidP="00CE56F4"/>
    <w:p w14:paraId="6A61E1EF" w14:textId="6BCE563A" w:rsidR="006B4ED0" w:rsidRPr="00513C50" w:rsidRDefault="006B4ED0" w:rsidP="0015470F">
      <w:pPr>
        <w:pStyle w:val="Heading2"/>
        <w:numPr>
          <w:ilvl w:val="1"/>
          <w:numId w:val="1"/>
        </w:numPr>
        <w:spacing w:after="240"/>
      </w:pPr>
      <w:bookmarkStart w:id="37" w:name="_Toc476148006"/>
      <w:r w:rsidRPr="00513C50">
        <w:t>Glossary</w:t>
      </w:r>
      <w:bookmarkEnd w:id="37"/>
    </w:p>
    <w:tbl>
      <w:tblPr>
        <w:tblW w:w="873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300"/>
        <w:gridCol w:w="6430"/>
      </w:tblGrid>
      <w:tr w:rsidR="00BD2604" w:rsidRPr="00682876" w14:paraId="17064274" w14:textId="77777777" w:rsidTr="00B710F0">
        <w:tc>
          <w:tcPr>
            <w:tcW w:w="2300" w:type="dxa"/>
            <w:shd w:val="solid" w:color="BFBFBF" w:themeColor="background1" w:themeShade="BF" w:fill="FFFFFF"/>
          </w:tcPr>
          <w:p w14:paraId="48257081" w14:textId="77777777" w:rsidR="00BD2604" w:rsidRPr="00682876" w:rsidRDefault="00BD2604" w:rsidP="00E73645">
            <w:pPr>
              <w:rPr>
                <w:b/>
              </w:rPr>
            </w:pPr>
            <w:r>
              <w:rPr>
                <w:b/>
              </w:rPr>
              <w:t>Term</w:t>
            </w:r>
          </w:p>
        </w:tc>
        <w:tc>
          <w:tcPr>
            <w:tcW w:w="6430" w:type="dxa"/>
            <w:shd w:val="solid" w:color="BFBFBF" w:themeColor="background1" w:themeShade="BF" w:fill="FFFFFF"/>
          </w:tcPr>
          <w:p w14:paraId="5F59E72B" w14:textId="77777777" w:rsidR="00BD2604" w:rsidRPr="00682876" w:rsidRDefault="00BD2604" w:rsidP="00E73645">
            <w:pPr>
              <w:rPr>
                <w:b/>
              </w:rPr>
            </w:pPr>
            <w:r>
              <w:rPr>
                <w:b/>
              </w:rPr>
              <w:t>Definition</w:t>
            </w:r>
          </w:p>
        </w:tc>
      </w:tr>
      <w:tr w:rsidR="00BD2604" w:rsidRPr="00050318" w14:paraId="1ECC9C5A" w14:textId="77777777" w:rsidTr="00B710F0">
        <w:tc>
          <w:tcPr>
            <w:tcW w:w="2300" w:type="dxa"/>
          </w:tcPr>
          <w:p w14:paraId="663009D8" w14:textId="77777777" w:rsidR="00BD2604" w:rsidRPr="00050318" w:rsidRDefault="003E45F5" w:rsidP="00E73645">
            <w:pPr>
              <w:jc w:val="left"/>
              <w:rPr>
                <w:sz w:val="20"/>
              </w:rPr>
            </w:pPr>
            <w:r w:rsidRPr="00050318">
              <w:rPr>
                <w:sz w:val="20"/>
              </w:rPr>
              <w:t>MDM</w:t>
            </w:r>
          </w:p>
        </w:tc>
        <w:tc>
          <w:tcPr>
            <w:tcW w:w="6430" w:type="dxa"/>
          </w:tcPr>
          <w:p w14:paraId="5BF69C07" w14:textId="77777777" w:rsidR="00BD2604" w:rsidRPr="00050318" w:rsidDel="00DA74A3" w:rsidRDefault="003E45F5" w:rsidP="00E73645">
            <w:pPr>
              <w:jc w:val="left"/>
              <w:rPr>
                <w:sz w:val="20"/>
              </w:rPr>
            </w:pPr>
            <w:r w:rsidRPr="00050318">
              <w:rPr>
                <w:sz w:val="20"/>
              </w:rPr>
              <w:t>Master Data Management</w:t>
            </w:r>
          </w:p>
        </w:tc>
      </w:tr>
      <w:tr w:rsidR="00BD2604" w:rsidRPr="00050318" w14:paraId="37F4527C" w14:textId="77777777" w:rsidTr="00B710F0">
        <w:tc>
          <w:tcPr>
            <w:tcW w:w="2300" w:type="dxa"/>
          </w:tcPr>
          <w:p w14:paraId="2A96DA13" w14:textId="77777777" w:rsidR="00BD2604" w:rsidRPr="00050318" w:rsidRDefault="00BD2CF8" w:rsidP="00E73645">
            <w:pPr>
              <w:jc w:val="left"/>
              <w:rPr>
                <w:sz w:val="20"/>
              </w:rPr>
            </w:pPr>
            <w:r w:rsidRPr="00050318">
              <w:rPr>
                <w:sz w:val="20"/>
              </w:rPr>
              <w:t>SOAP</w:t>
            </w:r>
          </w:p>
        </w:tc>
        <w:tc>
          <w:tcPr>
            <w:tcW w:w="6430" w:type="dxa"/>
          </w:tcPr>
          <w:p w14:paraId="7838D946" w14:textId="77777777" w:rsidR="00BD2604" w:rsidRPr="00050318" w:rsidRDefault="00BD2CF8" w:rsidP="00E73645">
            <w:pPr>
              <w:jc w:val="left"/>
              <w:rPr>
                <w:sz w:val="20"/>
              </w:rPr>
            </w:pPr>
            <w:r w:rsidRPr="00050318">
              <w:rPr>
                <w:sz w:val="20"/>
              </w:rPr>
              <w:t>Simple Object Access Protocol</w:t>
            </w:r>
          </w:p>
        </w:tc>
      </w:tr>
      <w:tr w:rsidR="00BD2604" w:rsidRPr="00050318" w14:paraId="69B5323F" w14:textId="77777777" w:rsidTr="00B710F0">
        <w:tc>
          <w:tcPr>
            <w:tcW w:w="2300" w:type="dxa"/>
          </w:tcPr>
          <w:p w14:paraId="330D22DC" w14:textId="77777777" w:rsidR="00BD2604" w:rsidRPr="00050318" w:rsidRDefault="00BD2CF8" w:rsidP="00E73645">
            <w:pPr>
              <w:jc w:val="left"/>
              <w:rPr>
                <w:sz w:val="20"/>
              </w:rPr>
            </w:pPr>
            <w:r w:rsidRPr="00050318">
              <w:rPr>
                <w:sz w:val="20"/>
              </w:rPr>
              <w:t>XML</w:t>
            </w:r>
          </w:p>
        </w:tc>
        <w:tc>
          <w:tcPr>
            <w:tcW w:w="6430" w:type="dxa"/>
          </w:tcPr>
          <w:p w14:paraId="19FF1429" w14:textId="77777777" w:rsidR="00BD2604" w:rsidRPr="00050318" w:rsidRDefault="00BD2CF8" w:rsidP="00E73645">
            <w:pPr>
              <w:jc w:val="left"/>
              <w:rPr>
                <w:sz w:val="20"/>
              </w:rPr>
            </w:pPr>
            <w:r w:rsidRPr="00050318">
              <w:rPr>
                <w:sz w:val="20"/>
              </w:rPr>
              <w:t>eXtended Markup Language</w:t>
            </w:r>
          </w:p>
        </w:tc>
      </w:tr>
      <w:tr w:rsidR="00BD2604" w:rsidRPr="00050318" w14:paraId="7E397CA9" w14:textId="77777777" w:rsidTr="00B710F0">
        <w:tc>
          <w:tcPr>
            <w:tcW w:w="2300" w:type="dxa"/>
          </w:tcPr>
          <w:p w14:paraId="6755946B" w14:textId="77777777" w:rsidR="00BD2604" w:rsidRPr="00050318" w:rsidRDefault="00263C36" w:rsidP="00E73645">
            <w:pPr>
              <w:jc w:val="left"/>
              <w:rPr>
                <w:sz w:val="20"/>
              </w:rPr>
            </w:pPr>
            <w:r w:rsidRPr="00050318">
              <w:rPr>
                <w:sz w:val="20"/>
              </w:rPr>
              <w:t>WSDL</w:t>
            </w:r>
          </w:p>
        </w:tc>
        <w:tc>
          <w:tcPr>
            <w:tcW w:w="6430" w:type="dxa"/>
          </w:tcPr>
          <w:p w14:paraId="592BBE89" w14:textId="77777777" w:rsidR="00BD2604" w:rsidRPr="00050318" w:rsidRDefault="00263C36" w:rsidP="00E73645">
            <w:pPr>
              <w:jc w:val="left"/>
              <w:rPr>
                <w:sz w:val="20"/>
              </w:rPr>
            </w:pPr>
            <w:r w:rsidRPr="00050318">
              <w:rPr>
                <w:sz w:val="20"/>
              </w:rPr>
              <w:t>Web Services Description Language</w:t>
            </w:r>
          </w:p>
        </w:tc>
      </w:tr>
      <w:tr w:rsidR="002F24ED" w:rsidRPr="00050318" w14:paraId="7A990A91" w14:textId="77777777" w:rsidTr="00B710F0">
        <w:tc>
          <w:tcPr>
            <w:tcW w:w="2300" w:type="dxa"/>
          </w:tcPr>
          <w:p w14:paraId="7E705900" w14:textId="77777777" w:rsidR="002F24ED" w:rsidRPr="00050318" w:rsidRDefault="002F24ED" w:rsidP="00E73645">
            <w:pPr>
              <w:jc w:val="left"/>
              <w:rPr>
                <w:sz w:val="20"/>
              </w:rPr>
            </w:pPr>
            <w:r>
              <w:rPr>
                <w:sz w:val="20"/>
              </w:rPr>
              <w:t>SAM</w:t>
            </w:r>
          </w:p>
        </w:tc>
        <w:tc>
          <w:tcPr>
            <w:tcW w:w="6430" w:type="dxa"/>
          </w:tcPr>
          <w:p w14:paraId="37134DB6" w14:textId="77777777" w:rsidR="002F24ED" w:rsidRPr="00050318" w:rsidRDefault="002F24ED" w:rsidP="00E73645">
            <w:pPr>
              <w:jc w:val="left"/>
              <w:rPr>
                <w:sz w:val="20"/>
              </w:rPr>
            </w:pPr>
            <w:r>
              <w:rPr>
                <w:sz w:val="20"/>
              </w:rPr>
              <w:t>Service Activity Monitoring</w:t>
            </w:r>
          </w:p>
        </w:tc>
      </w:tr>
      <w:tr w:rsidR="002F24ED" w:rsidRPr="00050318" w14:paraId="6B62B931" w14:textId="77777777" w:rsidTr="00B710F0">
        <w:tc>
          <w:tcPr>
            <w:tcW w:w="2300" w:type="dxa"/>
          </w:tcPr>
          <w:p w14:paraId="5C375981" w14:textId="77777777" w:rsidR="002F24ED" w:rsidRDefault="002F24ED" w:rsidP="00E73645">
            <w:pPr>
              <w:jc w:val="left"/>
              <w:rPr>
                <w:sz w:val="20"/>
              </w:rPr>
            </w:pPr>
            <w:r>
              <w:rPr>
                <w:sz w:val="20"/>
              </w:rPr>
              <w:t>TAC</w:t>
            </w:r>
          </w:p>
        </w:tc>
        <w:tc>
          <w:tcPr>
            <w:tcW w:w="6430" w:type="dxa"/>
          </w:tcPr>
          <w:p w14:paraId="52719B61" w14:textId="77777777" w:rsidR="002F24ED" w:rsidRDefault="002F24ED" w:rsidP="00E73645">
            <w:pPr>
              <w:jc w:val="left"/>
              <w:rPr>
                <w:sz w:val="20"/>
              </w:rPr>
            </w:pPr>
            <w:r>
              <w:rPr>
                <w:sz w:val="20"/>
              </w:rPr>
              <w:t>Talend Administrator Centre</w:t>
            </w:r>
          </w:p>
        </w:tc>
      </w:tr>
      <w:tr w:rsidR="00B710F0" w:rsidRPr="00050318" w14:paraId="7A0AF91F" w14:textId="77777777" w:rsidTr="00B710F0">
        <w:tc>
          <w:tcPr>
            <w:tcW w:w="2300" w:type="dxa"/>
          </w:tcPr>
          <w:p w14:paraId="45678EA7" w14:textId="77777777" w:rsidR="00B710F0" w:rsidRPr="006252A3" w:rsidRDefault="00B710F0" w:rsidP="00B710F0">
            <w:pPr>
              <w:jc w:val="left"/>
              <w:rPr>
                <w:sz w:val="20"/>
              </w:rPr>
            </w:pPr>
            <w:r w:rsidRPr="006252A3">
              <w:rPr>
                <w:sz w:val="20"/>
              </w:rPr>
              <w:t>CA</w:t>
            </w:r>
          </w:p>
        </w:tc>
        <w:tc>
          <w:tcPr>
            <w:tcW w:w="6430" w:type="dxa"/>
          </w:tcPr>
          <w:p w14:paraId="30D86E44" w14:textId="77777777" w:rsidR="00B710F0" w:rsidRPr="006252A3" w:rsidRDefault="00B710F0" w:rsidP="00B710F0">
            <w:pPr>
              <w:jc w:val="left"/>
              <w:rPr>
                <w:sz w:val="20"/>
              </w:rPr>
            </w:pPr>
            <w:r w:rsidRPr="006252A3">
              <w:rPr>
                <w:sz w:val="20"/>
              </w:rPr>
              <w:t>Customer Account</w:t>
            </w:r>
          </w:p>
        </w:tc>
      </w:tr>
      <w:tr w:rsidR="00B710F0" w:rsidRPr="00050318" w14:paraId="00E1B21E" w14:textId="77777777" w:rsidTr="00B710F0">
        <w:tc>
          <w:tcPr>
            <w:tcW w:w="2300" w:type="dxa"/>
          </w:tcPr>
          <w:p w14:paraId="120412F9" w14:textId="77777777" w:rsidR="00B710F0" w:rsidRPr="006252A3" w:rsidRDefault="00B710F0" w:rsidP="00B710F0">
            <w:pPr>
              <w:jc w:val="left"/>
              <w:rPr>
                <w:sz w:val="20"/>
              </w:rPr>
            </w:pPr>
            <w:r w:rsidRPr="006252A3">
              <w:rPr>
                <w:sz w:val="20"/>
              </w:rPr>
              <w:t>JA</w:t>
            </w:r>
          </w:p>
        </w:tc>
        <w:tc>
          <w:tcPr>
            <w:tcW w:w="6430" w:type="dxa"/>
          </w:tcPr>
          <w:p w14:paraId="4158A5E9" w14:textId="77777777" w:rsidR="00B710F0" w:rsidRPr="006252A3" w:rsidRDefault="00B710F0" w:rsidP="00B710F0">
            <w:pPr>
              <w:jc w:val="left"/>
              <w:rPr>
                <w:sz w:val="20"/>
              </w:rPr>
            </w:pPr>
            <w:r w:rsidRPr="006252A3">
              <w:rPr>
                <w:sz w:val="20"/>
              </w:rPr>
              <w:t>Joint Account</w:t>
            </w:r>
          </w:p>
        </w:tc>
      </w:tr>
      <w:tr w:rsidR="00B710F0" w:rsidRPr="00050318" w14:paraId="01289971" w14:textId="77777777" w:rsidTr="00B710F0">
        <w:tc>
          <w:tcPr>
            <w:tcW w:w="2300" w:type="dxa"/>
          </w:tcPr>
          <w:p w14:paraId="6D7ACD89" w14:textId="77777777" w:rsidR="00B710F0" w:rsidRPr="006252A3" w:rsidRDefault="00B710F0" w:rsidP="00B710F0">
            <w:pPr>
              <w:jc w:val="left"/>
              <w:rPr>
                <w:sz w:val="20"/>
              </w:rPr>
            </w:pPr>
            <w:r w:rsidRPr="006252A3">
              <w:rPr>
                <w:sz w:val="20"/>
              </w:rPr>
              <w:t>JAH</w:t>
            </w:r>
          </w:p>
        </w:tc>
        <w:tc>
          <w:tcPr>
            <w:tcW w:w="6430" w:type="dxa"/>
          </w:tcPr>
          <w:p w14:paraId="1B2BFA28" w14:textId="77777777" w:rsidR="00B710F0" w:rsidRPr="006252A3" w:rsidRDefault="00B710F0" w:rsidP="00B710F0">
            <w:pPr>
              <w:jc w:val="left"/>
              <w:rPr>
                <w:sz w:val="20"/>
              </w:rPr>
            </w:pPr>
            <w:r w:rsidRPr="006252A3">
              <w:rPr>
                <w:sz w:val="20"/>
              </w:rPr>
              <w:t>Joint Account Holder</w:t>
            </w:r>
          </w:p>
        </w:tc>
      </w:tr>
      <w:tr w:rsidR="00B710F0" w:rsidRPr="00050318" w14:paraId="18010522" w14:textId="77777777" w:rsidTr="00B710F0">
        <w:tc>
          <w:tcPr>
            <w:tcW w:w="2300" w:type="dxa"/>
          </w:tcPr>
          <w:p w14:paraId="0D932D6A" w14:textId="77777777" w:rsidR="00B710F0" w:rsidRPr="006252A3" w:rsidRDefault="00B710F0" w:rsidP="00B710F0">
            <w:pPr>
              <w:jc w:val="left"/>
              <w:rPr>
                <w:sz w:val="20"/>
              </w:rPr>
            </w:pPr>
            <w:r w:rsidRPr="006252A3">
              <w:rPr>
                <w:sz w:val="20"/>
              </w:rPr>
              <w:t>ToC</w:t>
            </w:r>
          </w:p>
        </w:tc>
        <w:tc>
          <w:tcPr>
            <w:tcW w:w="6430" w:type="dxa"/>
          </w:tcPr>
          <w:p w14:paraId="6241F92C" w14:textId="77777777" w:rsidR="00B710F0" w:rsidRPr="006252A3" w:rsidRDefault="00B710F0" w:rsidP="00B710F0">
            <w:pPr>
              <w:jc w:val="left"/>
              <w:rPr>
                <w:sz w:val="20"/>
              </w:rPr>
            </w:pPr>
            <w:r w:rsidRPr="006252A3">
              <w:rPr>
                <w:sz w:val="20"/>
              </w:rPr>
              <w:t>Transfer of Cover</w:t>
            </w:r>
          </w:p>
        </w:tc>
      </w:tr>
      <w:tr w:rsidR="00B710F0" w:rsidRPr="00050318" w14:paraId="65611ADE" w14:textId="77777777" w:rsidTr="00B710F0">
        <w:tc>
          <w:tcPr>
            <w:tcW w:w="2300" w:type="dxa"/>
          </w:tcPr>
          <w:p w14:paraId="7A2EB9F9" w14:textId="77777777" w:rsidR="00B710F0" w:rsidRPr="006252A3" w:rsidRDefault="00B710F0" w:rsidP="00B710F0">
            <w:pPr>
              <w:jc w:val="left"/>
              <w:rPr>
                <w:sz w:val="20"/>
              </w:rPr>
            </w:pPr>
            <w:r w:rsidRPr="006252A3">
              <w:rPr>
                <w:sz w:val="20"/>
              </w:rPr>
              <w:t>DCC</w:t>
            </w:r>
          </w:p>
        </w:tc>
        <w:tc>
          <w:tcPr>
            <w:tcW w:w="6430" w:type="dxa"/>
          </w:tcPr>
          <w:p w14:paraId="6DA17061" w14:textId="77777777" w:rsidR="00B710F0" w:rsidRPr="006252A3" w:rsidRDefault="00B710F0" w:rsidP="00B710F0">
            <w:pPr>
              <w:jc w:val="left"/>
              <w:rPr>
                <w:sz w:val="20"/>
              </w:rPr>
            </w:pPr>
            <w:r w:rsidRPr="006252A3">
              <w:rPr>
                <w:sz w:val="20"/>
              </w:rPr>
              <w:t>Duplicate Cover Check</w:t>
            </w:r>
          </w:p>
        </w:tc>
      </w:tr>
      <w:tr w:rsidR="00B710F0" w:rsidRPr="00050318" w14:paraId="16BD39F9" w14:textId="77777777" w:rsidTr="00B710F0">
        <w:tc>
          <w:tcPr>
            <w:tcW w:w="2300" w:type="dxa"/>
          </w:tcPr>
          <w:p w14:paraId="5950AA90" w14:textId="77777777" w:rsidR="00B710F0" w:rsidRPr="006252A3" w:rsidRDefault="00B710F0" w:rsidP="00B710F0">
            <w:pPr>
              <w:jc w:val="left"/>
              <w:rPr>
                <w:sz w:val="20"/>
              </w:rPr>
            </w:pPr>
            <w:r w:rsidRPr="006252A3">
              <w:rPr>
                <w:sz w:val="20"/>
              </w:rPr>
              <w:t>AP</w:t>
            </w:r>
          </w:p>
        </w:tc>
        <w:tc>
          <w:tcPr>
            <w:tcW w:w="6430" w:type="dxa"/>
          </w:tcPr>
          <w:p w14:paraId="06AC3015" w14:textId="77777777" w:rsidR="00B710F0" w:rsidRPr="006252A3" w:rsidRDefault="00B710F0" w:rsidP="00B710F0">
            <w:pPr>
              <w:jc w:val="left"/>
              <w:rPr>
                <w:sz w:val="20"/>
              </w:rPr>
            </w:pPr>
            <w:r w:rsidRPr="006252A3">
              <w:rPr>
                <w:sz w:val="20"/>
              </w:rPr>
              <w:t>Authorised Party</w:t>
            </w:r>
          </w:p>
        </w:tc>
      </w:tr>
      <w:tr w:rsidR="00B710F0" w:rsidRPr="00050318" w14:paraId="1406783F" w14:textId="77777777" w:rsidTr="00B710F0">
        <w:tc>
          <w:tcPr>
            <w:tcW w:w="2300" w:type="dxa"/>
          </w:tcPr>
          <w:p w14:paraId="7465BC9A" w14:textId="77777777" w:rsidR="00B710F0" w:rsidRPr="006252A3" w:rsidRDefault="00B710F0" w:rsidP="00B710F0">
            <w:pPr>
              <w:jc w:val="left"/>
              <w:rPr>
                <w:sz w:val="20"/>
              </w:rPr>
            </w:pPr>
            <w:r w:rsidRPr="006252A3">
              <w:rPr>
                <w:sz w:val="20"/>
              </w:rPr>
              <w:t>SPS</w:t>
            </w:r>
          </w:p>
        </w:tc>
        <w:tc>
          <w:tcPr>
            <w:tcW w:w="6430" w:type="dxa"/>
          </w:tcPr>
          <w:p w14:paraId="7E015428" w14:textId="77777777" w:rsidR="00B710F0" w:rsidRPr="006252A3" w:rsidRDefault="00B710F0" w:rsidP="00B710F0">
            <w:pPr>
              <w:jc w:val="left"/>
              <w:rPr>
                <w:sz w:val="20"/>
              </w:rPr>
            </w:pPr>
            <w:r w:rsidRPr="006252A3">
              <w:rPr>
                <w:sz w:val="20"/>
              </w:rPr>
              <w:t>Search Party Service</w:t>
            </w:r>
          </w:p>
        </w:tc>
      </w:tr>
      <w:tr w:rsidR="00B710F0" w:rsidRPr="00050318" w14:paraId="01EF36C8" w14:textId="77777777" w:rsidTr="00B710F0">
        <w:tc>
          <w:tcPr>
            <w:tcW w:w="2300" w:type="dxa"/>
          </w:tcPr>
          <w:p w14:paraId="573FCA26" w14:textId="77777777" w:rsidR="00B710F0" w:rsidRPr="006252A3" w:rsidRDefault="00B710F0" w:rsidP="00B710F0">
            <w:pPr>
              <w:jc w:val="left"/>
              <w:rPr>
                <w:sz w:val="20"/>
              </w:rPr>
            </w:pPr>
            <w:r w:rsidRPr="006252A3">
              <w:rPr>
                <w:sz w:val="20"/>
              </w:rPr>
              <w:t>GPS</w:t>
            </w:r>
          </w:p>
        </w:tc>
        <w:tc>
          <w:tcPr>
            <w:tcW w:w="6430" w:type="dxa"/>
          </w:tcPr>
          <w:p w14:paraId="453AF5A9" w14:textId="77777777" w:rsidR="00B710F0" w:rsidRPr="006252A3" w:rsidRDefault="00B710F0" w:rsidP="00B710F0">
            <w:pPr>
              <w:jc w:val="left"/>
              <w:rPr>
                <w:sz w:val="20"/>
              </w:rPr>
            </w:pPr>
            <w:r w:rsidRPr="006252A3">
              <w:rPr>
                <w:sz w:val="20"/>
              </w:rPr>
              <w:t xml:space="preserve">Get Party Service </w:t>
            </w:r>
          </w:p>
        </w:tc>
      </w:tr>
      <w:tr w:rsidR="00B710F0" w:rsidRPr="00050318" w14:paraId="1F67D0E5" w14:textId="77777777" w:rsidTr="00B710F0">
        <w:tc>
          <w:tcPr>
            <w:tcW w:w="2300" w:type="dxa"/>
          </w:tcPr>
          <w:p w14:paraId="511536BA" w14:textId="77777777" w:rsidR="00B710F0" w:rsidRPr="006252A3" w:rsidRDefault="00B710F0" w:rsidP="00B710F0">
            <w:pPr>
              <w:jc w:val="left"/>
              <w:rPr>
                <w:sz w:val="20"/>
              </w:rPr>
            </w:pPr>
            <w:r w:rsidRPr="006252A3">
              <w:rPr>
                <w:sz w:val="20"/>
              </w:rPr>
              <w:t>CPS</w:t>
            </w:r>
          </w:p>
        </w:tc>
        <w:tc>
          <w:tcPr>
            <w:tcW w:w="6430" w:type="dxa"/>
          </w:tcPr>
          <w:p w14:paraId="35E14D86" w14:textId="77777777" w:rsidR="00B710F0" w:rsidRPr="006252A3" w:rsidRDefault="00B710F0" w:rsidP="00B710F0">
            <w:pPr>
              <w:jc w:val="left"/>
              <w:rPr>
                <w:sz w:val="20"/>
              </w:rPr>
            </w:pPr>
            <w:r w:rsidRPr="006252A3">
              <w:rPr>
                <w:sz w:val="20"/>
              </w:rPr>
              <w:t>Create Party Service</w:t>
            </w:r>
          </w:p>
        </w:tc>
      </w:tr>
      <w:tr w:rsidR="00B710F0" w:rsidRPr="00050318" w14:paraId="4AAD0C09" w14:textId="77777777" w:rsidTr="00B710F0">
        <w:tc>
          <w:tcPr>
            <w:tcW w:w="2300" w:type="dxa"/>
          </w:tcPr>
          <w:p w14:paraId="6CC5920B" w14:textId="77777777" w:rsidR="00B710F0" w:rsidRPr="006252A3" w:rsidRDefault="00B710F0" w:rsidP="00B710F0">
            <w:pPr>
              <w:jc w:val="left"/>
              <w:rPr>
                <w:sz w:val="20"/>
              </w:rPr>
            </w:pPr>
            <w:r w:rsidRPr="006252A3">
              <w:rPr>
                <w:sz w:val="20"/>
              </w:rPr>
              <w:t>UPS</w:t>
            </w:r>
          </w:p>
        </w:tc>
        <w:tc>
          <w:tcPr>
            <w:tcW w:w="6430" w:type="dxa"/>
          </w:tcPr>
          <w:p w14:paraId="72809A51" w14:textId="77777777" w:rsidR="00B710F0" w:rsidRPr="006252A3" w:rsidRDefault="00B710F0" w:rsidP="00B710F0">
            <w:pPr>
              <w:jc w:val="left"/>
              <w:rPr>
                <w:sz w:val="20"/>
              </w:rPr>
            </w:pPr>
            <w:r w:rsidRPr="006252A3">
              <w:rPr>
                <w:sz w:val="20"/>
              </w:rPr>
              <w:t>Update Party Service</w:t>
            </w:r>
          </w:p>
        </w:tc>
      </w:tr>
      <w:tr w:rsidR="00B710F0" w:rsidRPr="00050318" w14:paraId="2C45BFD5" w14:textId="77777777" w:rsidTr="00B710F0">
        <w:tc>
          <w:tcPr>
            <w:tcW w:w="2300" w:type="dxa"/>
          </w:tcPr>
          <w:p w14:paraId="6BB3A3C9" w14:textId="77777777" w:rsidR="00B710F0" w:rsidRPr="006252A3" w:rsidRDefault="00B710F0" w:rsidP="00B710F0">
            <w:pPr>
              <w:jc w:val="left"/>
              <w:rPr>
                <w:sz w:val="20"/>
              </w:rPr>
            </w:pPr>
            <w:r w:rsidRPr="006252A3">
              <w:rPr>
                <w:sz w:val="20"/>
              </w:rPr>
              <w:t>MCAS</w:t>
            </w:r>
          </w:p>
        </w:tc>
        <w:tc>
          <w:tcPr>
            <w:tcW w:w="6430" w:type="dxa"/>
          </w:tcPr>
          <w:p w14:paraId="659F5326" w14:textId="77777777" w:rsidR="00B710F0" w:rsidRPr="006252A3" w:rsidRDefault="00B710F0" w:rsidP="00B710F0">
            <w:pPr>
              <w:jc w:val="left"/>
              <w:rPr>
                <w:sz w:val="20"/>
              </w:rPr>
            </w:pPr>
            <w:r w:rsidRPr="006252A3">
              <w:rPr>
                <w:sz w:val="20"/>
              </w:rPr>
              <w:t>Manage Customer Account Service</w:t>
            </w:r>
          </w:p>
        </w:tc>
      </w:tr>
      <w:tr w:rsidR="005B55F2" w:rsidRPr="00050318" w14:paraId="6590C482" w14:textId="77777777" w:rsidTr="00B710F0">
        <w:tc>
          <w:tcPr>
            <w:tcW w:w="2300" w:type="dxa"/>
          </w:tcPr>
          <w:p w14:paraId="0ADD1EDB" w14:textId="77777777" w:rsidR="005B55F2" w:rsidRPr="006252A3" w:rsidRDefault="005B55F2" w:rsidP="00B710F0">
            <w:pPr>
              <w:jc w:val="left"/>
              <w:rPr>
                <w:sz w:val="20"/>
              </w:rPr>
            </w:pPr>
            <w:r w:rsidRPr="006252A3">
              <w:rPr>
                <w:sz w:val="20"/>
              </w:rPr>
              <w:t>MDDS</w:t>
            </w:r>
          </w:p>
        </w:tc>
        <w:tc>
          <w:tcPr>
            <w:tcW w:w="6430" w:type="dxa"/>
          </w:tcPr>
          <w:p w14:paraId="5FF56E2E" w14:textId="77777777" w:rsidR="005B55F2" w:rsidRPr="006252A3" w:rsidRDefault="005B55F2" w:rsidP="00B710F0">
            <w:pPr>
              <w:jc w:val="left"/>
              <w:rPr>
                <w:sz w:val="20"/>
              </w:rPr>
            </w:pPr>
            <w:r w:rsidRPr="006252A3">
              <w:rPr>
                <w:sz w:val="20"/>
              </w:rPr>
              <w:t>Manage Document Details Service</w:t>
            </w:r>
          </w:p>
        </w:tc>
      </w:tr>
      <w:tr w:rsidR="00F96F45" w:rsidRPr="00050318" w14:paraId="4A818124" w14:textId="77777777" w:rsidTr="00B710F0">
        <w:tc>
          <w:tcPr>
            <w:tcW w:w="2300" w:type="dxa"/>
          </w:tcPr>
          <w:p w14:paraId="5D38922F" w14:textId="7BC71934" w:rsidR="00F96F45" w:rsidRPr="006252A3" w:rsidRDefault="00F96F45" w:rsidP="00F96F45">
            <w:pPr>
              <w:jc w:val="left"/>
              <w:rPr>
                <w:sz w:val="20"/>
              </w:rPr>
            </w:pPr>
            <w:r>
              <w:rPr>
                <w:sz w:val="20"/>
              </w:rPr>
              <w:t>CTI</w:t>
            </w:r>
          </w:p>
        </w:tc>
        <w:tc>
          <w:tcPr>
            <w:tcW w:w="6430" w:type="dxa"/>
          </w:tcPr>
          <w:p w14:paraId="5E4CFC8C" w14:textId="201EECAF" w:rsidR="00F96F45" w:rsidRPr="006252A3" w:rsidRDefault="00F96F45" w:rsidP="00F96F45">
            <w:pPr>
              <w:jc w:val="left"/>
              <w:rPr>
                <w:sz w:val="20"/>
              </w:rPr>
            </w:pPr>
            <w:r>
              <w:rPr>
                <w:sz w:val="20"/>
              </w:rPr>
              <w:t>Computer Telephony Integration</w:t>
            </w:r>
          </w:p>
        </w:tc>
      </w:tr>
      <w:tr w:rsidR="00C67C1D" w:rsidRPr="00050318" w14:paraId="4DEEAE38" w14:textId="77777777" w:rsidTr="00B710F0">
        <w:tc>
          <w:tcPr>
            <w:tcW w:w="2300" w:type="dxa"/>
          </w:tcPr>
          <w:p w14:paraId="1B3F3ECF" w14:textId="589E75E8" w:rsidR="00C67C1D" w:rsidRDefault="00C67C1D" w:rsidP="00F96F45">
            <w:pPr>
              <w:jc w:val="left"/>
              <w:rPr>
                <w:sz w:val="20"/>
              </w:rPr>
            </w:pPr>
            <w:bookmarkStart w:id="38" w:name="_Toc477231997"/>
            <w:bookmarkStart w:id="39" w:name="_Toc140070021"/>
            <w:bookmarkStart w:id="40" w:name="_Toc140070098"/>
            <w:bookmarkStart w:id="41" w:name="_Toc140070175"/>
            <w:bookmarkStart w:id="42" w:name="_Toc140070252"/>
            <w:bookmarkStart w:id="43" w:name="_Toc140070329"/>
            <w:r>
              <w:rPr>
                <w:sz w:val="20"/>
              </w:rPr>
              <w:t>BBDM</w:t>
            </w:r>
          </w:p>
        </w:tc>
        <w:tc>
          <w:tcPr>
            <w:tcW w:w="6430" w:type="dxa"/>
          </w:tcPr>
          <w:p w14:paraId="6459390E" w14:textId="521E1DC5" w:rsidR="00C67C1D" w:rsidRDefault="00C67C1D" w:rsidP="00F96F45">
            <w:pPr>
              <w:jc w:val="left"/>
              <w:rPr>
                <w:sz w:val="20"/>
              </w:rPr>
            </w:pPr>
            <w:r>
              <w:rPr>
                <w:sz w:val="20"/>
              </w:rPr>
              <w:t>Back Book Data Migration</w:t>
            </w:r>
          </w:p>
        </w:tc>
      </w:tr>
    </w:tbl>
    <w:p w14:paraId="7DCF9B58" w14:textId="785A11F5" w:rsidR="00CB436E" w:rsidRPr="0065196A" w:rsidRDefault="00AA3DD1" w:rsidP="00E948F6">
      <w:pPr>
        <w:pStyle w:val="Heading1"/>
        <w:pageBreakBefore/>
        <w:numPr>
          <w:ilvl w:val="0"/>
          <w:numId w:val="3"/>
        </w:numPr>
        <w:ind w:left="431" w:hanging="431"/>
        <w:jc w:val="left"/>
      </w:pPr>
      <w:bookmarkStart w:id="44" w:name="_Toc476148007"/>
      <w:r w:rsidRPr="0065196A">
        <w:lastRenderedPageBreak/>
        <w:t xml:space="preserve">Technical </w:t>
      </w:r>
      <w:commentRangeStart w:id="45"/>
      <w:r w:rsidRPr="0065196A">
        <w:t>Design</w:t>
      </w:r>
      <w:commentRangeEnd w:id="45"/>
      <w:r w:rsidR="00CB51D5">
        <w:rPr>
          <w:rStyle w:val="CommentReference"/>
          <w:b w:val="0"/>
          <w:kern w:val="0"/>
        </w:rPr>
        <w:commentReference w:id="45"/>
      </w:r>
      <w:bookmarkEnd w:id="44"/>
    </w:p>
    <w:p w14:paraId="2087834B" w14:textId="1A74BBA5" w:rsidR="009D0041" w:rsidRDefault="00C00206" w:rsidP="00BE36E7">
      <w:pPr>
        <w:tabs>
          <w:tab w:val="right" w:pos="8640"/>
        </w:tabs>
      </w:pPr>
      <w:r>
        <w:rPr>
          <w:noProof/>
          <w:sz w:val="20"/>
        </w:rPr>
        <mc:AlternateContent>
          <mc:Choice Requires="wps">
            <w:drawing>
              <wp:anchor distT="0" distB="0" distL="114300" distR="114300" simplePos="0" relativeHeight="251667456" behindDoc="0" locked="0" layoutInCell="1" allowOverlap="1" wp14:anchorId="4FC0E53F" wp14:editId="0B4F6C4E">
                <wp:simplePos x="0" y="0"/>
                <wp:positionH relativeFrom="column">
                  <wp:posOffset>938061</wp:posOffset>
                </wp:positionH>
                <wp:positionV relativeFrom="paragraph">
                  <wp:posOffset>1807817</wp:posOffset>
                </wp:positionV>
                <wp:extent cx="118753" cy="0"/>
                <wp:effectExtent l="0" t="0" r="14605" b="19050"/>
                <wp:wrapNone/>
                <wp:docPr id="34" name="Straight Connector 34"/>
                <wp:cNvGraphicFramePr/>
                <a:graphic xmlns:a="http://schemas.openxmlformats.org/drawingml/2006/main">
                  <a:graphicData uri="http://schemas.microsoft.com/office/word/2010/wordprocessingShape">
                    <wps:wsp>
                      <wps:cNvCnPr/>
                      <wps:spPr>
                        <a:xfrm flipH="1">
                          <a:off x="0" y="0"/>
                          <a:ext cx="11875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9452A5" id="Straight Connector 34"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73.85pt,142.35pt" to="83.2pt,1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" strokecolor="black [3040]"/>
            </w:pict>
          </mc:Fallback>
        </mc:AlternateContent>
      </w:r>
      <w:r>
        <w:rPr>
          <w:noProof/>
        </w:rPr>
        <mc:AlternateContent>
          <mc:Choice Requires="wps">
            <w:drawing>
              <wp:anchor distT="0" distB="0" distL="114300" distR="114300" simplePos="0" relativeHeight="251657216" behindDoc="0" locked="0" layoutInCell="1" allowOverlap="1" wp14:anchorId="0DEABBE6" wp14:editId="45E18C37">
                <wp:simplePos x="0" y="0"/>
                <wp:positionH relativeFrom="column">
                  <wp:posOffset>4414410</wp:posOffset>
                </wp:positionH>
                <wp:positionV relativeFrom="paragraph">
                  <wp:posOffset>916084</wp:posOffset>
                </wp:positionV>
                <wp:extent cx="349858" cy="7951"/>
                <wp:effectExtent l="19050" t="57150" r="0" b="87630"/>
                <wp:wrapNone/>
                <wp:docPr id="15" name="Straight Arrow Connector 15"/>
                <wp:cNvGraphicFramePr/>
                <a:graphic xmlns:a="http://schemas.openxmlformats.org/drawingml/2006/main">
                  <a:graphicData uri="http://schemas.microsoft.com/office/word/2010/wordprocessingShape">
                    <wps:wsp>
                      <wps:cNvCnPr/>
                      <wps:spPr>
                        <a:xfrm flipH="1">
                          <a:off x="0" y="0"/>
                          <a:ext cx="349858" cy="795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type w14:anchorId="4DDA89FD" id="_x0000_t32" coordsize="21600,21600" o:spt="32" o:oned="t" path="m,l21600,21600e" filled="f">
                <v:path arrowok="t" fillok="f" o:connecttype="none"/>
                <o:lock v:ext="edit" shapetype="t"/>
              </v:shapetype>
              <v:shape id="Straight Arrow Connector 15" o:spid="_x0000_s1026" type="#_x0000_t32" style="position:absolute;margin-left:347.6pt;margin-top:72.15pt;width:27.55pt;height:.65pt;flip:x;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" strokecolor="#94b64e [3046]">
                <v:stroke endarrow="block"/>
              </v:shape>
            </w:pict>
          </mc:Fallback>
        </mc:AlternateContent>
      </w:r>
      <w:r>
        <w:rPr>
          <w:noProof/>
        </w:rPr>
        <mc:AlternateContent>
          <mc:Choice Requires="wps">
            <w:drawing>
              <wp:anchor distT="0" distB="0" distL="114300" distR="114300" simplePos="0" relativeHeight="251655168" behindDoc="0" locked="0" layoutInCell="1" allowOverlap="1" wp14:anchorId="051DB5C7" wp14:editId="3DFEED4D">
                <wp:simplePos x="0" y="0"/>
                <wp:positionH relativeFrom="margin">
                  <wp:posOffset>4774841</wp:posOffset>
                </wp:positionH>
                <wp:positionV relativeFrom="paragraph">
                  <wp:posOffset>740466</wp:posOffset>
                </wp:positionV>
                <wp:extent cx="627877" cy="365760"/>
                <wp:effectExtent l="0" t="0" r="20320" b="15240"/>
                <wp:wrapNone/>
                <wp:docPr id="12" name="Rectangle 12"/>
                <wp:cNvGraphicFramePr/>
                <a:graphic xmlns:a="http://schemas.openxmlformats.org/drawingml/2006/main">
                  <a:graphicData uri="http://schemas.microsoft.com/office/word/2010/wordprocessingShape">
                    <wps:wsp>
                      <wps:cNvSpPr/>
                      <wps:spPr>
                        <a:xfrm>
                          <a:off x="0" y="0"/>
                          <a:ext cx="627877" cy="365760"/>
                        </a:xfrm>
                        <a:prstGeom prst="rect">
                          <a:avLst/>
                        </a:prstGeom>
                        <a:solidFill>
                          <a:schemeClr val="bg2"/>
                        </a:solidFill>
                        <a:ln w="12700"/>
                      </wps:spPr>
                      <wps:style>
                        <a:lnRef idx="2">
                          <a:schemeClr val="accent3"/>
                        </a:lnRef>
                        <a:fillRef idx="1">
                          <a:schemeClr val="lt1"/>
                        </a:fillRef>
                        <a:effectRef idx="0">
                          <a:schemeClr val="accent3"/>
                        </a:effectRef>
                        <a:fontRef idx="minor">
                          <a:schemeClr val="dk1"/>
                        </a:fontRef>
                      </wps:style>
                      <wps:txbx>
                        <w:txbxContent>
                          <w:p w14:paraId="13FBC1EB" w14:textId="77777777" w:rsidR="00F02C71" w:rsidRPr="009D0041" w:rsidRDefault="00F02C71" w:rsidP="009D0041">
                            <w:pPr>
                              <w:jc w:val="center"/>
                              <w:rPr>
                                <w:sz w:val="12"/>
                                <w:szCs w:val="12"/>
                              </w:rPr>
                            </w:pPr>
                            <w:r w:rsidRPr="009D0041">
                              <w:rPr>
                                <w:sz w:val="12"/>
                                <w:szCs w:val="12"/>
                              </w:rPr>
                              <w:t>Search for details of all the systems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1DB5C7" id="Rectangle 12" o:spid="_x0000_s1027" style="position:absolute;left:0;text-align:left;margin-left:375.95pt;margin-top:58.3pt;width:49.45pt;height:28.8pt;z-index:251655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" fillcolor="#eeece1 [3214]" strokecolor="#9bbb59 [3206]" strokeweight="1pt">
                <v:textbox>
                  <w:txbxContent>
                    <w:p w14:paraId="13FBC1EB" w14:textId="77777777" w:rsidR="00F02C71" w:rsidRPr="009D0041" w:rsidRDefault="00F02C71" w:rsidP="009D0041">
                      <w:pPr>
                        <w:jc w:val="center"/>
                        <w:rPr>
                          <w:sz w:val="12"/>
                          <w:szCs w:val="12"/>
                        </w:rPr>
                      </w:pPr>
                      <w:r w:rsidRPr="009D0041">
                        <w:rPr>
                          <w:sz w:val="12"/>
                          <w:szCs w:val="12"/>
                        </w:rPr>
                        <w:t>Search for details of all the systems</w:t>
                      </w:r>
                    </w:p>
                  </w:txbxContent>
                </v:textbox>
                <w10:wrap anchorx="margin"/>
              </v:rect>
            </w:pict>
          </mc:Fallback>
        </mc:AlternateContent>
      </w:r>
      <w:r>
        <w:rPr>
          <w:noProof/>
        </w:rPr>
        <mc:AlternateContent>
          <mc:Choice Requires="wps">
            <w:drawing>
              <wp:anchor distT="0" distB="0" distL="114300" distR="114300" simplePos="0" relativeHeight="251656192" behindDoc="0" locked="0" layoutInCell="1" allowOverlap="1" wp14:anchorId="39BD98C7" wp14:editId="068175B4">
                <wp:simplePos x="0" y="0"/>
                <wp:positionH relativeFrom="column">
                  <wp:posOffset>5090630</wp:posOffset>
                </wp:positionH>
                <wp:positionV relativeFrom="paragraph">
                  <wp:posOffset>1067794</wp:posOffset>
                </wp:positionV>
                <wp:extent cx="0" cy="190831"/>
                <wp:effectExtent l="76200" t="38100" r="57150" b="19050"/>
                <wp:wrapNone/>
                <wp:docPr id="13" name="Straight Arrow Connector 13"/>
                <wp:cNvGraphicFramePr/>
                <a:graphic xmlns:a="http://schemas.openxmlformats.org/drawingml/2006/main">
                  <a:graphicData uri="http://schemas.microsoft.com/office/word/2010/wordprocessingShape">
                    <wps:wsp>
                      <wps:cNvCnPr/>
                      <wps:spPr>
                        <a:xfrm flipV="1">
                          <a:off x="0" y="0"/>
                          <a:ext cx="0" cy="190831"/>
                        </a:xfrm>
                        <a:prstGeom prst="straightConnector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3A85173C" id="Straight Arrow Connector 13" o:spid="_x0000_s1026" type="#_x0000_t32" style="position:absolute;margin-left:400.85pt;margin-top:84.1pt;width:0;height:15.05pt;flip:y;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" strokecolor="#94b64e [3046]">
                <v:stroke endarrow="block"/>
              </v:shape>
            </w:pict>
          </mc:Fallback>
        </mc:AlternateContent>
      </w:r>
      <w:r w:rsidRPr="00BE36E7">
        <w:rPr>
          <w:noProof/>
          <w:sz w:val="20"/>
        </w:rPr>
        <mc:AlternateContent>
          <mc:Choice Requires="wps">
            <w:drawing>
              <wp:anchor distT="45720" distB="45720" distL="114300" distR="114300" simplePos="0" relativeHeight="251659264" behindDoc="0" locked="0" layoutInCell="1" allowOverlap="1" wp14:anchorId="4042CF36" wp14:editId="338E5FC3">
                <wp:simplePos x="0" y="0"/>
                <wp:positionH relativeFrom="rightMargin">
                  <wp:align>left</wp:align>
                </wp:positionH>
                <wp:positionV relativeFrom="paragraph">
                  <wp:posOffset>907498</wp:posOffset>
                </wp:positionV>
                <wp:extent cx="762635" cy="198755"/>
                <wp:effectExtent l="0" t="0" r="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198755"/>
                        </a:xfrm>
                        <a:prstGeom prst="rect">
                          <a:avLst/>
                        </a:prstGeom>
                        <a:solidFill>
                          <a:srgbClr val="FFFFFF"/>
                        </a:solidFill>
                        <a:ln w="9525">
                          <a:noFill/>
                          <a:miter lim="800000"/>
                          <a:headEnd/>
                          <a:tailEnd/>
                        </a:ln>
                      </wps:spPr>
                      <wps:txbx>
                        <w:txbxContent>
                          <w:p w14:paraId="5CFE0E09" w14:textId="77777777" w:rsidR="00F02C71" w:rsidRPr="00BE36E7" w:rsidRDefault="00F02C71" w:rsidP="00BE36E7">
                            <w:pPr>
                              <w:rPr>
                                <w:sz w:val="12"/>
                                <w:szCs w:val="12"/>
                              </w:rPr>
                            </w:pPr>
                            <w:r w:rsidRPr="00BE36E7">
                              <w:rPr>
                                <w:sz w:val="12"/>
                                <w:szCs w:val="12"/>
                              </w:rPr>
                              <w:t>Response to CTI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42CF36" id="_x0000_t202" coordsize="21600,21600" o:spt="202" path="m,l,21600r21600,l21600,xe">
                <v:stroke joinstyle="miter"/>
                <v:path gradientshapeok="t" o:connecttype="rect"/>
              </v:shapetype>
              <v:shape id="Text Box 2" o:spid="_x0000_s1028" type="#_x0000_t202" style="position:absolute;left:0;text-align:left;margin-left:0;margin-top:71.45pt;width:60.05pt;height:15.65pt;z-index:251659264;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" stroked="f">
                <v:textbox>
                  <w:txbxContent>
                    <w:p w14:paraId="5CFE0E09" w14:textId="77777777" w:rsidR="00F02C71" w:rsidRPr="00BE36E7" w:rsidRDefault="00F02C71" w:rsidP="00BE36E7">
                      <w:pPr>
                        <w:rPr>
                          <w:sz w:val="12"/>
                          <w:szCs w:val="12"/>
                        </w:rPr>
                      </w:pPr>
                      <w:r w:rsidRPr="00BE36E7">
                        <w:rPr>
                          <w:sz w:val="12"/>
                          <w:szCs w:val="12"/>
                        </w:rPr>
                        <w:t>Response to CTI</w:t>
                      </w:r>
                    </w:p>
                  </w:txbxContent>
                </v:textbox>
                <w10:wrap type="square" anchorx="margin"/>
              </v:shape>
            </w:pict>
          </mc:Fallback>
        </mc:AlternateContent>
      </w:r>
      <w:r>
        <w:rPr>
          <w:noProof/>
        </w:rPr>
        <mc:AlternateContent>
          <mc:Choice Requires="wps">
            <w:drawing>
              <wp:anchor distT="0" distB="0" distL="114300" distR="114300" simplePos="0" relativeHeight="251654144" behindDoc="0" locked="0" layoutInCell="1" allowOverlap="1" wp14:anchorId="4737C646" wp14:editId="41CB60CA">
                <wp:simplePos x="0" y="0"/>
                <wp:positionH relativeFrom="margin">
                  <wp:posOffset>4829975</wp:posOffset>
                </wp:positionH>
                <wp:positionV relativeFrom="paragraph">
                  <wp:posOffset>1256997</wp:posOffset>
                </wp:positionV>
                <wp:extent cx="524786" cy="564543"/>
                <wp:effectExtent l="0" t="0" r="27940" b="26035"/>
                <wp:wrapNone/>
                <wp:docPr id="11" name="Rectangle 11"/>
                <wp:cNvGraphicFramePr/>
                <a:graphic xmlns:a="http://schemas.openxmlformats.org/drawingml/2006/main">
                  <a:graphicData uri="http://schemas.microsoft.com/office/word/2010/wordprocessingShape">
                    <wps:wsp>
                      <wps:cNvSpPr/>
                      <wps:spPr>
                        <a:xfrm>
                          <a:off x="0" y="0"/>
                          <a:ext cx="524786" cy="564543"/>
                        </a:xfrm>
                        <a:prstGeom prst="rect">
                          <a:avLst/>
                        </a:prstGeom>
                        <a:solidFill>
                          <a:schemeClr val="bg2"/>
                        </a:solidFill>
                        <a:ln w="12700"/>
                      </wps:spPr>
                      <wps:style>
                        <a:lnRef idx="2">
                          <a:schemeClr val="accent3"/>
                        </a:lnRef>
                        <a:fillRef idx="1">
                          <a:schemeClr val="lt1"/>
                        </a:fillRef>
                        <a:effectRef idx="0">
                          <a:schemeClr val="accent3"/>
                        </a:effectRef>
                        <a:fontRef idx="minor">
                          <a:schemeClr val="dk1"/>
                        </a:fontRef>
                      </wps:style>
                      <wps:txbx>
                        <w:txbxContent>
                          <w:p w14:paraId="293BD62E" w14:textId="77777777" w:rsidR="00F02C71" w:rsidRPr="009D0041" w:rsidRDefault="00F02C71" w:rsidP="009D0041">
                            <w:pPr>
                              <w:jc w:val="center"/>
                              <w:rPr>
                                <w:sz w:val="18"/>
                                <w:szCs w:val="18"/>
                              </w:rPr>
                            </w:pPr>
                            <w:r w:rsidRPr="009D0041">
                              <w:rPr>
                                <w:sz w:val="18"/>
                                <w:szCs w:val="18"/>
                              </w:rPr>
                              <w:t>CTI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37C646" id="Rectangle 11" o:spid="_x0000_s1029" style="position:absolute;left:0;text-align:left;margin-left:380.3pt;margin-top:99pt;width:41.3pt;height:44.45pt;z-index:251654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" fillcolor="#eeece1 [3214]" strokecolor="#9bbb59 [3206]" strokeweight="1pt">
                <v:textbox>
                  <w:txbxContent>
                    <w:p w14:paraId="293BD62E" w14:textId="77777777" w:rsidR="00F02C71" w:rsidRPr="009D0041" w:rsidRDefault="00F02C71" w:rsidP="009D0041">
                      <w:pPr>
                        <w:jc w:val="center"/>
                        <w:rPr>
                          <w:sz w:val="18"/>
                          <w:szCs w:val="18"/>
                        </w:rPr>
                      </w:pPr>
                      <w:r w:rsidRPr="009D0041">
                        <w:rPr>
                          <w:sz w:val="18"/>
                          <w:szCs w:val="18"/>
                        </w:rPr>
                        <w:t>CTI</w:t>
                      </w:r>
                    </w:p>
                  </w:txbxContent>
                </v:textbox>
                <w10:wrap anchorx="margin"/>
              </v:rect>
            </w:pict>
          </mc:Fallback>
        </mc:AlternateContent>
      </w:r>
      <w:r>
        <w:rPr>
          <w:noProof/>
        </w:rPr>
        <mc:AlternateContent>
          <mc:Choice Requires="wps">
            <w:drawing>
              <wp:anchor distT="0" distB="0" distL="114300" distR="114300" simplePos="0" relativeHeight="251658240" behindDoc="0" locked="0" layoutInCell="1" allowOverlap="1" wp14:anchorId="45011719" wp14:editId="478A7436">
                <wp:simplePos x="0" y="0"/>
                <wp:positionH relativeFrom="margin">
                  <wp:posOffset>4368331</wp:posOffset>
                </wp:positionH>
                <wp:positionV relativeFrom="paragraph">
                  <wp:posOffset>685248</wp:posOffset>
                </wp:positionV>
                <wp:extent cx="977182" cy="938199"/>
                <wp:effectExtent l="0" t="0" r="242570" b="90805"/>
                <wp:wrapNone/>
                <wp:docPr id="16" name="Elbow Connector 16"/>
                <wp:cNvGraphicFramePr/>
                <a:graphic xmlns:a="http://schemas.openxmlformats.org/drawingml/2006/main">
                  <a:graphicData uri="http://schemas.microsoft.com/office/word/2010/wordprocessingShape">
                    <wps:wsp>
                      <wps:cNvCnPr/>
                      <wps:spPr>
                        <a:xfrm>
                          <a:off x="0" y="0"/>
                          <a:ext cx="977182" cy="938199"/>
                        </a:xfrm>
                        <a:prstGeom prst="bentConnector3">
                          <a:avLst>
                            <a:gd name="adj1" fmla="val 121791"/>
                          </a:avLst>
                        </a:prstGeom>
                        <a:ln>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0F734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6" o:spid="_x0000_s1026" type="#_x0000_t34" style="position:absolute;margin-left:343.95pt;margin-top:53.95pt;width:76.95pt;height:73.8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" adj="26307" strokecolor="#94b64e [3046]">
                <v:stroke endarrow="block"/>
                <w10:wrap anchorx="margin"/>
              </v:shape>
            </w:pict>
          </mc:Fallback>
        </mc:AlternateContent>
      </w:r>
      <w:r>
        <w:rPr>
          <w:noProof/>
          <w:sz w:val="20"/>
        </w:rPr>
        <mc:AlternateContent>
          <mc:Choice Requires="wps">
            <w:drawing>
              <wp:anchor distT="0" distB="0" distL="114300" distR="114300" simplePos="0" relativeHeight="251666432" behindDoc="0" locked="0" layoutInCell="1" allowOverlap="1" wp14:anchorId="1AF6F555" wp14:editId="77DDE5FF">
                <wp:simplePos x="0" y="0"/>
                <wp:positionH relativeFrom="column">
                  <wp:posOffset>125896</wp:posOffset>
                </wp:positionH>
                <wp:positionV relativeFrom="paragraph">
                  <wp:posOffset>1504343</wp:posOffset>
                </wp:positionV>
                <wp:extent cx="805218" cy="450376"/>
                <wp:effectExtent l="0" t="0" r="13970" b="26035"/>
                <wp:wrapNone/>
                <wp:docPr id="30" name="Rectangle 30"/>
                <wp:cNvGraphicFramePr/>
                <a:graphic xmlns:a="http://schemas.openxmlformats.org/drawingml/2006/main">
                  <a:graphicData uri="http://schemas.microsoft.com/office/word/2010/wordprocessingShape">
                    <wps:wsp>
                      <wps:cNvSpPr/>
                      <wps:spPr>
                        <a:xfrm>
                          <a:off x="0" y="0"/>
                          <a:ext cx="805218" cy="450376"/>
                        </a:xfrm>
                        <a:prstGeom prst="rect">
                          <a:avLst/>
                        </a:prstGeom>
                        <a:solidFill>
                          <a:schemeClr val="bg1">
                            <a:lumMod val="95000"/>
                          </a:schemeClr>
                        </a:solidFill>
                        <a:ln>
                          <a:solidFill>
                            <a:schemeClr val="accent3">
                              <a:lumMod val="60000"/>
                              <a:lumOff val="40000"/>
                            </a:schemeClr>
                          </a:solidFill>
                        </a:ln>
                      </wps:spPr>
                      <wps:style>
                        <a:lnRef idx="2">
                          <a:schemeClr val="accent6"/>
                        </a:lnRef>
                        <a:fillRef idx="1">
                          <a:schemeClr val="lt1"/>
                        </a:fillRef>
                        <a:effectRef idx="0">
                          <a:schemeClr val="accent6"/>
                        </a:effectRef>
                        <a:fontRef idx="minor">
                          <a:schemeClr val="dk1"/>
                        </a:fontRef>
                      </wps:style>
                      <wps:txbx>
                        <w:txbxContent>
                          <w:p w14:paraId="61717FBB" w14:textId="77777777" w:rsidR="00F02C71" w:rsidRPr="00C6045F" w:rsidRDefault="00F02C71" w:rsidP="00CB51D5">
                            <w:pPr>
                              <w:jc w:val="center"/>
                              <w:rPr>
                                <w:sz w:val="16"/>
                                <w:szCs w:val="16"/>
                              </w:rPr>
                            </w:pPr>
                            <w:r w:rsidRPr="00C6045F">
                              <w:rPr>
                                <w:sz w:val="16"/>
                                <w:szCs w:val="16"/>
                              </w:rPr>
                              <w:t>MBD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6F555" id="Rectangle 30" o:spid="_x0000_s1030" style="position:absolute;left:0;text-align:left;margin-left:9.9pt;margin-top:118.45pt;width:63.4pt;height:35.4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" fillcolor="#f2f2f2 [3052]" strokecolor="#c2d69b [1942]" strokeweight="2pt">
                <v:textbox>
                  <w:txbxContent>
                    <w:p w14:paraId="61717FBB" w14:textId="77777777" w:rsidR="00F02C71" w:rsidRPr="00C6045F" w:rsidRDefault="00F02C71" w:rsidP="00CB51D5">
                      <w:pPr>
                        <w:jc w:val="center"/>
                        <w:rPr>
                          <w:sz w:val="16"/>
                          <w:szCs w:val="16"/>
                        </w:rPr>
                      </w:pPr>
                      <w:r w:rsidRPr="00C6045F">
                        <w:rPr>
                          <w:sz w:val="16"/>
                          <w:szCs w:val="16"/>
                        </w:rPr>
                        <w:t>MBD</w:t>
                      </w:r>
                    </w:p>
                  </w:txbxContent>
                </v:textbox>
              </v:rect>
            </w:pict>
          </mc:Fallback>
        </mc:AlternateContent>
      </w:r>
      <w:r w:rsidR="002831B4" w:rsidRPr="002831B4">
        <w:t xml:space="preserve"> </w:t>
      </w:r>
      <w:r w:rsidR="00A84171">
        <w:rPr>
          <w:rStyle w:val="CommentReference"/>
        </w:rPr>
        <w:commentReference w:id="46"/>
      </w:r>
      <w:r w:rsidR="00437CFE">
        <w:rPr>
          <w:noProof/>
        </w:rPr>
        <w:drawing>
          <wp:inline distT="0" distB="0" distL="0" distR="0" wp14:anchorId="79378B93" wp14:editId="3D32B461">
            <wp:extent cx="5343525" cy="3117215"/>
            <wp:effectExtent l="0" t="0" r="952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3525" cy="3117215"/>
                    </a:xfrm>
                    <a:prstGeom prst="rect">
                      <a:avLst/>
                    </a:prstGeom>
                    <a:noFill/>
                    <a:ln>
                      <a:noFill/>
                    </a:ln>
                  </pic:spPr>
                </pic:pic>
              </a:graphicData>
            </a:graphic>
          </wp:inline>
        </w:drawing>
      </w:r>
      <w:r w:rsidR="00BE36E7">
        <w:tab/>
      </w:r>
    </w:p>
    <w:p w14:paraId="09C4A5B2" w14:textId="77777777" w:rsidR="00123019" w:rsidRDefault="00EA5757" w:rsidP="00123019">
      <w:pPr>
        <w:rPr>
          <w:sz w:val="20"/>
        </w:rPr>
      </w:pPr>
      <w:r w:rsidRPr="00751751">
        <w:rPr>
          <w:sz w:val="20"/>
        </w:rPr>
        <w:t xml:space="preserve">Note: Flow </w:t>
      </w:r>
      <w:r w:rsidR="00BE36E7">
        <w:rPr>
          <w:sz w:val="20"/>
        </w:rPr>
        <w:t>highlighted in blue is for PEGA ,</w:t>
      </w:r>
      <w:r w:rsidRPr="00751751">
        <w:rPr>
          <w:sz w:val="20"/>
        </w:rPr>
        <w:t xml:space="preserve"> yellow is for Ensura process flow</w:t>
      </w:r>
      <w:r w:rsidR="00BE36E7">
        <w:rPr>
          <w:sz w:val="20"/>
        </w:rPr>
        <w:t xml:space="preserve"> and Green is for CTI flow</w:t>
      </w:r>
    </w:p>
    <w:p w14:paraId="41C4BB52" w14:textId="77777777" w:rsidR="00740BA0" w:rsidRDefault="00740BA0" w:rsidP="000B7599">
      <w:pPr>
        <w:pStyle w:val="Heading2"/>
        <w:numPr>
          <w:ilvl w:val="1"/>
          <w:numId w:val="3"/>
        </w:numPr>
      </w:pPr>
      <w:bookmarkStart w:id="47" w:name="_Toc476148008"/>
      <w:r>
        <w:t>Requirements Overview</w:t>
      </w:r>
      <w:bookmarkEnd w:id="47"/>
    </w:p>
    <w:p w14:paraId="33530F55" w14:textId="77777777" w:rsidR="006041A6" w:rsidRDefault="00F83A5F" w:rsidP="00EE6BEF">
      <w:pPr>
        <w:rPr>
          <w:color w:val="000000" w:themeColor="text1"/>
          <w:sz w:val="20"/>
        </w:rPr>
      </w:pPr>
      <w:r>
        <w:rPr>
          <w:color w:val="000000" w:themeColor="text1"/>
          <w:sz w:val="20"/>
        </w:rPr>
        <w:t>There will be</w:t>
      </w:r>
      <w:r w:rsidR="006041A6" w:rsidRPr="006041A6">
        <w:rPr>
          <w:color w:val="000000" w:themeColor="text1"/>
          <w:sz w:val="20"/>
        </w:rPr>
        <w:t xml:space="preserve"> a </w:t>
      </w:r>
      <w:r w:rsidR="00002B0A">
        <w:rPr>
          <w:color w:val="000000" w:themeColor="text1"/>
          <w:sz w:val="20"/>
        </w:rPr>
        <w:t xml:space="preserve">capability </w:t>
      </w:r>
      <w:r>
        <w:rPr>
          <w:color w:val="000000" w:themeColor="text1"/>
          <w:sz w:val="20"/>
        </w:rPr>
        <w:t xml:space="preserve">in R4 </w:t>
      </w:r>
      <w:r w:rsidR="00002B0A">
        <w:rPr>
          <w:color w:val="000000" w:themeColor="text1"/>
          <w:sz w:val="20"/>
        </w:rPr>
        <w:t>for</w:t>
      </w:r>
      <w:r w:rsidR="006041A6" w:rsidRPr="006041A6">
        <w:rPr>
          <w:color w:val="000000" w:themeColor="text1"/>
          <w:sz w:val="20"/>
        </w:rPr>
        <w:t xml:space="preserve"> </w:t>
      </w:r>
      <w:r w:rsidR="00002B0A">
        <w:rPr>
          <w:color w:val="000000" w:themeColor="text1"/>
          <w:sz w:val="20"/>
        </w:rPr>
        <w:t xml:space="preserve">source systems </w:t>
      </w:r>
      <w:r w:rsidR="006041A6" w:rsidRPr="006041A6">
        <w:rPr>
          <w:color w:val="000000" w:themeColor="text1"/>
          <w:sz w:val="20"/>
        </w:rPr>
        <w:t>to check the existence of customer</w:t>
      </w:r>
      <w:r w:rsidR="00002B0A">
        <w:rPr>
          <w:color w:val="000000" w:themeColor="text1"/>
          <w:sz w:val="20"/>
        </w:rPr>
        <w:t>/cover</w:t>
      </w:r>
      <w:r w:rsidR="006041A6" w:rsidRPr="006041A6">
        <w:rPr>
          <w:color w:val="000000" w:themeColor="text1"/>
          <w:sz w:val="20"/>
        </w:rPr>
        <w:t xml:space="preserve"> before </w:t>
      </w:r>
      <w:r w:rsidR="00377AD4">
        <w:rPr>
          <w:color w:val="000000" w:themeColor="text1"/>
          <w:sz w:val="20"/>
        </w:rPr>
        <w:t>selling a contract (policy)</w:t>
      </w:r>
      <w:r w:rsidR="006041A6" w:rsidRPr="006041A6">
        <w:rPr>
          <w:color w:val="000000" w:themeColor="text1"/>
          <w:sz w:val="20"/>
        </w:rPr>
        <w:t xml:space="preserve">. Hence MDM </w:t>
      </w:r>
      <w:r w:rsidR="00377AD4">
        <w:rPr>
          <w:color w:val="000000" w:themeColor="text1"/>
          <w:sz w:val="20"/>
        </w:rPr>
        <w:t>system should be integrated both</w:t>
      </w:r>
      <w:r w:rsidR="006041A6" w:rsidRPr="006041A6">
        <w:rPr>
          <w:color w:val="000000" w:themeColor="text1"/>
          <w:sz w:val="20"/>
        </w:rPr>
        <w:t xml:space="preserve"> Pega</w:t>
      </w:r>
      <w:r w:rsidR="00606320">
        <w:rPr>
          <w:color w:val="000000" w:themeColor="text1"/>
          <w:sz w:val="20"/>
        </w:rPr>
        <w:t>/Ensura</w:t>
      </w:r>
      <w:r w:rsidR="006041A6" w:rsidRPr="006041A6">
        <w:rPr>
          <w:color w:val="000000" w:themeColor="text1"/>
          <w:sz w:val="20"/>
        </w:rPr>
        <w:t xml:space="preserve"> </w:t>
      </w:r>
      <w:r w:rsidR="00262886">
        <w:rPr>
          <w:color w:val="000000" w:themeColor="text1"/>
          <w:sz w:val="20"/>
        </w:rPr>
        <w:t>for Party</w:t>
      </w:r>
      <w:r w:rsidR="006041A6" w:rsidRPr="006041A6">
        <w:rPr>
          <w:color w:val="000000" w:themeColor="text1"/>
          <w:sz w:val="20"/>
        </w:rPr>
        <w:t xml:space="preserve"> details </w:t>
      </w:r>
      <w:r w:rsidR="00262886">
        <w:rPr>
          <w:color w:val="000000" w:themeColor="text1"/>
          <w:sz w:val="20"/>
        </w:rPr>
        <w:t xml:space="preserve">to </w:t>
      </w:r>
      <w:r w:rsidR="006041A6" w:rsidRPr="006041A6">
        <w:rPr>
          <w:color w:val="000000" w:themeColor="text1"/>
          <w:sz w:val="20"/>
        </w:rPr>
        <w:t>be replicated in real-time to deliver the required capability</w:t>
      </w:r>
      <w:r w:rsidR="00B504D3">
        <w:rPr>
          <w:color w:val="000000" w:themeColor="text1"/>
          <w:sz w:val="20"/>
        </w:rPr>
        <w:t xml:space="preserve"> from MDM</w:t>
      </w:r>
      <w:r w:rsidR="00262886">
        <w:rPr>
          <w:color w:val="000000" w:themeColor="text1"/>
          <w:sz w:val="20"/>
        </w:rPr>
        <w:t>.</w:t>
      </w:r>
      <w:r w:rsidR="004B039B">
        <w:rPr>
          <w:color w:val="000000" w:themeColor="text1"/>
          <w:sz w:val="20"/>
        </w:rPr>
        <w:t xml:space="preserve"> </w:t>
      </w:r>
      <w:r w:rsidR="00EB609B">
        <w:rPr>
          <w:color w:val="000000" w:themeColor="text1"/>
          <w:sz w:val="20"/>
        </w:rPr>
        <w:t>Furthermore</w:t>
      </w:r>
      <w:r w:rsidR="004B039B">
        <w:rPr>
          <w:color w:val="000000" w:themeColor="text1"/>
          <w:sz w:val="20"/>
        </w:rPr>
        <w:t xml:space="preserve"> MDM will accept document details from Alfresco through the UpdateParty service. These document details will be stored </w:t>
      </w:r>
      <w:r w:rsidR="00EB744E">
        <w:rPr>
          <w:color w:val="000000" w:themeColor="text1"/>
          <w:sz w:val="20"/>
        </w:rPr>
        <w:t>as Party level documents or Contract level documents.</w:t>
      </w:r>
    </w:p>
    <w:p w14:paraId="148001DA" w14:textId="77777777" w:rsidR="00F83A5F" w:rsidRDefault="00F83A5F" w:rsidP="00EE6BEF">
      <w:pPr>
        <w:rPr>
          <w:color w:val="000000" w:themeColor="text1"/>
          <w:sz w:val="20"/>
        </w:rPr>
      </w:pPr>
    </w:p>
    <w:p w14:paraId="0DD3D719" w14:textId="77777777" w:rsidR="009F00E9" w:rsidRDefault="00596D5A" w:rsidP="00DD22EE">
      <w:pPr>
        <w:tabs>
          <w:tab w:val="right" w:pos="8640"/>
        </w:tabs>
        <w:rPr>
          <w:color w:val="000000" w:themeColor="text1"/>
          <w:sz w:val="20"/>
        </w:rPr>
      </w:pPr>
      <w:r w:rsidRPr="00F83A5F">
        <w:rPr>
          <w:color w:val="000000" w:themeColor="text1"/>
          <w:sz w:val="20"/>
        </w:rPr>
        <w:t xml:space="preserve">The </w:t>
      </w:r>
      <w:r w:rsidR="00262886">
        <w:rPr>
          <w:color w:val="000000" w:themeColor="text1"/>
          <w:sz w:val="20"/>
        </w:rPr>
        <w:t>ShareP</w:t>
      </w:r>
      <w:r w:rsidR="00F83A5F" w:rsidRPr="00F83A5F">
        <w:rPr>
          <w:color w:val="000000" w:themeColor="text1"/>
          <w:sz w:val="20"/>
        </w:rPr>
        <w:t xml:space="preserve">oint links about the requirements </w:t>
      </w:r>
      <w:r w:rsidR="00262886">
        <w:rPr>
          <w:color w:val="000000" w:themeColor="text1"/>
          <w:sz w:val="20"/>
        </w:rPr>
        <w:t xml:space="preserve">delivered for PEGA integration </w:t>
      </w:r>
      <w:r w:rsidR="00F83A5F" w:rsidRPr="00F83A5F">
        <w:rPr>
          <w:color w:val="000000" w:themeColor="text1"/>
          <w:sz w:val="20"/>
        </w:rPr>
        <w:t>from R1 are given in the Section 4.1. The existing</w:t>
      </w:r>
      <w:r w:rsidR="00F83A5F">
        <w:rPr>
          <w:color w:val="000000" w:themeColor="text1"/>
          <w:sz w:val="20"/>
        </w:rPr>
        <w:t xml:space="preserve"> service</w:t>
      </w:r>
      <w:r w:rsidR="00262886">
        <w:rPr>
          <w:color w:val="000000" w:themeColor="text1"/>
          <w:sz w:val="20"/>
        </w:rPr>
        <w:t>s</w:t>
      </w:r>
      <w:r w:rsidR="00F83A5F">
        <w:rPr>
          <w:color w:val="000000" w:themeColor="text1"/>
          <w:sz w:val="20"/>
        </w:rPr>
        <w:t xml:space="preserve"> </w:t>
      </w:r>
      <w:r w:rsidR="00042340">
        <w:rPr>
          <w:color w:val="000000" w:themeColor="text1"/>
          <w:sz w:val="20"/>
        </w:rPr>
        <w:t>need</w:t>
      </w:r>
      <w:r w:rsidR="00751751">
        <w:rPr>
          <w:color w:val="000000" w:themeColor="text1"/>
          <w:sz w:val="20"/>
        </w:rPr>
        <w:t>s</w:t>
      </w:r>
      <w:r w:rsidR="00042340">
        <w:rPr>
          <w:color w:val="000000" w:themeColor="text1"/>
          <w:sz w:val="20"/>
        </w:rPr>
        <w:t xml:space="preserve"> to</w:t>
      </w:r>
      <w:r w:rsidR="00F83A5F">
        <w:rPr>
          <w:color w:val="000000" w:themeColor="text1"/>
          <w:sz w:val="20"/>
        </w:rPr>
        <w:t xml:space="preserve"> be extended to support the du</w:t>
      </w:r>
      <w:r w:rsidR="00042340">
        <w:rPr>
          <w:color w:val="000000" w:themeColor="text1"/>
          <w:sz w:val="20"/>
        </w:rPr>
        <w:t>plicate cover check functionality</w:t>
      </w:r>
      <w:r w:rsidR="00F83A5F">
        <w:rPr>
          <w:color w:val="000000" w:themeColor="text1"/>
          <w:sz w:val="20"/>
        </w:rPr>
        <w:t xml:space="preserve"> along with storing the product mapping information in MDM. Please refer to </w:t>
      </w:r>
      <w:r w:rsidR="00042340">
        <w:rPr>
          <w:color w:val="000000" w:themeColor="text1"/>
          <w:sz w:val="20"/>
        </w:rPr>
        <w:t xml:space="preserve">Section </w:t>
      </w:r>
      <w:r w:rsidR="00F83A5F">
        <w:rPr>
          <w:color w:val="000000" w:themeColor="text1"/>
          <w:sz w:val="20"/>
        </w:rPr>
        <w:t>4.1 for more details</w:t>
      </w:r>
      <w:r w:rsidR="00042340">
        <w:rPr>
          <w:color w:val="000000" w:themeColor="text1"/>
          <w:sz w:val="20"/>
        </w:rPr>
        <w:t xml:space="preserve"> about the interfaces</w:t>
      </w:r>
    </w:p>
    <w:p w14:paraId="12EF97D3" w14:textId="77777777" w:rsidR="009F00E9" w:rsidRDefault="009F00E9" w:rsidP="00DD22EE">
      <w:pPr>
        <w:tabs>
          <w:tab w:val="right" w:pos="8640"/>
        </w:tabs>
        <w:rPr>
          <w:color w:val="000000" w:themeColor="text1"/>
          <w:sz w:val="20"/>
        </w:rPr>
      </w:pPr>
    </w:p>
    <w:p w14:paraId="0CA046E8" w14:textId="77777777" w:rsidR="00612507" w:rsidRDefault="009F00E9" w:rsidP="00DD22EE">
      <w:pPr>
        <w:tabs>
          <w:tab w:val="right" w:pos="8640"/>
        </w:tabs>
        <w:rPr>
          <w:color w:val="000000" w:themeColor="text1"/>
          <w:sz w:val="20"/>
        </w:rPr>
      </w:pPr>
      <w:r w:rsidRPr="00612507">
        <w:rPr>
          <w:color w:val="000000" w:themeColor="text1"/>
          <w:sz w:val="20"/>
        </w:rPr>
        <w:t xml:space="preserve">As part of Release 6 </w:t>
      </w:r>
      <w:r w:rsidR="005E602B" w:rsidRPr="00612507">
        <w:rPr>
          <w:color w:val="000000" w:themeColor="text1"/>
          <w:sz w:val="20"/>
        </w:rPr>
        <w:t xml:space="preserve">Sprint 2, </w:t>
      </w:r>
      <w:r w:rsidRPr="00612507">
        <w:rPr>
          <w:color w:val="000000" w:themeColor="text1"/>
          <w:sz w:val="20"/>
        </w:rPr>
        <w:t>MDM will store the Joint Customer Account information in MDM through real-time services coming from Pega.</w:t>
      </w:r>
    </w:p>
    <w:p w14:paraId="7BCCF02B" w14:textId="77777777" w:rsidR="00612507" w:rsidRDefault="00612507" w:rsidP="00DD22EE">
      <w:pPr>
        <w:tabs>
          <w:tab w:val="right" w:pos="8640"/>
        </w:tabs>
        <w:rPr>
          <w:color w:val="000000" w:themeColor="text1"/>
          <w:sz w:val="20"/>
        </w:rPr>
      </w:pPr>
    </w:p>
    <w:p w14:paraId="0026A32D" w14:textId="77777777" w:rsidR="005B55F2" w:rsidRPr="006252A3" w:rsidRDefault="00612507" w:rsidP="00DD22EE">
      <w:pPr>
        <w:tabs>
          <w:tab w:val="right" w:pos="8640"/>
        </w:tabs>
        <w:rPr>
          <w:color w:val="000000" w:themeColor="text1"/>
          <w:sz w:val="20"/>
        </w:rPr>
      </w:pPr>
      <w:r w:rsidRPr="006252A3">
        <w:rPr>
          <w:color w:val="000000" w:themeColor="text1"/>
          <w:sz w:val="20"/>
        </w:rPr>
        <w:t>As part of Release 6 Sprint 3, MDM returns only required details to the calling system with in NFR boundaries</w:t>
      </w:r>
      <w:r w:rsidR="005B55F2" w:rsidRPr="006252A3">
        <w:rPr>
          <w:color w:val="000000" w:themeColor="text1"/>
          <w:sz w:val="20"/>
        </w:rPr>
        <w:t xml:space="preserve"> using GetDocumentDetails</w:t>
      </w:r>
    </w:p>
    <w:p w14:paraId="654EAB12" w14:textId="77777777" w:rsidR="005B55F2" w:rsidRPr="006252A3" w:rsidRDefault="005B55F2" w:rsidP="00DD22EE">
      <w:pPr>
        <w:tabs>
          <w:tab w:val="right" w:pos="8640"/>
        </w:tabs>
        <w:rPr>
          <w:color w:val="000000" w:themeColor="text1"/>
          <w:sz w:val="20"/>
        </w:rPr>
      </w:pPr>
    </w:p>
    <w:p w14:paraId="1605B473" w14:textId="77777777" w:rsidR="005B55F2" w:rsidRDefault="005B55F2" w:rsidP="005B55F2">
      <w:pPr>
        <w:rPr>
          <w:color w:val="000000" w:themeColor="text1"/>
          <w:sz w:val="20"/>
        </w:rPr>
      </w:pPr>
      <w:r w:rsidRPr="006252A3">
        <w:rPr>
          <w:color w:val="000000" w:themeColor="text1"/>
          <w:sz w:val="20"/>
        </w:rPr>
        <w:t>A new operation ManageDocumentDetails is designed to ManageCustomerAccountService(MCA) such that the existing service is not impacted functionally and the new operation supports ESB in storing document details in MDM.</w:t>
      </w:r>
    </w:p>
    <w:p w14:paraId="73E858A5" w14:textId="77777777" w:rsidR="006252A3" w:rsidRDefault="006252A3" w:rsidP="005B55F2">
      <w:pPr>
        <w:rPr>
          <w:color w:val="000000" w:themeColor="text1"/>
          <w:sz w:val="20"/>
        </w:rPr>
      </w:pPr>
    </w:p>
    <w:p w14:paraId="339DACFA" w14:textId="77777777" w:rsidR="006252A3" w:rsidRDefault="006252A3" w:rsidP="006252A3">
      <w:pPr>
        <w:rPr>
          <w:color w:val="000000" w:themeColor="text1"/>
          <w:sz w:val="20"/>
        </w:rPr>
      </w:pPr>
      <w:r w:rsidRPr="00616073">
        <w:rPr>
          <w:color w:val="000000" w:themeColor="text1"/>
          <w:sz w:val="20"/>
        </w:rPr>
        <w:lastRenderedPageBreak/>
        <w:t>CreateParty Service is updated to support the Affinity Partner prospect to be converted as a customer/prospect by e-serve.</w:t>
      </w:r>
    </w:p>
    <w:p w14:paraId="4301B030" w14:textId="77777777" w:rsidR="00BE36E7" w:rsidRDefault="00BE36E7" w:rsidP="006252A3">
      <w:pPr>
        <w:rPr>
          <w:color w:val="000000" w:themeColor="text1"/>
          <w:sz w:val="20"/>
        </w:rPr>
      </w:pPr>
    </w:p>
    <w:p w14:paraId="32D0F236" w14:textId="77777777" w:rsidR="00BE36E7" w:rsidRDefault="00BE36E7" w:rsidP="006252A3">
      <w:pPr>
        <w:rPr>
          <w:color w:val="000000" w:themeColor="text1"/>
          <w:sz w:val="20"/>
        </w:rPr>
      </w:pPr>
      <w:r w:rsidRPr="0065196A">
        <w:rPr>
          <w:color w:val="000000" w:themeColor="text1"/>
          <w:sz w:val="20"/>
        </w:rPr>
        <w:t xml:space="preserve">SearchPartyService </w:t>
      </w:r>
      <w:commentRangeStart w:id="48"/>
      <w:r w:rsidRPr="0065196A">
        <w:rPr>
          <w:color w:val="000000" w:themeColor="text1"/>
          <w:sz w:val="20"/>
        </w:rPr>
        <w:t>is</w:t>
      </w:r>
      <w:commentRangeEnd w:id="48"/>
      <w:r w:rsidR="00A84171" w:rsidRPr="0065196A">
        <w:rPr>
          <w:rStyle w:val="CommentReference"/>
        </w:rPr>
        <w:commentReference w:id="48"/>
      </w:r>
      <w:r w:rsidRPr="0065196A">
        <w:rPr>
          <w:color w:val="000000" w:themeColor="text1"/>
          <w:sz w:val="20"/>
        </w:rPr>
        <w:t xml:space="preserve"> updated to support CTI calling system to return all the customer/prospect details based on the request</w:t>
      </w:r>
    </w:p>
    <w:p w14:paraId="14E8D41E" w14:textId="77777777" w:rsidR="006252A3" w:rsidRDefault="006252A3" w:rsidP="005B55F2">
      <w:pPr>
        <w:rPr>
          <w:color w:val="000000" w:themeColor="text1"/>
          <w:sz w:val="20"/>
        </w:rPr>
      </w:pPr>
    </w:p>
    <w:p w14:paraId="0BDD65C4" w14:textId="77777777" w:rsidR="00110DDE" w:rsidRDefault="00110DDE" w:rsidP="00110DDE">
      <w:pPr>
        <w:rPr>
          <w:b/>
          <w:color w:val="000000" w:themeColor="text1"/>
          <w:sz w:val="20"/>
        </w:rPr>
      </w:pPr>
      <w:r w:rsidRPr="002C2948">
        <w:rPr>
          <w:b/>
          <w:color w:val="000000" w:themeColor="text1"/>
          <w:sz w:val="20"/>
        </w:rPr>
        <w:t xml:space="preserve">Release 6, Sprint </w:t>
      </w:r>
      <w:r>
        <w:rPr>
          <w:b/>
          <w:color w:val="000000" w:themeColor="text1"/>
          <w:sz w:val="20"/>
        </w:rPr>
        <w:t>4</w:t>
      </w:r>
      <w:r w:rsidRPr="002C2948">
        <w:rPr>
          <w:b/>
          <w:color w:val="000000" w:themeColor="text1"/>
          <w:sz w:val="20"/>
        </w:rPr>
        <w:t>:</w:t>
      </w:r>
    </w:p>
    <w:p w14:paraId="4795CA46" w14:textId="77777777" w:rsidR="00110DDE" w:rsidRDefault="00110DDE" w:rsidP="00110DDE">
      <w:pPr>
        <w:rPr>
          <w:b/>
          <w:color w:val="000000" w:themeColor="text1"/>
          <w:sz w:val="20"/>
        </w:rPr>
      </w:pPr>
    </w:p>
    <w:p w14:paraId="587DB080" w14:textId="77777777" w:rsidR="00110DDE" w:rsidRDefault="00110DDE" w:rsidP="00110DDE">
      <w:pPr>
        <w:rPr>
          <w:color w:val="000000" w:themeColor="text1"/>
          <w:sz w:val="20"/>
        </w:rPr>
      </w:pPr>
      <w:r w:rsidRPr="00612507">
        <w:rPr>
          <w:color w:val="000000" w:themeColor="text1"/>
          <w:sz w:val="20"/>
        </w:rPr>
        <w:t xml:space="preserve">As part of Release 6 Sprint </w:t>
      </w:r>
      <w:r>
        <w:rPr>
          <w:color w:val="000000" w:themeColor="text1"/>
          <w:sz w:val="20"/>
        </w:rPr>
        <w:t>4 (BBDM release), MDM will start receiving the Ensura migrated customers / contracts details from eServer system. These MDM changes are specific to the BBDM CR241 mentioned below.</w:t>
      </w:r>
    </w:p>
    <w:p w14:paraId="68E90CDE" w14:textId="77777777" w:rsidR="00110DDE" w:rsidRDefault="00110DDE" w:rsidP="00110DDE">
      <w:pPr>
        <w:rPr>
          <w:b/>
          <w:i/>
          <w:color w:val="000000" w:themeColor="text1"/>
          <w:sz w:val="20"/>
        </w:rPr>
      </w:pPr>
    </w:p>
    <w:p w14:paraId="4F9F8FD7" w14:textId="77777777" w:rsidR="00110DDE" w:rsidRDefault="00110DDE" w:rsidP="00110DDE">
      <w:pPr>
        <w:rPr>
          <w:b/>
          <w:i/>
          <w:color w:val="000000" w:themeColor="text1"/>
          <w:sz w:val="20"/>
        </w:rPr>
      </w:pPr>
      <w:r w:rsidRPr="00813D3E">
        <w:rPr>
          <w:b/>
          <w:i/>
          <w:color w:val="000000" w:themeColor="text1"/>
          <w:sz w:val="20"/>
        </w:rPr>
        <w:t>CR241 - Change Description:</w:t>
      </w:r>
    </w:p>
    <w:p w14:paraId="375E1A3A" w14:textId="77777777" w:rsidR="00110DDE" w:rsidRDefault="00110DDE" w:rsidP="00110DDE">
      <w:pPr>
        <w:rPr>
          <w:b/>
          <w:i/>
          <w:color w:val="000000" w:themeColor="text1"/>
          <w:sz w:val="20"/>
        </w:rPr>
      </w:pPr>
    </w:p>
    <w:p w14:paraId="3020E4DC" w14:textId="77777777" w:rsidR="00110DDE" w:rsidRDefault="00110DDE" w:rsidP="00110DDE">
      <w:pPr>
        <w:pStyle w:val="TableText0"/>
        <w:numPr>
          <w:ilvl w:val="0"/>
          <w:numId w:val="19"/>
        </w:numPr>
      </w:pPr>
      <w:r w:rsidRPr="0018431F">
        <w:rPr>
          <w:b/>
          <w:bCs/>
        </w:rPr>
        <w:t>Include MDM Party ID in the Create</w:t>
      </w:r>
      <w:r w:rsidRPr="0018431F">
        <w:rPr>
          <w:b/>
          <w:bCs/>
          <w:color w:val="FF0000"/>
        </w:rPr>
        <w:t xml:space="preserve"> </w:t>
      </w:r>
      <w:r w:rsidRPr="0018431F">
        <w:rPr>
          <w:b/>
          <w:bCs/>
        </w:rPr>
        <w:t>Party Service.</w:t>
      </w:r>
      <w:r>
        <w:t xml:space="preserve">  When data is passed to eServe, as part of the Data Migration Solution, it should include the MDM Party ID (if available; i.e. optionally) for the customer.  Once the Create Party Service has successfully created the record (as part of the Migration Execute Sale), it should pass the MDM Party ID back to MDM so to enable MDM to “link” the Ensura records with the eServe records in MDM. Irrespective of whether a Contract or Quote is created as part of the migration, solution should attempt to link Ensura and eServe records in MDM.</w:t>
      </w:r>
    </w:p>
    <w:p w14:paraId="78F891D4" w14:textId="77777777" w:rsidR="00110DDE" w:rsidRDefault="00110DDE" w:rsidP="00110DDE">
      <w:pPr>
        <w:pStyle w:val="TableText0"/>
        <w:ind w:left="720"/>
      </w:pPr>
    </w:p>
    <w:p w14:paraId="72FF5DE9" w14:textId="77777777" w:rsidR="00110DDE" w:rsidRPr="008C7D1C" w:rsidRDefault="00110DDE" w:rsidP="00110DDE">
      <w:pPr>
        <w:pStyle w:val="ListParagraph"/>
        <w:numPr>
          <w:ilvl w:val="0"/>
          <w:numId w:val="19"/>
        </w:numPr>
        <w:jc w:val="left"/>
        <w:rPr>
          <w:bCs w:val="0"/>
          <w:color w:val="000000" w:themeColor="text1"/>
          <w:sz w:val="20"/>
        </w:rPr>
      </w:pPr>
      <w:r w:rsidRPr="00813D3E">
        <w:rPr>
          <w:b/>
          <w:color w:val="000000" w:themeColor="text1"/>
          <w:sz w:val="20"/>
        </w:rPr>
        <w:t>Add Migration Flag in Party (Customer) and Contract entities in MDM and manage values for them rules based on the business rules</w:t>
      </w:r>
      <w:r w:rsidRPr="00993296">
        <w:rPr>
          <w:b/>
          <w:color w:val="000000" w:themeColor="text1"/>
          <w:sz w:val="20"/>
        </w:rPr>
        <w:t xml:space="preserve">. </w:t>
      </w:r>
      <w:r w:rsidRPr="00993296">
        <w:rPr>
          <w:color w:val="000000" w:themeColor="text1"/>
          <w:sz w:val="20"/>
        </w:rPr>
        <w:t>MDM</w:t>
      </w:r>
      <w:r w:rsidRPr="00655140">
        <w:rPr>
          <w:color w:val="000000" w:themeColor="text1"/>
          <w:sz w:val="20"/>
        </w:rPr>
        <w:t xml:space="preserve"> should</w:t>
      </w:r>
      <w:r w:rsidRPr="00813D3E">
        <w:rPr>
          <w:color w:val="000000" w:themeColor="text1"/>
          <w:sz w:val="20"/>
        </w:rPr>
        <w:t xml:space="preserve"> capture migration level markers</w:t>
      </w:r>
      <w:r w:rsidRPr="00993296">
        <w:rPr>
          <w:color w:val="000000" w:themeColor="text1"/>
          <w:sz w:val="20"/>
        </w:rPr>
        <w:t xml:space="preserve"> from Ensura system</w:t>
      </w:r>
      <w:r w:rsidRPr="00813D3E">
        <w:rPr>
          <w:color w:val="000000" w:themeColor="text1"/>
          <w:sz w:val="20"/>
        </w:rPr>
        <w:t xml:space="preserve"> for </w:t>
      </w:r>
      <w:r w:rsidRPr="00993296">
        <w:rPr>
          <w:color w:val="000000" w:themeColor="text1"/>
          <w:sz w:val="20"/>
        </w:rPr>
        <w:t xml:space="preserve">the </w:t>
      </w:r>
      <w:r w:rsidRPr="00813D3E">
        <w:rPr>
          <w:color w:val="000000" w:themeColor="text1"/>
          <w:sz w:val="20"/>
        </w:rPr>
        <w:t>contracts and customers which create a provision that can be used by external systems to determine where in the migration process a customer/policy is (from Ensura to eServe)</w:t>
      </w:r>
      <w:r>
        <w:rPr>
          <w:color w:val="000000" w:themeColor="text1"/>
          <w:sz w:val="20"/>
        </w:rPr>
        <w:t xml:space="preserve">. </w:t>
      </w:r>
    </w:p>
    <w:p w14:paraId="5E8CD4A3" w14:textId="77777777" w:rsidR="008C7D1C" w:rsidRPr="008C7D1C" w:rsidRDefault="008C7D1C" w:rsidP="008C7D1C">
      <w:pPr>
        <w:pStyle w:val="ListParagraph"/>
        <w:rPr>
          <w:bCs w:val="0"/>
          <w:color w:val="000000" w:themeColor="text1"/>
          <w:sz w:val="20"/>
        </w:rPr>
      </w:pPr>
    </w:p>
    <w:p w14:paraId="49C2A310" w14:textId="24FFC4B7" w:rsidR="00110DDE" w:rsidRDefault="008C7D1C" w:rsidP="008C7D1C">
      <w:pPr>
        <w:pStyle w:val="TableText0"/>
        <w:ind w:firstLine="720"/>
        <w:rPr>
          <w:bCs/>
          <w:color w:val="000000" w:themeColor="text1"/>
          <w:sz w:val="20"/>
          <w:lang w:val="en-US"/>
        </w:rPr>
      </w:pPr>
      <w:r>
        <w:rPr>
          <w:bCs/>
          <w:color w:val="000000" w:themeColor="text1"/>
          <w:sz w:val="20"/>
          <w:lang w:val="en-US"/>
        </w:rPr>
        <w:t xml:space="preserve">Refer section </w:t>
      </w:r>
      <w:hyperlink w:anchor="_BBDM_CR241_related" w:history="1">
        <w:r w:rsidRPr="003874C3">
          <w:rPr>
            <w:rStyle w:val="Hyperlink"/>
            <w:bCs/>
            <w:sz w:val="20"/>
            <w:lang w:val="en-US"/>
          </w:rPr>
          <w:t>4.1.11</w:t>
        </w:r>
      </w:hyperlink>
      <w:r>
        <w:rPr>
          <w:bCs/>
          <w:color w:val="000000" w:themeColor="text1"/>
          <w:sz w:val="20"/>
          <w:lang w:val="en-US"/>
        </w:rPr>
        <w:t xml:space="preserve"> for CR document.</w:t>
      </w:r>
    </w:p>
    <w:p w14:paraId="6CC82F9D" w14:textId="77777777" w:rsidR="00110DDE" w:rsidRPr="00813D3E" w:rsidRDefault="00110DDE" w:rsidP="00110DDE">
      <w:pPr>
        <w:pStyle w:val="ListParagraph"/>
        <w:jc w:val="left"/>
        <w:rPr>
          <w:bCs w:val="0"/>
          <w:color w:val="000000" w:themeColor="text1"/>
          <w:sz w:val="20"/>
        </w:rPr>
      </w:pPr>
    </w:p>
    <w:p w14:paraId="56D7834F" w14:textId="58693B5A" w:rsidR="00110DDE" w:rsidRDefault="00C40135" w:rsidP="00110DDE">
      <w:pPr>
        <w:pStyle w:val="TableText0"/>
        <w:rPr>
          <w:bCs/>
          <w:color w:val="000000" w:themeColor="text1"/>
          <w:sz w:val="20"/>
          <w:lang w:val="en-US"/>
        </w:rPr>
      </w:pPr>
      <w:r>
        <w:rPr>
          <w:bCs/>
          <w:noProof/>
          <w:color w:val="000000" w:themeColor="text1"/>
          <w:sz w:val="20"/>
          <w:lang w:val="en-US"/>
        </w:rPr>
        <w:lastRenderedPageBreak/>
        <w:drawing>
          <wp:inline distT="0" distB="0" distL="0" distR="0" wp14:anchorId="3D8160B0" wp14:editId="543CD670">
            <wp:extent cx="5486400" cy="3474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noFill/>
                    </a:ln>
                  </pic:spPr>
                </pic:pic>
              </a:graphicData>
            </a:graphic>
          </wp:inline>
        </w:drawing>
      </w:r>
    </w:p>
    <w:p w14:paraId="5D928E47" w14:textId="77777777" w:rsidR="00016189" w:rsidRPr="002D45A2" w:rsidRDefault="00016189" w:rsidP="00016189">
      <w:pPr>
        <w:jc w:val="left"/>
        <w:rPr>
          <w:sz w:val="20"/>
        </w:rPr>
      </w:pPr>
      <w:commentRangeStart w:id="49"/>
      <w:r w:rsidRPr="002D45A2">
        <w:rPr>
          <w:sz w:val="20"/>
        </w:rPr>
        <w:t xml:space="preserve">As Part of Release 6.4, In Addition to existing document object, new column Document format is added to store format of document from GMC. From Customer 360 view documents will be displayed along with metadata in which format document has sent to customers. Below are list of services which gets impacted due to this requirement. </w:t>
      </w:r>
    </w:p>
    <w:p w14:paraId="5A692923" w14:textId="77777777" w:rsidR="00016189" w:rsidRPr="002D45A2" w:rsidRDefault="00016189" w:rsidP="00016189">
      <w:pPr>
        <w:pStyle w:val="ListParagraph"/>
        <w:numPr>
          <w:ilvl w:val="0"/>
          <w:numId w:val="21"/>
        </w:numPr>
        <w:jc w:val="left"/>
        <w:rPr>
          <w:sz w:val="20"/>
        </w:rPr>
      </w:pPr>
      <w:r w:rsidRPr="002D45A2">
        <w:rPr>
          <w:sz w:val="20"/>
        </w:rPr>
        <w:t>ManageCustomerAccount Service operation MDD (Manage Document Details)</w:t>
      </w:r>
    </w:p>
    <w:p w14:paraId="0F5BFA69" w14:textId="77777777" w:rsidR="00016189" w:rsidRPr="002D45A2" w:rsidRDefault="00016189" w:rsidP="00016189">
      <w:pPr>
        <w:pStyle w:val="ListParagraph"/>
        <w:numPr>
          <w:ilvl w:val="0"/>
          <w:numId w:val="21"/>
        </w:numPr>
        <w:jc w:val="left"/>
        <w:rPr>
          <w:sz w:val="20"/>
        </w:rPr>
      </w:pPr>
      <w:r w:rsidRPr="002D45A2">
        <w:rPr>
          <w:sz w:val="20"/>
        </w:rPr>
        <w:t>Create and Update Party Services</w:t>
      </w:r>
    </w:p>
    <w:p w14:paraId="56A247B0" w14:textId="77777777" w:rsidR="00016189" w:rsidRDefault="00016189" w:rsidP="00016189">
      <w:pPr>
        <w:pStyle w:val="ListParagraph"/>
        <w:numPr>
          <w:ilvl w:val="0"/>
          <w:numId w:val="21"/>
        </w:numPr>
        <w:jc w:val="left"/>
        <w:rPr>
          <w:sz w:val="20"/>
        </w:rPr>
      </w:pPr>
      <w:r w:rsidRPr="002D45A2">
        <w:rPr>
          <w:sz w:val="20"/>
        </w:rPr>
        <w:t>GetParty Service</w:t>
      </w:r>
      <w:commentRangeEnd w:id="49"/>
      <w:r w:rsidRPr="002D45A2">
        <w:rPr>
          <w:rStyle w:val="CommentReference"/>
        </w:rPr>
        <w:commentReference w:id="49"/>
      </w:r>
    </w:p>
    <w:p w14:paraId="790B7842" w14:textId="77777777" w:rsidR="00BB1D49" w:rsidRDefault="00BB1D49" w:rsidP="00D943A8">
      <w:pPr>
        <w:jc w:val="left"/>
        <w:rPr>
          <w:sz w:val="20"/>
        </w:rPr>
      </w:pPr>
    </w:p>
    <w:p w14:paraId="71F8BAF6" w14:textId="43B327EE" w:rsidR="00BB1D49" w:rsidRPr="00D943A8" w:rsidRDefault="00BB1D49" w:rsidP="00D943A8">
      <w:pPr>
        <w:jc w:val="left"/>
        <w:rPr>
          <w:b/>
          <w:sz w:val="20"/>
          <w:highlight w:val="yellow"/>
        </w:rPr>
      </w:pPr>
      <w:r w:rsidRPr="00D943A8">
        <w:rPr>
          <w:b/>
          <w:sz w:val="20"/>
          <w:highlight w:val="yellow"/>
        </w:rPr>
        <w:t>Requirement</w:t>
      </w:r>
      <w:r w:rsidRPr="0081108A">
        <w:rPr>
          <w:b/>
          <w:sz w:val="20"/>
          <w:highlight w:val="yellow"/>
        </w:rPr>
        <w:t xml:space="preserve"> No</w:t>
      </w:r>
      <w:r w:rsidRPr="00D943A8">
        <w:rPr>
          <w:b/>
          <w:sz w:val="20"/>
          <w:highlight w:val="yellow"/>
        </w:rPr>
        <w:t xml:space="preserve"> 01886:</w:t>
      </w:r>
    </w:p>
    <w:p w14:paraId="775073F8" w14:textId="77777777" w:rsidR="00A60EDA" w:rsidRPr="0081108A" w:rsidRDefault="00A60EDA" w:rsidP="00A60EDA">
      <w:pPr>
        <w:jc w:val="left"/>
        <w:rPr>
          <w:sz w:val="20"/>
          <w:highlight w:val="yellow"/>
        </w:rPr>
      </w:pPr>
      <w:r w:rsidRPr="0081108A">
        <w:rPr>
          <w:sz w:val="20"/>
          <w:highlight w:val="yellow"/>
        </w:rPr>
        <w:t>As Part of Release 6.4 Marketing Campaigns requirements, Campaigns details are shown in eServe customer 360. From Customer 360, eServe makes a call to MDM service to get all campaign IDs associated to Party. In response, MDM will return the campaign IDs and eServe will populate other campaign details by fetching form eServe database then display the details in 360.  To support this functionality MDM will provide new operation and do changes to existing operations.  Below are list of services which gets impacted due to this requirement.</w:t>
      </w:r>
    </w:p>
    <w:p w14:paraId="647DEA40" w14:textId="77777777" w:rsidR="00A60EDA" w:rsidRPr="0081108A" w:rsidRDefault="00A60EDA" w:rsidP="00A60EDA">
      <w:pPr>
        <w:jc w:val="left"/>
        <w:rPr>
          <w:sz w:val="20"/>
          <w:highlight w:val="yellow"/>
        </w:rPr>
      </w:pPr>
    </w:p>
    <w:p w14:paraId="4D908E83" w14:textId="77777777" w:rsidR="00A60EDA" w:rsidRPr="0081108A" w:rsidRDefault="00A60EDA" w:rsidP="00A60EDA">
      <w:pPr>
        <w:pStyle w:val="ListParagraph"/>
        <w:numPr>
          <w:ilvl w:val="0"/>
          <w:numId w:val="22"/>
        </w:numPr>
        <w:jc w:val="left"/>
        <w:rPr>
          <w:sz w:val="20"/>
          <w:highlight w:val="yellow"/>
        </w:rPr>
      </w:pPr>
      <w:r w:rsidRPr="0081108A">
        <w:rPr>
          <w:sz w:val="20"/>
          <w:highlight w:val="yellow"/>
        </w:rPr>
        <w:t>GetParty Service New Operation – GetCampaigns</w:t>
      </w:r>
    </w:p>
    <w:p w14:paraId="3DB81BB2" w14:textId="77777777" w:rsidR="00A60EDA" w:rsidRPr="0081108A" w:rsidRDefault="00A60EDA" w:rsidP="00A60EDA">
      <w:pPr>
        <w:pStyle w:val="ListParagraph"/>
        <w:numPr>
          <w:ilvl w:val="0"/>
          <w:numId w:val="22"/>
        </w:numPr>
        <w:jc w:val="left"/>
        <w:rPr>
          <w:sz w:val="20"/>
          <w:highlight w:val="yellow"/>
        </w:rPr>
      </w:pPr>
      <w:r w:rsidRPr="0081108A">
        <w:rPr>
          <w:sz w:val="20"/>
          <w:highlight w:val="yellow"/>
        </w:rPr>
        <w:t>Changes to existing Getparty Operation to add campaigns details in response.</w:t>
      </w:r>
    </w:p>
    <w:p w14:paraId="7E89DF34" w14:textId="77777777" w:rsidR="00D57E8D" w:rsidRPr="00D57E8D" w:rsidRDefault="00D57E8D" w:rsidP="00D57E8D">
      <w:pPr>
        <w:jc w:val="left"/>
        <w:rPr>
          <w:sz w:val="20"/>
        </w:rPr>
      </w:pPr>
    </w:p>
    <w:p w14:paraId="1A58EF37" w14:textId="77777777" w:rsidR="00FF460A" w:rsidRDefault="00FF460A" w:rsidP="00FF460A">
      <w:pPr>
        <w:ind w:left="1440"/>
        <w:jc w:val="left"/>
        <w:rPr>
          <w:sz w:val="20"/>
        </w:rPr>
      </w:pPr>
    </w:p>
    <w:p w14:paraId="0CD8AD05" w14:textId="77777777" w:rsidR="000C7048" w:rsidRPr="005B2998" w:rsidRDefault="000C7048" w:rsidP="000C7048">
      <w:pPr>
        <w:rPr>
          <w:b/>
          <w:sz w:val="20"/>
          <w:highlight w:val="yellow"/>
        </w:rPr>
      </w:pPr>
      <w:r w:rsidRPr="005B2998">
        <w:rPr>
          <w:b/>
          <w:sz w:val="20"/>
          <w:highlight w:val="yellow"/>
        </w:rPr>
        <w:t>R6</w:t>
      </w:r>
      <w:r w:rsidRPr="0064176F">
        <w:rPr>
          <w:b/>
          <w:sz w:val="20"/>
          <w:highlight w:val="yellow"/>
        </w:rPr>
        <w:t>.4 Sprint 4</w:t>
      </w:r>
      <w:r w:rsidRPr="005B2998">
        <w:rPr>
          <w:b/>
          <w:sz w:val="20"/>
          <w:highlight w:val="yellow"/>
        </w:rPr>
        <w:t xml:space="preserve"> Duplicate</w:t>
      </w:r>
      <w:r>
        <w:rPr>
          <w:b/>
          <w:sz w:val="20"/>
          <w:highlight w:val="yellow"/>
        </w:rPr>
        <w:t xml:space="preserve"> </w:t>
      </w:r>
      <w:r w:rsidRPr="005B2998">
        <w:rPr>
          <w:b/>
          <w:sz w:val="20"/>
          <w:highlight w:val="yellow"/>
        </w:rPr>
        <w:t>C</w:t>
      </w:r>
      <w:r>
        <w:rPr>
          <w:b/>
          <w:sz w:val="20"/>
          <w:highlight w:val="yellow"/>
        </w:rPr>
        <w:t xml:space="preserve">over, </w:t>
      </w:r>
      <w:r w:rsidRPr="005B2998">
        <w:rPr>
          <w:b/>
          <w:sz w:val="20"/>
          <w:highlight w:val="yellow"/>
        </w:rPr>
        <w:t>Renewals Requirements</w:t>
      </w:r>
      <w:r>
        <w:rPr>
          <w:b/>
          <w:sz w:val="20"/>
          <w:highlight w:val="yellow"/>
        </w:rPr>
        <w:t xml:space="preserve"> and CTI requirements</w:t>
      </w:r>
      <w:r w:rsidRPr="005B2998">
        <w:rPr>
          <w:b/>
          <w:sz w:val="20"/>
          <w:highlight w:val="yellow"/>
        </w:rPr>
        <w:t>:</w:t>
      </w:r>
    </w:p>
    <w:p w14:paraId="6F724AB7" w14:textId="77777777" w:rsidR="000C7048" w:rsidRDefault="000C7048" w:rsidP="000C7048">
      <w:pPr>
        <w:ind w:left="360"/>
        <w:rPr>
          <w:sz w:val="20"/>
          <w:highlight w:val="yellow"/>
        </w:rPr>
      </w:pPr>
      <w:r w:rsidRPr="005B2998">
        <w:rPr>
          <w:sz w:val="20"/>
          <w:highlight w:val="yellow"/>
        </w:rPr>
        <w:t xml:space="preserve">As part of R6.4 eServe enhanced its functionality </w:t>
      </w:r>
      <w:r>
        <w:rPr>
          <w:sz w:val="20"/>
          <w:highlight w:val="yellow"/>
        </w:rPr>
        <w:t xml:space="preserve">to </w:t>
      </w:r>
      <w:r w:rsidRPr="00FB7AD6">
        <w:rPr>
          <w:sz w:val="20"/>
          <w:highlight w:val="yellow"/>
        </w:rPr>
        <w:t>reinstate</w:t>
      </w:r>
      <w:r>
        <w:rPr>
          <w:sz w:val="20"/>
          <w:highlight w:val="yellow"/>
        </w:rPr>
        <w:t xml:space="preserve"> </w:t>
      </w:r>
      <w:r w:rsidRPr="00FB7AD6">
        <w:rPr>
          <w:sz w:val="20"/>
          <w:highlight w:val="yellow"/>
        </w:rPr>
        <w:t>cancelled</w:t>
      </w:r>
      <w:r w:rsidRPr="005B2998">
        <w:rPr>
          <w:sz w:val="20"/>
          <w:highlight w:val="yellow"/>
        </w:rPr>
        <w:t xml:space="preserve"> and </w:t>
      </w:r>
      <w:r w:rsidRPr="00FB7AD6">
        <w:rPr>
          <w:sz w:val="20"/>
          <w:highlight w:val="yellow"/>
        </w:rPr>
        <w:t>expired</w:t>
      </w:r>
      <w:r w:rsidRPr="005B2998">
        <w:rPr>
          <w:sz w:val="20"/>
          <w:highlight w:val="yellow"/>
        </w:rPr>
        <w:t xml:space="preserve"> contacts</w:t>
      </w:r>
      <w:r w:rsidRPr="00BC7222">
        <w:rPr>
          <w:sz w:val="20"/>
          <w:highlight w:val="yellow"/>
        </w:rPr>
        <w:t xml:space="preserve"> with</w:t>
      </w:r>
      <w:r w:rsidRPr="005B2998">
        <w:rPr>
          <w:sz w:val="20"/>
          <w:highlight w:val="yellow"/>
        </w:rPr>
        <w:t>in 28days and 60days from date of cancellation and expiry respectively.</w:t>
      </w:r>
      <w:r>
        <w:rPr>
          <w:sz w:val="20"/>
          <w:highlight w:val="yellow"/>
        </w:rPr>
        <w:t xml:space="preserve"> Due to this change eServe cancelled and expired contracts will be treated as “Active” from external system point of view. Below are list of impacted MDM services.</w:t>
      </w:r>
    </w:p>
    <w:p w14:paraId="0EA94DA3" w14:textId="77777777" w:rsidR="000C7048" w:rsidRDefault="000C7048" w:rsidP="000C7048">
      <w:pPr>
        <w:ind w:left="360"/>
        <w:rPr>
          <w:sz w:val="20"/>
          <w:highlight w:val="yellow"/>
        </w:rPr>
      </w:pPr>
    </w:p>
    <w:p w14:paraId="10142323" w14:textId="77777777" w:rsidR="000C7048" w:rsidRDefault="000C7048" w:rsidP="000C7048">
      <w:pPr>
        <w:ind w:left="360"/>
        <w:rPr>
          <w:sz w:val="20"/>
          <w:highlight w:val="yellow"/>
        </w:rPr>
      </w:pPr>
      <w:r>
        <w:rPr>
          <w:sz w:val="20"/>
          <w:highlight w:val="yellow"/>
        </w:rPr>
        <w:lastRenderedPageBreak/>
        <w:t>As party of CTI Acquisition via Dialer requirements, SSID needs to be added at party level in search party response to identify source of party when multiple prospects are return when do search by telephone number.</w:t>
      </w:r>
    </w:p>
    <w:p w14:paraId="6F949CAD" w14:textId="77777777" w:rsidR="000C7048" w:rsidRDefault="000C7048" w:rsidP="000C7048">
      <w:pPr>
        <w:ind w:left="360"/>
        <w:rPr>
          <w:sz w:val="20"/>
          <w:highlight w:val="yellow"/>
        </w:rPr>
      </w:pPr>
    </w:p>
    <w:p w14:paraId="334B8412" w14:textId="77777777" w:rsidR="000C7048" w:rsidRDefault="000C7048" w:rsidP="000C7048">
      <w:pPr>
        <w:pStyle w:val="ListParagraph"/>
        <w:numPr>
          <w:ilvl w:val="0"/>
          <w:numId w:val="25"/>
        </w:numPr>
        <w:rPr>
          <w:sz w:val="20"/>
          <w:highlight w:val="yellow"/>
        </w:rPr>
      </w:pPr>
      <w:r>
        <w:rPr>
          <w:sz w:val="20"/>
          <w:highlight w:val="yellow"/>
        </w:rPr>
        <w:t xml:space="preserve">SearchPartyService Changes: </w:t>
      </w:r>
    </w:p>
    <w:p w14:paraId="73167DAE" w14:textId="77777777" w:rsidR="000C7048" w:rsidRDefault="000C7048" w:rsidP="000C7048">
      <w:pPr>
        <w:pStyle w:val="ListParagraph"/>
        <w:numPr>
          <w:ilvl w:val="0"/>
          <w:numId w:val="26"/>
        </w:numPr>
        <w:rPr>
          <w:sz w:val="20"/>
          <w:highlight w:val="yellow"/>
        </w:rPr>
      </w:pPr>
      <w:r>
        <w:rPr>
          <w:sz w:val="20"/>
          <w:highlight w:val="yellow"/>
        </w:rPr>
        <w:t>Added SSID in search party response WSDL</w:t>
      </w:r>
    </w:p>
    <w:p w14:paraId="476FC1E8" w14:textId="77777777" w:rsidR="009C7710" w:rsidRPr="00107D76" w:rsidRDefault="009C7710" w:rsidP="009C7710">
      <w:pPr>
        <w:pStyle w:val="ListParagraph"/>
        <w:numPr>
          <w:ilvl w:val="0"/>
          <w:numId w:val="26"/>
        </w:numPr>
        <w:rPr>
          <w:sz w:val="20"/>
          <w:highlight w:val="yellow"/>
        </w:rPr>
      </w:pPr>
      <w:r>
        <w:rPr>
          <w:sz w:val="20"/>
          <w:highlight w:val="yellow"/>
        </w:rPr>
        <w:t xml:space="preserve">Database view level, include “Cancelled” and “Expired” eServe </w:t>
      </w:r>
      <w:commentRangeStart w:id="50"/>
      <w:r>
        <w:rPr>
          <w:sz w:val="20"/>
          <w:highlight w:val="yellow"/>
        </w:rPr>
        <w:t>contract status in the Active contract list.</w:t>
      </w:r>
      <w:commentRangeEnd w:id="50"/>
      <w:r>
        <w:rPr>
          <w:rStyle w:val="CommentReference"/>
        </w:rPr>
        <w:commentReference w:id="50"/>
      </w:r>
    </w:p>
    <w:p w14:paraId="0F26FDF1" w14:textId="77777777" w:rsidR="000C7048" w:rsidRDefault="000C7048" w:rsidP="000C7048">
      <w:pPr>
        <w:pStyle w:val="ListParagraph"/>
        <w:ind w:left="1080"/>
        <w:rPr>
          <w:sz w:val="20"/>
          <w:highlight w:val="yellow"/>
        </w:rPr>
      </w:pPr>
    </w:p>
    <w:p w14:paraId="65E8AF89" w14:textId="76D4EDAF" w:rsidR="000C7048" w:rsidRDefault="000C7048" w:rsidP="000C7048">
      <w:pPr>
        <w:rPr>
          <w:b/>
          <w:sz w:val="20"/>
          <w:highlight w:val="yellow"/>
        </w:rPr>
      </w:pPr>
      <w:r>
        <w:rPr>
          <w:b/>
          <w:sz w:val="20"/>
          <w:highlight w:val="yellow"/>
        </w:rPr>
        <w:t xml:space="preserve">R6.4 </w:t>
      </w:r>
      <w:r w:rsidRPr="0064176F">
        <w:rPr>
          <w:b/>
          <w:sz w:val="20"/>
          <w:highlight w:val="yellow"/>
        </w:rPr>
        <w:t>Sprint 4</w:t>
      </w:r>
      <w:r w:rsidRPr="00A64289">
        <w:rPr>
          <w:b/>
          <w:sz w:val="20"/>
          <w:highlight w:val="yellow"/>
        </w:rPr>
        <w:t xml:space="preserve"> </w:t>
      </w:r>
      <w:r w:rsidRPr="005B2998">
        <w:rPr>
          <w:b/>
          <w:sz w:val="20"/>
          <w:highlight w:val="yellow"/>
        </w:rPr>
        <w:t>GWA Requirements</w:t>
      </w:r>
      <w:r w:rsidR="008C656F">
        <w:rPr>
          <w:b/>
          <w:sz w:val="20"/>
          <w:highlight w:val="yellow"/>
        </w:rPr>
        <w:t xml:space="preserve"> R_1899 and R_1900</w:t>
      </w:r>
      <w:r w:rsidRPr="005B2998">
        <w:rPr>
          <w:b/>
          <w:sz w:val="20"/>
          <w:highlight w:val="yellow"/>
        </w:rPr>
        <w:t>:</w:t>
      </w:r>
      <w:r>
        <w:rPr>
          <w:b/>
          <w:sz w:val="20"/>
          <w:highlight w:val="yellow"/>
        </w:rPr>
        <w:t xml:space="preserve"> </w:t>
      </w:r>
      <w:r w:rsidRPr="005B2998">
        <w:rPr>
          <w:sz w:val="20"/>
          <w:highlight w:val="yellow"/>
        </w:rPr>
        <w:t xml:space="preserve">eServe creates case against </w:t>
      </w:r>
      <w:r>
        <w:rPr>
          <w:sz w:val="20"/>
          <w:highlight w:val="yellow"/>
        </w:rPr>
        <w:t>Contract</w:t>
      </w:r>
      <w:r w:rsidRPr="005B2998">
        <w:rPr>
          <w:sz w:val="20"/>
          <w:highlight w:val="yellow"/>
        </w:rPr>
        <w:t xml:space="preserve"> and associates the CaseID with Party Enquiry </w:t>
      </w:r>
      <w:r w:rsidRPr="00786B8C">
        <w:rPr>
          <w:sz w:val="20"/>
          <w:highlight w:val="yellow"/>
        </w:rPr>
        <w:t>document and</w:t>
      </w:r>
      <w:r w:rsidRPr="005B2998">
        <w:rPr>
          <w:sz w:val="20"/>
          <w:highlight w:val="yellow"/>
        </w:rPr>
        <w:t xml:space="preserve"> send it to Alfresco and MDM</w:t>
      </w:r>
      <w:r w:rsidR="00CA47F0">
        <w:rPr>
          <w:sz w:val="20"/>
          <w:highlight w:val="yellow"/>
        </w:rPr>
        <w:t>.</w:t>
      </w:r>
      <w:r w:rsidRPr="005B2998">
        <w:rPr>
          <w:sz w:val="20"/>
          <w:highlight w:val="yellow"/>
        </w:rPr>
        <w:t xml:space="preserve"> </w:t>
      </w:r>
      <w:r>
        <w:rPr>
          <w:sz w:val="20"/>
          <w:highlight w:val="yellow"/>
        </w:rPr>
        <w:t>F</w:t>
      </w:r>
      <w:r w:rsidRPr="00786B8C">
        <w:rPr>
          <w:sz w:val="20"/>
          <w:highlight w:val="yellow"/>
        </w:rPr>
        <w:t>rom</w:t>
      </w:r>
      <w:r w:rsidRPr="005B2998">
        <w:rPr>
          <w:sz w:val="20"/>
          <w:highlight w:val="yellow"/>
        </w:rPr>
        <w:t xml:space="preserve"> 360 CSR </w:t>
      </w:r>
      <w:r>
        <w:rPr>
          <w:sz w:val="20"/>
          <w:highlight w:val="yellow"/>
        </w:rPr>
        <w:t xml:space="preserve">will be </w:t>
      </w:r>
      <w:r w:rsidRPr="005B2998">
        <w:rPr>
          <w:sz w:val="20"/>
          <w:highlight w:val="yellow"/>
        </w:rPr>
        <w:t>able to see these documents</w:t>
      </w:r>
      <w:r>
        <w:rPr>
          <w:sz w:val="20"/>
          <w:highlight w:val="yellow"/>
        </w:rPr>
        <w:t xml:space="preserve"> in Inbound Correspondence tab</w:t>
      </w:r>
      <w:r w:rsidRPr="005B2998">
        <w:rPr>
          <w:sz w:val="20"/>
          <w:highlight w:val="yellow"/>
        </w:rPr>
        <w:t xml:space="preserve"> and GWA screens.</w:t>
      </w:r>
    </w:p>
    <w:p w14:paraId="2AA30252" w14:textId="77777777" w:rsidR="000C7048" w:rsidRPr="005B2998" w:rsidRDefault="000C7048" w:rsidP="000C7048">
      <w:pPr>
        <w:rPr>
          <w:sz w:val="20"/>
          <w:highlight w:val="yellow"/>
        </w:rPr>
      </w:pPr>
      <w:r w:rsidRPr="005B2998">
        <w:rPr>
          <w:sz w:val="20"/>
          <w:highlight w:val="yellow"/>
        </w:rPr>
        <w:t>In order to support this feature in eServe, MDM enhanced the existing GetDocumentDetails in GetPartyService and ManageDocumentDetails operation in MCAService.</w:t>
      </w:r>
    </w:p>
    <w:p w14:paraId="4A9CDEAD" w14:textId="77777777" w:rsidR="000C7048" w:rsidRDefault="000C7048" w:rsidP="000C7048">
      <w:pPr>
        <w:rPr>
          <w:b/>
          <w:sz w:val="20"/>
          <w:highlight w:val="yellow"/>
        </w:rPr>
      </w:pPr>
    </w:p>
    <w:p w14:paraId="7F177959" w14:textId="77777777" w:rsidR="000C7048" w:rsidRPr="005B2998" w:rsidRDefault="000C7048" w:rsidP="000C7048">
      <w:pPr>
        <w:pStyle w:val="ListParagraph"/>
        <w:numPr>
          <w:ilvl w:val="0"/>
          <w:numId w:val="24"/>
        </w:numPr>
        <w:rPr>
          <w:sz w:val="20"/>
          <w:highlight w:val="yellow"/>
        </w:rPr>
      </w:pPr>
      <w:r>
        <w:rPr>
          <w:b/>
          <w:sz w:val="20"/>
          <w:highlight w:val="yellow"/>
        </w:rPr>
        <w:t>ManagementDocumentDetails</w:t>
      </w:r>
      <w:r w:rsidRPr="00786B8C">
        <w:rPr>
          <w:b/>
          <w:sz w:val="20"/>
          <w:highlight w:val="yellow"/>
        </w:rPr>
        <w:t xml:space="preserve">: </w:t>
      </w:r>
      <w:r w:rsidRPr="005B2998">
        <w:rPr>
          <w:sz w:val="20"/>
          <w:highlight w:val="yellow"/>
        </w:rPr>
        <w:t>Add CaseID as optional field in Document Object. If its enquiry document again</w:t>
      </w:r>
      <w:r>
        <w:rPr>
          <w:sz w:val="20"/>
          <w:highlight w:val="yellow"/>
        </w:rPr>
        <w:t>s</w:t>
      </w:r>
      <w:r w:rsidRPr="005B2998">
        <w:rPr>
          <w:sz w:val="20"/>
          <w:highlight w:val="yellow"/>
        </w:rPr>
        <w:t xml:space="preserve">t a </w:t>
      </w:r>
      <w:r>
        <w:rPr>
          <w:sz w:val="20"/>
          <w:highlight w:val="yellow"/>
        </w:rPr>
        <w:t>Contract</w:t>
      </w:r>
      <w:r w:rsidRPr="005B2998">
        <w:rPr>
          <w:sz w:val="20"/>
          <w:highlight w:val="yellow"/>
        </w:rPr>
        <w:t xml:space="preserve"> then </w:t>
      </w:r>
      <w:r>
        <w:rPr>
          <w:sz w:val="20"/>
          <w:highlight w:val="yellow"/>
        </w:rPr>
        <w:t xml:space="preserve">only </w:t>
      </w:r>
      <w:r w:rsidRPr="005B2998">
        <w:rPr>
          <w:sz w:val="20"/>
          <w:highlight w:val="yellow"/>
        </w:rPr>
        <w:t>CaseID will be populated else it will be blank.</w:t>
      </w:r>
    </w:p>
    <w:p w14:paraId="429737C1" w14:textId="77777777" w:rsidR="000C7048" w:rsidRPr="005B2998" w:rsidRDefault="000C7048" w:rsidP="000C7048">
      <w:pPr>
        <w:pStyle w:val="ListParagraph"/>
        <w:numPr>
          <w:ilvl w:val="0"/>
          <w:numId w:val="24"/>
        </w:numPr>
        <w:rPr>
          <w:b/>
          <w:sz w:val="20"/>
          <w:highlight w:val="yellow"/>
        </w:rPr>
      </w:pPr>
      <w:r>
        <w:rPr>
          <w:b/>
          <w:sz w:val="20"/>
          <w:highlight w:val="yellow"/>
        </w:rPr>
        <w:t xml:space="preserve">GetDocumentDetails: </w:t>
      </w:r>
      <w:r w:rsidRPr="005B2998">
        <w:rPr>
          <w:sz w:val="20"/>
          <w:highlight w:val="yellow"/>
        </w:rPr>
        <w:t>Add optional field CaseID in request and response structures.</w:t>
      </w:r>
    </w:p>
    <w:p w14:paraId="3E42BAA9" w14:textId="77777777" w:rsidR="000C7048" w:rsidRPr="005B2998" w:rsidRDefault="000C7048" w:rsidP="000C7048">
      <w:pPr>
        <w:pStyle w:val="ListParagraph"/>
        <w:ind w:left="1080"/>
        <w:rPr>
          <w:b/>
          <w:sz w:val="20"/>
          <w:highlight w:val="yellow"/>
        </w:rPr>
      </w:pPr>
      <w:r w:rsidRPr="005B2998">
        <w:rPr>
          <w:sz w:val="20"/>
          <w:highlight w:val="yellow"/>
        </w:rPr>
        <w:t>From 360, Enquiry document will be available in InboundCorrespondance tab and in GWA screen</w:t>
      </w:r>
      <w:r>
        <w:rPr>
          <w:sz w:val="20"/>
          <w:highlight w:val="yellow"/>
        </w:rPr>
        <w:t>,</w:t>
      </w:r>
      <w:r w:rsidRPr="005B2998">
        <w:rPr>
          <w:sz w:val="20"/>
          <w:highlight w:val="yellow"/>
        </w:rPr>
        <w:t xml:space="preserve"> when CSR clicks on the CaseID</w:t>
      </w:r>
      <w:r>
        <w:rPr>
          <w:sz w:val="20"/>
          <w:highlight w:val="yellow"/>
        </w:rPr>
        <w:t>(Pre-populated from eServe databse) then</w:t>
      </w:r>
      <w:r w:rsidRPr="005B2998">
        <w:rPr>
          <w:sz w:val="20"/>
          <w:highlight w:val="yellow"/>
        </w:rPr>
        <w:t xml:space="preserve"> internally eServe calls GetDocumentDetails with SourceCustomerID and CaseID to fetch enquiry </w:t>
      </w:r>
      <w:r>
        <w:rPr>
          <w:sz w:val="20"/>
          <w:highlight w:val="yellow"/>
        </w:rPr>
        <w:t xml:space="preserve">related </w:t>
      </w:r>
      <w:r w:rsidRPr="005B2998">
        <w:rPr>
          <w:sz w:val="20"/>
          <w:highlight w:val="yellow"/>
        </w:rPr>
        <w:t>document.</w:t>
      </w:r>
    </w:p>
    <w:p w14:paraId="20FFAD2E" w14:textId="77777777" w:rsidR="000C7048" w:rsidRDefault="000C7048" w:rsidP="000C7048">
      <w:pPr>
        <w:jc w:val="left"/>
        <w:rPr>
          <w:sz w:val="20"/>
          <w:highlight w:val="yellow"/>
        </w:rPr>
      </w:pPr>
    </w:p>
    <w:p w14:paraId="4808BEB4" w14:textId="77777777" w:rsidR="00304679" w:rsidRDefault="00304679" w:rsidP="000C7048">
      <w:pPr>
        <w:jc w:val="left"/>
        <w:rPr>
          <w:sz w:val="20"/>
          <w:highlight w:val="yellow"/>
        </w:rPr>
      </w:pPr>
    </w:p>
    <w:p w14:paraId="77D1DF9C" w14:textId="77777777" w:rsidR="00304679" w:rsidRDefault="00304679" w:rsidP="00304679">
      <w:pPr>
        <w:rPr>
          <w:b/>
          <w:color w:val="000000" w:themeColor="text1"/>
          <w:sz w:val="20"/>
        </w:rPr>
      </w:pPr>
      <w:r w:rsidRPr="004C651B">
        <w:rPr>
          <w:b/>
          <w:color w:val="000000" w:themeColor="text1"/>
          <w:sz w:val="20"/>
        </w:rPr>
        <w:t>Release 6, Sprint 4</w:t>
      </w:r>
      <w:r>
        <w:rPr>
          <w:b/>
          <w:color w:val="000000" w:themeColor="text1"/>
          <w:sz w:val="20"/>
        </w:rPr>
        <w:t>.1</w:t>
      </w:r>
      <w:r w:rsidRPr="004C651B">
        <w:rPr>
          <w:b/>
          <w:color w:val="000000" w:themeColor="text1"/>
          <w:sz w:val="20"/>
        </w:rPr>
        <w:t>:</w:t>
      </w:r>
    </w:p>
    <w:p w14:paraId="497C521E" w14:textId="77777777" w:rsidR="00304679" w:rsidRDefault="00304679" w:rsidP="00304679">
      <w:pPr>
        <w:rPr>
          <w:b/>
          <w:color w:val="000000" w:themeColor="text1"/>
          <w:sz w:val="20"/>
        </w:rPr>
      </w:pPr>
    </w:p>
    <w:p w14:paraId="416718D9" w14:textId="77777777" w:rsidR="00304679" w:rsidRPr="001E0C90" w:rsidRDefault="00304679" w:rsidP="00304679">
      <w:pPr>
        <w:rPr>
          <w:b/>
          <w:color w:val="000000" w:themeColor="text1"/>
          <w:sz w:val="20"/>
          <w:highlight w:val="green"/>
        </w:rPr>
      </w:pPr>
      <w:r w:rsidRPr="001E0C90">
        <w:rPr>
          <w:color w:val="000000" w:themeColor="text1"/>
          <w:sz w:val="20"/>
          <w:highlight w:val="green"/>
        </w:rPr>
        <w:t>In an effort to provide self-service journey to the customers, HomeServe DTS team will use MDM get party service to support eDocs functionality via ESB</w:t>
      </w:r>
      <w:r>
        <w:rPr>
          <w:color w:val="000000" w:themeColor="text1"/>
          <w:sz w:val="20"/>
          <w:highlight w:val="green"/>
        </w:rPr>
        <w:t>.</w:t>
      </w:r>
    </w:p>
    <w:p w14:paraId="2B310F68" w14:textId="77777777" w:rsidR="00304679" w:rsidRPr="001E0C90" w:rsidRDefault="00304679" w:rsidP="00304679">
      <w:pPr>
        <w:rPr>
          <w:color w:val="000000" w:themeColor="text1"/>
          <w:sz w:val="20"/>
          <w:highlight w:val="green"/>
        </w:rPr>
      </w:pPr>
    </w:p>
    <w:p w14:paraId="1428C2B4" w14:textId="77777777" w:rsidR="00304679" w:rsidRPr="001E0C90" w:rsidRDefault="00304679" w:rsidP="00304679">
      <w:pPr>
        <w:rPr>
          <w:color w:val="000000" w:themeColor="text1"/>
          <w:sz w:val="20"/>
          <w:highlight w:val="green"/>
        </w:rPr>
      </w:pPr>
      <w:r w:rsidRPr="001E0C90">
        <w:rPr>
          <w:color w:val="000000" w:themeColor="text1"/>
          <w:sz w:val="20"/>
          <w:highlight w:val="green"/>
        </w:rPr>
        <w:t>Below are the high level changes as a part of Release 6 Sprint 4.1</w:t>
      </w:r>
    </w:p>
    <w:p w14:paraId="7AC23686" w14:textId="77777777" w:rsidR="00304679" w:rsidRPr="001E0C90" w:rsidRDefault="00304679" w:rsidP="00304679">
      <w:pPr>
        <w:rPr>
          <w:color w:val="000000" w:themeColor="text1"/>
          <w:sz w:val="20"/>
          <w:highlight w:val="green"/>
        </w:rPr>
      </w:pPr>
    </w:p>
    <w:p w14:paraId="0E97FD02" w14:textId="444F708D" w:rsidR="00304679" w:rsidRPr="00304679" w:rsidRDefault="00304679" w:rsidP="00304679">
      <w:pPr>
        <w:pStyle w:val="ListParagraph"/>
        <w:numPr>
          <w:ilvl w:val="0"/>
          <w:numId w:val="25"/>
        </w:numPr>
        <w:rPr>
          <w:color w:val="000000" w:themeColor="text1"/>
          <w:sz w:val="20"/>
          <w:highlight w:val="green"/>
        </w:rPr>
      </w:pPr>
      <w:commentRangeStart w:id="51"/>
      <w:r w:rsidRPr="001E0C90">
        <w:rPr>
          <w:color w:val="000000" w:themeColor="text1"/>
          <w:sz w:val="20"/>
          <w:highlight w:val="green"/>
        </w:rPr>
        <w:t>Going forward MDM GetParty Service will support Call</w:t>
      </w:r>
      <w:r>
        <w:rPr>
          <w:color w:val="000000" w:themeColor="text1"/>
          <w:sz w:val="20"/>
          <w:highlight w:val="green"/>
        </w:rPr>
        <w:t>s</w:t>
      </w:r>
      <w:r w:rsidRPr="001E0C90">
        <w:rPr>
          <w:color w:val="000000" w:themeColor="text1"/>
          <w:sz w:val="20"/>
          <w:highlight w:val="green"/>
        </w:rPr>
        <w:t xml:space="preserve"> from Web</w:t>
      </w:r>
      <w:r>
        <w:rPr>
          <w:color w:val="000000" w:themeColor="text1"/>
          <w:sz w:val="20"/>
          <w:highlight w:val="green"/>
        </w:rPr>
        <w:t>.</w:t>
      </w:r>
      <w:r w:rsidRPr="001E0C90">
        <w:rPr>
          <w:color w:val="000000" w:themeColor="text1"/>
          <w:sz w:val="20"/>
          <w:highlight w:val="green"/>
        </w:rPr>
        <w:t xml:space="preserve"> </w:t>
      </w:r>
      <w:commentRangeEnd w:id="51"/>
      <w:r w:rsidRPr="001E0C90">
        <w:rPr>
          <w:rStyle w:val="CommentReference"/>
          <w:highlight w:val="green"/>
        </w:rPr>
        <w:commentReference w:id="51"/>
      </w:r>
    </w:p>
    <w:p w14:paraId="431E35DA" w14:textId="61B26A65" w:rsidR="00596D5A" w:rsidRDefault="00F41F35" w:rsidP="00F41F35">
      <w:pPr>
        <w:jc w:val="left"/>
        <w:rPr>
          <w:color w:val="000000" w:themeColor="text1"/>
          <w:sz w:val="20"/>
        </w:rPr>
      </w:pPr>
      <w:r>
        <w:rPr>
          <w:color w:val="000000" w:themeColor="text1"/>
          <w:sz w:val="20"/>
        </w:rPr>
        <w:br w:type="page"/>
      </w:r>
    </w:p>
    <w:p w14:paraId="7904B373" w14:textId="77777777" w:rsidR="000B7599" w:rsidRPr="00612507" w:rsidRDefault="00A52C57" w:rsidP="000B7599">
      <w:pPr>
        <w:pStyle w:val="Heading2"/>
        <w:numPr>
          <w:ilvl w:val="1"/>
          <w:numId w:val="3"/>
        </w:numPr>
      </w:pPr>
      <w:bookmarkStart w:id="52" w:name="_Toc476148009"/>
      <w:r w:rsidRPr="00612507">
        <w:lastRenderedPageBreak/>
        <w:t xml:space="preserve">High Level </w:t>
      </w:r>
      <w:r w:rsidR="009819A4" w:rsidRPr="00612507">
        <w:t xml:space="preserve">Component and </w:t>
      </w:r>
      <w:r w:rsidRPr="00612507">
        <w:t>Dataflow</w:t>
      </w:r>
      <w:bookmarkEnd w:id="52"/>
    </w:p>
    <w:p w14:paraId="44653904" w14:textId="6EF63439" w:rsidR="00715970" w:rsidRDefault="009819A4" w:rsidP="009819A4">
      <w:pPr>
        <w:rPr>
          <w:sz w:val="20"/>
        </w:rPr>
      </w:pPr>
      <w:r>
        <w:rPr>
          <w:sz w:val="20"/>
        </w:rPr>
        <w:t>The following diagram explains the high level component and dataflow of Pega</w:t>
      </w:r>
      <w:r w:rsidR="00606320">
        <w:rPr>
          <w:sz w:val="20"/>
        </w:rPr>
        <w:t>/Ensura</w:t>
      </w:r>
      <w:r>
        <w:rPr>
          <w:sz w:val="20"/>
        </w:rPr>
        <w:t xml:space="preserve"> and MDM integration.</w:t>
      </w:r>
    </w:p>
    <w:p w14:paraId="7A491A34" w14:textId="629FAD6D" w:rsidR="00172313" w:rsidRPr="00715970" w:rsidRDefault="00EB744E" w:rsidP="009819A4">
      <w:pPr>
        <w:rPr>
          <w:sz w:val="20"/>
        </w:rPr>
      </w:pPr>
      <w:r w:rsidRPr="00EB744E">
        <w:t xml:space="preserve"> </w:t>
      </w:r>
      <w:commentRangeStart w:id="53"/>
      <w:commentRangeStart w:id="54"/>
      <w:r w:rsidR="003103AE">
        <w:object w:dxaOrig="10680" w:dyaOrig="9075" w14:anchorId="54D596F9">
          <v:shape id="_x0000_i1026" type="#_x0000_t75" style="width:462.75pt;height:5in" o:ole="">
            <v:imagedata r:id="rId27" o:title=""/>
          </v:shape>
          <o:OLEObject Type="Embed" ProgID="Visio.Drawing.15" ShapeID="_x0000_i1026" DrawAspect="Content" ObjectID="_1587996577" r:id="rId28"/>
        </w:object>
      </w:r>
      <w:commentRangeEnd w:id="53"/>
      <w:commentRangeEnd w:id="54"/>
      <w:r w:rsidR="003103AE">
        <w:rPr>
          <w:rStyle w:val="CommentReference"/>
        </w:rPr>
        <w:commentReference w:id="53"/>
      </w:r>
      <w:r w:rsidR="00A84171">
        <w:rPr>
          <w:rStyle w:val="CommentReference"/>
        </w:rPr>
        <w:commentReference w:id="54"/>
      </w:r>
    </w:p>
    <w:p w14:paraId="617F2F3B" w14:textId="77777777" w:rsidR="00377FF7" w:rsidRDefault="00172313" w:rsidP="00172313">
      <w:pPr>
        <w:tabs>
          <w:tab w:val="left" w:pos="1671"/>
        </w:tabs>
        <w:rPr>
          <w:sz w:val="20"/>
        </w:rPr>
      </w:pPr>
      <w:r>
        <w:tab/>
      </w:r>
    </w:p>
    <w:p w14:paraId="6743CB77" w14:textId="77777777" w:rsidR="00A97102" w:rsidRDefault="00377FF7" w:rsidP="009E7BC5">
      <w:pPr>
        <w:rPr>
          <w:color w:val="000000" w:themeColor="text1"/>
          <w:sz w:val="20"/>
        </w:rPr>
      </w:pPr>
      <w:r>
        <w:rPr>
          <w:color w:val="000000" w:themeColor="text1"/>
          <w:sz w:val="20"/>
        </w:rPr>
        <w:t>MDM will expose CreateParty, UpdateParty, GetPart</w:t>
      </w:r>
      <w:r w:rsidR="00705FC6">
        <w:rPr>
          <w:color w:val="000000" w:themeColor="text1"/>
          <w:sz w:val="20"/>
        </w:rPr>
        <w:t>y</w:t>
      </w:r>
      <w:r w:rsidR="002B3A93">
        <w:rPr>
          <w:color w:val="000000" w:themeColor="text1"/>
          <w:sz w:val="20"/>
        </w:rPr>
        <w:t xml:space="preserve">, </w:t>
      </w:r>
      <w:r>
        <w:rPr>
          <w:color w:val="000000" w:themeColor="text1"/>
          <w:sz w:val="20"/>
        </w:rPr>
        <w:t xml:space="preserve">SearchParty </w:t>
      </w:r>
      <w:r w:rsidR="002B3A93" w:rsidRPr="00612507">
        <w:rPr>
          <w:color w:val="000000" w:themeColor="text1"/>
          <w:sz w:val="20"/>
        </w:rPr>
        <w:t>and ManageCustomerAccount</w:t>
      </w:r>
      <w:r w:rsidR="002B3A93">
        <w:rPr>
          <w:color w:val="000000" w:themeColor="text1"/>
          <w:sz w:val="20"/>
        </w:rPr>
        <w:t xml:space="preserve"> </w:t>
      </w:r>
      <w:r w:rsidR="009E7BC5">
        <w:rPr>
          <w:color w:val="000000" w:themeColor="text1"/>
          <w:sz w:val="20"/>
        </w:rPr>
        <w:t>Realtime</w:t>
      </w:r>
      <w:r>
        <w:rPr>
          <w:color w:val="000000" w:themeColor="text1"/>
          <w:sz w:val="20"/>
        </w:rPr>
        <w:t xml:space="preserve"> services to </w:t>
      </w:r>
      <w:r w:rsidR="00963037">
        <w:rPr>
          <w:color w:val="000000" w:themeColor="text1"/>
          <w:sz w:val="20"/>
        </w:rPr>
        <w:t>calling systems</w:t>
      </w:r>
      <w:r>
        <w:rPr>
          <w:color w:val="000000" w:themeColor="text1"/>
          <w:sz w:val="20"/>
        </w:rPr>
        <w:t xml:space="preserve"> via Talend ESB. Pega</w:t>
      </w:r>
      <w:r w:rsidR="00EB744E">
        <w:rPr>
          <w:color w:val="000000" w:themeColor="text1"/>
          <w:sz w:val="20"/>
        </w:rPr>
        <w:t>,</w:t>
      </w:r>
      <w:r w:rsidR="00705FC6">
        <w:rPr>
          <w:color w:val="000000" w:themeColor="text1"/>
          <w:sz w:val="20"/>
        </w:rPr>
        <w:t xml:space="preserve"> Ensura</w:t>
      </w:r>
      <w:r>
        <w:rPr>
          <w:color w:val="000000" w:themeColor="text1"/>
          <w:sz w:val="20"/>
        </w:rPr>
        <w:t xml:space="preserve"> </w:t>
      </w:r>
      <w:r w:rsidR="00EB744E">
        <w:rPr>
          <w:color w:val="000000" w:themeColor="text1"/>
          <w:sz w:val="20"/>
        </w:rPr>
        <w:t xml:space="preserve">and Alfresco </w:t>
      </w:r>
      <w:r>
        <w:rPr>
          <w:color w:val="000000" w:themeColor="text1"/>
          <w:sz w:val="20"/>
        </w:rPr>
        <w:t xml:space="preserve">will consume these services in </w:t>
      </w:r>
      <w:r w:rsidR="009E7BC5">
        <w:rPr>
          <w:color w:val="000000" w:themeColor="text1"/>
          <w:sz w:val="20"/>
        </w:rPr>
        <w:t>Realtime</w:t>
      </w:r>
      <w:r w:rsidR="00EB609B">
        <w:rPr>
          <w:color w:val="000000" w:themeColor="text1"/>
          <w:sz w:val="20"/>
        </w:rPr>
        <w:t>.</w:t>
      </w:r>
      <w:r w:rsidR="0071605D">
        <w:rPr>
          <w:color w:val="000000" w:themeColor="text1"/>
          <w:sz w:val="20"/>
        </w:rPr>
        <w:t xml:space="preserve"> </w:t>
      </w:r>
      <w:r w:rsidR="00EB609B">
        <w:rPr>
          <w:color w:val="000000" w:themeColor="text1"/>
          <w:sz w:val="20"/>
        </w:rPr>
        <w:t>F</w:t>
      </w:r>
      <w:r w:rsidR="0071605D">
        <w:rPr>
          <w:color w:val="000000" w:themeColor="text1"/>
          <w:sz w:val="20"/>
        </w:rPr>
        <w:t>urther processing to MDM will be different for each system and the details of the load will be discussed in the later sections</w:t>
      </w:r>
    </w:p>
    <w:p w14:paraId="2EE176B0" w14:textId="77777777" w:rsidR="00A97102" w:rsidRDefault="00A97102" w:rsidP="009E7BC5">
      <w:pPr>
        <w:rPr>
          <w:color w:val="000000" w:themeColor="text1"/>
          <w:sz w:val="20"/>
        </w:rPr>
      </w:pPr>
    </w:p>
    <w:p w14:paraId="1A930B57" w14:textId="77777777" w:rsidR="009E7BC5" w:rsidRDefault="00377FF7" w:rsidP="009E7BC5">
      <w:pPr>
        <w:rPr>
          <w:color w:val="000000" w:themeColor="text1"/>
          <w:sz w:val="20"/>
        </w:rPr>
      </w:pPr>
      <w:r w:rsidRPr="00377FF7">
        <w:rPr>
          <w:color w:val="000000" w:themeColor="text1"/>
          <w:sz w:val="20"/>
        </w:rPr>
        <w:t>Talend</w:t>
      </w:r>
      <w:r>
        <w:rPr>
          <w:color w:val="000000" w:themeColor="text1"/>
          <w:sz w:val="20"/>
        </w:rPr>
        <w:t xml:space="preserve"> </w:t>
      </w:r>
      <w:r w:rsidRPr="00377FF7">
        <w:rPr>
          <w:color w:val="000000" w:themeColor="text1"/>
          <w:sz w:val="20"/>
        </w:rPr>
        <w:t>ESB receives the request</w:t>
      </w:r>
      <w:r>
        <w:rPr>
          <w:color w:val="000000" w:themeColor="text1"/>
          <w:sz w:val="20"/>
        </w:rPr>
        <w:t xml:space="preserve"> message</w:t>
      </w:r>
      <w:r w:rsidRPr="00377FF7">
        <w:rPr>
          <w:color w:val="000000" w:themeColor="text1"/>
          <w:sz w:val="20"/>
        </w:rPr>
        <w:t xml:space="preserve"> and authenticates </w:t>
      </w:r>
      <w:r>
        <w:rPr>
          <w:color w:val="000000" w:themeColor="text1"/>
          <w:sz w:val="20"/>
        </w:rPr>
        <w:t>using http username/password mechanism</w:t>
      </w:r>
      <w:r w:rsidRPr="00377FF7">
        <w:rPr>
          <w:color w:val="000000" w:themeColor="text1"/>
          <w:sz w:val="20"/>
        </w:rPr>
        <w:t xml:space="preserve">. </w:t>
      </w:r>
      <w:r>
        <w:rPr>
          <w:color w:val="000000" w:themeColor="text1"/>
          <w:sz w:val="20"/>
        </w:rPr>
        <w:t xml:space="preserve">The </w:t>
      </w:r>
      <w:r w:rsidR="00AD2126">
        <w:rPr>
          <w:color w:val="000000" w:themeColor="text1"/>
          <w:sz w:val="20"/>
        </w:rPr>
        <w:t xml:space="preserve">authenticated </w:t>
      </w:r>
      <w:r w:rsidRPr="00377FF7">
        <w:rPr>
          <w:color w:val="000000" w:themeColor="text1"/>
          <w:sz w:val="20"/>
        </w:rPr>
        <w:t>request</w:t>
      </w:r>
      <w:r>
        <w:rPr>
          <w:color w:val="000000" w:themeColor="text1"/>
          <w:sz w:val="20"/>
        </w:rPr>
        <w:t xml:space="preserve"> message will be </w:t>
      </w:r>
      <w:r w:rsidR="009E7BC5">
        <w:rPr>
          <w:color w:val="000000" w:themeColor="text1"/>
          <w:sz w:val="20"/>
        </w:rPr>
        <w:t xml:space="preserve">validated and business rules and transformation logics will be applied and loaded onto MDM </w:t>
      </w:r>
      <w:r w:rsidR="00AD2126">
        <w:rPr>
          <w:color w:val="000000" w:themeColor="text1"/>
          <w:sz w:val="20"/>
        </w:rPr>
        <w:t>database</w:t>
      </w:r>
      <w:r w:rsidR="009E7BC5">
        <w:rPr>
          <w:color w:val="000000" w:themeColor="text1"/>
          <w:sz w:val="20"/>
        </w:rPr>
        <w:t>.</w:t>
      </w:r>
      <w:r w:rsidRPr="00377FF7">
        <w:rPr>
          <w:color w:val="000000" w:themeColor="text1"/>
          <w:sz w:val="20"/>
        </w:rPr>
        <w:t xml:space="preserve"> </w:t>
      </w:r>
      <w:r w:rsidR="009E7BC5">
        <w:rPr>
          <w:color w:val="000000" w:themeColor="text1"/>
          <w:sz w:val="20"/>
        </w:rPr>
        <w:t xml:space="preserve">Then response message will be constructed and sent to </w:t>
      </w:r>
      <w:r w:rsidR="00EB744E">
        <w:rPr>
          <w:color w:val="000000" w:themeColor="text1"/>
          <w:sz w:val="20"/>
        </w:rPr>
        <w:t xml:space="preserve">the calling system </w:t>
      </w:r>
      <w:r w:rsidR="009E7BC5">
        <w:rPr>
          <w:color w:val="000000" w:themeColor="text1"/>
          <w:sz w:val="20"/>
        </w:rPr>
        <w:t>via Talend ESB layer.</w:t>
      </w:r>
    </w:p>
    <w:p w14:paraId="1626D470" w14:textId="77777777" w:rsidR="00A97102" w:rsidRDefault="00A97102" w:rsidP="009E7BC5">
      <w:pPr>
        <w:rPr>
          <w:color w:val="000000" w:themeColor="text1"/>
          <w:sz w:val="20"/>
        </w:rPr>
      </w:pPr>
    </w:p>
    <w:p w14:paraId="6AB07944" w14:textId="77777777" w:rsidR="00A97102" w:rsidRDefault="00A97102" w:rsidP="00A97102">
      <w:pPr>
        <w:rPr>
          <w:color w:val="000000" w:themeColor="text1"/>
          <w:sz w:val="20"/>
        </w:rPr>
      </w:pPr>
      <w:r>
        <w:rPr>
          <w:color w:val="000000" w:themeColor="text1"/>
          <w:sz w:val="20"/>
        </w:rPr>
        <w:t xml:space="preserve">Ensura </w:t>
      </w:r>
      <w:r w:rsidR="00BA2AFD">
        <w:rPr>
          <w:color w:val="000000" w:themeColor="text1"/>
          <w:sz w:val="20"/>
        </w:rPr>
        <w:t xml:space="preserve">response </w:t>
      </w:r>
      <w:r>
        <w:rPr>
          <w:color w:val="000000" w:themeColor="text1"/>
          <w:sz w:val="20"/>
        </w:rPr>
        <w:t xml:space="preserve">will </w:t>
      </w:r>
      <w:r w:rsidR="00BA2AFD">
        <w:rPr>
          <w:color w:val="000000" w:themeColor="text1"/>
          <w:sz w:val="20"/>
        </w:rPr>
        <w:t>be constructed</w:t>
      </w:r>
      <w:r>
        <w:rPr>
          <w:color w:val="000000" w:themeColor="text1"/>
          <w:sz w:val="20"/>
        </w:rPr>
        <w:t xml:space="preserve"> with xref key</w:t>
      </w:r>
      <w:r w:rsidR="00BA2AFD">
        <w:rPr>
          <w:color w:val="000000" w:themeColor="text1"/>
          <w:sz w:val="20"/>
        </w:rPr>
        <w:t>(xref_party_id)</w:t>
      </w:r>
      <w:r>
        <w:rPr>
          <w:color w:val="000000" w:themeColor="text1"/>
          <w:sz w:val="20"/>
        </w:rPr>
        <w:t xml:space="preserve"> once loaded data into cross reference and ETL/MDM staging tables. Data will </w:t>
      </w:r>
      <w:r w:rsidR="00BA2AFD">
        <w:rPr>
          <w:color w:val="000000" w:themeColor="text1"/>
          <w:sz w:val="20"/>
        </w:rPr>
        <w:t xml:space="preserve">be </w:t>
      </w:r>
      <w:r>
        <w:rPr>
          <w:color w:val="000000" w:themeColor="text1"/>
          <w:sz w:val="20"/>
        </w:rPr>
        <w:t>load</w:t>
      </w:r>
      <w:r w:rsidR="0071605D">
        <w:rPr>
          <w:color w:val="000000" w:themeColor="text1"/>
          <w:sz w:val="20"/>
        </w:rPr>
        <w:t>ed</w:t>
      </w:r>
      <w:r>
        <w:rPr>
          <w:color w:val="000000" w:themeColor="text1"/>
          <w:sz w:val="20"/>
        </w:rPr>
        <w:t xml:space="preserve"> from staging to MDM by using batch pro</w:t>
      </w:r>
      <w:r w:rsidR="00BF448A">
        <w:rPr>
          <w:color w:val="000000" w:themeColor="text1"/>
          <w:sz w:val="20"/>
        </w:rPr>
        <w:t>cess (every 5 min) after</w:t>
      </w:r>
      <w:r>
        <w:rPr>
          <w:color w:val="000000" w:themeColor="text1"/>
          <w:sz w:val="20"/>
        </w:rPr>
        <w:t xml:space="preserve"> data cleansing, matching and survivorship rules.</w:t>
      </w:r>
    </w:p>
    <w:p w14:paraId="0F2928D5" w14:textId="77777777" w:rsidR="005D2161" w:rsidRDefault="005D2161" w:rsidP="00A97102">
      <w:pPr>
        <w:rPr>
          <w:color w:val="000000" w:themeColor="text1"/>
          <w:sz w:val="20"/>
        </w:rPr>
      </w:pPr>
    </w:p>
    <w:p w14:paraId="391021E9" w14:textId="77777777" w:rsidR="005D2161" w:rsidRDefault="005D2161" w:rsidP="00A97102">
      <w:pPr>
        <w:rPr>
          <w:color w:val="000000" w:themeColor="text1"/>
          <w:sz w:val="20"/>
        </w:rPr>
      </w:pPr>
      <w:r w:rsidRPr="0065196A">
        <w:rPr>
          <w:color w:val="000000" w:themeColor="text1"/>
          <w:sz w:val="20"/>
        </w:rPr>
        <w:lastRenderedPageBreak/>
        <w:t xml:space="preserve">CTI hits SearchPartyService to retrieve the customer/prospect details </w:t>
      </w:r>
      <w:commentRangeStart w:id="55"/>
      <w:r w:rsidRPr="0065196A">
        <w:rPr>
          <w:color w:val="000000" w:themeColor="text1"/>
          <w:sz w:val="20"/>
        </w:rPr>
        <w:t>irrelevant</w:t>
      </w:r>
      <w:commentRangeEnd w:id="55"/>
      <w:r w:rsidR="00A84171" w:rsidRPr="0065196A">
        <w:rPr>
          <w:rStyle w:val="CommentReference"/>
        </w:rPr>
        <w:commentReference w:id="55"/>
      </w:r>
      <w:r w:rsidRPr="0065196A">
        <w:rPr>
          <w:color w:val="000000" w:themeColor="text1"/>
          <w:sz w:val="20"/>
        </w:rPr>
        <w:t xml:space="preserve"> to source systems</w:t>
      </w:r>
    </w:p>
    <w:p w14:paraId="3AF1B9C4" w14:textId="77777777" w:rsidR="00060B10" w:rsidRDefault="00060B10" w:rsidP="00A97102">
      <w:pPr>
        <w:rPr>
          <w:color w:val="000000" w:themeColor="text1"/>
          <w:sz w:val="20"/>
        </w:rPr>
      </w:pPr>
    </w:p>
    <w:p w14:paraId="6670710A" w14:textId="77777777" w:rsidR="00060B10" w:rsidRDefault="00060B10" w:rsidP="00A97102">
      <w:pPr>
        <w:rPr>
          <w:color w:val="000000" w:themeColor="text1"/>
          <w:sz w:val="20"/>
        </w:rPr>
      </w:pPr>
      <w:r w:rsidRPr="00612507">
        <w:rPr>
          <w:color w:val="000000" w:themeColor="text1"/>
          <w:sz w:val="20"/>
        </w:rPr>
        <w:t>Note: ManagerCustomerAccount service will</w:t>
      </w:r>
      <w:r w:rsidR="003E51C9" w:rsidRPr="00612507">
        <w:rPr>
          <w:color w:val="000000" w:themeColor="text1"/>
          <w:sz w:val="20"/>
        </w:rPr>
        <w:t xml:space="preserve"> only</w:t>
      </w:r>
      <w:r w:rsidRPr="00612507">
        <w:rPr>
          <w:color w:val="000000" w:themeColor="text1"/>
          <w:sz w:val="20"/>
        </w:rPr>
        <w:t xml:space="preserve"> be consumed by Pega.</w:t>
      </w:r>
      <w:r w:rsidR="005B55F2">
        <w:rPr>
          <w:color w:val="000000" w:themeColor="text1"/>
          <w:sz w:val="20"/>
        </w:rPr>
        <w:t xml:space="preserve"> </w:t>
      </w:r>
      <w:r w:rsidR="005B55F2" w:rsidRPr="006252A3">
        <w:rPr>
          <w:color w:val="000000" w:themeColor="text1"/>
          <w:sz w:val="20"/>
        </w:rPr>
        <w:t>ManageDocumentDetails will be consumed only by Alfresco</w:t>
      </w:r>
    </w:p>
    <w:p w14:paraId="02AD6880" w14:textId="77777777" w:rsidR="00A97102" w:rsidRDefault="003E51C9" w:rsidP="00003CEF">
      <w:pPr>
        <w:tabs>
          <w:tab w:val="left" w:pos="7400"/>
        </w:tabs>
        <w:rPr>
          <w:color w:val="000000" w:themeColor="text1"/>
          <w:sz w:val="20"/>
        </w:rPr>
      </w:pPr>
      <w:r>
        <w:rPr>
          <w:color w:val="000000" w:themeColor="text1"/>
          <w:sz w:val="20"/>
        </w:rPr>
        <w:tab/>
      </w:r>
    </w:p>
    <w:p w14:paraId="518E9E23" w14:textId="77777777" w:rsidR="008F3E5A" w:rsidRDefault="008F3E5A" w:rsidP="008F3E5A">
      <w:pPr>
        <w:pStyle w:val="Heading2"/>
        <w:numPr>
          <w:ilvl w:val="1"/>
          <w:numId w:val="3"/>
        </w:numPr>
      </w:pPr>
      <w:bookmarkStart w:id="56" w:name="_Toc476148010"/>
      <w:r>
        <w:t>Design Requirements</w:t>
      </w:r>
      <w:bookmarkEnd w:id="56"/>
    </w:p>
    <w:p w14:paraId="675581ED" w14:textId="77777777" w:rsidR="00BF448A" w:rsidRDefault="00BF448A" w:rsidP="00BF448A">
      <w:pPr>
        <w:rPr>
          <w:sz w:val="20"/>
        </w:rPr>
      </w:pPr>
    </w:p>
    <w:p w14:paraId="56665071" w14:textId="77777777" w:rsidR="00BF448A" w:rsidRDefault="00BF448A" w:rsidP="00BF448A">
      <w:pPr>
        <w:rPr>
          <w:sz w:val="20"/>
        </w:rPr>
      </w:pPr>
      <w:r>
        <w:rPr>
          <w:sz w:val="20"/>
        </w:rPr>
        <w:t>Below are the new requirements for Release 4</w:t>
      </w:r>
      <w:r w:rsidR="002802FB">
        <w:rPr>
          <w:sz w:val="20"/>
        </w:rPr>
        <w:t xml:space="preserve"> for loading the data from Ensura</w:t>
      </w:r>
    </w:p>
    <w:p w14:paraId="2E28D5BF" w14:textId="77777777" w:rsidR="00BF448A" w:rsidRDefault="00BF448A" w:rsidP="00BF448A">
      <w:pPr>
        <w:rPr>
          <w:sz w:val="20"/>
        </w:rPr>
      </w:pPr>
    </w:p>
    <w:p w14:paraId="6F9CB9EE" w14:textId="77777777" w:rsidR="00BF448A" w:rsidRDefault="00BF448A" w:rsidP="008C6CCE">
      <w:pPr>
        <w:pStyle w:val="ListParagraph"/>
        <w:numPr>
          <w:ilvl w:val="0"/>
          <w:numId w:val="8"/>
        </w:numPr>
        <w:rPr>
          <w:sz w:val="20"/>
        </w:rPr>
      </w:pPr>
      <w:r>
        <w:rPr>
          <w:sz w:val="20"/>
        </w:rPr>
        <w:t>Integrate Ensura in Near Real time</w:t>
      </w:r>
    </w:p>
    <w:p w14:paraId="6A95CC7B" w14:textId="77777777" w:rsidR="00BF448A" w:rsidRDefault="002802FB" w:rsidP="008C6CCE">
      <w:pPr>
        <w:pStyle w:val="ListParagraph"/>
        <w:numPr>
          <w:ilvl w:val="0"/>
          <w:numId w:val="8"/>
        </w:numPr>
        <w:rPr>
          <w:sz w:val="20"/>
        </w:rPr>
      </w:pPr>
      <w:r>
        <w:rPr>
          <w:sz w:val="20"/>
        </w:rPr>
        <w:t xml:space="preserve">Implement the </w:t>
      </w:r>
      <w:r w:rsidR="00963037">
        <w:rPr>
          <w:sz w:val="20"/>
        </w:rPr>
        <w:t xml:space="preserve">below </w:t>
      </w:r>
      <w:r>
        <w:rPr>
          <w:sz w:val="20"/>
        </w:rPr>
        <w:t>Business Rule</w:t>
      </w:r>
      <w:r w:rsidR="00963037">
        <w:rPr>
          <w:sz w:val="20"/>
        </w:rPr>
        <w:t>s</w:t>
      </w:r>
      <w:r>
        <w:rPr>
          <w:sz w:val="20"/>
        </w:rPr>
        <w:t xml:space="preserve"> that are implemented in the Ensura daily batch process</w:t>
      </w:r>
    </w:p>
    <w:p w14:paraId="0FD26F9E" w14:textId="77777777" w:rsidR="002802FB" w:rsidRDefault="002802FB" w:rsidP="008C6CCE">
      <w:pPr>
        <w:pStyle w:val="ListParagraph"/>
        <w:numPr>
          <w:ilvl w:val="1"/>
          <w:numId w:val="8"/>
        </w:numPr>
        <w:rPr>
          <w:sz w:val="20"/>
        </w:rPr>
      </w:pPr>
      <w:r>
        <w:rPr>
          <w:sz w:val="20"/>
        </w:rPr>
        <w:t xml:space="preserve">Address Validation with </w:t>
      </w:r>
      <w:r w:rsidR="00553FA5">
        <w:rPr>
          <w:sz w:val="20"/>
        </w:rPr>
        <w:t xml:space="preserve">Real time </w:t>
      </w:r>
      <w:r>
        <w:rPr>
          <w:sz w:val="20"/>
        </w:rPr>
        <w:t>Capscan</w:t>
      </w:r>
      <w:r w:rsidR="00553FA5">
        <w:rPr>
          <w:sz w:val="20"/>
        </w:rPr>
        <w:t xml:space="preserve"> Matchcode</w:t>
      </w:r>
    </w:p>
    <w:p w14:paraId="1710A737" w14:textId="77777777" w:rsidR="002802FB" w:rsidRDefault="002802FB" w:rsidP="008C6CCE">
      <w:pPr>
        <w:pStyle w:val="ListParagraph"/>
        <w:numPr>
          <w:ilvl w:val="1"/>
          <w:numId w:val="8"/>
        </w:numPr>
        <w:rPr>
          <w:sz w:val="20"/>
        </w:rPr>
      </w:pPr>
      <w:r>
        <w:rPr>
          <w:sz w:val="20"/>
        </w:rPr>
        <w:t>Email Cleansing</w:t>
      </w:r>
    </w:p>
    <w:p w14:paraId="74EB9FE6" w14:textId="77777777" w:rsidR="002802FB" w:rsidRDefault="002802FB" w:rsidP="008C6CCE">
      <w:pPr>
        <w:pStyle w:val="ListParagraph"/>
        <w:numPr>
          <w:ilvl w:val="1"/>
          <w:numId w:val="8"/>
        </w:numPr>
        <w:rPr>
          <w:sz w:val="20"/>
        </w:rPr>
      </w:pPr>
      <w:r>
        <w:rPr>
          <w:sz w:val="20"/>
        </w:rPr>
        <w:t>Telephone Cleansing</w:t>
      </w:r>
    </w:p>
    <w:p w14:paraId="0E62403B" w14:textId="77777777" w:rsidR="002802FB" w:rsidRDefault="002802FB" w:rsidP="008C6CCE">
      <w:pPr>
        <w:pStyle w:val="ListParagraph"/>
        <w:numPr>
          <w:ilvl w:val="1"/>
          <w:numId w:val="8"/>
        </w:numPr>
        <w:rPr>
          <w:sz w:val="20"/>
        </w:rPr>
      </w:pPr>
      <w:r>
        <w:rPr>
          <w:sz w:val="20"/>
        </w:rPr>
        <w:t>Customer Matching</w:t>
      </w:r>
    </w:p>
    <w:p w14:paraId="6A46CCB5" w14:textId="77777777" w:rsidR="002802FB" w:rsidRDefault="002802FB" w:rsidP="008C6CCE">
      <w:pPr>
        <w:pStyle w:val="ListParagraph"/>
        <w:numPr>
          <w:ilvl w:val="1"/>
          <w:numId w:val="8"/>
        </w:numPr>
        <w:rPr>
          <w:sz w:val="20"/>
        </w:rPr>
      </w:pPr>
      <w:r>
        <w:rPr>
          <w:sz w:val="20"/>
        </w:rPr>
        <w:t xml:space="preserve">Survivorship </w:t>
      </w:r>
    </w:p>
    <w:p w14:paraId="39281B37" w14:textId="77777777" w:rsidR="00553FA5" w:rsidRPr="00553FA5" w:rsidRDefault="00553FA5" w:rsidP="00553FA5">
      <w:pPr>
        <w:ind w:left="1080"/>
        <w:rPr>
          <w:sz w:val="20"/>
        </w:rPr>
      </w:pPr>
    </w:p>
    <w:p w14:paraId="52A8D031" w14:textId="77777777" w:rsidR="00553FA5" w:rsidRDefault="00553FA5" w:rsidP="00553FA5">
      <w:pPr>
        <w:rPr>
          <w:sz w:val="20"/>
        </w:rPr>
      </w:pPr>
      <w:r>
        <w:rPr>
          <w:sz w:val="20"/>
        </w:rPr>
        <w:t xml:space="preserve">Address Validation for Ensura data will be processed using Real time Capscan and will not require any MoveIT process. Result from Capscan will </w:t>
      </w:r>
      <w:r w:rsidR="006E35E8">
        <w:rPr>
          <w:sz w:val="20"/>
        </w:rPr>
        <w:t xml:space="preserve">be </w:t>
      </w:r>
      <w:r>
        <w:rPr>
          <w:sz w:val="20"/>
        </w:rPr>
        <w:t xml:space="preserve">loaded to Staging Output if response is a perfect match else address from the request will be loaded without a PAF Key. </w:t>
      </w:r>
    </w:p>
    <w:p w14:paraId="3147BF05" w14:textId="77777777" w:rsidR="00553FA5" w:rsidRDefault="00553FA5" w:rsidP="00553FA5">
      <w:pPr>
        <w:rPr>
          <w:sz w:val="20"/>
        </w:rPr>
      </w:pPr>
    </w:p>
    <w:p w14:paraId="2877E6C7" w14:textId="77777777" w:rsidR="00553FA5" w:rsidRDefault="00553FA5" w:rsidP="00553FA5">
      <w:pPr>
        <w:rPr>
          <w:sz w:val="20"/>
        </w:rPr>
      </w:pPr>
      <w:r>
        <w:rPr>
          <w:sz w:val="20"/>
        </w:rPr>
        <w:t xml:space="preserve">There is a process </w:t>
      </w:r>
      <w:r w:rsidR="00625753">
        <w:rPr>
          <w:sz w:val="20"/>
        </w:rPr>
        <w:t>of cleansing the PAF Invalid addresses in MDM that will still continue along with data exception reports in place.</w:t>
      </w:r>
    </w:p>
    <w:p w14:paraId="1ADD3078" w14:textId="77777777" w:rsidR="00553FA5" w:rsidRPr="00553FA5" w:rsidRDefault="00553FA5" w:rsidP="00553FA5">
      <w:pPr>
        <w:rPr>
          <w:sz w:val="20"/>
        </w:rPr>
      </w:pPr>
    </w:p>
    <w:p w14:paraId="32992CB5" w14:textId="77777777" w:rsidR="002802FB" w:rsidRPr="002802FB" w:rsidRDefault="00751751" w:rsidP="002802FB">
      <w:pPr>
        <w:rPr>
          <w:sz w:val="20"/>
        </w:rPr>
      </w:pPr>
      <w:r>
        <w:rPr>
          <w:sz w:val="20"/>
        </w:rPr>
        <w:t>D</w:t>
      </w:r>
      <w:r w:rsidR="002802FB">
        <w:rPr>
          <w:sz w:val="20"/>
        </w:rPr>
        <w:t xml:space="preserve">etails about the </w:t>
      </w:r>
      <w:r>
        <w:rPr>
          <w:sz w:val="20"/>
        </w:rPr>
        <w:t xml:space="preserve">Technical design &amp; </w:t>
      </w:r>
      <w:r w:rsidR="002802FB">
        <w:rPr>
          <w:sz w:val="20"/>
        </w:rPr>
        <w:t>business rules implemented for Ensura Batch proc</w:t>
      </w:r>
      <w:r>
        <w:rPr>
          <w:sz w:val="20"/>
        </w:rPr>
        <w:t xml:space="preserve">ess in the link: </w:t>
      </w:r>
      <w:hyperlink r:id="rId29" w:history="1">
        <w:r w:rsidR="00891505" w:rsidRPr="00891505">
          <w:rPr>
            <w:rStyle w:val="Hyperlink"/>
            <w:sz w:val="20"/>
          </w:rPr>
          <w:t>Ensura Batch Design</w:t>
        </w:r>
      </w:hyperlink>
    </w:p>
    <w:p w14:paraId="3954EFAD" w14:textId="77777777" w:rsidR="008F3E5A" w:rsidRDefault="008F3E5A" w:rsidP="008F3E5A">
      <w:pPr>
        <w:pStyle w:val="Heading2"/>
        <w:numPr>
          <w:ilvl w:val="2"/>
          <w:numId w:val="3"/>
        </w:numPr>
      </w:pPr>
      <w:bookmarkStart w:id="57" w:name="_Toc400112637"/>
      <w:bookmarkStart w:id="58" w:name="_Toc476148011"/>
      <w:r>
        <w:t>Data Validation and Business Rules</w:t>
      </w:r>
      <w:bookmarkEnd w:id="57"/>
      <w:bookmarkEnd w:id="58"/>
    </w:p>
    <w:p w14:paraId="0A7B841C" w14:textId="77777777" w:rsidR="00194DEC" w:rsidRDefault="00BF448A" w:rsidP="00194DEC">
      <w:pPr>
        <w:rPr>
          <w:sz w:val="20"/>
        </w:rPr>
      </w:pPr>
      <w:r>
        <w:rPr>
          <w:sz w:val="20"/>
        </w:rPr>
        <w:t>The business rules that are agreed for PEGA real time wi</w:t>
      </w:r>
      <w:r w:rsidR="00B6289F">
        <w:rPr>
          <w:sz w:val="20"/>
        </w:rPr>
        <w:t>ll not be altered in the R4</w:t>
      </w:r>
      <w:r>
        <w:rPr>
          <w:sz w:val="20"/>
        </w:rPr>
        <w:t xml:space="preserve"> release. </w:t>
      </w:r>
      <w:r w:rsidR="00194DEC" w:rsidRPr="00194DEC">
        <w:rPr>
          <w:sz w:val="20"/>
        </w:rPr>
        <w:t>Refer Appendix Se</w:t>
      </w:r>
      <w:r w:rsidR="00286DB7">
        <w:rPr>
          <w:sz w:val="20"/>
        </w:rPr>
        <w:t>ction – 4.1.6</w:t>
      </w:r>
      <w:r w:rsidR="00194DEC" w:rsidRPr="00194DEC">
        <w:rPr>
          <w:sz w:val="20"/>
        </w:rPr>
        <w:t>, to access the latest Pega data dictionaries, data validation and business rules (referenced items in below table e.g. Postcode validation rules etc.)</w:t>
      </w:r>
    </w:p>
    <w:p w14:paraId="257EE49A" w14:textId="77777777" w:rsidR="00F11880" w:rsidRDefault="00F11880" w:rsidP="00194DEC">
      <w:pPr>
        <w:rPr>
          <w:sz w:val="20"/>
        </w:rPr>
      </w:pPr>
    </w:p>
    <w:p w14:paraId="3F87EBDB" w14:textId="77777777" w:rsidR="00194DEC" w:rsidRPr="00194DEC" w:rsidRDefault="00194DEC" w:rsidP="00194DEC"/>
    <w:tbl>
      <w:tblPr>
        <w:tblStyle w:val="TableGrid"/>
        <w:tblW w:w="0" w:type="auto"/>
        <w:tblLook w:val="04A0" w:firstRow="1" w:lastRow="0" w:firstColumn="1" w:lastColumn="0" w:noHBand="0" w:noVBand="1"/>
      </w:tblPr>
      <w:tblGrid>
        <w:gridCol w:w="864"/>
        <w:gridCol w:w="1449"/>
        <w:gridCol w:w="4020"/>
        <w:gridCol w:w="2523"/>
      </w:tblGrid>
      <w:tr w:rsidR="00286DB7" w:rsidRPr="005609DA" w14:paraId="3FDBDDF4" w14:textId="77777777" w:rsidTr="00286DB7">
        <w:tc>
          <w:tcPr>
            <w:tcW w:w="0" w:type="auto"/>
          </w:tcPr>
          <w:p w14:paraId="5C70078D" w14:textId="77777777" w:rsidR="00286DB7" w:rsidRPr="005609DA" w:rsidRDefault="00286DB7" w:rsidP="0072066C">
            <w:pPr>
              <w:pStyle w:val="PMFTableHeading"/>
              <w:rPr>
                <w:rFonts w:ascii="Arial" w:hAnsi="Arial" w:cs="Arial"/>
                <w:sz w:val="20"/>
                <w:szCs w:val="20"/>
              </w:rPr>
            </w:pPr>
            <w:r w:rsidRPr="005609DA">
              <w:rPr>
                <w:rFonts w:ascii="Arial" w:hAnsi="Arial" w:cs="Arial"/>
                <w:sz w:val="20"/>
                <w:szCs w:val="20"/>
              </w:rPr>
              <w:t>Ref.</w:t>
            </w:r>
          </w:p>
        </w:tc>
        <w:tc>
          <w:tcPr>
            <w:tcW w:w="0" w:type="auto"/>
            <w:vAlign w:val="bottom"/>
          </w:tcPr>
          <w:p w14:paraId="50DE81A4" w14:textId="77777777" w:rsidR="00286DB7" w:rsidRPr="005609DA" w:rsidRDefault="00286DB7" w:rsidP="0072066C">
            <w:pPr>
              <w:pStyle w:val="PMFTableHeading"/>
              <w:rPr>
                <w:rFonts w:ascii="Arial" w:hAnsi="Arial" w:cs="Arial"/>
                <w:sz w:val="20"/>
                <w:szCs w:val="20"/>
              </w:rPr>
            </w:pPr>
            <w:r>
              <w:rPr>
                <w:rFonts w:ascii="Arial" w:hAnsi="Arial" w:cs="Arial"/>
                <w:sz w:val="20"/>
                <w:szCs w:val="20"/>
              </w:rPr>
              <w:t>Data Element</w:t>
            </w:r>
          </w:p>
        </w:tc>
        <w:tc>
          <w:tcPr>
            <w:tcW w:w="0" w:type="auto"/>
            <w:vAlign w:val="bottom"/>
          </w:tcPr>
          <w:p w14:paraId="03204D1E" w14:textId="77777777" w:rsidR="00286DB7" w:rsidRPr="005609DA" w:rsidRDefault="00286DB7" w:rsidP="0072066C">
            <w:pPr>
              <w:pStyle w:val="PMFTableHeading"/>
              <w:rPr>
                <w:rFonts w:ascii="Arial" w:hAnsi="Arial" w:cs="Arial"/>
                <w:sz w:val="20"/>
                <w:szCs w:val="20"/>
              </w:rPr>
            </w:pPr>
            <w:r w:rsidRPr="005609DA">
              <w:rPr>
                <w:rFonts w:ascii="Arial" w:hAnsi="Arial" w:cs="Arial"/>
                <w:sz w:val="20"/>
                <w:szCs w:val="20"/>
              </w:rPr>
              <w:t>Business Rule Overview</w:t>
            </w:r>
          </w:p>
        </w:tc>
        <w:tc>
          <w:tcPr>
            <w:tcW w:w="0" w:type="auto"/>
          </w:tcPr>
          <w:p w14:paraId="093B37E4" w14:textId="77777777" w:rsidR="00286DB7" w:rsidRPr="005609DA" w:rsidRDefault="00286DB7" w:rsidP="0072066C">
            <w:pPr>
              <w:pStyle w:val="PMFTableHeading"/>
              <w:rPr>
                <w:rFonts w:ascii="Arial" w:hAnsi="Arial" w:cs="Arial"/>
                <w:sz w:val="20"/>
                <w:szCs w:val="20"/>
              </w:rPr>
            </w:pPr>
            <w:r>
              <w:rPr>
                <w:rFonts w:ascii="Arial" w:hAnsi="Arial" w:cs="Arial"/>
                <w:sz w:val="20"/>
                <w:szCs w:val="20"/>
              </w:rPr>
              <w:t>ErrorCode</w:t>
            </w:r>
          </w:p>
        </w:tc>
      </w:tr>
      <w:tr w:rsidR="00286DB7" w:rsidRPr="005609DA" w14:paraId="769FFF7A" w14:textId="77777777" w:rsidTr="00286DB7">
        <w:trPr>
          <w:trHeight w:val="557"/>
        </w:trPr>
        <w:tc>
          <w:tcPr>
            <w:tcW w:w="0" w:type="auto"/>
          </w:tcPr>
          <w:p w14:paraId="70DEA5FB" w14:textId="77777777" w:rsidR="00286DB7" w:rsidRPr="005609DA" w:rsidRDefault="00286DB7" w:rsidP="0072066C">
            <w:pPr>
              <w:pStyle w:val="PMFTableHeading"/>
              <w:rPr>
                <w:rFonts w:ascii="Arial" w:hAnsi="Arial" w:cs="Arial"/>
                <w:b w:val="0"/>
                <w:sz w:val="20"/>
                <w:szCs w:val="20"/>
              </w:rPr>
            </w:pPr>
            <w:r>
              <w:rPr>
                <w:rFonts w:ascii="Arial" w:hAnsi="Arial" w:cs="Arial"/>
                <w:b w:val="0"/>
                <w:sz w:val="20"/>
                <w:szCs w:val="20"/>
              </w:rPr>
              <w:t>MDM-BR01</w:t>
            </w:r>
          </w:p>
        </w:tc>
        <w:tc>
          <w:tcPr>
            <w:tcW w:w="0" w:type="auto"/>
          </w:tcPr>
          <w:p w14:paraId="289282A0" w14:textId="77777777" w:rsidR="00286DB7" w:rsidRPr="005609DA" w:rsidRDefault="00286DB7" w:rsidP="00631BE5">
            <w:pPr>
              <w:pStyle w:val="PMFTableHeading"/>
              <w:rPr>
                <w:rFonts w:ascii="Arial" w:hAnsi="Arial" w:cs="Arial"/>
                <w:b w:val="0"/>
                <w:sz w:val="20"/>
                <w:szCs w:val="20"/>
              </w:rPr>
            </w:pPr>
            <w:r>
              <w:rPr>
                <w:rFonts w:ascii="Arial" w:hAnsi="Arial" w:cs="Arial"/>
                <w:b w:val="0"/>
                <w:sz w:val="20"/>
                <w:szCs w:val="20"/>
              </w:rPr>
              <w:t>Mandatory Fields</w:t>
            </w:r>
          </w:p>
        </w:tc>
        <w:tc>
          <w:tcPr>
            <w:tcW w:w="0" w:type="auto"/>
            <w:vAlign w:val="bottom"/>
          </w:tcPr>
          <w:p w14:paraId="17A9F218" w14:textId="77777777" w:rsidR="00286DB7" w:rsidRDefault="00286DB7" w:rsidP="0072066C">
            <w:pPr>
              <w:pStyle w:val="PMFTableHeading"/>
              <w:rPr>
                <w:rFonts w:ascii="Arial" w:hAnsi="Arial" w:cs="Arial"/>
                <w:b w:val="0"/>
                <w:sz w:val="20"/>
                <w:szCs w:val="20"/>
              </w:rPr>
            </w:pPr>
            <w:r>
              <w:rPr>
                <w:rFonts w:ascii="Arial" w:hAnsi="Arial" w:cs="Arial"/>
                <w:b w:val="0"/>
                <w:sz w:val="20"/>
                <w:szCs w:val="20"/>
              </w:rPr>
              <w:t>All data exchanged between Pega and MDM should be aligned with ICD and format/mandatory fields should comply based on XSD definition</w:t>
            </w:r>
          </w:p>
        </w:tc>
        <w:tc>
          <w:tcPr>
            <w:tcW w:w="0" w:type="auto"/>
          </w:tcPr>
          <w:p w14:paraId="6DB93E82" w14:textId="77777777" w:rsidR="00286DB7" w:rsidRDefault="00286DB7" w:rsidP="0072066C">
            <w:pPr>
              <w:pStyle w:val="PMFTableHeading"/>
              <w:rPr>
                <w:rFonts w:ascii="Arial" w:hAnsi="Arial" w:cs="Arial"/>
                <w:b w:val="0"/>
                <w:sz w:val="20"/>
                <w:szCs w:val="20"/>
              </w:rPr>
            </w:pPr>
            <w:r>
              <w:rPr>
                <w:rFonts w:ascii="Arial" w:hAnsi="Arial" w:cs="Arial"/>
                <w:b w:val="0"/>
                <w:sz w:val="20"/>
                <w:szCs w:val="20"/>
              </w:rPr>
              <w:t>Default Talend Out-Of-Box XSD</w:t>
            </w:r>
            <w:r w:rsidR="008841A9">
              <w:rPr>
                <w:rFonts w:ascii="Arial" w:hAnsi="Arial" w:cs="Arial"/>
                <w:b w:val="0"/>
                <w:sz w:val="20"/>
                <w:szCs w:val="20"/>
              </w:rPr>
              <w:t>/WSDL</w:t>
            </w:r>
            <w:r>
              <w:rPr>
                <w:rFonts w:ascii="Arial" w:hAnsi="Arial" w:cs="Arial"/>
                <w:b w:val="0"/>
                <w:sz w:val="20"/>
                <w:szCs w:val="20"/>
              </w:rPr>
              <w:t xml:space="preserve"> validation error description will be thrown.</w:t>
            </w:r>
          </w:p>
        </w:tc>
      </w:tr>
      <w:tr w:rsidR="00286DB7" w:rsidRPr="005609DA" w14:paraId="351ED5BD" w14:textId="77777777" w:rsidTr="00286DB7">
        <w:trPr>
          <w:trHeight w:val="557"/>
        </w:trPr>
        <w:tc>
          <w:tcPr>
            <w:tcW w:w="0" w:type="auto"/>
          </w:tcPr>
          <w:p w14:paraId="7318EE11" w14:textId="77777777" w:rsidR="00286DB7" w:rsidRPr="005609DA" w:rsidRDefault="00286DB7" w:rsidP="0072066C">
            <w:pPr>
              <w:pStyle w:val="PMFTableHeading"/>
              <w:rPr>
                <w:rFonts w:ascii="Arial" w:hAnsi="Arial" w:cs="Arial"/>
                <w:b w:val="0"/>
                <w:sz w:val="20"/>
                <w:szCs w:val="20"/>
              </w:rPr>
            </w:pPr>
            <w:r>
              <w:rPr>
                <w:rFonts w:ascii="Arial" w:hAnsi="Arial" w:cs="Arial"/>
                <w:b w:val="0"/>
                <w:sz w:val="20"/>
                <w:szCs w:val="20"/>
              </w:rPr>
              <w:t>MDM-BR02</w:t>
            </w:r>
          </w:p>
        </w:tc>
        <w:tc>
          <w:tcPr>
            <w:tcW w:w="0" w:type="auto"/>
          </w:tcPr>
          <w:p w14:paraId="1E720108" w14:textId="77777777" w:rsidR="00286DB7" w:rsidRPr="005609DA" w:rsidRDefault="00286DB7" w:rsidP="00631BE5">
            <w:pPr>
              <w:pStyle w:val="PMFTableHeading"/>
              <w:rPr>
                <w:rFonts w:ascii="Arial" w:hAnsi="Arial" w:cs="Arial"/>
                <w:b w:val="0"/>
                <w:sz w:val="20"/>
                <w:szCs w:val="20"/>
              </w:rPr>
            </w:pPr>
            <w:r w:rsidRPr="005609DA">
              <w:rPr>
                <w:rFonts w:ascii="Arial" w:hAnsi="Arial" w:cs="Arial"/>
                <w:b w:val="0"/>
                <w:sz w:val="20"/>
                <w:szCs w:val="20"/>
              </w:rPr>
              <w:t>Email Address</w:t>
            </w:r>
          </w:p>
        </w:tc>
        <w:tc>
          <w:tcPr>
            <w:tcW w:w="0" w:type="auto"/>
            <w:vAlign w:val="bottom"/>
          </w:tcPr>
          <w:p w14:paraId="169E5751" w14:textId="77777777" w:rsidR="00286DB7" w:rsidRPr="005609DA" w:rsidRDefault="00286DB7" w:rsidP="0072066C">
            <w:pPr>
              <w:pStyle w:val="PMFTableHeading"/>
              <w:rPr>
                <w:rFonts w:ascii="Arial" w:hAnsi="Arial" w:cs="Arial"/>
                <w:b w:val="0"/>
                <w:sz w:val="20"/>
                <w:szCs w:val="20"/>
              </w:rPr>
            </w:pPr>
            <w:r>
              <w:rPr>
                <w:rFonts w:ascii="Arial" w:hAnsi="Arial" w:cs="Arial"/>
                <w:b w:val="0"/>
                <w:sz w:val="20"/>
                <w:szCs w:val="20"/>
              </w:rPr>
              <w:t>Convert the format of the email to lowercase and trim leading and trailing spaces</w:t>
            </w:r>
          </w:p>
        </w:tc>
        <w:tc>
          <w:tcPr>
            <w:tcW w:w="0" w:type="auto"/>
          </w:tcPr>
          <w:p w14:paraId="538875DF" w14:textId="77777777" w:rsidR="00286DB7" w:rsidRDefault="00286DB7" w:rsidP="0072066C">
            <w:pPr>
              <w:pStyle w:val="PMFTableHeading"/>
              <w:rPr>
                <w:rFonts w:ascii="Arial" w:hAnsi="Arial" w:cs="Arial"/>
                <w:b w:val="0"/>
                <w:sz w:val="20"/>
                <w:szCs w:val="20"/>
              </w:rPr>
            </w:pPr>
            <w:r>
              <w:rPr>
                <w:rFonts w:ascii="Arial" w:hAnsi="Arial" w:cs="Arial"/>
                <w:b w:val="0"/>
                <w:sz w:val="20"/>
                <w:szCs w:val="20"/>
              </w:rPr>
              <w:t>NA</w:t>
            </w:r>
          </w:p>
        </w:tc>
      </w:tr>
      <w:tr w:rsidR="00286DB7" w:rsidRPr="005609DA" w14:paraId="5B49E9D3" w14:textId="77777777" w:rsidTr="00286DB7">
        <w:trPr>
          <w:trHeight w:val="557"/>
        </w:trPr>
        <w:tc>
          <w:tcPr>
            <w:tcW w:w="0" w:type="auto"/>
          </w:tcPr>
          <w:p w14:paraId="7AFA7272" w14:textId="77777777" w:rsidR="00286DB7" w:rsidRPr="005609DA" w:rsidRDefault="00286DB7" w:rsidP="0072066C">
            <w:pPr>
              <w:pStyle w:val="PMFTableHeading"/>
              <w:rPr>
                <w:rFonts w:ascii="Arial" w:hAnsi="Arial" w:cs="Arial"/>
                <w:b w:val="0"/>
                <w:sz w:val="20"/>
                <w:szCs w:val="20"/>
              </w:rPr>
            </w:pPr>
            <w:r>
              <w:rPr>
                <w:rFonts w:ascii="Arial" w:hAnsi="Arial" w:cs="Arial"/>
                <w:b w:val="0"/>
                <w:sz w:val="20"/>
                <w:szCs w:val="20"/>
              </w:rPr>
              <w:t>MDM-BR03</w:t>
            </w:r>
          </w:p>
        </w:tc>
        <w:tc>
          <w:tcPr>
            <w:tcW w:w="0" w:type="auto"/>
          </w:tcPr>
          <w:p w14:paraId="750587DB" w14:textId="77777777" w:rsidR="00286DB7" w:rsidRPr="005609DA" w:rsidRDefault="00286DB7" w:rsidP="00631BE5">
            <w:pPr>
              <w:pStyle w:val="PMFTableHeading"/>
              <w:rPr>
                <w:rFonts w:ascii="Arial" w:hAnsi="Arial" w:cs="Arial"/>
                <w:b w:val="0"/>
                <w:sz w:val="20"/>
                <w:szCs w:val="20"/>
              </w:rPr>
            </w:pPr>
            <w:r w:rsidRPr="005609DA">
              <w:rPr>
                <w:rFonts w:ascii="Arial" w:hAnsi="Arial" w:cs="Arial"/>
                <w:b w:val="0"/>
                <w:sz w:val="20"/>
                <w:szCs w:val="20"/>
              </w:rPr>
              <w:t>Email Address</w:t>
            </w:r>
          </w:p>
        </w:tc>
        <w:tc>
          <w:tcPr>
            <w:tcW w:w="0" w:type="auto"/>
            <w:vAlign w:val="bottom"/>
          </w:tcPr>
          <w:p w14:paraId="7039D3EB" w14:textId="77777777" w:rsidR="00286DB7" w:rsidRPr="005609DA" w:rsidRDefault="00286DB7" w:rsidP="005B49DC">
            <w:pPr>
              <w:pStyle w:val="PMFTableHeading"/>
              <w:rPr>
                <w:rFonts w:ascii="Arial" w:hAnsi="Arial" w:cs="Arial"/>
                <w:b w:val="0"/>
                <w:sz w:val="20"/>
                <w:szCs w:val="20"/>
              </w:rPr>
            </w:pPr>
            <w:r w:rsidRPr="005609DA">
              <w:rPr>
                <w:rFonts w:ascii="Arial" w:hAnsi="Arial" w:cs="Arial"/>
                <w:b w:val="0"/>
                <w:sz w:val="20"/>
                <w:szCs w:val="20"/>
              </w:rPr>
              <w:t>Validate the format of the email</w:t>
            </w:r>
            <w:r>
              <w:rPr>
                <w:rFonts w:ascii="Arial" w:hAnsi="Arial" w:cs="Arial"/>
                <w:b w:val="0"/>
                <w:sz w:val="20"/>
                <w:szCs w:val="20"/>
              </w:rPr>
              <w:t xml:space="preserve"> using regular expression (same as Pega rules)</w:t>
            </w:r>
          </w:p>
        </w:tc>
        <w:tc>
          <w:tcPr>
            <w:tcW w:w="0" w:type="auto"/>
          </w:tcPr>
          <w:p w14:paraId="7583C5D8" w14:textId="77777777" w:rsidR="00286DB7" w:rsidRDefault="00286DB7" w:rsidP="0072066C">
            <w:pPr>
              <w:pStyle w:val="PMFTableHeading"/>
              <w:rPr>
                <w:rFonts w:ascii="Arial" w:hAnsi="Arial" w:cs="Arial"/>
                <w:b w:val="0"/>
                <w:sz w:val="20"/>
                <w:szCs w:val="20"/>
              </w:rPr>
            </w:pPr>
            <w:r>
              <w:rPr>
                <w:rFonts w:ascii="Arial" w:hAnsi="Arial" w:cs="Arial"/>
                <w:b w:val="0"/>
                <w:sz w:val="20"/>
                <w:szCs w:val="20"/>
              </w:rPr>
              <w:t>MDM-ERR-101</w:t>
            </w:r>
          </w:p>
        </w:tc>
      </w:tr>
      <w:tr w:rsidR="00286DB7" w:rsidRPr="005609DA" w14:paraId="2644FAAB" w14:textId="77777777" w:rsidTr="00286DB7">
        <w:tc>
          <w:tcPr>
            <w:tcW w:w="0" w:type="auto"/>
          </w:tcPr>
          <w:p w14:paraId="3D9C3552" w14:textId="77777777" w:rsidR="00286DB7" w:rsidRDefault="00286DB7" w:rsidP="0072066C">
            <w:pPr>
              <w:pStyle w:val="PMFTableHeading"/>
              <w:rPr>
                <w:rFonts w:ascii="Arial" w:hAnsi="Arial" w:cs="Arial"/>
                <w:b w:val="0"/>
                <w:sz w:val="20"/>
                <w:szCs w:val="20"/>
              </w:rPr>
            </w:pPr>
            <w:r>
              <w:rPr>
                <w:rFonts w:ascii="Arial" w:hAnsi="Arial" w:cs="Arial"/>
                <w:b w:val="0"/>
                <w:sz w:val="20"/>
                <w:szCs w:val="20"/>
              </w:rPr>
              <w:t>MDM-</w:t>
            </w:r>
            <w:r>
              <w:rPr>
                <w:rFonts w:ascii="Arial" w:hAnsi="Arial" w:cs="Arial"/>
                <w:b w:val="0"/>
                <w:sz w:val="20"/>
                <w:szCs w:val="20"/>
              </w:rPr>
              <w:lastRenderedPageBreak/>
              <w:t>BR04</w:t>
            </w:r>
          </w:p>
          <w:p w14:paraId="2CB65352" w14:textId="77777777" w:rsidR="00286DB7" w:rsidRPr="00A753AB" w:rsidRDefault="00286DB7" w:rsidP="0072066C">
            <w:pPr>
              <w:rPr>
                <w:lang w:val="en-GB" w:eastAsia="ja-JP"/>
              </w:rPr>
            </w:pPr>
          </w:p>
        </w:tc>
        <w:tc>
          <w:tcPr>
            <w:tcW w:w="0" w:type="auto"/>
          </w:tcPr>
          <w:p w14:paraId="69A74408" w14:textId="77777777" w:rsidR="00286DB7" w:rsidRPr="005609DA" w:rsidRDefault="00286DB7" w:rsidP="00631BE5">
            <w:pPr>
              <w:pStyle w:val="PMFTableHeading"/>
              <w:rPr>
                <w:rFonts w:ascii="Arial" w:hAnsi="Arial" w:cs="Arial"/>
                <w:b w:val="0"/>
                <w:sz w:val="20"/>
                <w:szCs w:val="20"/>
              </w:rPr>
            </w:pPr>
            <w:r w:rsidRPr="005609DA">
              <w:rPr>
                <w:rFonts w:ascii="Arial" w:hAnsi="Arial" w:cs="Arial"/>
                <w:b w:val="0"/>
                <w:sz w:val="20"/>
                <w:szCs w:val="20"/>
              </w:rPr>
              <w:lastRenderedPageBreak/>
              <w:t xml:space="preserve">Email </w:t>
            </w:r>
            <w:r w:rsidRPr="005609DA">
              <w:rPr>
                <w:rFonts w:ascii="Arial" w:hAnsi="Arial" w:cs="Arial"/>
                <w:b w:val="0"/>
                <w:sz w:val="20"/>
                <w:szCs w:val="20"/>
              </w:rPr>
              <w:lastRenderedPageBreak/>
              <w:t>Address</w:t>
            </w:r>
          </w:p>
        </w:tc>
        <w:tc>
          <w:tcPr>
            <w:tcW w:w="0" w:type="auto"/>
            <w:vAlign w:val="bottom"/>
          </w:tcPr>
          <w:p w14:paraId="50E9DF8A" w14:textId="77777777" w:rsidR="00286DB7" w:rsidRDefault="00286DB7" w:rsidP="0072066C">
            <w:pPr>
              <w:pStyle w:val="PMFTableHeading"/>
              <w:rPr>
                <w:rFonts w:ascii="Arial" w:hAnsi="Arial" w:cs="Arial"/>
                <w:b w:val="0"/>
                <w:sz w:val="20"/>
                <w:szCs w:val="20"/>
              </w:rPr>
            </w:pPr>
            <w:r>
              <w:rPr>
                <w:rFonts w:ascii="Arial" w:hAnsi="Arial" w:cs="Arial"/>
                <w:b w:val="0"/>
                <w:sz w:val="20"/>
                <w:szCs w:val="20"/>
              </w:rPr>
              <w:lastRenderedPageBreak/>
              <w:t xml:space="preserve">There should not be any duplicate emails </w:t>
            </w:r>
            <w:r>
              <w:rPr>
                <w:rFonts w:ascii="Arial" w:hAnsi="Arial" w:cs="Arial"/>
                <w:b w:val="0"/>
                <w:sz w:val="20"/>
                <w:szCs w:val="20"/>
              </w:rPr>
              <w:lastRenderedPageBreak/>
              <w:t>at Customer level.</w:t>
            </w:r>
          </w:p>
          <w:p w14:paraId="37319BE8" w14:textId="77777777" w:rsidR="00286DB7" w:rsidRPr="005609DA" w:rsidRDefault="00286DB7" w:rsidP="0072066C">
            <w:pPr>
              <w:pStyle w:val="PMFTableHeading"/>
              <w:rPr>
                <w:rFonts w:ascii="Arial" w:hAnsi="Arial" w:cs="Arial"/>
                <w:b w:val="0"/>
                <w:sz w:val="20"/>
                <w:szCs w:val="20"/>
              </w:rPr>
            </w:pPr>
            <w:r>
              <w:rPr>
                <w:rFonts w:ascii="Arial" w:hAnsi="Arial" w:cs="Arial"/>
                <w:b w:val="0"/>
                <w:sz w:val="20"/>
                <w:szCs w:val="20"/>
              </w:rPr>
              <w:t>De-dup Key – Email address and Email-Subtype.</w:t>
            </w:r>
          </w:p>
        </w:tc>
        <w:tc>
          <w:tcPr>
            <w:tcW w:w="0" w:type="auto"/>
          </w:tcPr>
          <w:p w14:paraId="0536E6E8" w14:textId="77777777" w:rsidR="00286DB7" w:rsidRPr="005609DA" w:rsidRDefault="00286DB7" w:rsidP="0072066C">
            <w:pPr>
              <w:pStyle w:val="PMFTableHeading"/>
              <w:rPr>
                <w:rFonts w:ascii="Arial" w:hAnsi="Arial" w:cs="Arial"/>
                <w:b w:val="0"/>
                <w:sz w:val="20"/>
                <w:szCs w:val="20"/>
              </w:rPr>
            </w:pPr>
            <w:r>
              <w:rPr>
                <w:rFonts w:ascii="Arial" w:hAnsi="Arial" w:cs="Arial"/>
                <w:b w:val="0"/>
                <w:sz w:val="20"/>
                <w:szCs w:val="20"/>
              </w:rPr>
              <w:lastRenderedPageBreak/>
              <w:t>NA</w:t>
            </w:r>
          </w:p>
        </w:tc>
      </w:tr>
      <w:tr w:rsidR="00286DB7" w:rsidRPr="005609DA" w14:paraId="6B0C0133" w14:textId="77777777" w:rsidTr="00286DB7">
        <w:tc>
          <w:tcPr>
            <w:tcW w:w="0" w:type="auto"/>
          </w:tcPr>
          <w:p w14:paraId="3F51484A"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lastRenderedPageBreak/>
              <w:t>MDM-BR05</w:t>
            </w:r>
          </w:p>
        </w:tc>
        <w:tc>
          <w:tcPr>
            <w:tcW w:w="0" w:type="auto"/>
          </w:tcPr>
          <w:p w14:paraId="2C4F1461"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Telephone Number</w:t>
            </w:r>
          </w:p>
        </w:tc>
        <w:tc>
          <w:tcPr>
            <w:tcW w:w="0" w:type="auto"/>
            <w:vAlign w:val="bottom"/>
          </w:tcPr>
          <w:p w14:paraId="70CD8A61" w14:textId="77777777" w:rsidR="00286DB7" w:rsidRDefault="00286DB7" w:rsidP="00193BD2">
            <w:pPr>
              <w:pStyle w:val="PMFTableHeading"/>
              <w:rPr>
                <w:rFonts w:ascii="Arial" w:hAnsi="Arial" w:cs="Arial"/>
                <w:b w:val="0"/>
                <w:sz w:val="20"/>
                <w:szCs w:val="20"/>
              </w:rPr>
            </w:pPr>
            <w:r>
              <w:rPr>
                <w:rFonts w:ascii="Arial" w:hAnsi="Arial" w:cs="Arial"/>
                <w:b w:val="0"/>
                <w:sz w:val="20"/>
                <w:szCs w:val="20"/>
              </w:rPr>
              <w:t>Trim leading and trailing spaces.</w:t>
            </w:r>
          </w:p>
          <w:p w14:paraId="18428D79" w14:textId="77777777" w:rsidR="00286DB7" w:rsidRPr="005609DA" w:rsidRDefault="00286DB7" w:rsidP="00193BD2">
            <w:pPr>
              <w:pStyle w:val="PMFTableHeading"/>
              <w:rPr>
                <w:rFonts w:ascii="Arial" w:hAnsi="Arial" w:cs="Arial"/>
                <w:b w:val="0"/>
                <w:sz w:val="20"/>
                <w:szCs w:val="20"/>
              </w:rPr>
            </w:pPr>
            <w:r w:rsidRPr="005609DA">
              <w:rPr>
                <w:rFonts w:ascii="Arial" w:hAnsi="Arial" w:cs="Arial"/>
                <w:b w:val="0"/>
                <w:sz w:val="20"/>
                <w:szCs w:val="20"/>
              </w:rPr>
              <w:t>Validate the format of the telephone number</w:t>
            </w:r>
            <w:r>
              <w:rPr>
                <w:rFonts w:ascii="Arial" w:hAnsi="Arial" w:cs="Arial"/>
                <w:b w:val="0"/>
                <w:sz w:val="20"/>
                <w:szCs w:val="20"/>
              </w:rPr>
              <w:t xml:space="preserve"> using regular expression (same as Pega rules) and C</w:t>
            </w:r>
            <w:r w:rsidRPr="005609DA">
              <w:rPr>
                <w:rFonts w:ascii="Arial" w:hAnsi="Arial" w:cs="Arial"/>
                <w:b w:val="0"/>
                <w:sz w:val="20"/>
                <w:szCs w:val="20"/>
              </w:rPr>
              <w:t>ountry code should be LOVs from Pega</w:t>
            </w:r>
            <w:r>
              <w:rPr>
                <w:rFonts w:ascii="Arial" w:hAnsi="Arial" w:cs="Arial"/>
                <w:b w:val="0"/>
                <w:sz w:val="20"/>
                <w:szCs w:val="20"/>
              </w:rPr>
              <w:t>.</w:t>
            </w:r>
          </w:p>
        </w:tc>
        <w:tc>
          <w:tcPr>
            <w:tcW w:w="0" w:type="auto"/>
          </w:tcPr>
          <w:p w14:paraId="4C3A1387" w14:textId="77777777" w:rsidR="00286DB7" w:rsidRPr="0048405F" w:rsidRDefault="00286DB7" w:rsidP="00193BD2">
            <w:pPr>
              <w:rPr>
                <w:sz w:val="18"/>
                <w:szCs w:val="18"/>
              </w:rPr>
            </w:pPr>
            <w:r>
              <w:rPr>
                <w:sz w:val="20"/>
              </w:rPr>
              <w:t>MDM-ERR-</w:t>
            </w:r>
            <w:r w:rsidRPr="0048405F">
              <w:rPr>
                <w:sz w:val="20"/>
              </w:rPr>
              <w:t>10</w:t>
            </w:r>
            <w:r>
              <w:rPr>
                <w:sz w:val="20"/>
              </w:rPr>
              <w:t>2</w:t>
            </w:r>
          </w:p>
        </w:tc>
      </w:tr>
      <w:tr w:rsidR="00286DB7" w:rsidRPr="005609DA" w14:paraId="7A7263A6" w14:textId="77777777" w:rsidTr="00286DB7">
        <w:tc>
          <w:tcPr>
            <w:tcW w:w="0" w:type="auto"/>
          </w:tcPr>
          <w:p w14:paraId="4696F597"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MDM-BR06</w:t>
            </w:r>
          </w:p>
        </w:tc>
        <w:tc>
          <w:tcPr>
            <w:tcW w:w="0" w:type="auto"/>
          </w:tcPr>
          <w:p w14:paraId="285889A2" w14:textId="77777777" w:rsidR="00286DB7" w:rsidRPr="005609DA" w:rsidRDefault="00286DB7" w:rsidP="00193BD2">
            <w:pPr>
              <w:pStyle w:val="PMFTableHeading"/>
              <w:rPr>
                <w:rFonts w:ascii="Arial" w:hAnsi="Arial" w:cs="Arial"/>
                <w:b w:val="0"/>
                <w:sz w:val="20"/>
                <w:szCs w:val="20"/>
              </w:rPr>
            </w:pPr>
            <w:r w:rsidRPr="005609DA">
              <w:rPr>
                <w:rFonts w:ascii="Arial" w:hAnsi="Arial" w:cs="Arial"/>
                <w:b w:val="0"/>
                <w:sz w:val="20"/>
                <w:szCs w:val="20"/>
              </w:rPr>
              <w:t>Telephone Number</w:t>
            </w:r>
          </w:p>
        </w:tc>
        <w:tc>
          <w:tcPr>
            <w:tcW w:w="0" w:type="auto"/>
            <w:vAlign w:val="bottom"/>
          </w:tcPr>
          <w:p w14:paraId="67A4D547" w14:textId="77777777" w:rsidR="00286DB7" w:rsidRDefault="00286DB7" w:rsidP="00193BD2">
            <w:pPr>
              <w:pStyle w:val="PMFTableHeading"/>
              <w:rPr>
                <w:rFonts w:ascii="Arial" w:hAnsi="Arial" w:cs="Arial"/>
                <w:b w:val="0"/>
                <w:sz w:val="20"/>
                <w:szCs w:val="20"/>
              </w:rPr>
            </w:pPr>
            <w:r>
              <w:rPr>
                <w:rFonts w:ascii="Arial" w:hAnsi="Arial" w:cs="Arial"/>
                <w:b w:val="0"/>
                <w:sz w:val="20"/>
                <w:szCs w:val="20"/>
              </w:rPr>
              <w:t>There should not be any duplicate telephone number at Customer level.</w:t>
            </w:r>
          </w:p>
          <w:p w14:paraId="3997054C"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De-dup Key – Telephone and Telephone-Subtype.</w:t>
            </w:r>
          </w:p>
        </w:tc>
        <w:tc>
          <w:tcPr>
            <w:tcW w:w="0" w:type="auto"/>
          </w:tcPr>
          <w:p w14:paraId="71B2FBCA"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NA</w:t>
            </w:r>
          </w:p>
        </w:tc>
      </w:tr>
      <w:tr w:rsidR="00286DB7" w:rsidRPr="005609DA" w14:paraId="3A8A2297" w14:textId="77777777" w:rsidTr="00286DB7">
        <w:trPr>
          <w:trHeight w:val="800"/>
        </w:trPr>
        <w:tc>
          <w:tcPr>
            <w:tcW w:w="0" w:type="auto"/>
          </w:tcPr>
          <w:p w14:paraId="1165CD78" w14:textId="77777777" w:rsidR="00286DB7" w:rsidRDefault="00286DB7" w:rsidP="00193BD2">
            <w:pPr>
              <w:pStyle w:val="PMFTableHeading"/>
              <w:rPr>
                <w:rFonts w:ascii="Arial" w:hAnsi="Arial" w:cs="Arial"/>
                <w:b w:val="0"/>
                <w:sz w:val="20"/>
                <w:szCs w:val="20"/>
              </w:rPr>
            </w:pPr>
            <w:r>
              <w:rPr>
                <w:rFonts w:ascii="Arial" w:hAnsi="Arial" w:cs="Arial"/>
                <w:b w:val="0"/>
                <w:sz w:val="20"/>
                <w:szCs w:val="20"/>
              </w:rPr>
              <w:t>MDM-BR07</w:t>
            </w:r>
          </w:p>
        </w:tc>
        <w:tc>
          <w:tcPr>
            <w:tcW w:w="0" w:type="auto"/>
          </w:tcPr>
          <w:p w14:paraId="0988394F" w14:textId="77777777" w:rsidR="00286DB7" w:rsidRPr="005609DA" w:rsidRDefault="00286DB7" w:rsidP="00193BD2">
            <w:pPr>
              <w:pStyle w:val="PMFTableHeading"/>
              <w:rPr>
                <w:rFonts w:ascii="Arial" w:hAnsi="Arial" w:cs="Arial"/>
                <w:b w:val="0"/>
                <w:sz w:val="20"/>
                <w:szCs w:val="20"/>
              </w:rPr>
            </w:pPr>
            <w:r w:rsidRPr="005609DA">
              <w:rPr>
                <w:rFonts w:ascii="Arial" w:hAnsi="Arial" w:cs="Arial"/>
                <w:b w:val="0"/>
                <w:sz w:val="20"/>
                <w:szCs w:val="20"/>
              </w:rPr>
              <w:t>Postcode</w:t>
            </w:r>
          </w:p>
        </w:tc>
        <w:tc>
          <w:tcPr>
            <w:tcW w:w="0" w:type="auto"/>
          </w:tcPr>
          <w:p w14:paraId="4A0B2E77"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Postcode should be converted to UPPER case and leading and trailing blank spaces to be trimmed.</w:t>
            </w:r>
          </w:p>
        </w:tc>
        <w:tc>
          <w:tcPr>
            <w:tcW w:w="0" w:type="auto"/>
          </w:tcPr>
          <w:p w14:paraId="2A026FDC"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NA</w:t>
            </w:r>
          </w:p>
        </w:tc>
      </w:tr>
      <w:tr w:rsidR="00286DB7" w:rsidRPr="005609DA" w14:paraId="4E339D65" w14:textId="77777777" w:rsidTr="00286DB7">
        <w:trPr>
          <w:trHeight w:val="800"/>
        </w:trPr>
        <w:tc>
          <w:tcPr>
            <w:tcW w:w="0" w:type="auto"/>
          </w:tcPr>
          <w:p w14:paraId="605DC243"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MDM-BR08</w:t>
            </w:r>
          </w:p>
        </w:tc>
        <w:tc>
          <w:tcPr>
            <w:tcW w:w="0" w:type="auto"/>
          </w:tcPr>
          <w:p w14:paraId="07F26227"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Postcode</w:t>
            </w:r>
          </w:p>
        </w:tc>
        <w:tc>
          <w:tcPr>
            <w:tcW w:w="0" w:type="auto"/>
            <w:vAlign w:val="bottom"/>
          </w:tcPr>
          <w:p w14:paraId="78AC3586" w14:textId="77777777" w:rsidR="00286DB7" w:rsidRPr="005609DA" w:rsidRDefault="00286DB7" w:rsidP="00193BD2">
            <w:pPr>
              <w:pStyle w:val="PMFTableHeading"/>
              <w:rPr>
                <w:rFonts w:ascii="Arial" w:hAnsi="Arial" w:cs="Arial"/>
                <w:b w:val="0"/>
                <w:sz w:val="20"/>
                <w:szCs w:val="20"/>
              </w:rPr>
            </w:pPr>
            <w:r w:rsidRPr="005609DA">
              <w:rPr>
                <w:rFonts w:ascii="Arial" w:hAnsi="Arial" w:cs="Arial"/>
                <w:b w:val="0"/>
                <w:sz w:val="20"/>
                <w:szCs w:val="20"/>
              </w:rPr>
              <w:t>Validate the format of the Postcode using based on regular expression</w:t>
            </w:r>
            <w:r>
              <w:rPr>
                <w:rFonts w:ascii="Arial" w:hAnsi="Arial" w:cs="Arial"/>
                <w:b w:val="0"/>
                <w:sz w:val="20"/>
                <w:szCs w:val="20"/>
              </w:rPr>
              <w:t xml:space="preserve"> (same as rules created in Pega)</w:t>
            </w:r>
          </w:p>
        </w:tc>
        <w:tc>
          <w:tcPr>
            <w:tcW w:w="0" w:type="auto"/>
          </w:tcPr>
          <w:p w14:paraId="018E6133"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MDM-ERR-103</w:t>
            </w:r>
          </w:p>
        </w:tc>
      </w:tr>
      <w:tr w:rsidR="00286DB7" w:rsidRPr="005609DA" w14:paraId="5190D779" w14:textId="77777777" w:rsidTr="00286DB7">
        <w:tc>
          <w:tcPr>
            <w:tcW w:w="0" w:type="auto"/>
          </w:tcPr>
          <w:p w14:paraId="2D2A0A8E" w14:textId="77777777" w:rsidR="00286DB7" w:rsidRPr="005609DA" w:rsidRDefault="00286DB7" w:rsidP="00193BD2">
            <w:pPr>
              <w:pStyle w:val="PMFTableHeading"/>
              <w:rPr>
                <w:rFonts w:ascii="Arial" w:hAnsi="Arial" w:cs="Arial"/>
                <w:b w:val="0"/>
                <w:sz w:val="20"/>
                <w:szCs w:val="20"/>
              </w:rPr>
            </w:pPr>
            <w:r>
              <w:rPr>
                <w:rFonts w:ascii="Arial" w:hAnsi="Arial" w:cs="Arial"/>
                <w:b w:val="0"/>
                <w:sz w:val="20"/>
                <w:szCs w:val="20"/>
              </w:rPr>
              <w:t>MDM-BR09</w:t>
            </w:r>
          </w:p>
        </w:tc>
        <w:tc>
          <w:tcPr>
            <w:tcW w:w="0" w:type="auto"/>
          </w:tcPr>
          <w:p w14:paraId="40E3A6E1" w14:textId="77777777" w:rsidR="00286DB7" w:rsidRPr="005609DA" w:rsidRDefault="00286DB7" w:rsidP="00193BD2">
            <w:pPr>
              <w:pStyle w:val="PMFTableHeading"/>
              <w:rPr>
                <w:rFonts w:ascii="Arial" w:hAnsi="Arial" w:cs="Arial"/>
                <w:b w:val="0"/>
                <w:sz w:val="20"/>
                <w:szCs w:val="20"/>
              </w:rPr>
            </w:pPr>
            <w:r w:rsidRPr="005609DA">
              <w:rPr>
                <w:rFonts w:ascii="Arial" w:hAnsi="Arial" w:cs="Arial"/>
                <w:b w:val="0"/>
                <w:sz w:val="20"/>
                <w:szCs w:val="20"/>
              </w:rPr>
              <w:t>Customer Name</w:t>
            </w:r>
            <w:r>
              <w:rPr>
                <w:rFonts w:ascii="Arial" w:hAnsi="Arial" w:cs="Arial"/>
                <w:b w:val="0"/>
                <w:sz w:val="20"/>
                <w:szCs w:val="20"/>
              </w:rPr>
              <w:t xml:space="preserve"> Elements</w:t>
            </w:r>
          </w:p>
        </w:tc>
        <w:tc>
          <w:tcPr>
            <w:tcW w:w="0" w:type="auto"/>
            <w:vAlign w:val="bottom"/>
          </w:tcPr>
          <w:p w14:paraId="7885CF8A" w14:textId="77777777" w:rsidR="00286DB7" w:rsidRPr="005609DA" w:rsidRDefault="00286DB7" w:rsidP="00193BD2">
            <w:pPr>
              <w:pStyle w:val="PMFTableHeading"/>
              <w:rPr>
                <w:rFonts w:ascii="Arial" w:hAnsi="Arial" w:cs="Arial"/>
                <w:b w:val="0"/>
                <w:sz w:val="20"/>
                <w:szCs w:val="20"/>
              </w:rPr>
            </w:pPr>
            <w:r w:rsidRPr="005609DA">
              <w:rPr>
                <w:rFonts w:ascii="Arial" w:hAnsi="Arial" w:cs="Arial"/>
                <w:b w:val="0"/>
                <w:sz w:val="20"/>
                <w:szCs w:val="20"/>
              </w:rPr>
              <w:t>Reformat the Customer name elements (title, first name and la</w:t>
            </w:r>
            <w:r>
              <w:rPr>
                <w:rFonts w:ascii="Arial" w:hAnsi="Arial" w:cs="Arial"/>
                <w:b w:val="0"/>
                <w:sz w:val="20"/>
                <w:szCs w:val="20"/>
              </w:rPr>
              <w:t>st name) with Initcap (Titlecase) function.</w:t>
            </w:r>
          </w:p>
        </w:tc>
        <w:tc>
          <w:tcPr>
            <w:tcW w:w="0" w:type="auto"/>
          </w:tcPr>
          <w:p w14:paraId="4077DE1D" w14:textId="77777777" w:rsidR="00286DB7" w:rsidRPr="00FB1C8A" w:rsidRDefault="00286DB7" w:rsidP="00193BD2">
            <w:pPr>
              <w:pStyle w:val="PMFTableHeading"/>
              <w:rPr>
                <w:rFonts w:ascii="Arial" w:hAnsi="Arial" w:cs="Arial"/>
                <w:b w:val="0"/>
                <w:sz w:val="20"/>
                <w:szCs w:val="20"/>
              </w:rPr>
            </w:pPr>
            <w:r w:rsidRPr="00FB1C8A">
              <w:rPr>
                <w:rFonts w:ascii="Arial" w:hAnsi="Arial" w:cs="Arial"/>
                <w:b w:val="0"/>
                <w:sz w:val="20"/>
                <w:szCs w:val="20"/>
              </w:rPr>
              <w:t>NA</w:t>
            </w:r>
          </w:p>
        </w:tc>
      </w:tr>
    </w:tbl>
    <w:p w14:paraId="3CA72E19" w14:textId="77777777" w:rsidR="00724F89" w:rsidRDefault="00724F89" w:rsidP="00724F89">
      <w:bookmarkStart w:id="59" w:name="_Toc347403243"/>
    </w:p>
    <w:p w14:paraId="74A0598F" w14:textId="77777777" w:rsidR="00BF448A" w:rsidRDefault="00BF448A" w:rsidP="00724F89">
      <w:pPr>
        <w:rPr>
          <w:sz w:val="20"/>
        </w:rPr>
      </w:pPr>
      <w:r>
        <w:rPr>
          <w:sz w:val="20"/>
        </w:rPr>
        <w:t xml:space="preserve">The above rules will be applied for all the source systems using the same service. </w:t>
      </w:r>
    </w:p>
    <w:p w14:paraId="4698B30B" w14:textId="77777777" w:rsidR="00D34D17" w:rsidRDefault="00D34D17" w:rsidP="00724F89">
      <w:pPr>
        <w:rPr>
          <w:sz w:val="20"/>
        </w:rPr>
      </w:pPr>
    </w:p>
    <w:p w14:paraId="4BCFA301" w14:textId="77777777" w:rsidR="00D34D17" w:rsidRDefault="00D34D17" w:rsidP="00724F89">
      <w:pPr>
        <w:rPr>
          <w:sz w:val="20"/>
        </w:rPr>
      </w:pPr>
    </w:p>
    <w:p w14:paraId="4EC1C5FE" w14:textId="77777777" w:rsidR="00D34D17" w:rsidRPr="00BF448A" w:rsidRDefault="00D34D17" w:rsidP="00724F89">
      <w:pPr>
        <w:rPr>
          <w:sz w:val="20"/>
        </w:rPr>
      </w:pPr>
    </w:p>
    <w:p w14:paraId="7AD580A8" w14:textId="77777777" w:rsidR="008F3E5A" w:rsidRDefault="008F3E5A" w:rsidP="00352FE4">
      <w:pPr>
        <w:pStyle w:val="Heading2"/>
        <w:numPr>
          <w:ilvl w:val="2"/>
          <w:numId w:val="5"/>
        </w:numPr>
      </w:pPr>
      <w:bookmarkStart w:id="60" w:name="_Toc476148012"/>
      <w:r>
        <w:t>Design Decisions</w:t>
      </w:r>
      <w:bookmarkEnd w:id="59"/>
      <w:bookmarkEnd w:id="60"/>
    </w:p>
    <w:p w14:paraId="6BB5A6A3" w14:textId="77777777" w:rsidR="002802FB" w:rsidRDefault="002802FB" w:rsidP="002802FB">
      <w:pPr>
        <w:rPr>
          <w:sz w:val="20"/>
        </w:rPr>
      </w:pPr>
      <w:r>
        <w:rPr>
          <w:sz w:val="20"/>
        </w:rPr>
        <w:t xml:space="preserve">Below are the design decisions that are </w:t>
      </w:r>
      <w:r w:rsidR="006E27D4">
        <w:rPr>
          <w:sz w:val="20"/>
        </w:rPr>
        <w:t>followed</w:t>
      </w:r>
      <w:r>
        <w:rPr>
          <w:sz w:val="20"/>
        </w:rPr>
        <w:t>.</w:t>
      </w:r>
    </w:p>
    <w:p w14:paraId="32C6B3ED" w14:textId="77777777" w:rsidR="007C4182" w:rsidRPr="002802FB" w:rsidRDefault="007C4182" w:rsidP="002802FB">
      <w:pPr>
        <w:rPr>
          <w:sz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2"/>
        <w:gridCol w:w="7754"/>
      </w:tblGrid>
      <w:tr w:rsidR="008F3E5A" w:rsidRPr="00A46850" w14:paraId="3822924E" w14:textId="77777777" w:rsidTr="000C7048">
        <w:trPr>
          <w:cantSplit/>
          <w:trHeight w:val="260"/>
          <w:tblHeader/>
        </w:trPr>
        <w:tc>
          <w:tcPr>
            <w:tcW w:w="622" w:type="pct"/>
            <w:shd w:val="clear" w:color="auto" w:fill="CCCCCC"/>
          </w:tcPr>
          <w:p w14:paraId="0BF1568E" w14:textId="77777777" w:rsidR="008F3E5A" w:rsidRPr="00A46850" w:rsidRDefault="008F3E5A" w:rsidP="0072066C">
            <w:pPr>
              <w:pStyle w:val="PMFTableHeading"/>
              <w:rPr>
                <w:rFonts w:ascii="Arial" w:hAnsi="Arial" w:cs="Arial"/>
                <w:sz w:val="20"/>
                <w:szCs w:val="20"/>
              </w:rPr>
            </w:pPr>
            <w:r>
              <w:rPr>
                <w:rFonts w:ascii="Arial" w:hAnsi="Arial" w:cs="Arial"/>
                <w:sz w:val="20"/>
                <w:szCs w:val="20"/>
              </w:rPr>
              <w:t>Ref.</w:t>
            </w:r>
          </w:p>
        </w:tc>
        <w:tc>
          <w:tcPr>
            <w:tcW w:w="4378" w:type="pct"/>
            <w:shd w:val="clear" w:color="auto" w:fill="CCCCCC"/>
          </w:tcPr>
          <w:p w14:paraId="449235B1" w14:textId="77777777" w:rsidR="008F3E5A" w:rsidRPr="00A46850" w:rsidRDefault="008F3E5A" w:rsidP="0072066C">
            <w:pPr>
              <w:pStyle w:val="PMFTableHeading"/>
              <w:rPr>
                <w:rFonts w:ascii="Arial" w:hAnsi="Arial" w:cs="Arial"/>
                <w:sz w:val="20"/>
                <w:szCs w:val="20"/>
              </w:rPr>
            </w:pPr>
            <w:r w:rsidRPr="00A46850">
              <w:rPr>
                <w:rFonts w:ascii="Arial" w:hAnsi="Arial" w:cs="Arial"/>
                <w:sz w:val="20"/>
                <w:szCs w:val="20"/>
              </w:rPr>
              <w:t>Design Decision</w:t>
            </w:r>
          </w:p>
        </w:tc>
      </w:tr>
      <w:tr w:rsidR="00F7047D" w:rsidRPr="00A46850" w14:paraId="70647927" w14:textId="77777777" w:rsidTr="000C7048">
        <w:trPr>
          <w:cantSplit/>
          <w:trHeight w:val="64"/>
          <w:tblHeader/>
        </w:trPr>
        <w:tc>
          <w:tcPr>
            <w:tcW w:w="622" w:type="pct"/>
          </w:tcPr>
          <w:p w14:paraId="21538D5C" w14:textId="77777777" w:rsidR="00F7047D" w:rsidRDefault="009D5021" w:rsidP="00F7047D">
            <w:pPr>
              <w:pStyle w:val="PMFTableHeading"/>
              <w:rPr>
                <w:rFonts w:ascii="Arial" w:hAnsi="Arial" w:cs="Arial"/>
                <w:b w:val="0"/>
                <w:sz w:val="20"/>
                <w:szCs w:val="20"/>
              </w:rPr>
            </w:pPr>
            <w:r>
              <w:rPr>
                <w:rFonts w:ascii="Arial" w:hAnsi="Arial" w:cs="Arial"/>
                <w:b w:val="0"/>
                <w:sz w:val="20"/>
                <w:szCs w:val="20"/>
              </w:rPr>
              <w:t>D0</w:t>
            </w:r>
            <w:r w:rsidR="008841A9">
              <w:rPr>
                <w:rFonts w:ascii="Arial" w:hAnsi="Arial" w:cs="Arial"/>
                <w:b w:val="0"/>
                <w:sz w:val="20"/>
                <w:szCs w:val="20"/>
              </w:rPr>
              <w:t>1</w:t>
            </w:r>
          </w:p>
        </w:tc>
        <w:tc>
          <w:tcPr>
            <w:tcW w:w="4378" w:type="pct"/>
          </w:tcPr>
          <w:p w14:paraId="1D62BFCA" w14:textId="77777777" w:rsidR="00F7047D" w:rsidRDefault="00F7047D" w:rsidP="009D5021">
            <w:pPr>
              <w:pStyle w:val="PMFTableHeading"/>
              <w:rPr>
                <w:rFonts w:ascii="Arial" w:hAnsi="Arial" w:cs="Arial"/>
                <w:b w:val="0"/>
                <w:bCs/>
                <w:sz w:val="20"/>
                <w:szCs w:val="20"/>
                <w:lang w:val="en-US"/>
              </w:rPr>
            </w:pPr>
            <w:r>
              <w:rPr>
                <w:rFonts w:ascii="Arial" w:hAnsi="Arial" w:cs="Arial"/>
                <w:b w:val="0"/>
                <w:bCs/>
                <w:sz w:val="20"/>
                <w:szCs w:val="20"/>
                <w:lang w:val="en-US"/>
              </w:rPr>
              <w:t xml:space="preserve">There will not be any reconciliation process to automatically handle the data discrepancies </w:t>
            </w:r>
            <w:r w:rsidR="009D5021">
              <w:rPr>
                <w:rFonts w:ascii="Arial" w:hAnsi="Arial" w:cs="Arial"/>
                <w:b w:val="0"/>
                <w:bCs/>
                <w:sz w:val="20"/>
                <w:szCs w:val="20"/>
                <w:lang w:val="en-US"/>
              </w:rPr>
              <w:t>calling systems</w:t>
            </w:r>
            <w:r>
              <w:rPr>
                <w:rFonts w:ascii="Arial" w:hAnsi="Arial" w:cs="Arial"/>
                <w:b w:val="0"/>
                <w:bCs/>
                <w:sz w:val="20"/>
                <w:szCs w:val="20"/>
                <w:lang w:val="en-US"/>
              </w:rPr>
              <w:t xml:space="preserve"> and MDM.</w:t>
            </w:r>
          </w:p>
        </w:tc>
      </w:tr>
      <w:tr w:rsidR="00F7047D" w:rsidRPr="00A46850" w14:paraId="7FCC460C" w14:textId="77777777" w:rsidTr="000C7048">
        <w:trPr>
          <w:cantSplit/>
          <w:trHeight w:val="64"/>
          <w:tblHeader/>
        </w:trPr>
        <w:tc>
          <w:tcPr>
            <w:tcW w:w="622" w:type="pct"/>
          </w:tcPr>
          <w:p w14:paraId="5988C607" w14:textId="77777777" w:rsidR="00F7047D" w:rsidRDefault="009D5021" w:rsidP="00F7047D">
            <w:pPr>
              <w:pStyle w:val="PMFTableHeading"/>
              <w:rPr>
                <w:rFonts w:ascii="Arial" w:hAnsi="Arial" w:cs="Arial"/>
                <w:b w:val="0"/>
                <w:sz w:val="20"/>
                <w:szCs w:val="20"/>
              </w:rPr>
            </w:pPr>
            <w:r>
              <w:rPr>
                <w:rFonts w:ascii="Arial" w:hAnsi="Arial" w:cs="Arial"/>
                <w:b w:val="0"/>
                <w:sz w:val="20"/>
                <w:szCs w:val="20"/>
              </w:rPr>
              <w:t>D0</w:t>
            </w:r>
            <w:r w:rsidR="008841A9">
              <w:rPr>
                <w:rFonts w:ascii="Arial" w:hAnsi="Arial" w:cs="Arial"/>
                <w:b w:val="0"/>
                <w:sz w:val="20"/>
                <w:szCs w:val="20"/>
              </w:rPr>
              <w:t>2</w:t>
            </w:r>
          </w:p>
        </w:tc>
        <w:tc>
          <w:tcPr>
            <w:tcW w:w="4378" w:type="pct"/>
          </w:tcPr>
          <w:p w14:paraId="6F21D3EE" w14:textId="77777777" w:rsidR="00F7047D" w:rsidRDefault="00F7047D" w:rsidP="00F7047D">
            <w:pPr>
              <w:pStyle w:val="PMFTableHeading"/>
              <w:rPr>
                <w:rFonts w:ascii="Arial" w:hAnsi="Arial" w:cs="Arial"/>
                <w:b w:val="0"/>
                <w:bCs/>
                <w:sz w:val="20"/>
                <w:szCs w:val="20"/>
                <w:lang w:val="en-US"/>
              </w:rPr>
            </w:pPr>
            <w:r>
              <w:rPr>
                <w:rFonts w:ascii="Arial" w:hAnsi="Arial" w:cs="Arial"/>
                <w:b w:val="0"/>
                <w:bCs/>
                <w:sz w:val="20"/>
                <w:szCs w:val="20"/>
                <w:lang w:val="en-US"/>
              </w:rPr>
              <w:t xml:space="preserve">MDM will use Capscan real time components (Existing Java match Code API) to cleanse the </w:t>
            </w:r>
            <w:r w:rsidR="007B406A">
              <w:rPr>
                <w:rFonts w:ascii="Arial" w:hAnsi="Arial" w:cs="Arial"/>
                <w:b w:val="0"/>
                <w:bCs/>
                <w:sz w:val="20"/>
                <w:szCs w:val="20"/>
                <w:lang w:val="en-US"/>
              </w:rPr>
              <w:t>Ensura address records during the MDM</w:t>
            </w:r>
            <w:r>
              <w:rPr>
                <w:rFonts w:ascii="Arial" w:hAnsi="Arial" w:cs="Arial"/>
                <w:b w:val="0"/>
                <w:bCs/>
                <w:sz w:val="20"/>
                <w:szCs w:val="20"/>
                <w:lang w:val="en-US"/>
              </w:rPr>
              <w:t xml:space="preserve"> load process.</w:t>
            </w:r>
          </w:p>
        </w:tc>
      </w:tr>
      <w:tr w:rsidR="00F7047D" w:rsidRPr="00A46850" w14:paraId="3CE3F45D" w14:textId="77777777" w:rsidTr="000C7048">
        <w:trPr>
          <w:cantSplit/>
          <w:trHeight w:val="350"/>
          <w:tblHeader/>
        </w:trPr>
        <w:tc>
          <w:tcPr>
            <w:tcW w:w="622" w:type="pct"/>
          </w:tcPr>
          <w:p w14:paraId="5AA82C79" w14:textId="77777777" w:rsidR="00F7047D" w:rsidRDefault="009D5021" w:rsidP="00F7047D">
            <w:pPr>
              <w:pStyle w:val="PMFTableHeading"/>
              <w:rPr>
                <w:rFonts w:ascii="Arial" w:hAnsi="Arial" w:cs="Arial"/>
                <w:b w:val="0"/>
                <w:sz w:val="20"/>
                <w:szCs w:val="20"/>
              </w:rPr>
            </w:pPr>
            <w:r>
              <w:rPr>
                <w:rFonts w:ascii="Arial" w:hAnsi="Arial" w:cs="Arial"/>
                <w:b w:val="0"/>
                <w:sz w:val="20"/>
                <w:szCs w:val="20"/>
              </w:rPr>
              <w:t>D0</w:t>
            </w:r>
            <w:r w:rsidR="008841A9">
              <w:rPr>
                <w:rFonts w:ascii="Arial" w:hAnsi="Arial" w:cs="Arial"/>
                <w:b w:val="0"/>
                <w:sz w:val="20"/>
                <w:szCs w:val="20"/>
              </w:rPr>
              <w:t>3</w:t>
            </w:r>
          </w:p>
        </w:tc>
        <w:tc>
          <w:tcPr>
            <w:tcW w:w="4378" w:type="pct"/>
          </w:tcPr>
          <w:p w14:paraId="00BF1060" w14:textId="77777777" w:rsidR="00F7047D" w:rsidRDefault="00F7047D" w:rsidP="00286DB7">
            <w:pPr>
              <w:pStyle w:val="PMFTableHeading"/>
              <w:rPr>
                <w:rFonts w:ascii="Arial" w:hAnsi="Arial" w:cs="Arial"/>
                <w:b w:val="0"/>
                <w:bCs/>
                <w:sz w:val="20"/>
                <w:szCs w:val="20"/>
                <w:lang w:val="en-US"/>
              </w:rPr>
            </w:pPr>
            <w:r>
              <w:rPr>
                <w:rFonts w:ascii="Arial" w:hAnsi="Arial" w:cs="Arial"/>
                <w:b w:val="0"/>
                <w:bCs/>
                <w:sz w:val="20"/>
                <w:szCs w:val="20"/>
                <w:lang w:val="en-US"/>
              </w:rPr>
              <w:t xml:space="preserve">Pega and Ensura will use the same service </w:t>
            </w:r>
            <w:r w:rsidR="00963037">
              <w:rPr>
                <w:rFonts w:ascii="Arial" w:hAnsi="Arial" w:cs="Arial"/>
                <w:b w:val="0"/>
                <w:bCs/>
                <w:sz w:val="20"/>
                <w:szCs w:val="20"/>
                <w:lang w:val="en-US"/>
              </w:rPr>
              <w:t xml:space="preserve">for </w:t>
            </w:r>
            <w:r w:rsidR="00286DB7">
              <w:rPr>
                <w:rFonts w:ascii="Arial" w:hAnsi="Arial" w:cs="Arial"/>
                <w:b w:val="0"/>
                <w:bCs/>
                <w:sz w:val="20"/>
                <w:szCs w:val="20"/>
                <w:lang w:val="en-US"/>
              </w:rPr>
              <w:t>Create and Update</w:t>
            </w:r>
            <w:r w:rsidR="00963037">
              <w:rPr>
                <w:rFonts w:ascii="Arial" w:hAnsi="Arial" w:cs="Arial"/>
                <w:b w:val="0"/>
                <w:bCs/>
                <w:sz w:val="20"/>
                <w:szCs w:val="20"/>
                <w:lang w:val="en-US"/>
              </w:rPr>
              <w:t xml:space="preserve"> Party </w:t>
            </w:r>
            <w:r>
              <w:rPr>
                <w:rFonts w:ascii="Arial" w:hAnsi="Arial" w:cs="Arial"/>
                <w:b w:val="0"/>
                <w:bCs/>
                <w:sz w:val="20"/>
                <w:szCs w:val="20"/>
                <w:lang w:val="en-US"/>
              </w:rPr>
              <w:t>request to MDM.</w:t>
            </w:r>
          </w:p>
        </w:tc>
      </w:tr>
      <w:tr w:rsidR="009D5021" w:rsidRPr="00A46850" w14:paraId="113B6D7E" w14:textId="77777777" w:rsidTr="000C7048">
        <w:trPr>
          <w:cantSplit/>
          <w:trHeight w:val="350"/>
          <w:tblHeader/>
        </w:trPr>
        <w:tc>
          <w:tcPr>
            <w:tcW w:w="622" w:type="pct"/>
          </w:tcPr>
          <w:p w14:paraId="10226430" w14:textId="77777777" w:rsidR="009D5021" w:rsidRDefault="0026172B" w:rsidP="00F7047D">
            <w:pPr>
              <w:pStyle w:val="PMFTableHeading"/>
              <w:rPr>
                <w:rFonts w:ascii="Arial" w:hAnsi="Arial" w:cs="Arial"/>
                <w:b w:val="0"/>
                <w:sz w:val="20"/>
                <w:szCs w:val="20"/>
              </w:rPr>
            </w:pPr>
            <w:r>
              <w:rPr>
                <w:rFonts w:ascii="Arial" w:hAnsi="Arial" w:cs="Arial"/>
                <w:b w:val="0"/>
                <w:sz w:val="20"/>
                <w:szCs w:val="20"/>
              </w:rPr>
              <w:t>D0</w:t>
            </w:r>
            <w:r w:rsidR="008841A9">
              <w:rPr>
                <w:rFonts w:ascii="Arial" w:hAnsi="Arial" w:cs="Arial"/>
                <w:b w:val="0"/>
                <w:sz w:val="20"/>
                <w:szCs w:val="20"/>
              </w:rPr>
              <w:t>4</w:t>
            </w:r>
          </w:p>
        </w:tc>
        <w:tc>
          <w:tcPr>
            <w:tcW w:w="4378" w:type="pct"/>
          </w:tcPr>
          <w:p w14:paraId="126A408F" w14:textId="77777777" w:rsidR="009D5021" w:rsidRDefault="009D5021" w:rsidP="009D5021">
            <w:pPr>
              <w:pStyle w:val="PMFTableHeading"/>
              <w:rPr>
                <w:rFonts w:ascii="Arial" w:hAnsi="Arial" w:cs="Arial"/>
                <w:b w:val="0"/>
                <w:bCs/>
                <w:sz w:val="20"/>
                <w:szCs w:val="20"/>
                <w:lang w:val="en-US"/>
              </w:rPr>
            </w:pPr>
            <w:r>
              <w:rPr>
                <w:rFonts w:ascii="Arial" w:hAnsi="Arial" w:cs="Arial"/>
                <w:b w:val="0"/>
                <w:bCs/>
                <w:sz w:val="20"/>
                <w:szCs w:val="20"/>
                <w:lang w:val="en-US"/>
              </w:rPr>
              <w:t>Ensura records will be processed from stage to MDM in batch process scheduled to run every 5min.</w:t>
            </w:r>
          </w:p>
        </w:tc>
      </w:tr>
      <w:tr w:rsidR="004A782E" w:rsidRPr="00A46850" w14:paraId="0C48BB61" w14:textId="77777777" w:rsidTr="000C7048">
        <w:trPr>
          <w:cantSplit/>
          <w:trHeight w:val="350"/>
          <w:tblHeader/>
        </w:trPr>
        <w:tc>
          <w:tcPr>
            <w:tcW w:w="622" w:type="pct"/>
          </w:tcPr>
          <w:p w14:paraId="2FE42F73" w14:textId="77777777" w:rsidR="004A782E" w:rsidRDefault="0026172B" w:rsidP="00F7047D">
            <w:pPr>
              <w:pStyle w:val="PMFTableHeading"/>
              <w:rPr>
                <w:rFonts w:ascii="Arial" w:hAnsi="Arial" w:cs="Arial"/>
                <w:b w:val="0"/>
                <w:sz w:val="20"/>
                <w:szCs w:val="20"/>
              </w:rPr>
            </w:pPr>
            <w:r>
              <w:rPr>
                <w:rFonts w:ascii="Arial" w:hAnsi="Arial" w:cs="Arial"/>
                <w:b w:val="0"/>
                <w:sz w:val="20"/>
                <w:szCs w:val="20"/>
              </w:rPr>
              <w:t>D0</w:t>
            </w:r>
            <w:r w:rsidR="008841A9">
              <w:rPr>
                <w:rFonts w:ascii="Arial" w:hAnsi="Arial" w:cs="Arial"/>
                <w:b w:val="0"/>
                <w:sz w:val="20"/>
                <w:szCs w:val="20"/>
              </w:rPr>
              <w:t>5</w:t>
            </w:r>
          </w:p>
        </w:tc>
        <w:tc>
          <w:tcPr>
            <w:tcW w:w="4378" w:type="pct"/>
          </w:tcPr>
          <w:p w14:paraId="5FFD1CDA" w14:textId="77777777" w:rsidR="004A782E" w:rsidRDefault="004A782E" w:rsidP="00C41683">
            <w:pPr>
              <w:pStyle w:val="PMFTableHeading"/>
              <w:rPr>
                <w:rFonts w:ascii="Arial" w:hAnsi="Arial" w:cs="Arial"/>
                <w:b w:val="0"/>
                <w:bCs/>
                <w:sz w:val="20"/>
                <w:szCs w:val="20"/>
                <w:lang w:val="en-US"/>
              </w:rPr>
            </w:pPr>
            <w:r>
              <w:rPr>
                <w:rFonts w:ascii="Arial" w:hAnsi="Arial" w:cs="Arial"/>
                <w:b w:val="0"/>
                <w:bCs/>
                <w:sz w:val="20"/>
                <w:szCs w:val="20"/>
                <w:lang w:val="en-US"/>
              </w:rPr>
              <w:t xml:space="preserve">Search/Get party response will </w:t>
            </w:r>
            <w:r w:rsidR="00C41683">
              <w:rPr>
                <w:rFonts w:ascii="Arial" w:hAnsi="Arial" w:cs="Arial"/>
                <w:b w:val="0"/>
                <w:bCs/>
                <w:sz w:val="20"/>
                <w:szCs w:val="20"/>
                <w:lang w:val="en-US"/>
              </w:rPr>
              <w:t>provide results of other calling system details available in</w:t>
            </w:r>
            <w:r>
              <w:rPr>
                <w:rFonts w:ascii="Arial" w:hAnsi="Arial" w:cs="Arial"/>
                <w:b w:val="0"/>
                <w:bCs/>
                <w:sz w:val="20"/>
                <w:szCs w:val="20"/>
                <w:lang w:val="en-US"/>
              </w:rPr>
              <w:t xml:space="preserve"> MDM. For example if calling system is Pega then response can have only Ensura </w:t>
            </w:r>
            <w:r w:rsidR="00A55472">
              <w:rPr>
                <w:rFonts w:ascii="Arial" w:hAnsi="Arial" w:cs="Arial"/>
                <w:b w:val="0"/>
                <w:bCs/>
                <w:sz w:val="20"/>
                <w:szCs w:val="20"/>
                <w:lang w:val="en-US"/>
              </w:rPr>
              <w:t xml:space="preserve">policy </w:t>
            </w:r>
            <w:r>
              <w:rPr>
                <w:rFonts w:ascii="Arial" w:hAnsi="Arial" w:cs="Arial"/>
                <w:b w:val="0"/>
                <w:bCs/>
                <w:sz w:val="20"/>
                <w:szCs w:val="20"/>
                <w:lang w:val="en-US"/>
              </w:rPr>
              <w:t>records.</w:t>
            </w:r>
            <w:r w:rsidR="007C4182">
              <w:rPr>
                <w:rFonts w:ascii="Arial" w:hAnsi="Arial" w:cs="Arial"/>
                <w:b w:val="0"/>
                <w:bCs/>
                <w:sz w:val="20"/>
                <w:szCs w:val="20"/>
                <w:lang w:val="en-US"/>
              </w:rPr>
              <w:t xml:space="preserve"> This can be configured during the run time to further increase the scope of search.</w:t>
            </w:r>
          </w:p>
        </w:tc>
      </w:tr>
      <w:tr w:rsidR="00B442C9" w:rsidRPr="00A46850" w14:paraId="7B75F4C1" w14:textId="77777777" w:rsidTr="000C7048">
        <w:trPr>
          <w:cantSplit/>
          <w:trHeight w:val="350"/>
          <w:tblHeader/>
        </w:trPr>
        <w:tc>
          <w:tcPr>
            <w:tcW w:w="622" w:type="pct"/>
          </w:tcPr>
          <w:p w14:paraId="5D492618" w14:textId="77777777" w:rsidR="00B442C9" w:rsidRDefault="00B442C9" w:rsidP="00F7047D">
            <w:pPr>
              <w:pStyle w:val="PMFTableHeading"/>
              <w:rPr>
                <w:rFonts w:ascii="Arial" w:hAnsi="Arial" w:cs="Arial"/>
                <w:b w:val="0"/>
                <w:sz w:val="20"/>
                <w:szCs w:val="20"/>
              </w:rPr>
            </w:pPr>
            <w:r>
              <w:rPr>
                <w:rFonts w:ascii="Arial" w:hAnsi="Arial" w:cs="Arial"/>
                <w:b w:val="0"/>
                <w:sz w:val="20"/>
                <w:szCs w:val="20"/>
              </w:rPr>
              <w:lastRenderedPageBreak/>
              <w:t>D06</w:t>
            </w:r>
          </w:p>
        </w:tc>
        <w:tc>
          <w:tcPr>
            <w:tcW w:w="4378" w:type="pct"/>
          </w:tcPr>
          <w:p w14:paraId="5A4746DA" w14:textId="77777777" w:rsidR="00B442C9" w:rsidRDefault="00B442C9" w:rsidP="00B442C9">
            <w:pPr>
              <w:pStyle w:val="PMFTableHeading"/>
              <w:rPr>
                <w:rFonts w:ascii="Arial" w:hAnsi="Arial" w:cs="Arial"/>
                <w:b w:val="0"/>
                <w:bCs/>
                <w:sz w:val="20"/>
                <w:szCs w:val="20"/>
                <w:lang w:val="en-US"/>
              </w:rPr>
            </w:pPr>
            <w:r>
              <w:rPr>
                <w:rFonts w:ascii="Arial" w:hAnsi="Arial" w:cs="Arial"/>
                <w:b w:val="0"/>
                <w:bCs/>
                <w:sz w:val="20"/>
                <w:szCs w:val="20"/>
                <w:lang w:val="en-US"/>
              </w:rPr>
              <w:t>PartyMatch Flag is introduced in the CreateRequest Service. Calling system should set this flag basing on the presence of Party in MDM. If Party is not found in MDM flag is expected to be set as ‘F’ to bypass the Customer Match process in MDM</w:t>
            </w:r>
          </w:p>
        </w:tc>
      </w:tr>
      <w:tr w:rsidR="003065C0" w:rsidRPr="00A46850" w14:paraId="6DA31762" w14:textId="77777777" w:rsidTr="000C7048">
        <w:trPr>
          <w:cantSplit/>
          <w:trHeight w:val="350"/>
          <w:tblHeader/>
        </w:trPr>
        <w:tc>
          <w:tcPr>
            <w:tcW w:w="622" w:type="pct"/>
          </w:tcPr>
          <w:p w14:paraId="773B8EF7" w14:textId="77777777" w:rsidR="003065C0" w:rsidRDefault="003065C0" w:rsidP="00F7047D">
            <w:pPr>
              <w:pStyle w:val="PMFTableHeading"/>
              <w:rPr>
                <w:rFonts w:ascii="Arial" w:hAnsi="Arial" w:cs="Arial"/>
                <w:b w:val="0"/>
                <w:sz w:val="20"/>
                <w:szCs w:val="20"/>
              </w:rPr>
            </w:pPr>
            <w:r>
              <w:rPr>
                <w:rFonts w:ascii="Arial" w:hAnsi="Arial" w:cs="Arial"/>
                <w:b w:val="0"/>
                <w:sz w:val="20"/>
                <w:szCs w:val="20"/>
              </w:rPr>
              <w:t>D07</w:t>
            </w:r>
          </w:p>
        </w:tc>
        <w:tc>
          <w:tcPr>
            <w:tcW w:w="4378" w:type="pct"/>
          </w:tcPr>
          <w:p w14:paraId="42E88780" w14:textId="77777777" w:rsidR="003065C0" w:rsidRDefault="003065C0" w:rsidP="003065C0">
            <w:pPr>
              <w:pStyle w:val="PMFTableHeading"/>
              <w:rPr>
                <w:rFonts w:ascii="Arial" w:hAnsi="Arial" w:cs="Arial"/>
                <w:b w:val="0"/>
                <w:bCs/>
                <w:sz w:val="20"/>
                <w:szCs w:val="20"/>
                <w:lang w:val="en-US"/>
              </w:rPr>
            </w:pPr>
            <w:r>
              <w:rPr>
                <w:rFonts w:ascii="Arial" w:hAnsi="Arial" w:cs="Arial"/>
                <w:b w:val="0"/>
                <w:bCs/>
                <w:sz w:val="20"/>
                <w:szCs w:val="20"/>
                <w:lang w:val="en-US"/>
              </w:rPr>
              <w:t xml:space="preserve">In Release 4, Pega and Ensura hold only 1 asset for one policy. </w:t>
            </w:r>
          </w:p>
        </w:tc>
      </w:tr>
      <w:tr w:rsidR="003065C0" w:rsidRPr="00A46850" w14:paraId="18467F40" w14:textId="77777777" w:rsidTr="000C7048">
        <w:trPr>
          <w:cantSplit/>
          <w:trHeight w:val="350"/>
          <w:tblHeader/>
        </w:trPr>
        <w:tc>
          <w:tcPr>
            <w:tcW w:w="622" w:type="pct"/>
          </w:tcPr>
          <w:p w14:paraId="24C4FB4C" w14:textId="77777777" w:rsidR="003065C0" w:rsidRPr="00DF7D27" w:rsidRDefault="003065C0" w:rsidP="00F7047D">
            <w:pPr>
              <w:pStyle w:val="PMFTableHeading"/>
              <w:rPr>
                <w:rFonts w:ascii="Arial" w:hAnsi="Arial" w:cs="Arial"/>
                <w:b w:val="0"/>
                <w:sz w:val="20"/>
                <w:szCs w:val="20"/>
              </w:rPr>
            </w:pPr>
            <w:r w:rsidRPr="00DF7D27">
              <w:rPr>
                <w:rFonts w:ascii="Arial" w:hAnsi="Arial" w:cs="Arial"/>
                <w:b w:val="0"/>
                <w:sz w:val="20"/>
                <w:szCs w:val="20"/>
              </w:rPr>
              <w:t>D08</w:t>
            </w:r>
          </w:p>
        </w:tc>
        <w:tc>
          <w:tcPr>
            <w:tcW w:w="4378" w:type="pct"/>
          </w:tcPr>
          <w:p w14:paraId="33E94D47" w14:textId="77777777" w:rsidR="003065C0" w:rsidRPr="00DF7D27" w:rsidRDefault="00425863" w:rsidP="003065C0">
            <w:pPr>
              <w:pStyle w:val="PMFTableHeading"/>
              <w:rPr>
                <w:rFonts w:ascii="Arial" w:hAnsi="Arial" w:cs="Arial"/>
                <w:b w:val="0"/>
                <w:bCs/>
                <w:sz w:val="20"/>
                <w:szCs w:val="20"/>
                <w:lang w:val="en-US"/>
              </w:rPr>
            </w:pPr>
            <w:r w:rsidRPr="00DF7D27">
              <w:rPr>
                <w:rFonts w:ascii="Arial" w:hAnsi="Arial" w:cs="Arial"/>
                <w:b w:val="0"/>
                <w:bCs/>
                <w:sz w:val="20"/>
                <w:szCs w:val="20"/>
                <w:lang w:val="en-US"/>
              </w:rPr>
              <w:t>For E</w:t>
            </w:r>
            <w:r w:rsidR="003065C0" w:rsidRPr="00DF7D27">
              <w:rPr>
                <w:rFonts w:ascii="Arial" w:hAnsi="Arial" w:cs="Arial"/>
                <w:b w:val="0"/>
                <w:bCs/>
                <w:sz w:val="20"/>
                <w:szCs w:val="20"/>
                <w:lang w:val="en-US"/>
              </w:rPr>
              <w:t>nsura, party, address and contract details are mandatory</w:t>
            </w:r>
            <w:r w:rsidR="00A548FF" w:rsidRPr="00DF7D27">
              <w:rPr>
                <w:rFonts w:ascii="Arial" w:hAnsi="Arial" w:cs="Arial"/>
                <w:b w:val="0"/>
                <w:bCs/>
                <w:sz w:val="20"/>
                <w:szCs w:val="20"/>
                <w:lang w:val="en-US"/>
              </w:rPr>
              <w:t xml:space="preserve"> for Create and Update party services</w:t>
            </w:r>
            <w:r w:rsidR="003065C0" w:rsidRPr="00DF7D27">
              <w:rPr>
                <w:rFonts w:ascii="Arial" w:hAnsi="Arial" w:cs="Arial"/>
                <w:b w:val="0"/>
                <w:bCs/>
                <w:sz w:val="20"/>
                <w:szCs w:val="20"/>
                <w:lang w:val="en-US"/>
              </w:rPr>
              <w:t>.</w:t>
            </w:r>
          </w:p>
        </w:tc>
      </w:tr>
      <w:tr w:rsidR="003515A9" w:rsidRPr="00A46850" w14:paraId="370A2415" w14:textId="77777777" w:rsidTr="000C7048">
        <w:trPr>
          <w:cantSplit/>
          <w:trHeight w:val="350"/>
          <w:tblHeader/>
        </w:trPr>
        <w:tc>
          <w:tcPr>
            <w:tcW w:w="622" w:type="pct"/>
          </w:tcPr>
          <w:p w14:paraId="638C87A6" w14:textId="77777777" w:rsidR="003515A9" w:rsidRDefault="003515A9" w:rsidP="00F7047D">
            <w:pPr>
              <w:pStyle w:val="PMFTableHeading"/>
              <w:rPr>
                <w:rFonts w:ascii="Arial" w:hAnsi="Arial" w:cs="Arial"/>
                <w:b w:val="0"/>
                <w:sz w:val="20"/>
                <w:szCs w:val="20"/>
              </w:rPr>
            </w:pPr>
            <w:r>
              <w:rPr>
                <w:rFonts w:ascii="Arial" w:hAnsi="Arial" w:cs="Arial"/>
                <w:b w:val="0"/>
                <w:sz w:val="20"/>
                <w:szCs w:val="20"/>
              </w:rPr>
              <w:t>D09</w:t>
            </w:r>
          </w:p>
        </w:tc>
        <w:tc>
          <w:tcPr>
            <w:tcW w:w="4378" w:type="pct"/>
          </w:tcPr>
          <w:p w14:paraId="213CDD7F" w14:textId="77777777" w:rsidR="003515A9" w:rsidRDefault="003515A9" w:rsidP="003065C0">
            <w:pPr>
              <w:pStyle w:val="PMFTableHeading"/>
              <w:rPr>
                <w:rFonts w:ascii="Arial" w:hAnsi="Arial" w:cs="Arial"/>
                <w:b w:val="0"/>
                <w:bCs/>
                <w:sz w:val="20"/>
                <w:szCs w:val="20"/>
                <w:lang w:val="en-US"/>
              </w:rPr>
            </w:pPr>
            <w:r>
              <w:rPr>
                <w:rFonts w:ascii="Arial" w:hAnsi="Arial" w:cs="Arial"/>
                <w:b w:val="0"/>
                <w:bCs/>
                <w:sz w:val="20"/>
                <w:szCs w:val="20"/>
                <w:lang w:val="en-US"/>
              </w:rPr>
              <w:t>Contactpoint details cannot be updated but just can be added or deleted</w:t>
            </w:r>
          </w:p>
        </w:tc>
      </w:tr>
      <w:tr w:rsidR="003515A9" w:rsidRPr="00A46850" w14:paraId="4F948FD4" w14:textId="77777777" w:rsidTr="000C7048">
        <w:trPr>
          <w:cantSplit/>
          <w:trHeight w:val="350"/>
          <w:tblHeader/>
        </w:trPr>
        <w:tc>
          <w:tcPr>
            <w:tcW w:w="622" w:type="pct"/>
          </w:tcPr>
          <w:p w14:paraId="1B171665" w14:textId="77777777" w:rsidR="003515A9" w:rsidRDefault="003515A9" w:rsidP="00F7047D">
            <w:pPr>
              <w:pStyle w:val="PMFTableHeading"/>
              <w:rPr>
                <w:rFonts w:ascii="Arial" w:hAnsi="Arial" w:cs="Arial"/>
                <w:b w:val="0"/>
                <w:sz w:val="20"/>
                <w:szCs w:val="20"/>
              </w:rPr>
            </w:pPr>
            <w:r>
              <w:rPr>
                <w:rFonts w:ascii="Arial" w:hAnsi="Arial" w:cs="Arial"/>
                <w:b w:val="0"/>
                <w:sz w:val="20"/>
                <w:szCs w:val="20"/>
              </w:rPr>
              <w:t>D10</w:t>
            </w:r>
          </w:p>
        </w:tc>
        <w:tc>
          <w:tcPr>
            <w:tcW w:w="4378" w:type="pct"/>
          </w:tcPr>
          <w:p w14:paraId="5FC2CF38" w14:textId="77777777" w:rsidR="003515A9" w:rsidRDefault="003515A9" w:rsidP="003065C0">
            <w:pPr>
              <w:pStyle w:val="PMFTableHeading"/>
              <w:rPr>
                <w:rFonts w:ascii="Arial" w:hAnsi="Arial" w:cs="Arial"/>
                <w:b w:val="0"/>
                <w:bCs/>
                <w:sz w:val="20"/>
                <w:szCs w:val="20"/>
                <w:lang w:val="en-US"/>
              </w:rPr>
            </w:pPr>
            <w:r>
              <w:rPr>
                <w:rFonts w:ascii="Arial" w:hAnsi="Arial" w:cs="Arial"/>
                <w:b w:val="0"/>
                <w:bCs/>
                <w:sz w:val="20"/>
                <w:szCs w:val="20"/>
                <w:lang w:val="en-US"/>
              </w:rPr>
              <w:t>Invalid postcode details are loaded into MDM master “address” table but invalid email and telephone details are not loaded into MDM master “Contactpoint” table.</w:t>
            </w:r>
          </w:p>
        </w:tc>
      </w:tr>
      <w:tr w:rsidR="003515A9" w:rsidRPr="00A46850" w14:paraId="1F294C74" w14:textId="77777777" w:rsidTr="000C7048">
        <w:trPr>
          <w:cantSplit/>
          <w:trHeight w:val="350"/>
          <w:tblHeader/>
        </w:trPr>
        <w:tc>
          <w:tcPr>
            <w:tcW w:w="622" w:type="pct"/>
          </w:tcPr>
          <w:p w14:paraId="115E94DB" w14:textId="77777777" w:rsidR="003515A9" w:rsidRDefault="003515A9" w:rsidP="00F7047D">
            <w:pPr>
              <w:pStyle w:val="PMFTableHeading"/>
              <w:rPr>
                <w:rFonts w:ascii="Arial" w:hAnsi="Arial" w:cs="Arial"/>
                <w:b w:val="0"/>
                <w:sz w:val="20"/>
                <w:szCs w:val="20"/>
              </w:rPr>
            </w:pPr>
            <w:r>
              <w:rPr>
                <w:rFonts w:ascii="Arial" w:hAnsi="Arial" w:cs="Arial"/>
                <w:b w:val="0"/>
                <w:sz w:val="20"/>
                <w:szCs w:val="20"/>
              </w:rPr>
              <w:t>D11</w:t>
            </w:r>
          </w:p>
        </w:tc>
        <w:tc>
          <w:tcPr>
            <w:tcW w:w="4378" w:type="pct"/>
          </w:tcPr>
          <w:p w14:paraId="74814B0E" w14:textId="77777777" w:rsidR="003515A9" w:rsidRDefault="00425863" w:rsidP="00601D6B">
            <w:pPr>
              <w:pStyle w:val="PMFTableHeading"/>
              <w:rPr>
                <w:rFonts w:ascii="Arial" w:hAnsi="Arial" w:cs="Arial"/>
                <w:b w:val="0"/>
                <w:bCs/>
                <w:sz w:val="20"/>
                <w:szCs w:val="20"/>
                <w:lang w:val="en-US"/>
              </w:rPr>
            </w:pPr>
            <w:r>
              <w:rPr>
                <w:rFonts w:ascii="Arial" w:hAnsi="Arial" w:cs="Arial"/>
                <w:b w:val="0"/>
                <w:bCs/>
                <w:sz w:val="20"/>
                <w:szCs w:val="20"/>
                <w:lang w:val="en-US"/>
              </w:rPr>
              <w:t xml:space="preserve">These services will </w:t>
            </w:r>
            <w:r w:rsidR="00601D6B">
              <w:rPr>
                <w:rFonts w:ascii="Arial" w:hAnsi="Arial" w:cs="Arial"/>
                <w:b w:val="0"/>
                <w:bCs/>
                <w:sz w:val="20"/>
                <w:szCs w:val="20"/>
                <w:lang w:val="en-US"/>
              </w:rPr>
              <w:t>be used by</w:t>
            </w:r>
            <w:r>
              <w:rPr>
                <w:rFonts w:ascii="Arial" w:hAnsi="Arial" w:cs="Arial"/>
                <w:b w:val="0"/>
                <w:bCs/>
                <w:sz w:val="20"/>
                <w:szCs w:val="20"/>
                <w:lang w:val="en-US"/>
              </w:rPr>
              <w:t xml:space="preserve"> Pega and Ensura</w:t>
            </w:r>
          </w:p>
        </w:tc>
      </w:tr>
      <w:tr w:rsidR="00552C0F" w:rsidRPr="00A46850" w14:paraId="6120AEE6" w14:textId="77777777" w:rsidTr="000C7048">
        <w:trPr>
          <w:cantSplit/>
          <w:trHeight w:val="350"/>
          <w:tblHeader/>
        </w:trPr>
        <w:tc>
          <w:tcPr>
            <w:tcW w:w="622" w:type="pct"/>
          </w:tcPr>
          <w:p w14:paraId="0E66B511" w14:textId="77777777" w:rsidR="00552C0F" w:rsidRPr="004B09F7" w:rsidRDefault="00DF7D27" w:rsidP="00552C0F">
            <w:pPr>
              <w:pStyle w:val="PMFTableHeading"/>
              <w:rPr>
                <w:rFonts w:ascii="Arial" w:hAnsi="Arial" w:cs="Arial"/>
                <w:b w:val="0"/>
                <w:strike/>
                <w:sz w:val="20"/>
                <w:szCs w:val="20"/>
              </w:rPr>
            </w:pPr>
            <w:commentRangeStart w:id="61"/>
            <w:r w:rsidRPr="004B09F7">
              <w:rPr>
                <w:rFonts w:ascii="Arial" w:hAnsi="Arial" w:cs="Arial"/>
                <w:b w:val="0"/>
                <w:strike/>
                <w:sz w:val="20"/>
                <w:szCs w:val="20"/>
              </w:rPr>
              <w:t>D12</w:t>
            </w:r>
          </w:p>
        </w:tc>
        <w:tc>
          <w:tcPr>
            <w:tcW w:w="4378" w:type="pct"/>
          </w:tcPr>
          <w:p w14:paraId="153D0620" w14:textId="77777777" w:rsidR="00552C0F" w:rsidRPr="004B09F7" w:rsidRDefault="00DF7D27" w:rsidP="00BD38B2">
            <w:pPr>
              <w:pStyle w:val="PMFTableHeading"/>
              <w:rPr>
                <w:rFonts w:ascii="Arial" w:hAnsi="Arial" w:cs="Arial"/>
                <w:b w:val="0"/>
                <w:bCs/>
                <w:strike/>
                <w:sz w:val="20"/>
                <w:szCs w:val="20"/>
                <w:lang w:val="en-US"/>
              </w:rPr>
            </w:pPr>
            <w:r w:rsidRPr="004B09F7">
              <w:rPr>
                <w:rFonts w:ascii="Arial" w:hAnsi="Arial" w:cs="Arial"/>
                <w:b w:val="0"/>
                <w:strike/>
                <w:sz w:val="20"/>
                <w:szCs w:val="20"/>
              </w:rPr>
              <w:t xml:space="preserve">MDM </w:t>
            </w:r>
            <w:r w:rsidR="00BD38B2" w:rsidRPr="004B09F7">
              <w:rPr>
                <w:rFonts w:ascii="Arial" w:hAnsi="Arial" w:cs="Arial"/>
                <w:b w:val="0"/>
                <w:strike/>
                <w:sz w:val="20"/>
                <w:szCs w:val="20"/>
              </w:rPr>
              <w:t xml:space="preserve">will </w:t>
            </w:r>
            <w:r w:rsidRPr="004B09F7">
              <w:rPr>
                <w:rFonts w:ascii="Arial" w:hAnsi="Arial" w:cs="Arial"/>
                <w:b w:val="0"/>
                <w:strike/>
                <w:sz w:val="20"/>
                <w:szCs w:val="20"/>
              </w:rPr>
              <w:t>get document details from Pega through CreateParty and UpdateParty service calls</w:t>
            </w:r>
            <w:r w:rsidR="00BD38B2" w:rsidRPr="004B09F7">
              <w:rPr>
                <w:rFonts w:ascii="Arial" w:hAnsi="Arial" w:cs="Arial"/>
                <w:b w:val="0"/>
                <w:strike/>
                <w:sz w:val="20"/>
                <w:szCs w:val="20"/>
              </w:rPr>
              <w:t xml:space="preserve"> or from Alfresco through UpdateParty service call</w:t>
            </w:r>
            <w:r w:rsidRPr="004B09F7">
              <w:rPr>
                <w:rFonts w:ascii="Arial" w:hAnsi="Arial" w:cs="Arial"/>
                <w:b w:val="0"/>
                <w:strike/>
                <w:sz w:val="20"/>
                <w:szCs w:val="20"/>
              </w:rPr>
              <w:t xml:space="preserve">  </w:t>
            </w:r>
            <w:commentRangeEnd w:id="61"/>
            <w:r w:rsidR="004B09F7">
              <w:rPr>
                <w:rStyle w:val="CommentReference"/>
                <w:rFonts w:ascii="Arial" w:hAnsi="Arial" w:cs="Arial"/>
                <w:b w:val="0"/>
                <w:bCs/>
                <w:lang w:val="en-US" w:eastAsia="en-US"/>
              </w:rPr>
              <w:commentReference w:id="61"/>
            </w:r>
          </w:p>
        </w:tc>
      </w:tr>
      <w:tr w:rsidR="00552C0F" w:rsidRPr="00A46850" w14:paraId="76A271F9" w14:textId="77777777" w:rsidTr="000C7048">
        <w:trPr>
          <w:cantSplit/>
          <w:trHeight w:val="350"/>
          <w:tblHeader/>
        </w:trPr>
        <w:tc>
          <w:tcPr>
            <w:tcW w:w="622" w:type="pct"/>
          </w:tcPr>
          <w:p w14:paraId="3DE28D04" w14:textId="77777777" w:rsidR="00552C0F"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t>D13</w:t>
            </w:r>
          </w:p>
        </w:tc>
        <w:tc>
          <w:tcPr>
            <w:tcW w:w="4378" w:type="pct"/>
          </w:tcPr>
          <w:p w14:paraId="374895AA" w14:textId="77777777" w:rsidR="00DA6A31"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t>MDM stores  DocumentType and DocumentStatus, Major Version, Minor Version, Contract ID, MDM Party ID along with DocumentID</w:t>
            </w:r>
          </w:p>
        </w:tc>
      </w:tr>
      <w:tr w:rsidR="00DA6A31" w:rsidRPr="00A46850" w14:paraId="651FF35C" w14:textId="77777777" w:rsidTr="000C7048">
        <w:trPr>
          <w:cantSplit/>
          <w:trHeight w:val="350"/>
          <w:tblHeader/>
        </w:trPr>
        <w:tc>
          <w:tcPr>
            <w:tcW w:w="622" w:type="pct"/>
          </w:tcPr>
          <w:p w14:paraId="50FB47C8" w14:textId="77777777" w:rsidR="00DA6A31"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t>D14</w:t>
            </w:r>
          </w:p>
        </w:tc>
        <w:tc>
          <w:tcPr>
            <w:tcW w:w="4378" w:type="pct"/>
          </w:tcPr>
          <w:p w14:paraId="52FD93E7" w14:textId="77777777" w:rsidR="00DA6A31"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t>Document details will be returned via GetParty response, SearchParty will not return any document details.</w:t>
            </w:r>
          </w:p>
        </w:tc>
      </w:tr>
      <w:tr w:rsidR="00A56FE9" w:rsidRPr="00A46850" w14:paraId="72B44D26" w14:textId="77777777" w:rsidTr="000C7048">
        <w:trPr>
          <w:cantSplit/>
          <w:trHeight w:val="350"/>
          <w:tblHeader/>
        </w:trPr>
        <w:tc>
          <w:tcPr>
            <w:tcW w:w="622" w:type="pct"/>
          </w:tcPr>
          <w:p w14:paraId="15C80696" w14:textId="77777777" w:rsidR="00A56FE9"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t>D15</w:t>
            </w:r>
          </w:p>
        </w:tc>
        <w:tc>
          <w:tcPr>
            <w:tcW w:w="4378" w:type="pct"/>
          </w:tcPr>
          <w:p w14:paraId="35B16D21" w14:textId="77777777" w:rsidR="00A56FE9" w:rsidRPr="00003CEF" w:rsidRDefault="00DF7D27" w:rsidP="00BD38B2">
            <w:pPr>
              <w:pStyle w:val="PMFTableHeading"/>
              <w:rPr>
                <w:rFonts w:ascii="Arial" w:hAnsi="Arial" w:cs="Arial"/>
                <w:b w:val="0"/>
                <w:sz w:val="20"/>
                <w:szCs w:val="20"/>
              </w:rPr>
            </w:pPr>
            <w:r w:rsidRPr="00003CEF">
              <w:rPr>
                <w:rFonts w:ascii="Arial" w:hAnsi="Arial" w:cs="Arial"/>
                <w:b w:val="0"/>
                <w:sz w:val="20"/>
                <w:szCs w:val="20"/>
              </w:rPr>
              <w:t xml:space="preserve">Document details that carry ContractID, MajorVersionNo and MinorVersionNo will be considered as Contract Level documents. </w:t>
            </w:r>
            <w:r w:rsidR="00BD38B2" w:rsidRPr="00003CEF">
              <w:rPr>
                <w:rFonts w:ascii="Arial" w:hAnsi="Arial" w:cs="Arial"/>
                <w:b w:val="0"/>
                <w:sz w:val="20"/>
                <w:szCs w:val="20"/>
              </w:rPr>
              <w:t>Document details without ContractID will be considered as Party level documents</w:t>
            </w:r>
          </w:p>
        </w:tc>
      </w:tr>
      <w:tr w:rsidR="008B28E7" w:rsidRPr="008A4ED1" w14:paraId="7B079368" w14:textId="77777777" w:rsidTr="000C7048">
        <w:trPr>
          <w:cantSplit/>
          <w:trHeight w:val="64"/>
          <w:tblHeader/>
        </w:trPr>
        <w:tc>
          <w:tcPr>
            <w:tcW w:w="622" w:type="pct"/>
          </w:tcPr>
          <w:p w14:paraId="0A00938F" w14:textId="77777777" w:rsidR="008B28E7" w:rsidRPr="00003CEF" w:rsidRDefault="008B28E7" w:rsidP="00432EE7">
            <w:pPr>
              <w:pStyle w:val="PMFTableHeading"/>
              <w:rPr>
                <w:rFonts w:ascii="Arial" w:hAnsi="Arial" w:cs="Arial"/>
                <w:b w:val="0"/>
                <w:sz w:val="20"/>
                <w:szCs w:val="20"/>
              </w:rPr>
            </w:pPr>
            <w:r w:rsidRPr="00003CEF">
              <w:rPr>
                <w:rFonts w:ascii="Arial" w:hAnsi="Arial" w:cs="Arial"/>
                <w:b w:val="0"/>
                <w:sz w:val="20"/>
                <w:szCs w:val="20"/>
              </w:rPr>
              <w:t>D16</w:t>
            </w:r>
          </w:p>
        </w:tc>
        <w:tc>
          <w:tcPr>
            <w:tcW w:w="4378" w:type="pct"/>
          </w:tcPr>
          <w:p w14:paraId="53298607" w14:textId="77777777" w:rsidR="008B28E7" w:rsidRPr="00003CEF" w:rsidRDefault="00DF7D27" w:rsidP="00857A82">
            <w:pPr>
              <w:pStyle w:val="PMFTableHeading"/>
              <w:rPr>
                <w:rFonts w:ascii="Arial" w:hAnsi="Arial" w:cs="Arial"/>
                <w:b w:val="0"/>
                <w:sz w:val="20"/>
                <w:szCs w:val="20"/>
              </w:rPr>
            </w:pPr>
            <w:r w:rsidRPr="00003CEF">
              <w:rPr>
                <w:rFonts w:ascii="Arial" w:hAnsi="Arial" w:cs="Arial"/>
                <w:b w:val="0"/>
                <w:sz w:val="20"/>
                <w:szCs w:val="20"/>
              </w:rPr>
              <w:t>Document details will be optional fields as to not disturb other calling/receiving systems.</w:t>
            </w:r>
          </w:p>
        </w:tc>
      </w:tr>
      <w:tr w:rsidR="002831B4" w:rsidRPr="008A4ED1" w14:paraId="63287ED2" w14:textId="77777777" w:rsidTr="000C7048">
        <w:trPr>
          <w:cantSplit/>
          <w:trHeight w:val="64"/>
          <w:tblHeader/>
        </w:trPr>
        <w:tc>
          <w:tcPr>
            <w:tcW w:w="622" w:type="pct"/>
          </w:tcPr>
          <w:p w14:paraId="6CAEE6F4" w14:textId="77777777" w:rsidR="002831B4" w:rsidRPr="00003CEF" w:rsidRDefault="002831B4" w:rsidP="00432EE7">
            <w:pPr>
              <w:pStyle w:val="PMFTableHeading"/>
              <w:rPr>
                <w:rFonts w:ascii="Arial" w:hAnsi="Arial" w:cs="Arial"/>
                <w:b w:val="0"/>
                <w:sz w:val="20"/>
                <w:szCs w:val="20"/>
              </w:rPr>
            </w:pPr>
            <w:r w:rsidRPr="00003CEF">
              <w:rPr>
                <w:rFonts w:ascii="Arial" w:hAnsi="Arial" w:cs="Arial"/>
                <w:b w:val="0"/>
                <w:sz w:val="20"/>
                <w:szCs w:val="20"/>
              </w:rPr>
              <w:t>D17</w:t>
            </w:r>
          </w:p>
        </w:tc>
        <w:tc>
          <w:tcPr>
            <w:tcW w:w="4378" w:type="pct"/>
          </w:tcPr>
          <w:p w14:paraId="0CDF0752" w14:textId="77777777" w:rsidR="002831B4" w:rsidRPr="00003CEF" w:rsidRDefault="002831B4" w:rsidP="00DF7D27">
            <w:pPr>
              <w:pStyle w:val="PMFTableHeading"/>
              <w:rPr>
                <w:rFonts w:ascii="Arial" w:hAnsi="Arial" w:cs="Arial"/>
                <w:b w:val="0"/>
                <w:sz w:val="20"/>
                <w:szCs w:val="20"/>
              </w:rPr>
            </w:pPr>
            <w:r w:rsidRPr="00003CEF">
              <w:rPr>
                <w:rFonts w:ascii="Arial" w:hAnsi="Arial" w:cs="Arial"/>
                <w:b w:val="0"/>
                <w:sz w:val="20"/>
                <w:szCs w:val="20"/>
              </w:rPr>
              <w:t xml:space="preserve">Document detail related exceptions (Eg: Contract document without Contract, Party document without Party) will be handled by </w:t>
            </w:r>
            <w:r w:rsidR="00857A82" w:rsidRPr="00003CEF">
              <w:rPr>
                <w:rFonts w:ascii="Arial" w:hAnsi="Arial" w:cs="Arial"/>
                <w:b w:val="0"/>
                <w:sz w:val="20"/>
                <w:szCs w:val="20"/>
              </w:rPr>
              <w:t xml:space="preserve">either </w:t>
            </w:r>
            <w:r w:rsidRPr="00003CEF">
              <w:rPr>
                <w:rFonts w:ascii="Arial" w:hAnsi="Arial" w:cs="Arial"/>
                <w:b w:val="0"/>
                <w:sz w:val="20"/>
                <w:szCs w:val="20"/>
              </w:rPr>
              <w:t>Alfresco</w:t>
            </w:r>
            <w:r w:rsidR="00857A82" w:rsidRPr="00003CEF">
              <w:rPr>
                <w:rFonts w:ascii="Arial" w:hAnsi="Arial" w:cs="Arial"/>
                <w:b w:val="0"/>
                <w:sz w:val="20"/>
                <w:szCs w:val="20"/>
              </w:rPr>
              <w:t xml:space="preserve"> or Pega, depending on the system that sent the details</w:t>
            </w:r>
            <w:r w:rsidRPr="00003CEF">
              <w:rPr>
                <w:rFonts w:ascii="Arial" w:hAnsi="Arial" w:cs="Arial"/>
                <w:b w:val="0"/>
                <w:sz w:val="20"/>
                <w:szCs w:val="20"/>
              </w:rPr>
              <w:t>.</w:t>
            </w:r>
          </w:p>
        </w:tc>
      </w:tr>
      <w:tr w:rsidR="00B41F8D" w:rsidRPr="008A4ED1" w14:paraId="50E98B61" w14:textId="77777777" w:rsidTr="000C7048">
        <w:trPr>
          <w:cantSplit/>
          <w:trHeight w:val="64"/>
          <w:tblHeader/>
        </w:trPr>
        <w:tc>
          <w:tcPr>
            <w:tcW w:w="622" w:type="pct"/>
          </w:tcPr>
          <w:p w14:paraId="23963AAC" w14:textId="77777777" w:rsidR="00B41F8D" w:rsidRPr="00003CEF" w:rsidRDefault="00B41F8D" w:rsidP="00432EE7">
            <w:pPr>
              <w:pStyle w:val="PMFTableHeading"/>
              <w:rPr>
                <w:rFonts w:ascii="Arial" w:hAnsi="Arial" w:cs="Arial"/>
                <w:b w:val="0"/>
                <w:sz w:val="20"/>
                <w:szCs w:val="20"/>
              </w:rPr>
            </w:pPr>
            <w:r w:rsidRPr="00003CEF">
              <w:rPr>
                <w:rFonts w:ascii="Arial" w:hAnsi="Arial" w:cs="Arial"/>
                <w:b w:val="0"/>
                <w:sz w:val="20"/>
                <w:szCs w:val="20"/>
              </w:rPr>
              <w:t>D17</w:t>
            </w:r>
          </w:p>
        </w:tc>
        <w:tc>
          <w:tcPr>
            <w:tcW w:w="4378" w:type="pct"/>
          </w:tcPr>
          <w:p w14:paraId="5555A00A" w14:textId="77777777" w:rsidR="00B41F8D" w:rsidRPr="00003CEF" w:rsidRDefault="00B41F8D" w:rsidP="00B41F8D">
            <w:pPr>
              <w:pStyle w:val="PMFTableHeading"/>
              <w:rPr>
                <w:rFonts w:ascii="Arial" w:hAnsi="Arial" w:cs="Arial"/>
                <w:b w:val="0"/>
                <w:sz w:val="20"/>
                <w:szCs w:val="20"/>
              </w:rPr>
            </w:pPr>
            <w:r w:rsidRPr="00003CEF">
              <w:rPr>
                <w:rFonts w:ascii="Arial" w:hAnsi="Arial" w:cs="Arial"/>
                <w:b w:val="0"/>
                <w:sz w:val="20"/>
                <w:szCs w:val="20"/>
              </w:rPr>
              <w:t>Exception will be raised if the Operation type of the document details is “Delete” and the document status is “Active” in Update Party service</w:t>
            </w:r>
          </w:p>
        </w:tc>
      </w:tr>
      <w:tr w:rsidR="00B41F8D" w:rsidRPr="008A4ED1" w14:paraId="309D036D" w14:textId="77777777" w:rsidTr="000C7048">
        <w:trPr>
          <w:cantSplit/>
          <w:trHeight w:val="64"/>
          <w:tblHeader/>
        </w:trPr>
        <w:tc>
          <w:tcPr>
            <w:tcW w:w="622" w:type="pct"/>
          </w:tcPr>
          <w:p w14:paraId="2A94E9B9" w14:textId="77777777" w:rsidR="00B41F8D" w:rsidRPr="00003CEF" w:rsidRDefault="00B41F8D" w:rsidP="00432EE7">
            <w:pPr>
              <w:pStyle w:val="PMFTableHeading"/>
              <w:rPr>
                <w:rFonts w:ascii="Arial" w:hAnsi="Arial" w:cs="Arial"/>
                <w:b w:val="0"/>
                <w:sz w:val="20"/>
                <w:szCs w:val="20"/>
              </w:rPr>
            </w:pPr>
            <w:r w:rsidRPr="00003CEF">
              <w:rPr>
                <w:rFonts w:ascii="Arial" w:hAnsi="Arial" w:cs="Arial"/>
                <w:b w:val="0"/>
                <w:sz w:val="20"/>
                <w:szCs w:val="20"/>
              </w:rPr>
              <w:t>D18</w:t>
            </w:r>
          </w:p>
        </w:tc>
        <w:tc>
          <w:tcPr>
            <w:tcW w:w="4378" w:type="pct"/>
          </w:tcPr>
          <w:p w14:paraId="2DD71DBF" w14:textId="77777777" w:rsidR="00B41F8D" w:rsidRPr="00003CEF" w:rsidRDefault="00B41F8D" w:rsidP="00B41F8D">
            <w:pPr>
              <w:pStyle w:val="PMFTableHeading"/>
              <w:rPr>
                <w:rFonts w:ascii="Arial" w:hAnsi="Arial" w:cs="Arial"/>
                <w:b w:val="0"/>
                <w:sz w:val="20"/>
                <w:szCs w:val="20"/>
              </w:rPr>
            </w:pPr>
            <w:r w:rsidRPr="00003CEF">
              <w:rPr>
                <w:rFonts w:ascii="Arial" w:hAnsi="Arial" w:cs="Arial"/>
                <w:b w:val="0"/>
                <w:sz w:val="20"/>
                <w:szCs w:val="20"/>
              </w:rPr>
              <w:t>Create Party service rejects the request from Alfresco</w:t>
            </w:r>
          </w:p>
        </w:tc>
      </w:tr>
      <w:tr w:rsidR="007E6C27" w:rsidRPr="008A4ED1" w14:paraId="358E99FA" w14:textId="77777777" w:rsidTr="000C7048">
        <w:trPr>
          <w:cantSplit/>
          <w:trHeight w:val="64"/>
          <w:tblHeader/>
        </w:trPr>
        <w:tc>
          <w:tcPr>
            <w:tcW w:w="622" w:type="pct"/>
          </w:tcPr>
          <w:p w14:paraId="12993AAD" w14:textId="77777777" w:rsidR="007E6C27" w:rsidRPr="00612507" w:rsidRDefault="00274A4A" w:rsidP="00432EE7">
            <w:pPr>
              <w:pStyle w:val="PMFTableHeading"/>
              <w:rPr>
                <w:rFonts w:ascii="Arial" w:hAnsi="Arial" w:cs="Arial"/>
                <w:b w:val="0"/>
                <w:sz w:val="20"/>
                <w:szCs w:val="20"/>
              </w:rPr>
            </w:pPr>
            <w:r w:rsidRPr="00612507">
              <w:rPr>
                <w:rFonts w:ascii="Arial" w:hAnsi="Arial" w:cs="Arial"/>
                <w:b w:val="0"/>
                <w:sz w:val="20"/>
                <w:szCs w:val="20"/>
              </w:rPr>
              <w:t>D19</w:t>
            </w:r>
          </w:p>
        </w:tc>
        <w:tc>
          <w:tcPr>
            <w:tcW w:w="4378" w:type="pct"/>
          </w:tcPr>
          <w:p w14:paraId="1B6CBCAB" w14:textId="77777777" w:rsidR="007E6C27" w:rsidRPr="00612507" w:rsidRDefault="003735D6" w:rsidP="003735D6">
            <w:pPr>
              <w:pStyle w:val="PMFTableHeading"/>
              <w:rPr>
                <w:rFonts w:ascii="Arial" w:hAnsi="Arial" w:cs="Arial"/>
                <w:b w:val="0"/>
                <w:sz w:val="20"/>
                <w:szCs w:val="20"/>
              </w:rPr>
            </w:pPr>
            <w:r w:rsidRPr="00612507">
              <w:rPr>
                <w:rFonts w:ascii="Arial" w:hAnsi="Arial" w:cs="Arial"/>
                <w:b w:val="0"/>
                <w:sz w:val="20"/>
                <w:szCs w:val="20"/>
              </w:rPr>
              <w:t>Manage Customer Account (</w:t>
            </w:r>
            <w:r w:rsidR="002B0366" w:rsidRPr="00612507">
              <w:rPr>
                <w:rFonts w:ascii="Arial" w:hAnsi="Arial" w:cs="Arial"/>
                <w:b w:val="0"/>
                <w:sz w:val="20"/>
                <w:szCs w:val="20"/>
              </w:rPr>
              <w:t>MCA</w:t>
            </w:r>
            <w:r w:rsidRPr="00612507">
              <w:rPr>
                <w:rFonts w:ascii="Arial" w:hAnsi="Arial" w:cs="Arial"/>
                <w:b w:val="0"/>
                <w:sz w:val="20"/>
                <w:szCs w:val="20"/>
              </w:rPr>
              <w:t>)</w:t>
            </w:r>
            <w:r w:rsidR="002B0366" w:rsidRPr="00612507">
              <w:rPr>
                <w:rFonts w:ascii="Arial" w:hAnsi="Arial" w:cs="Arial"/>
                <w:b w:val="0"/>
                <w:sz w:val="20"/>
                <w:szCs w:val="20"/>
              </w:rPr>
              <w:t xml:space="preserve"> service will be used to enable</w:t>
            </w:r>
            <w:r w:rsidR="00746623" w:rsidRPr="00612507">
              <w:rPr>
                <w:rFonts w:ascii="Arial" w:hAnsi="Arial" w:cs="Arial"/>
                <w:b w:val="0"/>
                <w:sz w:val="20"/>
                <w:szCs w:val="20"/>
              </w:rPr>
              <w:t>/disable</w:t>
            </w:r>
            <w:r w:rsidR="002B0366" w:rsidRPr="00612507">
              <w:rPr>
                <w:rFonts w:ascii="Arial" w:hAnsi="Arial" w:cs="Arial"/>
                <w:b w:val="0"/>
                <w:sz w:val="20"/>
                <w:szCs w:val="20"/>
              </w:rPr>
              <w:t xml:space="preserve"> JA</w:t>
            </w:r>
            <w:r w:rsidRPr="00612507">
              <w:rPr>
                <w:rFonts w:ascii="Arial" w:hAnsi="Arial" w:cs="Arial"/>
                <w:b w:val="0"/>
                <w:sz w:val="20"/>
                <w:szCs w:val="20"/>
              </w:rPr>
              <w:t xml:space="preserve"> (Joint Account)</w:t>
            </w:r>
            <w:r w:rsidR="002B0366" w:rsidRPr="00612507">
              <w:rPr>
                <w:rFonts w:ascii="Arial" w:hAnsi="Arial" w:cs="Arial"/>
                <w:b w:val="0"/>
                <w:sz w:val="20"/>
                <w:szCs w:val="20"/>
              </w:rPr>
              <w:t xml:space="preserve"> </w:t>
            </w:r>
            <w:r w:rsidR="00005B5D" w:rsidRPr="00612507">
              <w:rPr>
                <w:rFonts w:ascii="Arial" w:hAnsi="Arial" w:cs="Arial"/>
                <w:b w:val="0"/>
                <w:sz w:val="20"/>
                <w:szCs w:val="20"/>
              </w:rPr>
              <w:t xml:space="preserve">link between two customers </w:t>
            </w:r>
            <w:r w:rsidR="002B0366" w:rsidRPr="00612507">
              <w:rPr>
                <w:rFonts w:ascii="Arial" w:hAnsi="Arial" w:cs="Arial"/>
                <w:b w:val="0"/>
                <w:sz w:val="20"/>
                <w:szCs w:val="20"/>
              </w:rPr>
              <w:t xml:space="preserve">and </w:t>
            </w:r>
            <w:r w:rsidR="00746623" w:rsidRPr="00612507">
              <w:rPr>
                <w:rFonts w:ascii="Arial" w:hAnsi="Arial" w:cs="Arial"/>
                <w:b w:val="0"/>
                <w:sz w:val="20"/>
                <w:szCs w:val="20"/>
              </w:rPr>
              <w:t xml:space="preserve">also </w:t>
            </w:r>
            <w:r w:rsidR="002B0366" w:rsidRPr="00612507">
              <w:rPr>
                <w:rFonts w:ascii="Arial" w:hAnsi="Arial" w:cs="Arial"/>
                <w:b w:val="0"/>
                <w:sz w:val="20"/>
                <w:szCs w:val="20"/>
              </w:rPr>
              <w:t>to add policy</w:t>
            </w:r>
            <w:r w:rsidRPr="00612507">
              <w:rPr>
                <w:rFonts w:ascii="Arial" w:hAnsi="Arial" w:cs="Arial"/>
                <w:b w:val="0"/>
                <w:sz w:val="20"/>
                <w:szCs w:val="20"/>
              </w:rPr>
              <w:t>/contract</w:t>
            </w:r>
            <w:r w:rsidR="002B0366" w:rsidRPr="00612507">
              <w:rPr>
                <w:rFonts w:ascii="Arial" w:hAnsi="Arial" w:cs="Arial"/>
                <w:b w:val="0"/>
                <w:sz w:val="20"/>
                <w:szCs w:val="20"/>
              </w:rPr>
              <w:t xml:space="preserve"> information to the </w:t>
            </w:r>
            <w:r w:rsidR="00005B5D" w:rsidRPr="00612507">
              <w:rPr>
                <w:rFonts w:ascii="Arial" w:hAnsi="Arial" w:cs="Arial"/>
                <w:b w:val="0"/>
                <w:sz w:val="20"/>
                <w:szCs w:val="20"/>
              </w:rPr>
              <w:t>prospect</w:t>
            </w:r>
            <w:r w:rsidRPr="00612507">
              <w:rPr>
                <w:rFonts w:ascii="Arial" w:hAnsi="Arial" w:cs="Arial"/>
                <w:b w:val="0"/>
                <w:sz w:val="20"/>
                <w:szCs w:val="20"/>
              </w:rPr>
              <w:t>/party</w:t>
            </w:r>
            <w:r w:rsidR="002B0366" w:rsidRPr="00612507">
              <w:rPr>
                <w:rFonts w:ascii="Arial" w:hAnsi="Arial" w:cs="Arial"/>
                <w:b w:val="0"/>
                <w:sz w:val="20"/>
                <w:szCs w:val="20"/>
              </w:rPr>
              <w:t>.</w:t>
            </w:r>
          </w:p>
        </w:tc>
      </w:tr>
      <w:tr w:rsidR="002B0366" w:rsidRPr="008A4ED1" w14:paraId="0E656262" w14:textId="77777777" w:rsidTr="000C7048">
        <w:trPr>
          <w:cantSplit/>
          <w:trHeight w:val="64"/>
          <w:tblHeader/>
        </w:trPr>
        <w:tc>
          <w:tcPr>
            <w:tcW w:w="622" w:type="pct"/>
          </w:tcPr>
          <w:p w14:paraId="3AB5EBF4" w14:textId="77777777" w:rsidR="002B0366" w:rsidRPr="00612507" w:rsidRDefault="002B0366" w:rsidP="00432EE7">
            <w:pPr>
              <w:pStyle w:val="PMFTableHeading"/>
              <w:rPr>
                <w:rFonts w:ascii="Arial" w:hAnsi="Arial" w:cs="Arial"/>
                <w:b w:val="0"/>
                <w:sz w:val="20"/>
                <w:szCs w:val="20"/>
              </w:rPr>
            </w:pPr>
            <w:r w:rsidRPr="00612507">
              <w:rPr>
                <w:rFonts w:ascii="Arial" w:hAnsi="Arial" w:cs="Arial"/>
                <w:b w:val="0"/>
                <w:sz w:val="20"/>
                <w:szCs w:val="20"/>
              </w:rPr>
              <w:t>D20</w:t>
            </w:r>
          </w:p>
        </w:tc>
        <w:tc>
          <w:tcPr>
            <w:tcW w:w="4378" w:type="pct"/>
          </w:tcPr>
          <w:p w14:paraId="7029CB33" w14:textId="77777777" w:rsidR="002B0366" w:rsidRPr="00612507" w:rsidRDefault="00005B5D">
            <w:pPr>
              <w:pStyle w:val="PMFTableHeading"/>
              <w:rPr>
                <w:rFonts w:ascii="Arial" w:hAnsi="Arial" w:cs="Arial"/>
                <w:b w:val="0"/>
                <w:sz w:val="20"/>
                <w:szCs w:val="20"/>
              </w:rPr>
            </w:pPr>
            <w:r w:rsidRPr="00612507">
              <w:rPr>
                <w:rFonts w:ascii="Arial" w:hAnsi="Arial" w:cs="Arial"/>
                <w:b w:val="0"/>
                <w:sz w:val="20"/>
                <w:szCs w:val="20"/>
              </w:rPr>
              <w:t>Pega will send both the customers SourceCustomerID and Policy de</w:t>
            </w:r>
            <w:r w:rsidR="00567759" w:rsidRPr="00612507">
              <w:rPr>
                <w:rFonts w:ascii="Arial" w:hAnsi="Arial" w:cs="Arial"/>
                <w:b w:val="0"/>
                <w:sz w:val="20"/>
                <w:szCs w:val="20"/>
              </w:rPr>
              <w:t>tails in the MCA service for JAH, and will send only one customer SourceCustomerID and Policy details for single customer</w:t>
            </w:r>
            <w:r w:rsidR="00746623" w:rsidRPr="00612507">
              <w:rPr>
                <w:rFonts w:ascii="Arial" w:hAnsi="Arial" w:cs="Arial"/>
                <w:b w:val="0"/>
                <w:sz w:val="20"/>
                <w:szCs w:val="20"/>
              </w:rPr>
              <w:t>.</w:t>
            </w:r>
          </w:p>
        </w:tc>
      </w:tr>
      <w:tr w:rsidR="00005B5D" w:rsidRPr="008A4ED1" w14:paraId="7E1C0C7D" w14:textId="77777777" w:rsidTr="000C7048">
        <w:trPr>
          <w:cantSplit/>
          <w:trHeight w:val="64"/>
          <w:tblHeader/>
        </w:trPr>
        <w:tc>
          <w:tcPr>
            <w:tcW w:w="622" w:type="pct"/>
          </w:tcPr>
          <w:p w14:paraId="627C1102" w14:textId="77777777" w:rsidR="00005B5D" w:rsidRPr="00612507" w:rsidRDefault="00567759" w:rsidP="00432EE7">
            <w:pPr>
              <w:pStyle w:val="PMFTableHeading"/>
              <w:rPr>
                <w:rFonts w:ascii="Arial" w:hAnsi="Arial" w:cs="Arial"/>
                <w:b w:val="0"/>
                <w:sz w:val="20"/>
                <w:szCs w:val="20"/>
              </w:rPr>
            </w:pPr>
            <w:r w:rsidRPr="00612507">
              <w:rPr>
                <w:rFonts w:ascii="Arial" w:hAnsi="Arial" w:cs="Arial"/>
                <w:b w:val="0"/>
                <w:sz w:val="20"/>
                <w:szCs w:val="20"/>
              </w:rPr>
              <w:t>D21</w:t>
            </w:r>
          </w:p>
        </w:tc>
        <w:tc>
          <w:tcPr>
            <w:tcW w:w="4378" w:type="pct"/>
          </w:tcPr>
          <w:p w14:paraId="4CA55789" w14:textId="77777777" w:rsidR="00005B5D" w:rsidRPr="00612507" w:rsidRDefault="00746623" w:rsidP="00003CEF">
            <w:pPr>
              <w:autoSpaceDE w:val="0"/>
              <w:autoSpaceDN w:val="0"/>
              <w:rPr>
                <w:rFonts w:ascii="Calibri" w:hAnsi="Calibri" w:cs="Times New Roman"/>
                <w:b/>
                <w:sz w:val="22"/>
              </w:rPr>
            </w:pPr>
            <w:r w:rsidRPr="00612507">
              <w:rPr>
                <w:rFonts w:ascii="Segoe UI" w:hAnsi="Segoe UI" w:cs="Segoe UI"/>
                <w:sz w:val="20"/>
              </w:rPr>
              <w:t>If an associated party for a JA is to be de-linked, then Pega should send the Status as ‘Inactive’ and operationType as ‘Delete’ for that particular party.</w:t>
            </w:r>
          </w:p>
        </w:tc>
      </w:tr>
      <w:tr w:rsidR="00B97B35" w:rsidRPr="008A4ED1" w14:paraId="69DF355F" w14:textId="77777777" w:rsidTr="000C7048">
        <w:trPr>
          <w:cantSplit/>
          <w:trHeight w:val="64"/>
          <w:tblHeader/>
        </w:trPr>
        <w:tc>
          <w:tcPr>
            <w:tcW w:w="622" w:type="pct"/>
          </w:tcPr>
          <w:p w14:paraId="151822EE" w14:textId="77777777" w:rsidR="00B97B35" w:rsidRPr="00612507" w:rsidRDefault="00B97B35" w:rsidP="00432EE7">
            <w:pPr>
              <w:pStyle w:val="PMFTableHeading"/>
              <w:rPr>
                <w:rFonts w:ascii="Arial" w:hAnsi="Arial" w:cs="Arial"/>
                <w:b w:val="0"/>
                <w:sz w:val="20"/>
                <w:szCs w:val="20"/>
              </w:rPr>
            </w:pPr>
            <w:r w:rsidRPr="00612507">
              <w:rPr>
                <w:rFonts w:ascii="Arial" w:hAnsi="Arial" w:cs="Arial"/>
                <w:b w:val="0"/>
                <w:sz w:val="20"/>
                <w:szCs w:val="20"/>
              </w:rPr>
              <w:t>D22</w:t>
            </w:r>
          </w:p>
        </w:tc>
        <w:tc>
          <w:tcPr>
            <w:tcW w:w="4378" w:type="pct"/>
          </w:tcPr>
          <w:p w14:paraId="5A00C054" w14:textId="77777777" w:rsidR="00B97B35" w:rsidRPr="00612507" w:rsidRDefault="00B97B35" w:rsidP="00746623">
            <w:pPr>
              <w:autoSpaceDE w:val="0"/>
              <w:autoSpaceDN w:val="0"/>
              <w:rPr>
                <w:rFonts w:ascii="Segoe UI" w:hAnsi="Segoe UI" w:cs="Segoe UI"/>
                <w:sz w:val="20"/>
              </w:rPr>
            </w:pPr>
            <w:r w:rsidRPr="00612507">
              <w:rPr>
                <w:rFonts w:ascii="Segoe UI" w:hAnsi="Segoe UI" w:cs="Segoe UI"/>
                <w:sz w:val="20"/>
              </w:rPr>
              <w:t>SSID at Party level and CustomerAccount Details level should be same</w:t>
            </w:r>
            <w:r w:rsidR="00DA3AE2" w:rsidRPr="00612507">
              <w:rPr>
                <w:rFonts w:ascii="Segoe UI" w:hAnsi="Segoe UI" w:cs="Segoe UI"/>
                <w:sz w:val="20"/>
              </w:rPr>
              <w:t>.</w:t>
            </w:r>
          </w:p>
        </w:tc>
      </w:tr>
      <w:tr w:rsidR="00B97B35" w:rsidRPr="008A4ED1" w14:paraId="414A42F7" w14:textId="77777777" w:rsidTr="000C7048">
        <w:trPr>
          <w:cantSplit/>
          <w:trHeight w:val="64"/>
          <w:tblHeader/>
        </w:trPr>
        <w:tc>
          <w:tcPr>
            <w:tcW w:w="622" w:type="pct"/>
          </w:tcPr>
          <w:p w14:paraId="330F7C11" w14:textId="77777777" w:rsidR="00B97B35" w:rsidRPr="00612507" w:rsidRDefault="000153EC" w:rsidP="00432EE7">
            <w:pPr>
              <w:pStyle w:val="PMFTableHeading"/>
              <w:rPr>
                <w:rFonts w:ascii="Arial" w:hAnsi="Arial" w:cs="Arial"/>
                <w:b w:val="0"/>
                <w:sz w:val="20"/>
                <w:szCs w:val="20"/>
              </w:rPr>
            </w:pPr>
            <w:r w:rsidRPr="00612507">
              <w:rPr>
                <w:rFonts w:ascii="Arial" w:hAnsi="Arial" w:cs="Arial"/>
                <w:b w:val="0"/>
                <w:sz w:val="20"/>
                <w:szCs w:val="20"/>
              </w:rPr>
              <w:t>D23</w:t>
            </w:r>
          </w:p>
        </w:tc>
        <w:tc>
          <w:tcPr>
            <w:tcW w:w="4378" w:type="pct"/>
          </w:tcPr>
          <w:p w14:paraId="741769FF" w14:textId="77777777" w:rsidR="00B97B35" w:rsidRPr="00612507" w:rsidRDefault="000153EC" w:rsidP="00003CEF">
            <w:pPr>
              <w:autoSpaceDE w:val="0"/>
              <w:autoSpaceDN w:val="0"/>
              <w:jc w:val="left"/>
              <w:rPr>
                <w:rFonts w:ascii="Segoe UI" w:hAnsi="Segoe UI" w:cs="Segoe UI"/>
                <w:sz w:val="20"/>
              </w:rPr>
            </w:pPr>
            <w:r w:rsidRPr="00612507">
              <w:rPr>
                <w:rFonts w:ascii="Segoe UI" w:hAnsi="Segoe UI" w:cs="Segoe UI"/>
                <w:sz w:val="20"/>
              </w:rPr>
              <w:t>Operation Type should be appropriate</w:t>
            </w:r>
            <w:r w:rsidR="00003CEF" w:rsidRPr="00612507">
              <w:rPr>
                <w:rFonts w:ascii="Segoe UI" w:hAnsi="Segoe UI" w:cs="Segoe UI"/>
                <w:sz w:val="20"/>
              </w:rPr>
              <w:t xml:space="preserve">(If </w:t>
            </w:r>
            <w:r w:rsidR="006D4379" w:rsidRPr="00612507">
              <w:rPr>
                <w:rFonts w:ascii="Segoe UI" w:hAnsi="Segoe UI" w:cs="Segoe UI"/>
                <w:sz w:val="20"/>
              </w:rPr>
              <w:t>Contract and Asset</w:t>
            </w:r>
            <w:r w:rsidR="00003CEF" w:rsidRPr="00612507">
              <w:rPr>
                <w:rFonts w:ascii="Segoe UI" w:hAnsi="Segoe UI" w:cs="Segoe UI"/>
                <w:sz w:val="20"/>
              </w:rPr>
              <w:t xml:space="preserve"> details are enrolling </w:t>
            </w:r>
            <w:r w:rsidR="00365B66" w:rsidRPr="00612507">
              <w:rPr>
                <w:rFonts w:ascii="Segoe UI" w:hAnsi="Segoe UI" w:cs="Segoe UI"/>
                <w:sz w:val="20"/>
              </w:rPr>
              <w:t xml:space="preserve">first time </w:t>
            </w:r>
            <w:r w:rsidR="00003CEF" w:rsidRPr="00612507">
              <w:rPr>
                <w:rFonts w:ascii="Segoe UI" w:hAnsi="Segoe UI" w:cs="Segoe UI"/>
                <w:sz w:val="20"/>
              </w:rPr>
              <w:t>to existing customer then OperationType should be “Add” else “Update”)</w:t>
            </w:r>
            <w:r w:rsidRPr="00612507">
              <w:rPr>
                <w:rFonts w:ascii="Segoe UI" w:hAnsi="Segoe UI" w:cs="Segoe UI"/>
                <w:sz w:val="20"/>
              </w:rPr>
              <w:t xml:space="preserve"> for Party,CA and Asset details</w:t>
            </w:r>
            <w:r w:rsidR="00003CEF" w:rsidRPr="00612507">
              <w:rPr>
                <w:rFonts w:ascii="Segoe UI" w:hAnsi="Segoe UI" w:cs="Segoe UI"/>
                <w:sz w:val="20"/>
              </w:rPr>
              <w:t xml:space="preserve"> in ManageCustomerAccount Service</w:t>
            </w:r>
          </w:p>
        </w:tc>
      </w:tr>
      <w:tr w:rsidR="00006513" w:rsidRPr="008A4ED1" w14:paraId="21E46560" w14:textId="77777777" w:rsidTr="000C7048">
        <w:trPr>
          <w:cantSplit/>
          <w:trHeight w:val="64"/>
          <w:tblHeader/>
        </w:trPr>
        <w:tc>
          <w:tcPr>
            <w:tcW w:w="622" w:type="pct"/>
          </w:tcPr>
          <w:p w14:paraId="58F7C3CA" w14:textId="77777777" w:rsidR="00006513" w:rsidRPr="00612507" w:rsidRDefault="00006513" w:rsidP="00432EE7">
            <w:pPr>
              <w:pStyle w:val="PMFTableHeading"/>
              <w:rPr>
                <w:rFonts w:ascii="Arial" w:hAnsi="Arial" w:cs="Arial"/>
                <w:b w:val="0"/>
                <w:sz w:val="20"/>
                <w:szCs w:val="20"/>
              </w:rPr>
            </w:pPr>
            <w:r w:rsidRPr="00612507">
              <w:rPr>
                <w:rFonts w:ascii="Arial" w:hAnsi="Arial" w:cs="Arial"/>
                <w:b w:val="0"/>
                <w:sz w:val="20"/>
                <w:szCs w:val="20"/>
              </w:rPr>
              <w:t xml:space="preserve">D24 </w:t>
            </w:r>
          </w:p>
        </w:tc>
        <w:tc>
          <w:tcPr>
            <w:tcW w:w="4378" w:type="pct"/>
          </w:tcPr>
          <w:p w14:paraId="341EEFDB" w14:textId="77777777" w:rsidR="00006513" w:rsidRPr="00612507" w:rsidRDefault="00DA3AE2" w:rsidP="009D674E">
            <w:pPr>
              <w:autoSpaceDE w:val="0"/>
              <w:autoSpaceDN w:val="0"/>
              <w:rPr>
                <w:rFonts w:ascii="Segoe UI" w:hAnsi="Segoe UI" w:cs="Segoe UI"/>
                <w:sz w:val="20"/>
              </w:rPr>
            </w:pPr>
            <w:r w:rsidRPr="00612507">
              <w:rPr>
                <w:rFonts w:ascii="Segoe UI" w:hAnsi="Segoe UI" w:cs="Segoe UI"/>
                <w:sz w:val="20"/>
              </w:rPr>
              <w:t>CustomerAccountNumber will have link with only two customer</w:t>
            </w:r>
            <w:r w:rsidR="009D674E" w:rsidRPr="00612507">
              <w:rPr>
                <w:rFonts w:ascii="Segoe UI" w:hAnsi="Segoe UI" w:cs="Segoe UI"/>
                <w:sz w:val="20"/>
              </w:rPr>
              <w:t>s</w:t>
            </w:r>
            <w:r w:rsidRPr="00612507">
              <w:rPr>
                <w:rFonts w:ascii="Segoe UI" w:hAnsi="Segoe UI" w:cs="Segoe UI"/>
                <w:sz w:val="20"/>
              </w:rPr>
              <w:t xml:space="preserve"> for </w:t>
            </w:r>
            <w:r w:rsidR="009D674E" w:rsidRPr="00612507">
              <w:rPr>
                <w:rFonts w:ascii="Segoe UI" w:hAnsi="Segoe UI" w:cs="Segoe UI"/>
                <w:sz w:val="20"/>
              </w:rPr>
              <w:t xml:space="preserve">a </w:t>
            </w:r>
            <w:r w:rsidRPr="00612507">
              <w:rPr>
                <w:rFonts w:ascii="Segoe UI" w:hAnsi="Segoe UI" w:cs="Segoe UI"/>
                <w:sz w:val="20"/>
              </w:rPr>
              <w:t>JA.</w:t>
            </w:r>
          </w:p>
        </w:tc>
      </w:tr>
      <w:tr w:rsidR="003536C1" w:rsidRPr="008A4ED1" w14:paraId="2AE4BFDF" w14:textId="77777777" w:rsidTr="000C7048">
        <w:trPr>
          <w:cantSplit/>
          <w:trHeight w:val="64"/>
          <w:tblHeader/>
        </w:trPr>
        <w:tc>
          <w:tcPr>
            <w:tcW w:w="622" w:type="pct"/>
          </w:tcPr>
          <w:p w14:paraId="5211CBEC" w14:textId="77777777" w:rsidR="003536C1" w:rsidRPr="006252A3" w:rsidRDefault="003536C1" w:rsidP="00432EE7">
            <w:pPr>
              <w:pStyle w:val="PMFTableHeading"/>
              <w:rPr>
                <w:rFonts w:ascii="Arial" w:hAnsi="Arial" w:cs="Arial"/>
                <w:b w:val="0"/>
                <w:sz w:val="20"/>
                <w:szCs w:val="20"/>
              </w:rPr>
            </w:pPr>
            <w:r w:rsidRPr="006252A3">
              <w:rPr>
                <w:rFonts w:ascii="Arial" w:hAnsi="Arial" w:cs="Arial"/>
                <w:b w:val="0"/>
                <w:sz w:val="20"/>
                <w:szCs w:val="20"/>
              </w:rPr>
              <w:lastRenderedPageBreak/>
              <w:t>D25</w:t>
            </w:r>
          </w:p>
        </w:tc>
        <w:tc>
          <w:tcPr>
            <w:tcW w:w="4378" w:type="pct"/>
          </w:tcPr>
          <w:p w14:paraId="0FC8F17B" w14:textId="77777777" w:rsidR="003536C1" w:rsidRPr="006252A3" w:rsidRDefault="003536C1" w:rsidP="009D674E">
            <w:pPr>
              <w:autoSpaceDE w:val="0"/>
              <w:autoSpaceDN w:val="0"/>
              <w:rPr>
                <w:rFonts w:ascii="Segoe UI" w:hAnsi="Segoe UI" w:cs="Segoe UI"/>
                <w:sz w:val="20"/>
              </w:rPr>
            </w:pPr>
            <w:r w:rsidRPr="006252A3">
              <w:rPr>
                <w:rFonts w:ascii="Segoe UI" w:hAnsi="Segoe UI" w:cs="Segoe UI"/>
                <w:sz w:val="20"/>
              </w:rPr>
              <w:t xml:space="preserve">Eserve has to call MCA service in order to create policies to the single customer or JAH </w:t>
            </w:r>
          </w:p>
        </w:tc>
      </w:tr>
      <w:tr w:rsidR="003536C1" w:rsidRPr="008A4ED1" w14:paraId="7FC18C9D" w14:textId="77777777" w:rsidTr="000C7048">
        <w:trPr>
          <w:cantSplit/>
          <w:trHeight w:val="64"/>
          <w:tblHeader/>
        </w:trPr>
        <w:tc>
          <w:tcPr>
            <w:tcW w:w="622" w:type="pct"/>
          </w:tcPr>
          <w:p w14:paraId="24A18CBB" w14:textId="77777777" w:rsidR="003536C1" w:rsidRPr="006252A3" w:rsidRDefault="003536C1" w:rsidP="00432EE7">
            <w:pPr>
              <w:pStyle w:val="PMFTableHeading"/>
              <w:rPr>
                <w:rFonts w:ascii="Arial" w:hAnsi="Arial" w:cs="Arial"/>
                <w:b w:val="0"/>
                <w:sz w:val="20"/>
                <w:szCs w:val="20"/>
              </w:rPr>
            </w:pPr>
            <w:r w:rsidRPr="006252A3">
              <w:rPr>
                <w:rFonts w:ascii="Arial" w:hAnsi="Arial" w:cs="Arial"/>
                <w:b w:val="0"/>
                <w:sz w:val="20"/>
                <w:szCs w:val="20"/>
              </w:rPr>
              <w:t>D26</w:t>
            </w:r>
          </w:p>
        </w:tc>
        <w:tc>
          <w:tcPr>
            <w:tcW w:w="4378" w:type="pct"/>
          </w:tcPr>
          <w:p w14:paraId="64A096AE" w14:textId="77777777" w:rsidR="003536C1" w:rsidRPr="006252A3" w:rsidRDefault="003536C1" w:rsidP="009D674E">
            <w:pPr>
              <w:autoSpaceDE w:val="0"/>
              <w:autoSpaceDN w:val="0"/>
              <w:rPr>
                <w:rFonts w:ascii="Segoe UI" w:hAnsi="Segoe UI" w:cs="Segoe UI"/>
                <w:sz w:val="20"/>
              </w:rPr>
            </w:pPr>
            <w:r w:rsidRPr="006252A3">
              <w:rPr>
                <w:rFonts w:ascii="Segoe UI" w:hAnsi="Segoe UI" w:cs="Segoe UI"/>
                <w:sz w:val="20"/>
              </w:rPr>
              <w:t xml:space="preserve">UPS is called by eserve only to update the party,address,contactpoint or party document details </w:t>
            </w:r>
          </w:p>
        </w:tc>
      </w:tr>
      <w:tr w:rsidR="00612507" w:rsidRPr="008A4ED1" w14:paraId="0DDF9570" w14:textId="77777777" w:rsidTr="000C7048">
        <w:trPr>
          <w:cantSplit/>
          <w:trHeight w:val="64"/>
          <w:tblHeader/>
        </w:trPr>
        <w:tc>
          <w:tcPr>
            <w:tcW w:w="622" w:type="pct"/>
          </w:tcPr>
          <w:p w14:paraId="3F3C6975" w14:textId="77777777" w:rsidR="00612507" w:rsidRPr="006252A3" w:rsidRDefault="00612507" w:rsidP="00612507">
            <w:pPr>
              <w:pStyle w:val="PMFTableHeading"/>
              <w:rPr>
                <w:rFonts w:ascii="Arial" w:hAnsi="Arial" w:cs="Arial"/>
                <w:b w:val="0"/>
                <w:sz w:val="20"/>
                <w:szCs w:val="20"/>
              </w:rPr>
            </w:pPr>
            <w:r w:rsidRPr="006252A3">
              <w:rPr>
                <w:rFonts w:ascii="Arial" w:hAnsi="Arial" w:cs="Arial"/>
                <w:b w:val="0"/>
                <w:sz w:val="20"/>
                <w:szCs w:val="20"/>
              </w:rPr>
              <w:t>D27</w:t>
            </w:r>
          </w:p>
        </w:tc>
        <w:tc>
          <w:tcPr>
            <w:tcW w:w="4378" w:type="pct"/>
          </w:tcPr>
          <w:p w14:paraId="0BA68240" w14:textId="77777777" w:rsidR="00612507" w:rsidRPr="006252A3" w:rsidRDefault="00612507" w:rsidP="00612507">
            <w:pPr>
              <w:rPr>
                <w:sz w:val="20"/>
              </w:rPr>
            </w:pPr>
            <w:r w:rsidRPr="006252A3">
              <w:rPr>
                <w:sz w:val="20"/>
              </w:rPr>
              <w:t>If the value of “DocumentFilter” is null, then the value of it will be by default considered as “All” and all the details will be displayed according to the operation.</w:t>
            </w:r>
          </w:p>
        </w:tc>
      </w:tr>
      <w:tr w:rsidR="00612507" w:rsidRPr="008A4ED1" w14:paraId="38040073" w14:textId="77777777" w:rsidTr="000C7048">
        <w:trPr>
          <w:cantSplit/>
          <w:trHeight w:val="64"/>
          <w:tblHeader/>
        </w:trPr>
        <w:tc>
          <w:tcPr>
            <w:tcW w:w="622" w:type="pct"/>
          </w:tcPr>
          <w:p w14:paraId="5574A867" w14:textId="77777777" w:rsidR="00612507" w:rsidRPr="006252A3" w:rsidRDefault="00612507" w:rsidP="00612507">
            <w:pPr>
              <w:pStyle w:val="PMFTableHeading"/>
              <w:rPr>
                <w:rFonts w:ascii="Arial" w:hAnsi="Arial" w:cs="Arial"/>
                <w:b w:val="0"/>
                <w:sz w:val="20"/>
                <w:szCs w:val="20"/>
              </w:rPr>
            </w:pPr>
            <w:r w:rsidRPr="006252A3">
              <w:rPr>
                <w:rFonts w:ascii="Arial" w:hAnsi="Arial" w:cs="Arial"/>
                <w:b w:val="0"/>
                <w:sz w:val="20"/>
                <w:szCs w:val="20"/>
              </w:rPr>
              <w:t>D28</w:t>
            </w:r>
          </w:p>
        </w:tc>
        <w:tc>
          <w:tcPr>
            <w:tcW w:w="4378" w:type="pct"/>
          </w:tcPr>
          <w:p w14:paraId="776D5287" w14:textId="77777777" w:rsidR="00612507" w:rsidRPr="006252A3" w:rsidRDefault="00612507" w:rsidP="00612507">
            <w:pPr>
              <w:rPr>
                <w:sz w:val="20"/>
              </w:rPr>
            </w:pPr>
            <w:r w:rsidRPr="006252A3">
              <w:rPr>
                <w:sz w:val="20"/>
              </w:rPr>
              <w:t>Response WSDL for GetDocumentDetails operation will always return only party basic information and document details based on the values from request for “DocumentFilter”</w:t>
            </w:r>
          </w:p>
        </w:tc>
      </w:tr>
      <w:tr w:rsidR="00ED41D3" w:rsidRPr="008A4ED1" w14:paraId="7479EABE" w14:textId="77777777" w:rsidTr="000C7048">
        <w:trPr>
          <w:cantSplit/>
          <w:trHeight w:val="64"/>
          <w:tblHeader/>
        </w:trPr>
        <w:tc>
          <w:tcPr>
            <w:tcW w:w="622" w:type="pct"/>
          </w:tcPr>
          <w:p w14:paraId="0C921BEA" w14:textId="77777777" w:rsidR="00ED41D3" w:rsidRPr="006252A3" w:rsidRDefault="00ED41D3" w:rsidP="00612507">
            <w:pPr>
              <w:pStyle w:val="PMFTableHeading"/>
              <w:rPr>
                <w:rFonts w:ascii="Arial" w:hAnsi="Arial" w:cs="Arial"/>
                <w:b w:val="0"/>
                <w:sz w:val="20"/>
                <w:szCs w:val="20"/>
              </w:rPr>
            </w:pPr>
            <w:r w:rsidRPr="006252A3">
              <w:rPr>
                <w:rFonts w:ascii="Arial" w:hAnsi="Arial" w:cs="Arial"/>
                <w:b w:val="0"/>
                <w:sz w:val="20"/>
                <w:szCs w:val="20"/>
              </w:rPr>
              <w:t>D29</w:t>
            </w:r>
          </w:p>
        </w:tc>
        <w:tc>
          <w:tcPr>
            <w:tcW w:w="4378" w:type="pct"/>
          </w:tcPr>
          <w:p w14:paraId="5C459535" w14:textId="77777777" w:rsidR="00ED41D3" w:rsidRPr="006252A3" w:rsidRDefault="00ED41D3" w:rsidP="00612507">
            <w:pPr>
              <w:rPr>
                <w:sz w:val="20"/>
              </w:rPr>
            </w:pPr>
            <w:r w:rsidRPr="006252A3">
              <w:rPr>
                <w:sz w:val="20"/>
              </w:rPr>
              <w:t>ManageDocumentDetails is used by Alfresco</w:t>
            </w:r>
          </w:p>
        </w:tc>
      </w:tr>
      <w:tr w:rsidR="00ED41D3" w:rsidRPr="008A4ED1" w14:paraId="596BF46B" w14:textId="77777777" w:rsidTr="000C7048">
        <w:trPr>
          <w:cantSplit/>
          <w:trHeight w:val="64"/>
          <w:tblHeader/>
        </w:trPr>
        <w:tc>
          <w:tcPr>
            <w:tcW w:w="622" w:type="pct"/>
          </w:tcPr>
          <w:p w14:paraId="042F68B9" w14:textId="77777777" w:rsidR="00ED41D3" w:rsidRPr="006252A3" w:rsidRDefault="00ED41D3" w:rsidP="00612507">
            <w:pPr>
              <w:pStyle w:val="PMFTableHeading"/>
              <w:rPr>
                <w:rFonts w:ascii="Arial" w:hAnsi="Arial" w:cs="Arial"/>
                <w:b w:val="0"/>
                <w:sz w:val="20"/>
                <w:szCs w:val="20"/>
              </w:rPr>
            </w:pPr>
            <w:r w:rsidRPr="006252A3">
              <w:rPr>
                <w:rFonts w:ascii="Arial" w:hAnsi="Arial" w:cs="Arial"/>
                <w:b w:val="0"/>
                <w:sz w:val="20"/>
                <w:szCs w:val="20"/>
              </w:rPr>
              <w:t>D30</w:t>
            </w:r>
          </w:p>
        </w:tc>
        <w:tc>
          <w:tcPr>
            <w:tcW w:w="4378" w:type="pct"/>
          </w:tcPr>
          <w:p w14:paraId="29D131B0" w14:textId="77777777" w:rsidR="00841AE6" w:rsidRPr="006252A3" w:rsidRDefault="00ED41D3" w:rsidP="00612507">
            <w:pPr>
              <w:rPr>
                <w:sz w:val="20"/>
              </w:rPr>
            </w:pPr>
            <w:r w:rsidRPr="006252A3">
              <w:rPr>
                <w:sz w:val="20"/>
              </w:rPr>
              <w:t>Update operation is not supported for Documents</w:t>
            </w:r>
            <w:r w:rsidR="002B3548" w:rsidRPr="006252A3">
              <w:rPr>
                <w:sz w:val="20"/>
              </w:rPr>
              <w:t xml:space="preserve"> as updates cannot be done for documents</w:t>
            </w:r>
          </w:p>
        </w:tc>
      </w:tr>
      <w:tr w:rsidR="00841AE6" w:rsidRPr="008A4ED1" w14:paraId="3C9113CF" w14:textId="77777777" w:rsidTr="000C7048">
        <w:trPr>
          <w:cantSplit/>
          <w:trHeight w:val="64"/>
          <w:tblHeader/>
        </w:trPr>
        <w:tc>
          <w:tcPr>
            <w:tcW w:w="622" w:type="pct"/>
          </w:tcPr>
          <w:p w14:paraId="1D8C91A7" w14:textId="77777777" w:rsidR="00841AE6" w:rsidRPr="006252A3" w:rsidRDefault="00841AE6" w:rsidP="00612507">
            <w:pPr>
              <w:pStyle w:val="PMFTableHeading"/>
              <w:rPr>
                <w:rFonts w:ascii="Arial" w:hAnsi="Arial" w:cs="Arial"/>
                <w:b w:val="0"/>
                <w:sz w:val="20"/>
                <w:szCs w:val="20"/>
              </w:rPr>
            </w:pPr>
            <w:r w:rsidRPr="006252A3">
              <w:rPr>
                <w:rFonts w:ascii="Arial" w:hAnsi="Arial" w:cs="Arial"/>
                <w:b w:val="0"/>
                <w:sz w:val="20"/>
                <w:szCs w:val="20"/>
              </w:rPr>
              <w:t>D31</w:t>
            </w:r>
          </w:p>
        </w:tc>
        <w:tc>
          <w:tcPr>
            <w:tcW w:w="4378" w:type="pct"/>
          </w:tcPr>
          <w:p w14:paraId="34BC72E9" w14:textId="77777777" w:rsidR="00841AE6" w:rsidRPr="006252A3" w:rsidRDefault="00841AE6" w:rsidP="00612507">
            <w:pPr>
              <w:rPr>
                <w:sz w:val="20"/>
              </w:rPr>
            </w:pPr>
            <w:r w:rsidRPr="006252A3">
              <w:rPr>
                <w:sz w:val="20"/>
              </w:rPr>
              <w:t>Operations on document details is to be done only through ManageDocumentDetails</w:t>
            </w:r>
          </w:p>
        </w:tc>
      </w:tr>
      <w:tr w:rsidR="00841AE6" w:rsidRPr="008A4ED1" w14:paraId="7B687BD5" w14:textId="77777777" w:rsidTr="000C7048">
        <w:trPr>
          <w:cantSplit/>
          <w:trHeight w:val="64"/>
          <w:tblHeader/>
        </w:trPr>
        <w:tc>
          <w:tcPr>
            <w:tcW w:w="622" w:type="pct"/>
          </w:tcPr>
          <w:p w14:paraId="24B1CAC3" w14:textId="77777777" w:rsidR="00841AE6" w:rsidRPr="006252A3" w:rsidRDefault="00841AE6" w:rsidP="00612507">
            <w:pPr>
              <w:pStyle w:val="PMFTableHeading"/>
              <w:rPr>
                <w:rFonts w:ascii="Arial" w:hAnsi="Arial" w:cs="Arial"/>
                <w:b w:val="0"/>
                <w:sz w:val="20"/>
                <w:szCs w:val="20"/>
              </w:rPr>
            </w:pPr>
            <w:r w:rsidRPr="006252A3">
              <w:rPr>
                <w:rFonts w:ascii="Arial" w:hAnsi="Arial" w:cs="Arial"/>
                <w:b w:val="0"/>
                <w:sz w:val="20"/>
                <w:szCs w:val="20"/>
              </w:rPr>
              <w:t>D32</w:t>
            </w:r>
          </w:p>
        </w:tc>
        <w:tc>
          <w:tcPr>
            <w:tcW w:w="4378" w:type="pct"/>
          </w:tcPr>
          <w:p w14:paraId="53BC5728" w14:textId="77777777" w:rsidR="00841AE6" w:rsidRPr="006252A3" w:rsidRDefault="00841AE6" w:rsidP="00612507">
            <w:pPr>
              <w:rPr>
                <w:sz w:val="20"/>
              </w:rPr>
            </w:pPr>
            <w:r w:rsidRPr="006252A3">
              <w:rPr>
                <w:sz w:val="20"/>
              </w:rPr>
              <w:t>GetDocumentDetails service and GetPartyService will return only inbound documents</w:t>
            </w:r>
          </w:p>
        </w:tc>
      </w:tr>
      <w:tr w:rsidR="00841AE6" w:rsidRPr="008A4ED1" w14:paraId="5958FB50" w14:textId="77777777" w:rsidTr="000C7048">
        <w:trPr>
          <w:cantSplit/>
          <w:trHeight w:val="64"/>
          <w:tblHeader/>
        </w:trPr>
        <w:tc>
          <w:tcPr>
            <w:tcW w:w="622" w:type="pct"/>
          </w:tcPr>
          <w:p w14:paraId="7263A691" w14:textId="77777777" w:rsidR="00841AE6" w:rsidRPr="006252A3" w:rsidRDefault="00841AE6" w:rsidP="00612507">
            <w:pPr>
              <w:pStyle w:val="PMFTableHeading"/>
              <w:rPr>
                <w:rFonts w:ascii="Arial" w:hAnsi="Arial" w:cs="Arial"/>
                <w:b w:val="0"/>
                <w:sz w:val="20"/>
                <w:szCs w:val="20"/>
              </w:rPr>
            </w:pPr>
            <w:r w:rsidRPr="006252A3">
              <w:rPr>
                <w:rFonts w:ascii="Arial" w:hAnsi="Arial" w:cs="Arial"/>
                <w:b w:val="0"/>
                <w:sz w:val="20"/>
                <w:szCs w:val="20"/>
              </w:rPr>
              <w:t>D33</w:t>
            </w:r>
          </w:p>
        </w:tc>
        <w:tc>
          <w:tcPr>
            <w:tcW w:w="4378" w:type="pct"/>
          </w:tcPr>
          <w:p w14:paraId="73FA032E" w14:textId="77777777" w:rsidR="006252A3" w:rsidRPr="006252A3" w:rsidRDefault="00841AE6" w:rsidP="00612507">
            <w:pPr>
              <w:rPr>
                <w:sz w:val="20"/>
              </w:rPr>
            </w:pPr>
            <w:r w:rsidRPr="006252A3">
              <w:rPr>
                <w:sz w:val="20"/>
              </w:rPr>
              <w:t>DocumentID is unique at all the 3 level ( Party,Contract,CustomerAccount)</w:t>
            </w:r>
          </w:p>
        </w:tc>
      </w:tr>
      <w:tr w:rsidR="006252A3" w:rsidRPr="008A4ED1" w14:paraId="077ADF71" w14:textId="77777777" w:rsidTr="000C7048">
        <w:trPr>
          <w:cantSplit/>
          <w:trHeight w:val="64"/>
          <w:tblHeader/>
        </w:trPr>
        <w:tc>
          <w:tcPr>
            <w:tcW w:w="622" w:type="pct"/>
          </w:tcPr>
          <w:p w14:paraId="45AE12CA" w14:textId="77777777" w:rsidR="006252A3" w:rsidRPr="00CD39E1" w:rsidRDefault="006252A3" w:rsidP="00612507">
            <w:pPr>
              <w:pStyle w:val="PMFTableHeading"/>
              <w:rPr>
                <w:rFonts w:ascii="Arial" w:hAnsi="Arial" w:cs="Arial"/>
                <w:b w:val="0"/>
                <w:sz w:val="20"/>
                <w:szCs w:val="20"/>
              </w:rPr>
            </w:pPr>
            <w:r w:rsidRPr="00CD39E1">
              <w:rPr>
                <w:rFonts w:ascii="Arial" w:hAnsi="Arial" w:cs="Arial"/>
                <w:b w:val="0"/>
                <w:sz w:val="20"/>
                <w:szCs w:val="20"/>
              </w:rPr>
              <w:t>D34</w:t>
            </w:r>
          </w:p>
        </w:tc>
        <w:tc>
          <w:tcPr>
            <w:tcW w:w="4378" w:type="pct"/>
          </w:tcPr>
          <w:p w14:paraId="4213AA59" w14:textId="77777777" w:rsidR="006252A3" w:rsidRPr="00CD39E1" w:rsidRDefault="006252A3" w:rsidP="00612507">
            <w:pPr>
              <w:rPr>
                <w:sz w:val="20"/>
              </w:rPr>
            </w:pPr>
            <w:r w:rsidRPr="00CD39E1">
              <w:rPr>
                <w:sz w:val="20"/>
              </w:rPr>
              <w:t xml:space="preserve">CreatePartyService is used along with </w:t>
            </w:r>
            <w:r w:rsidR="00AD69BD" w:rsidRPr="00CD39E1">
              <w:rPr>
                <w:sz w:val="20"/>
              </w:rPr>
              <w:t xml:space="preserve">existing </w:t>
            </w:r>
            <w:r w:rsidRPr="00CD39E1">
              <w:rPr>
                <w:sz w:val="20"/>
              </w:rPr>
              <w:t>“MDMPartyID” to insert a prospect for an existing partner prospect.</w:t>
            </w:r>
          </w:p>
        </w:tc>
      </w:tr>
      <w:tr w:rsidR="006252A3" w:rsidRPr="008A4ED1" w14:paraId="7A8403C4" w14:textId="77777777" w:rsidTr="000C7048">
        <w:trPr>
          <w:cantSplit/>
          <w:trHeight w:val="64"/>
          <w:tblHeader/>
        </w:trPr>
        <w:tc>
          <w:tcPr>
            <w:tcW w:w="622" w:type="pct"/>
          </w:tcPr>
          <w:p w14:paraId="0FDAB3FE" w14:textId="77777777" w:rsidR="006252A3" w:rsidRPr="00CD39E1" w:rsidRDefault="006252A3" w:rsidP="00612507">
            <w:pPr>
              <w:pStyle w:val="PMFTableHeading"/>
              <w:rPr>
                <w:rFonts w:ascii="Arial" w:hAnsi="Arial" w:cs="Arial"/>
                <w:b w:val="0"/>
                <w:sz w:val="20"/>
                <w:szCs w:val="20"/>
              </w:rPr>
            </w:pPr>
            <w:r w:rsidRPr="00CD39E1">
              <w:rPr>
                <w:rFonts w:ascii="Arial" w:hAnsi="Arial" w:cs="Arial"/>
                <w:b w:val="0"/>
                <w:sz w:val="20"/>
                <w:szCs w:val="20"/>
              </w:rPr>
              <w:t>D35</w:t>
            </w:r>
          </w:p>
        </w:tc>
        <w:tc>
          <w:tcPr>
            <w:tcW w:w="4378" w:type="pct"/>
          </w:tcPr>
          <w:p w14:paraId="5437C4C1" w14:textId="77777777" w:rsidR="006252A3" w:rsidRPr="00CD39E1" w:rsidRDefault="00AD69BD" w:rsidP="00612507">
            <w:pPr>
              <w:rPr>
                <w:sz w:val="20"/>
              </w:rPr>
            </w:pPr>
            <w:r w:rsidRPr="00CD39E1">
              <w:rPr>
                <w:sz w:val="20"/>
              </w:rPr>
              <w:t>There is no differentiation between AffinityPartner prospect and e-serve prospect in MDM HUB</w:t>
            </w:r>
          </w:p>
        </w:tc>
      </w:tr>
      <w:tr w:rsidR="00CD39E1" w:rsidRPr="008A4ED1" w14:paraId="7A33A7CC" w14:textId="77777777" w:rsidTr="000C7048">
        <w:trPr>
          <w:cantSplit/>
          <w:trHeight w:val="64"/>
          <w:tblHeader/>
        </w:trPr>
        <w:tc>
          <w:tcPr>
            <w:tcW w:w="622" w:type="pct"/>
          </w:tcPr>
          <w:p w14:paraId="3591665F" w14:textId="77777777" w:rsidR="00CD39E1" w:rsidRPr="00616073" w:rsidRDefault="00CD39E1" w:rsidP="00612507">
            <w:pPr>
              <w:pStyle w:val="PMFTableHeading"/>
              <w:rPr>
                <w:rFonts w:ascii="Arial" w:hAnsi="Arial" w:cs="Arial"/>
                <w:b w:val="0"/>
                <w:sz w:val="20"/>
                <w:szCs w:val="20"/>
              </w:rPr>
            </w:pPr>
            <w:r w:rsidRPr="00616073">
              <w:rPr>
                <w:rFonts w:ascii="Arial" w:hAnsi="Arial" w:cs="Arial"/>
                <w:b w:val="0"/>
                <w:sz w:val="20"/>
                <w:szCs w:val="20"/>
              </w:rPr>
              <w:t>D36</w:t>
            </w:r>
          </w:p>
        </w:tc>
        <w:tc>
          <w:tcPr>
            <w:tcW w:w="4378" w:type="pct"/>
          </w:tcPr>
          <w:p w14:paraId="26112135" w14:textId="77777777" w:rsidR="00CD39E1" w:rsidRPr="00616073" w:rsidRDefault="00CD39E1" w:rsidP="00612507">
            <w:pPr>
              <w:rPr>
                <w:sz w:val="20"/>
              </w:rPr>
            </w:pPr>
            <w:r w:rsidRPr="00616073">
              <w:rPr>
                <w:sz w:val="20"/>
              </w:rPr>
              <w:t>When Affinity Partner prospect is made e-serve prospect using CreatePartyService, then all its related customer, address and contactpoint details are updated(over-ridded)</w:t>
            </w:r>
          </w:p>
        </w:tc>
      </w:tr>
      <w:tr w:rsidR="00352FE4" w:rsidRPr="008A4ED1" w14:paraId="2BD2BC8C" w14:textId="77777777" w:rsidTr="000C7048">
        <w:trPr>
          <w:cantSplit/>
          <w:trHeight w:val="64"/>
          <w:tblHeader/>
        </w:trPr>
        <w:tc>
          <w:tcPr>
            <w:tcW w:w="622" w:type="pct"/>
          </w:tcPr>
          <w:p w14:paraId="2AB92A22" w14:textId="77777777" w:rsidR="00352FE4" w:rsidRPr="00616073" w:rsidRDefault="00352FE4" w:rsidP="00612507">
            <w:pPr>
              <w:pStyle w:val="PMFTableHeading"/>
              <w:rPr>
                <w:rFonts w:ascii="Arial" w:hAnsi="Arial" w:cs="Arial"/>
                <w:b w:val="0"/>
                <w:bCs/>
                <w:sz w:val="20"/>
                <w:szCs w:val="20"/>
                <w:lang w:val="en-US" w:eastAsia="en-US"/>
              </w:rPr>
            </w:pPr>
            <w:r w:rsidRPr="00616073">
              <w:rPr>
                <w:rFonts w:ascii="Arial" w:hAnsi="Arial" w:cs="Arial"/>
                <w:b w:val="0"/>
                <w:bCs/>
                <w:sz w:val="20"/>
                <w:szCs w:val="20"/>
                <w:lang w:val="en-US" w:eastAsia="en-US"/>
              </w:rPr>
              <w:t>D37</w:t>
            </w:r>
          </w:p>
        </w:tc>
        <w:tc>
          <w:tcPr>
            <w:tcW w:w="4378" w:type="pct"/>
          </w:tcPr>
          <w:p w14:paraId="1C9218EB" w14:textId="77777777" w:rsidR="00352FE4" w:rsidRPr="00616073" w:rsidRDefault="00352FE4" w:rsidP="00352FE4">
            <w:pPr>
              <w:jc w:val="left"/>
              <w:rPr>
                <w:sz w:val="20"/>
              </w:rPr>
            </w:pPr>
            <w:r w:rsidRPr="00616073">
              <w:rPr>
                <w:sz w:val="20"/>
              </w:rPr>
              <w:t xml:space="preserve">CPS will create new MDM party if there is no MDM Party ID passed in the request WSDL, otherwise CPS will update the existing record </w:t>
            </w:r>
          </w:p>
        </w:tc>
      </w:tr>
      <w:tr w:rsidR="00352FE4" w:rsidRPr="008A4ED1" w14:paraId="27F1206D" w14:textId="77777777" w:rsidTr="000C7048">
        <w:trPr>
          <w:cantSplit/>
          <w:trHeight w:val="64"/>
          <w:tblHeader/>
        </w:trPr>
        <w:tc>
          <w:tcPr>
            <w:tcW w:w="622" w:type="pct"/>
          </w:tcPr>
          <w:p w14:paraId="4E982425" w14:textId="77777777" w:rsidR="00352FE4" w:rsidRPr="00616073" w:rsidRDefault="00352FE4" w:rsidP="00612507">
            <w:pPr>
              <w:pStyle w:val="PMFTableHeading"/>
              <w:rPr>
                <w:rFonts w:ascii="Arial" w:hAnsi="Arial" w:cs="Arial"/>
                <w:b w:val="0"/>
                <w:bCs/>
                <w:sz w:val="20"/>
                <w:szCs w:val="20"/>
                <w:lang w:val="en-US" w:eastAsia="en-US"/>
              </w:rPr>
            </w:pPr>
            <w:r w:rsidRPr="00616073">
              <w:rPr>
                <w:rFonts w:ascii="Arial" w:hAnsi="Arial" w:cs="Arial"/>
                <w:b w:val="0"/>
                <w:bCs/>
                <w:sz w:val="20"/>
                <w:szCs w:val="20"/>
                <w:lang w:val="en-US" w:eastAsia="en-US"/>
              </w:rPr>
              <w:t>D38</w:t>
            </w:r>
          </w:p>
        </w:tc>
        <w:tc>
          <w:tcPr>
            <w:tcW w:w="4378" w:type="pct"/>
          </w:tcPr>
          <w:p w14:paraId="3DAF7EC0" w14:textId="77777777" w:rsidR="00352FE4" w:rsidRPr="00616073" w:rsidRDefault="00352FE4" w:rsidP="00352FE4">
            <w:pPr>
              <w:jc w:val="left"/>
              <w:rPr>
                <w:sz w:val="20"/>
              </w:rPr>
            </w:pPr>
            <w:r w:rsidRPr="00616073">
              <w:rPr>
                <w:sz w:val="20"/>
              </w:rPr>
              <w:t>The logic of whether to call CPS with an MDM Party ID or leave it blank will be determined by eServe</w:t>
            </w:r>
          </w:p>
          <w:p w14:paraId="109E6764" w14:textId="77777777" w:rsidR="00352FE4" w:rsidRPr="00616073" w:rsidRDefault="00352FE4" w:rsidP="00612507">
            <w:pPr>
              <w:rPr>
                <w:sz w:val="20"/>
              </w:rPr>
            </w:pPr>
          </w:p>
        </w:tc>
      </w:tr>
      <w:tr w:rsidR="00616073" w:rsidRPr="008A4ED1" w14:paraId="31F930D5" w14:textId="77777777" w:rsidTr="000C7048">
        <w:trPr>
          <w:cantSplit/>
          <w:trHeight w:val="64"/>
          <w:tblHeader/>
        </w:trPr>
        <w:tc>
          <w:tcPr>
            <w:tcW w:w="622" w:type="pct"/>
          </w:tcPr>
          <w:p w14:paraId="6875B8CE" w14:textId="77777777" w:rsidR="00616073" w:rsidRPr="00074598" w:rsidRDefault="00616073" w:rsidP="00612507">
            <w:pPr>
              <w:pStyle w:val="PMFTableHeading"/>
              <w:rPr>
                <w:rFonts w:ascii="Arial" w:hAnsi="Arial" w:cs="Arial"/>
                <w:b w:val="0"/>
                <w:bCs/>
                <w:sz w:val="20"/>
                <w:szCs w:val="20"/>
                <w:lang w:val="en-US" w:eastAsia="en-US"/>
              </w:rPr>
            </w:pPr>
            <w:r w:rsidRPr="00074598">
              <w:rPr>
                <w:rFonts w:ascii="Arial" w:hAnsi="Arial" w:cs="Arial"/>
                <w:b w:val="0"/>
                <w:bCs/>
                <w:sz w:val="20"/>
                <w:szCs w:val="20"/>
                <w:lang w:val="en-US" w:eastAsia="en-US"/>
              </w:rPr>
              <w:t>D39</w:t>
            </w:r>
          </w:p>
        </w:tc>
        <w:tc>
          <w:tcPr>
            <w:tcW w:w="4378" w:type="pct"/>
          </w:tcPr>
          <w:p w14:paraId="073FB46B" w14:textId="77777777" w:rsidR="00616073" w:rsidRPr="00074598" w:rsidRDefault="00616073" w:rsidP="00352FE4">
            <w:pPr>
              <w:jc w:val="left"/>
              <w:rPr>
                <w:sz w:val="20"/>
              </w:rPr>
            </w:pPr>
            <w:r w:rsidRPr="00074598">
              <w:rPr>
                <w:sz w:val="20"/>
              </w:rPr>
              <w:t xml:space="preserve">Partner option code is removed from Manage customer account Service </w:t>
            </w:r>
          </w:p>
        </w:tc>
      </w:tr>
      <w:tr w:rsidR="001A2E52" w:rsidRPr="008A4ED1" w14:paraId="1C4051F3" w14:textId="77777777" w:rsidTr="000C7048">
        <w:trPr>
          <w:cantSplit/>
          <w:trHeight w:val="64"/>
          <w:tblHeader/>
        </w:trPr>
        <w:tc>
          <w:tcPr>
            <w:tcW w:w="622" w:type="pct"/>
          </w:tcPr>
          <w:p w14:paraId="3FD32B8D" w14:textId="77777777" w:rsidR="001A2E52" w:rsidRPr="00074598" w:rsidRDefault="001A2E52" w:rsidP="00612507">
            <w:pPr>
              <w:pStyle w:val="PMFTableHeading"/>
              <w:rPr>
                <w:rFonts w:ascii="Arial" w:hAnsi="Arial" w:cs="Arial"/>
                <w:b w:val="0"/>
                <w:bCs/>
                <w:sz w:val="20"/>
                <w:szCs w:val="20"/>
                <w:lang w:val="en-US" w:eastAsia="en-US"/>
              </w:rPr>
            </w:pPr>
            <w:r w:rsidRPr="00074598">
              <w:rPr>
                <w:rFonts w:ascii="Arial" w:hAnsi="Arial" w:cs="Arial"/>
                <w:b w:val="0"/>
                <w:bCs/>
                <w:sz w:val="20"/>
                <w:szCs w:val="20"/>
                <w:lang w:val="en-US" w:eastAsia="en-US"/>
              </w:rPr>
              <w:t>D40</w:t>
            </w:r>
          </w:p>
        </w:tc>
        <w:tc>
          <w:tcPr>
            <w:tcW w:w="4378" w:type="pct"/>
          </w:tcPr>
          <w:p w14:paraId="233AA7B3" w14:textId="77777777" w:rsidR="001A2E52" w:rsidRPr="00074598" w:rsidRDefault="001A2E52" w:rsidP="00352FE4">
            <w:pPr>
              <w:jc w:val="left"/>
              <w:rPr>
                <w:sz w:val="20"/>
              </w:rPr>
            </w:pPr>
            <w:r w:rsidRPr="00074598">
              <w:rPr>
                <w:rFonts w:ascii="Segoe UI" w:hAnsi="Segoe UI" w:cs="Segoe UI"/>
                <w:sz w:val="20"/>
              </w:rPr>
              <w:t>Response WSDL for SearchPartyDetails Will only return matching Ensura customers (i.e. party records that have an active contract) if SearchMode value from request is “CustomersOnly”</w:t>
            </w:r>
          </w:p>
        </w:tc>
      </w:tr>
      <w:tr w:rsidR="001A2E52" w:rsidRPr="008A4ED1" w14:paraId="7781A2EA" w14:textId="77777777" w:rsidTr="000C7048">
        <w:trPr>
          <w:cantSplit/>
          <w:trHeight w:val="64"/>
          <w:tblHeader/>
        </w:trPr>
        <w:tc>
          <w:tcPr>
            <w:tcW w:w="622" w:type="pct"/>
          </w:tcPr>
          <w:p w14:paraId="6A949B89" w14:textId="77777777" w:rsidR="001A2E52" w:rsidRPr="00074598" w:rsidRDefault="001A2E52" w:rsidP="00612507">
            <w:pPr>
              <w:pStyle w:val="PMFTableHeading"/>
              <w:rPr>
                <w:rFonts w:ascii="Arial" w:hAnsi="Arial" w:cs="Arial"/>
                <w:b w:val="0"/>
                <w:bCs/>
                <w:sz w:val="20"/>
                <w:szCs w:val="20"/>
                <w:lang w:val="en-US" w:eastAsia="en-US"/>
              </w:rPr>
            </w:pPr>
            <w:r w:rsidRPr="00074598">
              <w:rPr>
                <w:rFonts w:ascii="Arial" w:hAnsi="Arial" w:cs="Arial"/>
                <w:b w:val="0"/>
                <w:bCs/>
                <w:sz w:val="20"/>
                <w:szCs w:val="20"/>
                <w:lang w:val="en-US" w:eastAsia="en-US"/>
              </w:rPr>
              <w:t>D41</w:t>
            </w:r>
          </w:p>
        </w:tc>
        <w:tc>
          <w:tcPr>
            <w:tcW w:w="4378" w:type="pct"/>
          </w:tcPr>
          <w:p w14:paraId="621FC2D0" w14:textId="77777777" w:rsidR="001A2E52" w:rsidRPr="00074598" w:rsidRDefault="001A2E52" w:rsidP="00352FE4">
            <w:pPr>
              <w:jc w:val="left"/>
              <w:rPr>
                <w:rFonts w:ascii="Segoe UI" w:hAnsi="Segoe UI" w:cs="Segoe UI"/>
                <w:sz w:val="20"/>
              </w:rPr>
            </w:pPr>
            <w:r w:rsidRPr="00074598">
              <w:rPr>
                <w:rFonts w:ascii="Segoe UI" w:hAnsi="Segoe UI" w:cs="Segoe UI"/>
                <w:sz w:val="20"/>
              </w:rPr>
              <w:t>Response WSDL for SearchPartyDetails Will only return matching prospects (i.e. AP party records) if SearchMode value from request is “ProspectsOnly”</w:t>
            </w:r>
          </w:p>
        </w:tc>
      </w:tr>
      <w:tr w:rsidR="001A2E52" w:rsidRPr="008A4ED1" w14:paraId="486EB0B9" w14:textId="77777777" w:rsidTr="000C7048">
        <w:trPr>
          <w:cantSplit/>
          <w:trHeight w:val="64"/>
          <w:tblHeader/>
        </w:trPr>
        <w:tc>
          <w:tcPr>
            <w:tcW w:w="622" w:type="pct"/>
          </w:tcPr>
          <w:p w14:paraId="4353E6CA" w14:textId="77777777" w:rsidR="001A2E52" w:rsidRPr="00074598" w:rsidRDefault="001A2E52" w:rsidP="00612507">
            <w:pPr>
              <w:pStyle w:val="PMFTableHeading"/>
              <w:rPr>
                <w:rFonts w:ascii="Arial" w:hAnsi="Arial" w:cs="Arial"/>
                <w:b w:val="0"/>
                <w:bCs/>
                <w:sz w:val="20"/>
                <w:szCs w:val="20"/>
                <w:lang w:val="en-US" w:eastAsia="en-US"/>
              </w:rPr>
            </w:pPr>
            <w:r w:rsidRPr="00074598">
              <w:rPr>
                <w:rFonts w:ascii="Arial" w:hAnsi="Arial" w:cs="Arial"/>
                <w:b w:val="0"/>
                <w:bCs/>
                <w:sz w:val="20"/>
                <w:szCs w:val="20"/>
                <w:lang w:val="en-US" w:eastAsia="en-US"/>
              </w:rPr>
              <w:t>D42</w:t>
            </w:r>
          </w:p>
        </w:tc>
        <w:tc>
          <w:tcPr>
            <w:tcW w:w="4378" w:type="pct"/>
          </w:tcPr>
          <w:p w14:paraId="04C9AFEC" w14:textId="77777777" w:rsidR="001A2E52" w:rsidRPr="00074598" w:rsidRDefault="001A2E52" w:rsidP="00352FE4">
            <w:pPr>
              <w:jc w:val="left"/>
              <w:rPr>
                <w:rFonts w:ascii="Segoe UI" w:hAnsi="Segoe UI" w:cs="Segoe UI"/>
                <w:sz w:val="20"/>
              </w:rPr>
            </w:pPr>
            <w:r w:rsidRPr="00074598">
              <w:rPr>
                <w:rFonts w:ascii="Segoe UI" w:hAnsi="Segoe UI" w:cs="Segoe UI"/>
                <w:sz w:val="20"/>
              </w:rPr>
              <w:t>Response WSDL for SearchPartyDetails Will return both matching Ensura customers  and AP prospects (i.e. party records that have an active contract and AP party records) if SearchMode value from request is “All”</w:t>
            </w:r>
          </w:p>
        </w:tc>
      </w:tr>
      <w:tr w:rsidR="00E93763" w:rsidRPr="008A4ED1" w14:paraId="37EAF285" w14:textId="77777777" w:rsidTr="000C7048">
        <w:trPr>
          <w:cantSplit/>
          <w:trHeight w:val="64"/>
          <w:tblHeader/>
        </w:trPr>
        <w:tc>
          <w:tcPr>
            <w:tcW w:w="622" w:type="pct"/>
          </w:tcPr>
          <w:p w14:paraId="597E87B1" w14:textId="77777777" w:rsidR="00E93763" w:rsidRPr="008614DB" w:rsidRDefault="00E93763" w:rsidP="00612507">
            <w:pPr>
              <w:pStyle w:val="PMFTableHeading"/>
              <w:rPr>
                <w:rFonts w:ascii="Arial" w:hAnsi="Arial" w:cs="Arial"/>
                <w:b w:val="0"/>
                <w:bCs/>
                <w:sz w:val="20"/>
                <w:szCs w:val="20"/>
                <w:lang w:val="en-US" w:eastAsia="en-US"/>
              </w:rPr>
            </w:pPr>
            <w:r w:rsidRPr="008614DB">
              <w:rPr>
                <w:rFonts w:ascii="Arial" w:hAnsi="Arial" w:cs="Arial"/>
                <w:b w:val="0"/>
                <w:bCs/>
                <w:sz w:val="20"/>
                <w:szCs w:val="20"/>
                <w:lang w:val="en-US" w:eastAsia="en-US"/>
              </w:rPr>
              <w:t>D43</w:t>
            </w:r>
          </w:p>
        </w:tc>
        <w:tc>
          <w:tcPr>
            <w:tcW w:w="4378" w:type="pct"/>
          </w:tcPr>
          <w:p w14:paraId="66286D03" w14:textId="77777777" w:rsidR="00E93763" w:rsidRPr="008614DB" w:rsidRDefault="00E93763" w:rsidP="00352FE4">
            <w:pPr>
              <w:jc w:val="left"/>
              <w:rPr>
                <w:rFonts w:ascii="Segoe UI" w:hAnsi="Segoe UI" w:cs="Segoe UI"/>
                <w:sz w:val="20"/>
              </w:rPr>
            </w:pPr>
            <w:r w:rsidRPr="008614DB">
              <w:rPr>
                <w:rFonts w:ascii="Segoe UI" w:hAnsi="Segoe UI" w:cs="Segoe UI"/>
                <w:sz w:val="20"/>
              </w:rPr>
              <w:t>Pega has to restrict changes to Postcdoe/DPS/FlatNo/BuildingNo/FirstName/LastName else MCA service will update all the details received from Pega.</w:t>
            </w:r>
          </w:p>
        </w:tc>
      </w:tr>
      <w:tr w:rsidR="00FE5558" w:rsidRPr="008A4ED1" w14:paraId="46A44B50" w14:textId="77777777" w:rsidTr="000C7048">
        <w:trPr>
          <w:cantSplit/>
          <w:trHeight w:val="64"/>
          <w:tblHeader/>
        </w:trPr>
        <w:tc>
          <w:tcPr>
            <w:tcW w:w="622" w:type="pct"/>
          </w:tcPr>
          <w:p w14:paraId="4B669768" w14:textId="77777777" w:rsidR="00FE5558" w:rsidRPr="008614DB" w:rsidRDefault="00FE5558" w:rsidP="00612507">
            <w:pPr>
              <w:pStyle w:val="PMFTableHeading"/>
              <w:rPr>
                <w:rFonts w:ascii="Arial" w:hAnsi="Arial" w:cs="Arial"/>
                <w:b w:val="0"/>
                <w:bCs/>
                <w:sz w:val="20"/>
                <w:szCs w:val="20"/>
                <w:lang w:val="en-US" w:eastAsia="en-US"/>
              </w:rPr>
            </w:pPr>
            <w:commentRangeStart w:id="62"/>
            <w:r w:rsidRPr="008614DB">
              <w:rPr>
                <w:rFonts w:ascii="Arial" w:hAnsi="Arial" w:cs="Arial"/>
                <w:b w:val="0"/>
                <w:bCs/>
                <w:sz w:val="20"/>
                <w:szCs w:val="20"/>
                <w:lang w:val="en-US" w:eastAsia="en-US"/>
              </w:rPr>
              <w:t>D44</w:t>
            </w:r>
            <w:commentRangeEnd w:id="62"/>
            <w:r w:rsidR="00A84171" w:rsidRPr="008614DB">
              <w:rPr>
                <w:rStyle w:val="CommentReference"/>
                <w:rFonts w:ascii="Arial" w:hAnsi="Arial" w:cs="Arial"/>
                <w:b w:val="0"/>
                <w:bCs/>
                <w:lang w:val="en-US" w:eastAsia="en-US"/>
              </w:rPr>
              <w:commentReference w:id="62"/>
            </w:r>
          </w:p>
        </w:tc>
        <w:tc>
          <w:tcPr>
            <w:tcW w:w="4378" w:type="pct"/>
          </w:tcPr>
          <w:p w14:paraId="39CB4860" w14:textId="77777777" w:rsidR="00FE5558" w:rsidRPr="008614DB" w:rsidRDefault="00FE5558" w:rsidP="00352FE4">
            <w:pPr>
              <w:jc w:val="left"/>
              <w:rPr>
                <w:rFonts w:ascii="Segoe UI" w:hAnsi="Segoe UI" w:cs="Segoe UI"/>
                <w:sz w:val="20"/>
              </w:rPr>
            </w:pPr>
            <w:r w:rsidRPr="008614DB">
              <w:rPr>
                <w:rFonts w:ascii="Segoe UI" w:hAnsi="Segoe UI" w:cs="Segoe UI"/>
                <w:sz w:val="20"/>
              </w:rPr>
              <w:t>CTI always makes search for customer/prospect details with search mode as “All”</w:t>
            </w:r>
          </w:p>
        </w:tc>
      </w:tr>
      <w:tr w:rsidR="00FE5558" w:rsidRPr="008A4ED1" w14:paraId="5ED8F66F" w14:textId="77777777" w:rsidTr="000C7048">
        <w:trPr>
          <w:cantSplit/>
          <w:trHeight w:val="64"/>
          <w:tblHeader/>
        </w:trPr>
        <w:tc>
          <w:tcPr>
            <w:tcW w:w="622" w:type="pct"/>
          </w:tcPr>
          <w:p w14:paraId="27EA1DFF" w14:textId="77777777" w:rsidR="00FE5558" w:rsidRPr="008614DB" w:rsidRDefault="00FE5558" w:rsidP="00612507">
            <w:pPr>
              <w:pStyle w:val="PMFTableHeading"/>
              <w:rPr>
                <w:rFonts w:ascii="Arial" w:hAnsi="Arial" w:cs="Arial"/>
                <w:b w:val="0"/>
                <w:bCs/>
                <w:sz w:val="20"/>
                <w:szCs w:val="20"/>
                <w:lang w:val="en-US" w:eastAsia="en-US"/>
              </w:rPr>
            </w:pPr>
            <w:commentRangeStart w:id="63"/>
            <w:r w:rsidRPr="008614DB">
              <w:rPr>
                <w:rFonts w:ascii="Arial" w:hAnsi="Arial" w:cs="Arial"/>
                <w:b w:val="0"/>
                <w:bCs/>
                <w:sz w:val="20"/>
                <w:szCs w:val="20"/>
                <w:lang w:val="en-US" w:eastAsia="en-US"/>
              </w:rPr>
              <w:t>D45</w:t>
            </w:r>
            <w:commentRangeEnd w:id="63"/>
            <w:r w:rsidR="00A84171" w:rsidRPr="008614DB">
              <w:rPr>
                <w:rStyle w:val="CommentReference"/>
                <w:rFonts w:ascii="Arial" w:hAnsi="Arial" w:cs="Arial"/>
                <w:b w:val="0"/>
                <w:bCs/>
                <w:lang w:val="en-US" w:eastAsia="en-US"/>
              </w:rPr>
              <w:commentReference w:id="63"/>
            </w:r>
          </w:p>
        </w:tc>
        <w:tc>
          <w:tcPr>
            <w:tcW w:w="4378" w:type="pct"/>
          </w:tcPr>
          <w:p w14:paraId="5B8D829F" w14:textId="77777777" w:rsidR="00FE5558" w:rsidRPr="008614DB" w:rsidRDefault="00FE5558" w:rsidP="00352FE4">
            <w:pPr>
              <w:jc w:val="left"/>
              <w:rPr>
                <w:rFonts w:ascii="Segoe UI" w:hAnsi="Segoe UI" w:cs="Segoe UI"/>
                <w:sz w:val="20"/>
              </w:rPr>
            </w:pPr>
            <w:r w:rsidRPr="008614DB">
              <w:rPr>
                <w:rFonts w:ascii="Segoe UI" w:hAnsi="Segoe UI" w:cs="Segoe UI"/>
                <w:sz w:val="20"/>
              </w:rPr>
              <w:t xml:space="preserve">CTI returns all the customer/prospect details irrespective of sourcesystems(eserve,ensura and MDB prospect) details </w:t>
            </w:r>
          </w:p>
        </w:tc>
      </w:tr>
      <w:tr w:rsidR="00FE5558" w:rsidRPr="008A4ED1" w14:paraId="4E4E19C1" w14:textId="77777777" w:rsidTr="000C7048">
        <w:trPr>
          <w:cantSplit/>
          <w:trHeight w:val="64"/>
          <w:tblHeader/>
        </w:trPr>
        <w:tc>
          <w:tcPr>
            <w:tcW w:w="622" w:type="pct"/>
          </w:tcPr>
          <w:p w14:paraId="4472F703" w14:textId="77777777" w:rsidR="00FE5558" w:rsidRPr="00FC7363" w:rsidRDefault="00FE5558" w:rsidP="00612507">
            <w:pPr>
              <w:pStyle w:val="PMFTableHeading"/>
              <w:rPr>
                <w:rFonts w:ascii="Arial" w:hAnsi="Arial" w:cs="Arial"/>
                <w:b w:val="0"/>
                <w:bCs/>
                <w:sz w:val="20"/>
                <w:szCs w:val="20"/>
                <w:lang w:val="en-US" w:eastAsia="en-US"/>
              </w:rPr>
            </w:pPr>
            <w:commentRangeStart w:id="64"/>
            <w:r w:rsidRPr="00FC7363">
              <w:rPr>
                <w:rFonts w:ascii="Arial" w:hAnsi="Arial" w:cs="Arial"/>
                <w:b w:val="0"/>
                <w:bCs/>
                <w:sz w:val="20"/>
                <w:szCs w:val="20"/>
                <w:lang w:val="en-US" w:eastAsia="en-US"/>
              </w:rPr>
              <w:lastRenderedPageBreak/>
              <w:t>D46</w:t>
            </w:r>
          </w:p>
        </w:tc>
        <w:tc>
          <w:tcPr>
            <w:tcW w:w="4378" w:type="pct"/>
          </w:tcPr>
          <w:p w14:paraId="097AFD25" w14:textId="77777777" w:rsidR="00FE5558" w:rsidRPr="00FC7363" w:rsidRDefault="00FE5558" w:rsidP="00FE5558">
            <w:pPr>
              <w:jc w:val="left"/>
              <w:rPr>
                <w:rFonts w:ascii="Segoe UI" w:hAnsi="Segoe UI" w:cs="Segoe UI"/>
                <w:sz w:val="20"/>
              </w:rPr>
            </w:pPr>
            <w:r w:rsidRPr="00FC7363">
              <w:rPr>
                <w:rFonts w:ascii="Segoe UI" w:hAnsi="Segoe UI" w:cs="Segoe UI"/>
                <w:sz w:val="20"/>
              </w:rPr>
              <w:t xml:space="preserve">If 2 or more customers/prospects has same phone number and CTI searches for that particular number , then all the customer/prospect details with that phone number are returned </w:t>
            </w:r>
            <w:commentRangeEnd w:id="64"/>
            <w:r w:rsidR="00A84171" w:rsidRPr="00FC7363">
              <w:rPr>
                <w:rStyle w:val="CommentReference"/>
              </w:rPr>
              <w:commentReference w:id="64"/>
            </w:r>
          </w:p>
        </w:tc>
      </w:tr>
      <w:tr w:rsidR="008614DB" w:rsidRPr="008A4ED1" w14:paraId="5E19772A" w14:textId="77777777" w:rsidTr="00D943A8">
        <w:trPr>
          <w:cantSplit/>
          <w:trHeight w:val="64"/>
          <w:tblHeader/>
        </w:trPr>
        <w:tc>
          <w:tcPr>
            <w:tcW w:w="622" w:type="pct"/>
            <w:shd w:val="clear" w:color="auto" w:fill="auto"/>
          </w:tcPr>
          <w:p w14:paraId="0374DA29" w14:textId="11FD7E5F" w:rsidR="008614DB" w:rsidRPr="00D943A8" w:rsidRDefault="008614DB" w:rsidP="00612507">
            <w:pPr>
              <w:pStyle w:val="PMFTableHeading"/>
              <w:rPr>
                <w:rFonts w:ascii="Arial" w:hAnsi="Arial" w:cs="Arial"/>
                <w:b w:val="0"/>
                <w:bCs/>
                <w:sz w:val="20"/>
                <w:szCs w:val="20"/>
                <w:lang w:val="en-US" w:eastAsia="en-US"/>
              </w:rPr>
            </w:pPr>
            <w:r w:rsidRPr="00D943A8">
              <w:rPr>
                <w:rFonts w:ascii="Arial" w:hAnsi="Arial" w:cs="Arial"/>
                <w:b w:val="0"/>
                <w:bCs/>
                <w:sz w:val="20"/>
                <w:szCs w:val="20"/>
                <w:lang w:val="en-US" w:eastAsia="en-US"/>
              </w:rPr>
              <w:t>D47</w:t>
            </w:r>
          </w:p>
        </w:tc>
        <w:tc>
          <w:tcPr>
            <w:tcW w:w="4378" w:type="pct"/>
            <w:shd w:val="clear" w:color="auto" w:fill="auto"/>
          </w:tcPr>
          <w:p w14:paraId="34E20653" w14:textId="47B6423F" w:rsidR="008614DB" w:rsidRPr="00D943A8" w:rsidRDefault="00901C8A" w:rsidP="00042E7A">
            <w:pPr>
              <w:jc w:val="left"/>
              <w:rPr>
                <w:rFonts w:ascii="Segoe UI" w:hAnsi="Segoe UI" w:cs="Segoe UI"/>
                <w:sz w:val="20"/>
              </w:rPr>
            </w:pPr>
            <w:r w:rsidRPr="00D943A8">
              <w:rPr>
                <w:sz w:val="20"/>
              </w:rPr>
              <w:t xml:space="preserve">Vulnerable details not stored in MDM as </w:t>
            </w:r>
            <w:r w:rsidR="00042E7A">
              <w:rPr>
                <w:sz w:val="20"/>
              </w:rPr>
              <w:t xml:space="preserve">MDM is </w:t>
            </w:r>
            <w:r w:rsidRPr="00D943A8">
              <w:rPr>
                <w:sz w:val="20"/>
              </w:rPr>
              <w:t xml:space="preserve">not used for mastering </w:t>
            </w:r>
            <w:commentRangeStart w:id="65"/>
            <w:r w:rsidRPr="00D943A8">
              <w:rPr>
                <w:sz w:val="20"/>
              </w:rPr>
              <w:t>customer</w:t>
            </w:r>
            <w:commentRangeEnd w:id="65"/>
            <w:r w:rsidRPr="00FC7363">
              <w:rPr>
                <w:rStyle w:val="CommentReference"/>
              </w:rPr>
              <w:commentReference w:id="65"/>
            </w:r>
            <w:r w:rsidRPr="00D943A8">
              <w:rPr>
                <w:sz w:val="20"/>
              </w:rPr>
              <w:t xml:space="preserve"> data</w:t>
            </w:r>
          </w:p>
        </w:tc>
      </w:tr>
      <w:tr w:rsidR="00E22E91" w:rsidRPr="008A4ED1" w14:paraId="25548D85" w14:textId="77777777" w:rsidTr="00D943A8">
        <w:trPr>
          <w:cantSplit/>
          <w:trHeight w:val="64"/>
          <w:tblHeader/>
        </w:trPr>
        <w:tc>
          <w:tcPr>
            <w:tcW w:w="622" w:type="pct"/>
            <w:shd w:val="clear" w:color="auto" w:fill="auto"/>
          </w:tcPr>
          <w:p w14:paraId="7477F3C8" w14:textId="0EA4C893" w:rsidR="00E22E91" w:rsidRPr="00D943A8" w:rsidRDefault="00E22E91" w:rsidP="00612507">
            <w:pPr>
              <w:pStyle w:val="PMFTableHeading"/>
              <w:rPr>
                <w:rFonts w:ascii="Arial" w:hAnsi="Arial" w:cs="Arial"/>
                <w:b w:val="0"/>
                <w:bCs/>
                <w:sz w:val="20"/>
                <w:szCs w:val="20"/>
                <w:lang w:val="en-US" w:eastAsia="en-US"/>
              </w:rPr>
            </w:pPr>
            <w:r w:rsidRPr="00D943A8">
              <w:rPr>
                <w:rFonts w:ascii="Arial" w:hAnsi="Arial" w:cs="Arial"/>
                <w:b w:val="0"/>
                <w:bCs/>
                <w:sz w:val="20"/>
                <w:szCs w:val="20"/>
                <w:lang w:val="en-US" w:eastAsia="en-US"/>
              </w:rPr>
              <w:t>D4</w:t>
            </w:r>
            <w:r w:rsidR="00B16531" w:rsidRPr="00D943A8">
              <w:rPr>
                <w:rFonts w:ascii="Arial" w:hAnsi="Arial" w:cs="Arial"/>
                <w:b w:val="0"/>
                <w:bCs/>
                <w:sz w:val="20"/>
                <w:szCs w:val="20"/>
                <w:lang w:val="en-US" w:eastAsia="en-US"/>
              </w:rPr>
              <w:t>8</w:t>
            </w:r>
          </w:p>
        </w:tc>
        <w:tc>
          <w:tcPr>
            <w:tcW w:w="4378" w:type="pct"/>
            <w:shd w:val="clear" w:color="auto" w:fill="auto"/>
          </w:tcPr>
          <w:p w14:paraId="38D02CD4" w14:textId="5BF78668" w:rsidR="00E22E91" w:rsidRPr="00D943A8" w:rsidRDefault="00901C8A" w:rsidP="00741F82">
            <w:pPr>
              <w:jc w:val="left"/>
              <w:rPr>
                <w:sz w:val="20"/>
              </w:rPr>
            </w:pPr>
            <w:r w:rsidRPr="00D943A8">
              <w:rPr>
                <w:sz w:val="20"/>
              </w:rPr>
              <w:t>EServe should not pass asset details to MDM and Duplicate Asset check is not required in MDM as long as business agrees not to have an active contract against same Property Address on both eServe and Ensura</w:t>
            </w:r>
          </w:p>
        </w:tc>
      </w:tr>
      <w:tr w:rsidR="00E22E91" w:rsidRPr="008A4ED1" w14:paraId="54A26F62" w14:textId="77777777" w:rsidTr="00D943A8">
        <w:trPr>
          <w:cantSplit/>
          <w:trHeight w:val="818"/>
          <w:tblHeader/>
        </w:trPr>
        <w:tc>
          <w:tcPr>
            <w:tcW w:w="622" w:type="pct"/>
            <w:shd w:val="clear" w:color="auto" w:fill="auto"/>
          </w:tcPr>
          <w:p w14:paraId="5A6F4168" w14:textId="25BB4465" w:rsidR="00E22E91" w:rsidRPr="00D943A8" w:rsidRDefault="00E22E91" w:rsidP="00612507">
            <w:pPr>
              <w:pStyle w:val="PMFTableHeading"/>
              <w:rPr>
                <w:rFonts w:ascii="Arial" w:hAnsi="Arial" w:cs="Arial"/>
                <w:b w:val="0"/>
                <w:bCs/>
                <w:sz w:val="20"/>
                <w:szCs w:val="20"/>
                <w:lang w:val="en-US" w:eastAsia="en-US"/>
              </w:rPr>
            </w:pPr>
            <w:r w:rsidRPr="00D943A8">
              <w:rPr>
                <w:rFonts w:ascii="Arial" w:hAnsi="Arial" w:cs="Arial"/>
                <w:b w:val="0"/>
                <w:bCs/>
                <w:sz w:val="20"/>
                <w:szCs w:val="20"/>
                <w:lang w:val="en-US" w:eastAsia="en-US"/>
              </w:rPr>
              <w:t>D</w:t>
            </w:r>
            <w:r w:rsidR="00B16531" w:rsidRPr="00D943A8">
              <w:rPr>
                <w:rFonts w:ascii="Arial" w:hAnsi="Arial" w:cs="Arial"/>
                <w:b w:val="0"/>
                <w:bCs/>
                <w:sz w:val="20"/>
                <w:szCs w:val="20"/>
                <w:lang w:val="en-US" w:eastAsia="en-US"/>
              </w:rPr>
              <w:t>49</w:t>
            </w:r>
          </w:p>
        </w:tc>
        <w:tc>
          <w:tcPr>
            <w:tcW w:w="4378" w:type="pct"/>
            <w:shd w:val="clear" w:color="auto" w:fill="auto"/>
          </w:tcPr>
          <w:p w14:paraId="792D299D" w14:textId="291FD30B" w:rsidR="00E22E91" w:rsidRPr="00D943A8" w:rsidRDefault="00901C8A" w:rsidP="0062270C">
            <w:pPr>
              <w:spacing w:before="100" w:beforeAutospacing="1" w:after="100" w:afterAutospacing="1"/>
              <w:jc w:val="left"/>
              <w:rPr>
                <w:sz w:val="20"/>
              </w:rPr>
            </w:pPr>
            <w:r w:rsidRPr="00D943A8">
              <w:rPr>
                <w:sz w:val="20"/>
              </w:rPr>
              <w:t>MDM Internally treats Guardian as “Prospect”. MDM does not keep roles for various parties. Address details are mandatory while sending Guardian details to MDM. Party type set to “Prospect” in CreateParty request while sending guardian to MDM unless Guardian has his own contract in EServe</w:t>
            </w:r>
            <w:r w:rsidRPr="00D943A8" w:rsidDel="00901C8A">
              <w:rPr>
                <w:sz w:val="20"/>
              </w:rPr>
              <w:t xml:space="preserve"> </w:t>
            </w:r>
          </w:p>
        </w:tc>
      </w:tr>
      <w:tr w:rsidR="006014ED" w:rsidRPr="008A4ED1" w14:paraId="44CCA6CB" w14:textId="77777777" w:rsidTr="00D943A8">
        <w:trPr>
          <w:cantSplit/>
          <w:trHeight w:val="818"/>
          <w:tblHeader/>
        </w:trPr>
        <w:tc>
          <w:tcPr>
            <w:tcW w:w="622" w:type="pct"/>
            <w:shd w:val="clear" w:color="auto" w:fill="auto"/>
          </w:tcPr>
          <w:p w14:paraId="6A060916" w14:textId="08871788" w:rsidR="006014ED" w:rsidRPr="00D943A8" w:rsidRDefault="006014ED" w:rsidP="00612507">
            <w:pPr>
              <w:pStyle w:val="PMFTableHeading"/>
              <w:rPr>
                <w:rFonts w:ascii="Arial" w:hAnsi="Arial" w:cs="Arial"/>
                <w:b w:val="0"/>
                <w:bCs/>
                <w:sz w:val="20"/>
                <w:szCs w:val="20"/>
                <w:lang w:val="en-US" w:eastAsia="en-US"/>
              </w:rPr>
            </w:pPr>
            <w:r w:rsidRPr="00D943A8">
              <w:rPr>
                <w:rFonts w:ascii="Arial" w:hAnsi="Arial" w:cs="Arial"/>
                <w:b w:val="0"/>
                <w:bCs/>
                <w:sz w:val="20"/>
                <w:szCs w:val="20"/>
                <w:lang w:val="en-US" w:eastAsia="en-US"/>
              </w:rPr>
              <w:t>D5</w:t>
            </w:r>
            <w:r w:rsidR="00B16531" w:rsidRPr="00D943A8">
              <w:rPr>
                <w:rFonts w:ascii="Arial" w:hAnsi="Arial" w:cs="Arial"/>
                <w:b w:val="0"/>
                <w:bCs/>
                <w:sz w:val="20"/>
                <w:szCs w:val="20"/>
                <w:lang w:val="en-US" w:eastAsia="en-US"/>
              </w:rPr>
              <w:t>0</w:t>
            </w:r>
          </w:p>
        </w:tc>
        <w:tc>
          <w:tcPr>
            <w:tcW w:w="4378" w:type="pct"/>
            <w:shd w:val="clear" w:color="auto" w:fill="auto"/>
          </w:tcPr>
          <w:p w14:paraId="04978B6E" w14:textId="44F01D05" w:rsidR="006014ED" w:rsidRPr="004B09F7" w:rsidRDefault="00042B1A" w:rsidP="00171E49">
            <w:pPr>
              <w:spacing w:before="100" w:beforeAutospacing="1" w:after="100" w:afterAutospacing="1"/>
              <w:jc w:val="left"/>
              <w:rPr>
                <w:strike/>
                <w:sz w:val="20"/>
              </w:rPr>
            </w:pPr>
            <w:commentRangeStart w:id="66"/>
            <w:r w:rsidRPr="004B09F7">
              <w:rPr>
                <w:strike/>
                <w:sz w:val="20"/>
              </w:rPr>
              <w:t>While sending Guardian documents to MDM, ESB should not pass “CustomerAccountNumber” and only pass contractID.</w:t>
            </w:r>
            <w:r w:rsidR="006014ED" w:rsidRPr="004B09F7">
              <w:rPr>
                <w:strike/>
                <w:sz w:val="20"/>
              </w:rPr>
              <w:t xml:space="preserve">Eserve should call MCA </w:t>
            </w:r>
            <w:r w:rsidR="006014ED" w:rsidRPr="004B09F7">
              <w:rPr>
                <w:strike/>
                <w:sz w:val="20"/>
                <w:lang w:val="en-GB"/>
              </w:rPr>
              <w:t>GetAccountContractDocument Operation</w:t>
            </w:r>
            <w:r w:rsidR="006105BC" w:rsidRPr="004B09F7">
              <w:rPr>
                <w:strike/>
                <w:sz w:val="20"/>
                <w:lang w:val="en-GB"/>
              </w:rPr>
              <w:t xml:space="preserve"> </w:t>
            </w:r>
            <w:r w:rsidR="006014ED" w:rsidRPr="004B09F7">
              <w:rPr>
                <w:strike/>
                <w:sz w:val="20"/>
                <w:lang w:val="en-GB"/>
              </w:rPr>
              <w:t>(will be introduced as part of CR305) to get Guardian related document by passing</w:t>
            </w:r>
            <w:r w:rsidR="00C46C56" w:rsidRPr="004B09F7">
              <w:rPr>
                <w:strike/>
                <w:sz w:val="20"/>
                <w:lang w:val="en-GB"/>
              </w:rPr>
              <w:t xml:space="preserve"> </w:t>
            </w:r>
            <w:r w:rsidR="006014ED" w:rsidRPr="004B09F7">
              <w:rPr>
                <w:strike/>
                <w:sz w:val="20"/>
                <w:lang w:val="en-GB"/>
              </w:rPr>
              <w:t>Contract Details.</w:t>
            </w:r>
            <w:commentRangeEnd w:id="66"/>
            <w:r w:rsidR="004B09F7">
              <w:rPr>
                <w:rStyle w:val="CommentReference"/>
              </w:rPr>
              <w:commentReference w:id="66"/>
            </w:r>
          </w:p>
        </w:tc>
      </w:tr>
      <w:tr w:rsidR="00E52BBC" w:rsidRPr="008A4ED1" w14:paraId="4BBB50AE" w14:textId="77777777" w:rsidTr="00D943A8">
        <w:trPr>
          <w:cantSplit/>
          <w:trHeight w:val="818"/>
          <w:tblHeader/>
        </w:trPr>
        <w:tc>
          <w:tcPr>
            <w:tcW w:w="622" w:type="pct"/>
            <w:shd w:val="clear" w:color="auto" w:fill="auto"/>
          </w:tcPr>
          <w:p w14:paraId="10FF406C" w14:textId="217A489C" w:rsidR="00E52BBC" w:rsidRPr="006105BC" w:rsidRDefault="00E52BBC" w:rsidP="00E52BBC">
            <w:pPr>
              <w:pStyle w:val="PMFTableHeading"/>
              <w:rPr>
                <w:rFonts w:ascii="Arial" w:hAnsi="Arial" w:cs="Arial"/>
                <w:b w:val="0"/>
                <w:bCs/>
                <w:sz w:val="20"/>
                <w:szCs w:val="20"/>
                <w:highlight w:val="yellow"/>
                <w:lang w:val="en-US" w:eastAsia="en-US"/>
              </w:rPr>
            </w:pPr>
            <w:r w:rsidRPr="00D943A8">
              <w:rPr>
                <w:rFonts w:ascii="Arial" w:eastAsia="Arial" w:hAnsi="Arial" w:cs="Arial"/>
                <w:b w:val="0"/>
                <w:sz w:val="20"/>
                <w:szCs w:val="20"/>
                <w:lang w:val="en-US" w:eastAsia="en-US"/>
              </w:rPr>
              <w:t>D51</w:t>
            </w:r>
          </w:p>
        </w:tc>
        <w:tc>
          <w:tcPr>
            <w:tcW w:w="4378" w:type="pct"/>
          </w:tcPr>
          <w:p w14:paraId="6B405206" w14:textId="46E70168" w:rsidR="00E52BBC" w:rsidRDefault="00E52BBC" w:rsidP="00E52BBC">
            <w:pPr>
              <w:spacing w:before="100" w:beforeAutospacing="1" w:after="100" w:afterAutospacing="1"/>
              <w:jc w:val="left"/>
              <w:rPr>
                <w:sz w:val="20"/>
              </w:rPr>
            </w:pPr>
            <w:r>
              <w:rPr>
                <w:sz w:val="20"/>
              </w:rPr>
              <w:t>For Ensura migrated customers, eServe sends customer / contract</w:t>
            </w:r>
            <w:r w:rsidR="00803266">
              <w:rPr>
                <w:sz w:val="20"/>
              </w:rPr>
              <w:t xml:space="preserve"> details along with MDMPartyID</w:t>
            </w:r>
            <w:r w:rsidR="00A115F6">
              <w:rPr>
                <w:sz w:val="20"/>
              </w:rPr>
              <w:t xml:space="preserve"> &amp; MDMAddressID</w:t>
            </w:r>
            <w:r w:rsidR="00803266">
              <w:rPr>
                <w:sz w:val="20"/>
              </w:rPr>
              <w:t xml:space="preserve"> </w:t>
            </w:r>
            <w:r>
              <w:rPr>
                <w:sz w:val="20"/>
              </w:rPr>
              <w:t>to MDM via CreateParty and MCA services. In MDM,</w:t>
            </w:r>
          </w:p>
          <w:p w14:paraId="1D97A9B7" w14:textId="77777777" w:rsidR="00E52BBC" w:rsidRDefault="00E52BBC" w:rsidP="00E52BBC">
            <w:pPr>
              <w:pStyle w:val="ListParagraph"/>
              <w:numPr>
                <w:ilvl w:val="0"/>
                <w:numId w:val="8"/>
              </w:numPr>
              <w:spacing w:before="100" w:beforeAutospacing="1" w:after="100" w:afterAutospacing="1"/>
              <w:jc w:val="left"/>
              <w:rPr>
                <w:sz w:val="20"/>
              </w:rPr>
            </w:pPr>
            <w:r>
              <w:rPr>
                <w:sz w:val="20"/>
              </w:rPr>
              <w:t xml:space="preserve">New records will get created </w:t>
            </w:r>
            <w:r w:rsidRPr="00FA6E14">
              <w:rPr>
                <w:sz w:val="20"/>
              </w:rPr>
              <w:t xml:space="preserve">in Xref Party and Xref Address tables </w:t>
            </w:r>
          </w:p>
          <w:p w14:paraId="612D26BB" w14:textId="45C42AA7" w:rsidR="00D423FF" w:rsidRDefault="00501E8C" w:rsidP="00D943A8">
            <w:pPr>
              <w:pStyle w:val="ListParagraph"/>
              <w:numPr>
                <w:ilvl w:val="0"/>
                <w:numId w:val="8"/>
              </w:numPr>
              <w:spacing w:before="100" w:beforeAutospacing="1" w:after="100" w:afterAutospacing="1"/>
              <w:jc w:val="left"/>
              <w:rPr>
                <w:sz w:val="20"/>
              </w:rPr>
            </w:pPr>
            <w:r>
              <w:rPr>
                <w:sz w:val="20"/>
              </w:rPr>
              <w:t>EServe</w:t>
            </w:r>
            <w:r w:rsidR="00E52BBC">
              <w:rPr>
                <w:sz w:val="20"/>
              </w:rPr>
              <w:t xml:space="preserve"> c</w:t>
            </w:r>
            <w:r w:rsidR="00E52BBC" w:rsidRPr="00FA6E14">
              <w:rPr>
                <w:sz w:val="20"/>
              </w:rPr>
              <w:t>ontract</w:t>
            </w:r>
            <w:r w:rsidR="00E52BBC">
              <w:rPr>
                <w:sz w:val="20"/>
              </w:rPr>
              <w:t xml:space="preserve"> and Customer Account data</w:t>
            </w:r>
            <w:r w:rsidR="00E52BBC" w:rsidRPr="00FA6E14">
              <w:rPr>
                <w:sz w:val="20"/>
              </w:rPr>
              <w:t xml:space="preserve"> will get loaded into ContractReference</w:t>
            </w:r>
            <w:r w:rsidR="00E52BBC">
              <w:rPr>
                <w:sz w:val="20"/>
              </w:rPr>
              <w:t xml:space="preserve"> </w:t>
            </w:r>
            <w:r w:rsidR="0027727B">
              <w:rPr>
                <w:sz w:val="20"/>
              </w:rPr>
              <w:t>&amp;</w:t>
            </w:r>
            <w:r w:rsidR="00E52BBC">
              <w:rPr>
                <w:sz w:val="20"/>
              </w:rPr>
              <w:t xml:space="preserve"> CustomerAccountReference</w:t>
            </w:r>
            <w:r w:rsidR="00E52BBC" w:rsidRPr="00FA6E14">
              <w:rPr>
                <w:sz w:val="20"/>
              </w:rPr>
              <w:t xml:space="preserve"> </w:t>
            </w:r>
            <w:r w:rsidR="00BF2F0E">
              <w:rPr>
                <w:sz w:val="20"/>
              </w:rPr>
              <w:t>tables</w:t>
            </w:r>
            <w:r w:rsidR="00E52BBC" w:rsidRPr="00FA6E14">
              <w:rPr>
                <w:sz w:val="20"/>
              </w:rPr>
              <w:t xml:space="preserve"> </w:t>
            </w:r>
            <w:r w:rsidR="00FC0B52">
              <w:rPr>
                <w:sz w:val="20"/>
              </w:rPr>
              <w:t>of</w:t>
            </w:r>
            <w:r w:rsidR="00E52BBC" w:rsidRPr="00FA6E14">
              <w:rPr>
                <w:sz w:val="20"/>
              </w:rPr>
              <w:t xml:space="preserve"> </w:t>
            </w:r>
            <w:r w:rsidR="00E52BBC">
              <w:rPr>
                <w:sz w:val="20"/>
              </w:rPr>
              <w:t xml:space="preserve">MDM </w:t>
            </w:r>
            <w:r w:rsidR="00E52BBC" w:rsidRPr="00FA6E14">
              <w:rPr>
                <w:sz w:val="20"/>
              </w:rPr>
              <w:t>Hu</w:t>
            </w:r>
            <w:r w:rsidR="00E52BBC">
              <w:rPr>
                <w:sz w:val="20"/>
              </w:rPr>
              <w:t>b.</w:t>
            </w:r>
          </w:p>
          <w:p w14:paraId="2B5735E5" w14:textId="3D0CC0C7" w:rsidR="00E52BBC" w:rsidRPr="00D943A8" w:rsidRDefault="00E52BBC" w:rsidP="00D943A8">
            <w:pPr>
              <w:pStyle w:val="ListParagraph"/>
              <w:numPr>
                <w:ilvl w:val="0"/>
                <w:numId w:val="8"/>
              </w:numPr>
              <w:spacing w:before="100" w:beforeAutospacing="1" w:after="100" w:afterAutospacing="1"/>
              <w:jc w:val="left"/>
              <w:rPr>
                <w:sz w:val="20"/>
              </w:rPr>
            </w:pPr>
            <w:r w:rsidRPr="00D943A8">
              <w:rPr>
                <w:sz w:val="20"/>
              </w:rPr>
              <w:t>MDM needs not to perform any updates / validations on Customer name and Contact details</w:t>
            </w:r>
            <w:r w:rsidR="0030580F">
              <w:rPr>
                <w:sz w:val="20"/>
              </w:rPr>
              <w:t xml:space="preserve"> i.e. data will not be loaded / updated into Party, Address &amp; Contact tables in MDM Hub</w:t>
            </w:r>
            <w:r w:rsidRPr="00D943A8">
              <w:rPr>
                <w:sz w:val="20"/>
              </w:rPr>
              <w:t xml:space="preserve"> </w:t>
            </w:r>
          </w:p>
        </w:tc>
      </w:tr>
      <w:tr w:rsidR="00E52BBC" w:rsidRPr="008A4ED1" w14:paraId="23EFE807" w14:textId="77777777" w:rsidTr="00D943A8">
        <w:trPr>
          <w:cantSplit/>
          <w:trHeight w:val="818"/>
          <w:tblHeader/>
        </w:trPr>
        <w:tc>
          <w:tcPr>
            <w:tcW w:w="622" w:type="pct"/>
            <w:shd w:val="clear" w:color="auto" w:fill="auto"/>
          </w:tcPr>
          <w:p w14:paraId="0AB35B1B" w14:textId="1BBB2F40" w:rsidR="00E52BBC" w:rsidRPr="00D943A8" w:rsidRDefault="00E52BBC" w:rsidP="00E52BBC">
            <w:pPr>
              <w:pStyle w:val="PMFTableHeading"/>
              <w:rPr>
                <w:rFonts w:ascii="Arial" w:hAnsi="Arial" w:cs="Arial"/>
                <w:b w:val="0"/>
                <w:bCs/>
                <w:sz w:val="20"/>
                <w:szCs w:val="20"/>
                <w:lang w:val="en-US" w:eastAsia="en-US"/>
              </w:rPr>
            </w:pPr>
            <w:r w:rsidRPr="00D943A8">
              <w:rPr>
                <w:rFonts w:ascii="Arial" w:eastAsia="Arial" w:hAnsi="Arial" w:cs="Arial"/>
                <w:b w:val="0"/>
                <w:sz w:val="20"/>
                <w:szCs w:val="20"/>
                <w:lang w:val="en-US" w:eastAsia="en-US"/>
              </w:rPr>
              <w:t>D52</w:t>
            </w:r>
          </w:p>
        </w:tc>
        <w:tc>
          <w:tcPr>
            <w:tcW w:w="4378" w:type="pct"/>
          </w:tcPr>
          <w:p w14:paraId="1DBAD7A7" w14:textId="482E76D1" w:rsidR="00E52BBC" w:rsidRPr="006105BC" w:rsidRDefault="00E52BBC" w:rsidP="00930576">
            <w:pPr>
              <w:spacing w:before="100" w:beforeAutospacing="1" w:after="100" w:afterAutospacing="1"/>
              <w:jc w:val="left"/>
              <w:rPr>
                <w:sz w:val="20"/>
                <w:highlight w:val="yellow"/>
              </w:rPr>
            </w:pPr>
            <w:r>
              <w:rPr>
                <w:sz w:val="20"/>
              </w:rPr>
              <w:t>In MDM, the</w:t>
            </w:r>
            <w:r w:rsidRPr="00743889">
              <w:rPr>
                <w:sz w:val="20"/>
              </w:rPr>
              <w:t xml:space="preserve"> </w:t>
            </w:r>
            <w:r w:rsidRPr="00743889">
              <w:rPr>
                <w:b/>
                <w:sz w:val="20"/>
              </w:rPr>
              <w:t xml:space="preserve">Migration </w:t>
            </w:r>
            <w:r>
              <w:rPr>
                <w:b/>
                <w:sz w:val="20"/>
              </w:rPr>
              <w:t>Level Markers</w:t>
            </w:r>
            <w:r w:rsidRPr="00743889">
              <w:rPr>
                <w:sz w:val="20"/>
              </w:rPr>
              <w:t xml:space="preserve"> will be </w:t>
            </w:r>
            <w:r>
              <w:rPr>
                <w:sz w:val="20"/>
              </w:rPr>
              <w:t>captured</w:t>
            </w:r>
            <w:r w:rsidRPr="00743889">
              <w:rPr>
                <w:sz w:val="20"/>
              </w:rPr>
              <w:t xml:space="preserve"> in</w:t>
            </w:r>
            <w:r>
              <w:rPr>
                <w:sz w:val="20"/>
              </w:rPr>
              <w:t>to</w:t>
            </w:r>
            <w:r w:rsidRPr="00743889">
              <w:rPr>
                <w:sz w:val="20"/>
              </w:rPr>
              <w:t xml:space="preserve"> Party (</w:t>
            </w:r>
            <w:r>
              <w:rPr>
                <w:sz w:val="20"/>
              </w:rPr>
              <w:t xml:space="preserve">Customer) and Contract entities based on defined business rules. Refer the </w:t>
            </w:r>
            <w:r w:rsidR="00930576">
              <w:rPr>
                <w:sz w:val="20"/>
              </w:rPr>
              <w:t xml:space="preserve">section </w:t>
            </w:r>
            <w:hyperlink w:anchor="_BBDM_CR241_related" w:history="1">
              <w:r w:rsidR="00930576" w:rsidRPr="00930576">
                <w:rPr>
                  <w:rStyle w:val="Hyperlink"/>
                  <w:sz w:val="20"/>
                </w:rPr>
                <w:t>4.1.11</w:t>
              </w:r>
            </w:hyperlink>
            <w:r w:rsidR="00930576">
              <w:rPr>
                <w:sz w:val="20"/>
              </w:rPr>
              <w:t xml:space="preserve"> for migration marker LOV’s.</w:t>
            </w:r>
          </w:p>
        </w:tc>
      </w:tr>
      <w:tr w:rsidR="00E52BBC" w:rsidRPr="008A4ED1" w14:paraId="372B6E4F" w14:textId="77777777" w:rsidTr="00D943A8">
        <w:trPr>
          <w:cantSplit/>
          <w:trHeight w:val="512"/>
          <w:tblHeader/>
        </w:trPr>
        <w:tc>
          <w:tcPr>
            <w:tcW w:w="622" w:type="pct"/>
            <w:shd w:val="clear" w:color="auto" w:fill="auto"/>
          </w:tcPr>
          <w:p w14:paraId="623679EA" w14:textId="4EA2A3CC" w:rsidR="00E52BBC" w:rsidRPr="00D943A8" w:rsidRDefault="00E52BBC" w:rsidP="00E52BBC">
            <w:pPr>
              <w:pStyle w:val="PMFTableHeading"/>
              <w:rPr>
                <w:rFonts w:ascii="Arial" w:hAnsi="Arial" w:cs="Arial"/>
                <w:b w:val="0"/>
                <w:bCs/>
                <w:sz w:val="20"/>
                <w:szCs w:val="20"/>
                <w:lang w:val="en-US" w:eastAsia="en-US"/>
              </w:rPr>
            </w:pPr>
            <w:r w:rsidRPr="00D943A8">
              <w:rPr>
                <w:rFonts w:ascii="Arial" w:eastAsia="Arial" w:hAnsi="Arial" w:cs="Arial"/>
                <w:b w:val="0"/>
                <w:sz w:val="20"/>
                <w:szCs w:val="20"/>
                <w:lang w:val="en-US" w:eastAsia="en-US"/>
              </w:rPr>
              <w:t>D53</w:t>
            </w:r>
          </w:p>
        </w:tc>
        <w:tc>
          <w:tcPr>
            <w:tcW w:w="4378" w:type="pct"/>
          </w:tcPr>
          <w:p w14:paraId="5EEFF8DF" w14:textId="507299F5" w:rsidR="00E52BBC" w:rsidRPr="006105BC" w:rsidRDefault="00E52BBC" w:rsidP="00E52BBC">
            <w:pPr>
              <w:spacing w:before="100" w:beforeAutospacing="1" w:after="100" w:afterAutospacing="1"/>
              <w:jc w:val="left"/>
              <w:rPr>
                <w:sz w:val="20"/>
                <w:highlight w:val="yellow"/>
              </w:rPr>
            </w:pPr>
            <w:r>
              <w:rPr>
                <w:sz w:val="20"/>
              </w:rPr>
              <w:t>Ensura publish the value for policy level migration marker to MDM as part of BAU cycle (Ensura Batch process).</w:t>
            </w:r>
          </w:p>
        </w:tc>
      </w:tr>
      <w:tr w:rsidR="00E52BBC" w:rsidRPr="008A4ED1" w14:paraId="6DD142C5" w14:textId="77777777" w:rsidTr="00D943A8">
        <w:trPr>
          <w:cantSplit/>
          <w:trHeight w:val="638"/>
          <w:tblHeader/>
        </w:trPr>
        <w:tc>
          <w:tcPr>
            <w:tcW w:w="622" w:type="pct"/>
            <w:shd w:val="clear" w:color="auto" w:fill="auto"/>
          </w:tcPr>
          <w:p w14:paraId="306F9BF6" w14:textId="57892578" w:rsidR="00E52BBC" w:rsidRPr="00D943A8" w:rsidRDefault="00E52BBC" w:rsidP="00E52BBC">
            <w:pPr>
              <w:pStyle w:val="PMFTableHeading"/>
              <w:rPr>
                <w:rFonts w:ascii="Arial" w:hAnsi="Arial" w:cs="Arial"/>
                <w:b w:val="0"/>
                <w:bCs/>
                <w:sz w:val="20"/>
                <w:szCs w:val="20"/>
                <w:lang w:val="en-US" w:eastAsia="en-US"/>
              </w:rPr>
            </w:pPr>
            <w:r w:rsidRPr="00D943A8">
              <w:rPr>
                <w:rFonts w:ascii="Arial" w:eastAsia="Arial" w:hAnsi="Arial" w:cs="Arial"/>
                <w:b w:val="0"/>
                <w:sz w:val="20"/>
                <w:szCs w:val="20"/>
                <w:lang w:val="en-US" w:eastAsia="en-US"/>
              </w:rPr>
              <w:t>D54</w:t>
            </w:r>
          </w:p>
        </w:tc>
        <w:tc>
          <w:tcPr>
            <w:tcW w:w="4378" w:type="pct"/>
          </w:tcPr>
          <w:p w14:paraId="44BEFBDE" w14:textId="23DCE182" w:rsidR="00E52BBC" w:rsidRPr="006105BC" w:rsidRDefault="00E52BBC" w:rsidP="00F95D12">
            <w:pPr>
              <w:spacing w:before="100" w:beforeAutospacing="1" w:after="100" w:afterAutospacing="1"/>
              <w:jc w:val="left"/>
              <w:rPr>
                <w:sz w:val="20"/>
                <w:highlight w:val="yellow"/>
              </w:rPr>
            </w:pPr>
            <w:r>
              <w:rPr>
                <w:sz w:val="20"/>
              </w:rPr>
              <w:t xml:space="preserve">Policy level migration marker </w:t>
            </w:r>
            <w:r w:rsidR="00F95D12">
              <w:rPr>
                <w:sz w:val="20"/>
              </w:rPr>
              <w:t>should</w:t>
            </w:r>
            <w:r>
              <w:rPr>
                <w:sz w:val="20"/>
              </w:rPr>
              <w:t xml:space="preserve"> be sent to MDM via UpdateParty Service when</w:t>
            </w:r>
            <w:r w:rsidR="00836482">
              <w:rPr>
                <w:sz w:val="20"/>
              </w:rPr>
              <w:t>ever</w:t>
            </w:r>
            <w:r>
              <w:rPr>
                <w:sz w:val="20"/>
              </w:rPr>
              <w:t xml:space="preserve"> Ensura sends customer / contract updates to MDM</w:t>
            </w:r>
          </w:p>
        </w:tc>
      </w:tr>
      <w:tr w:rsidR="00E52BBC" w:rsidRPr="008A4ED1" w14:paraId="38CC05E4" w14:textId="77777777" w:rsidTr="00D943A8">
        <w:trPr>
          <w:cantSplit/>
          <w:trHeight w:val="530"/>
          <w:tblHeader/>
        </w:trPr>
        <w:tc>
          <w:tcPr>
            <w:tcW w:w="622" w:type="pct"/>
            <w:shd w:val="clear" w:color="auto" w:fill="auto"/>
          </w:tcPr>
          <w:p w14:paraId="26B6D4C2" w14:textId="1E3BAA04" w:rsidR="00E52BBC" w:rsidRPr="00D943A8" w:rsidRDefault="00E52BBC" w:rsidP="00E52BBC">
            <w:pPr>
              <w:pStyle w:val="PMFTableHeading"/>
              <w:rPr>
                <w:rFonts w:ascii="Arial" w:hAnsi="Arial" w:cs="Arial"/>
                <w:b w:val="0"/>
                <w:bCs/>
                <w:sz w:val="20"/>
                <w:szCs w:val="20"/>
                <w:lang w:val="en-US" w:eastAsia="en-US"/>
              </w:rPr>
            </w:pPr>
            <w:r w:rsidRPr="00D943A8">
              <w:rPr>
                <w:rFonts w:ascii="Arial" w:eastAsia="Arial" w:hAnsi="Arial" w:cs="Arial"/>
                <w:b w:val="0"/>
                <w:sz w:val="20"/>
                <w:szCs w:val="20"/>
                <w:lang w:val="en-US" w:eastAsia="en-US"/>
              </w:rPr>
              <w:t>D55</w:t>
            </w:r>
          </w:p>
        </w:tc>
        <w:tc>
          <w:tcPr>
            <w:tcW w:w="4378" w:type="pct"/>
          </w:tcPr>
          <w:p w14:paraId="4F0CCAC7" w14:textId="11943FC5" w:rsidR="00351C0E" w:rsidRPr="006105BC" w:rsidRDefault="00351C0E" w:rsidP="00E52BBC">
            <w:pPr>
              <w:spacing w:before="100" w:beforeAutospacing="1" w:after="100" w:afterAutospacing="1"/>
              <w:jc w:val="left"/>
              <w:rPr>
                <w:sz w:val="20"/>
                <w:highlight w:val="yellow"/>
              </w:rPr>
            </w:pPr>
            <w:r>
              <w:rPr>
                <w:sz w:val="20"/>
              </w:rPr>
              <w:t>D</w:t>
            </w:r>
            <w:r w:rsidRPr="00420509">
              <w:rPr>
                <w:sz w:val="20"/>
              </w:rPr>
              <w:t>efault value for both Policy &amp; Customer level markers will be BLANK</w:t>
            </w:r>
            <w:r>
              <w:rPr>
                <w:sz w:val="20"/>
              </w:rPr>
              <w:t xml:space="preserve"> in MDM</w:t>
            </w:r>
          </w:p>
        </w:tc>
      </w:tr>
      <w:tr w:rsidR="00E52BBC" w:rsidRPr="008A4ED1" w14:paraId="22741039" w14:textId="77777777" w:rsidTr="00D943A8">
        <w:trPr>
          <w:cantSplit/>
          <w:trHeight w:val="332"/>
          <w:tblHeader/>
        </w:trPr>
        <w:tc>
          <w:tcPr>
            <w:tcW w:w="622" w:type="pct"/>
            <w:shd w:val="clear" w:color="auto" w:fill="auto"/>
          </w:tcPr>
          <w:p w14:paraId="5BDAD1A4" w14:textId="0B61E733" w:rsidR="00E52BBC" w:rsidRPr="00D943A8" w:rsidRDefault="00E52BBC" w:rsidP="00E52BBC">
            <w:pPr>
              <w:pStyle w:val="PMFTableHeading"/>
              <w:rPr>
                <w:rFonts w:ascii="Arial" w:hAnsi="Arial" w:cs="Arial"/>
                <w:b w:val="0"/>
                <w:bCs/>
                <w:sz w:val="20"/>
                <w:szCs w:val="20"/>
                <w:lang w:val="en-US" w:eastAsia="en-US"/>
              </w:rPr>
            </w:pPr>
            <w:r w:rsidRPr="00D943A8">
              <w:rPr>
                <w:rFonts w:ascii="Arial" w:eastAsia="Arial" w:hAnsi="Arial" w:cs="Arial"/>
                <w:b w:val="0"/>
                <w:sz w:val="20"/>
                <w:szCs w:val="20"/>
                <w:lang w:val="en-US" w:eastAsia="en-US"/>
              </w:rPr>
              <w:t>D56</w:t>
            </w:r>
          </w:p>
        </w:tc>
        <w:tc>
          <w:tcPr>
            <w:tcW w:w="4378" w:type="pct"/>
          </w:tcPr>
          <w:p w14:paraId="74A96AD3" w14:textId="1941DB50" w:rsidR="00E52BBC" w:rsidRPr="00D943A8" w:rsidRDefault="00351C0E" w:rsidP="00E52BBC">
            <w:pPr>
              <w:spacing w:before="100" w:beforeAutospacing="1" w:after="100" w:afterAutospacing="1"/>
              <w:jc w:val="left"/>
              <w:rPr>
                <w:sz w:val="20"/>
              </w:rPr>
            </w:pPr>
            <w:r>
              <w:rPr>
                <w:sz w:val="20"/>
              </w:rPr>
              <w:t xml:space="preserve">Policy level </w:t>
            </w:r>
            <w:r w:rsidRPr="002C2948">
              <w:rPr>
                <w:sz w:val="20"/>
              </w:rPr>
              <w:t>migration</w:t>
            </w:r>
            <w:r>
              <w:rPr>
                <w:sz w:val="20"/>
              </w:rPr>
              <w:t xml:space="preserve"> marker</w:t>
            </w:r>
            <w:r w:rsidRPr="002C2948">
              <w:rPr>
                <w:sz w:val="20"/>
              </w:rPr>
              <w:t xml:space="preserve"> will be blank for all eServe policies</w:t>
            </w:r>
          </w:p>
        </w:tc>
      </w:tr>
      <w:tr w:rsidR="00E52BBC" w:rsidRPr="008A4ED1" w14:paraId="409D887D" w14:textId="77777777" w:rsidTr="00D943A8">
        <w:trPr>
          <w:cantSplit/>
          <w:trHeight w:val="818"/>
          <w:tblHeader/>
        </w:trPr>
        <w:tc>
          <w:tcPr>
            <w:tcW w:w="622" w:type="pct"/>
            <w:shd w:val="clear" w:color="auto" w:fill="auto"/>
          </w:tcPr>
          <w:p w14:paraId="34909CDE" w14:textId="08CD3950" w:rsidR="00E52BBC" w:rsidRPr="00D943A8" w:rsidRDefault="00E52BBC" w:rsidP="00E52BBC">
            <w:pPr>
              <w:pStyle w:val="PMFTableHeading"/>
              <w:rPr>
                <w:rFonts w:ascii="Arial" w:hAnsi="Arial" w:cs="Arial"/>
                <w:b w:val="0"/>
                <w:bCs/>
                <w:sz w:val="20"/>
                <w:szCs w:val="20"/>
                <w:lang w:val="en-US" w:eastAsia="en-US"/>
              </w:rPr>
            </w:pPr>
            <w:r w:rsidRPr="00D943A8">
              <w:rPr>
                <w:rFonts w:ascii="Arial" w:eastAsia="Arial" w:hAnsi="Arial" w:cs="Arial"/>
                <w:b w:val="0"/>
                <w:sz w:val="20"/>
                <w:szCs w:val="20"/>
                <w:lang w:val="en-US" w:eastAsia="en-US"/>
              </w:rPr>
              <w:t>D57</w:t>
            </w:r>
          </w:p>
        </w:tc>
        <w:tc>
          <w:tcPr>
            <w:tcW w:w="4378" w:type="pct"/>
          </w:tcPr>
          <w:p w14:paraId="2ADECE4F" w14:textId="441C634A" w:rsidR="00E52BBC" w:rsidRPr="006105BC" w:rsidRDefault="00E52BBC" w:rsidP="00E52BBC">
            <w:pPr>
              <w:spacing w:before="100" w:beforeAutospacing="1" w:after="100" w:afterAutospacing="1"/>
              <w:jc w:val="left"/>
              <w:rPr>
                <w:sz w:val="20"/>
                <w:highlight w:val="yellow"/>
              </w:rPr>
            </w:pPr>
            <w:r w:rsidRPr="00FA6E14">
              <w:rPr>
                <w:sz w:val="20"/>
              </w:rPr>
              <w:t xml:space="preserve">If MDM receives NULL or BLANK value </w:t>
            </w:r>
            <w:r>
              <w:rPr>
                <w:sz w:val="20"/>
              </w:rPr>
              <w:t>for policy level migration marker</w:t>
            </w:r>
            <w:r w:rsidRPr="00FA6E14">
              <w:rPr>
                <w:sz w:val="20"/>
              </w:rPr>
              <w:t>, then the same will be updated / overwritten into MDM Hub for Ensura contracts.</w:t>
            </w:r>
          </w:p>
        </w:tc>
      </w:tr>
      <w:tr w:rsidR="00102992" w:rsidRPr="008A4ED1" w14:paraId="6BD55C11" w14:textId="77777777" w:rsidTr="00D943A8">
        <w:trPr>
          <w:cantSplit/>
          <w:trHeight w:val="818"/>
          <w:tblHeader/>
        </w:trPr>
        <w:tc>
          <w:tcPr>
            <w:tcW w:w="622" w:type="pct"/>
            <w:shd w:val="clear" w:color="auto" w:fill="auto"/>
          </w:tcPr>
          <w:p w14:paraId="67F8BF66" w14:textId="7DBB021E" w:rsidR="00102992" w:rsidRPr="00D943A8" w:rsidRDefault="00102992" w:rsidP="00102992">
            <w:pPr>
              <w:pStyle w:val="PMFTableHeading"/>
              <w:rPr>
                <w:rFonts w:ascii="Arial" w:eastAsia="Arial" w:hAnsi="Arial" w:cs="Arial"/>
                <w:b w:val="0"/>
                <w:sz w:val="20"/>
                <w:szCs w:val="20"/>
                <w:lang w:val="en-US" w:eastAsia="en-US"/>
              </w:rPr>
            </w:pPr>
            <w:r w:rsidRPr="00D943A8">
              <w:rPr>
                <w:rFonts w:ascii="Arial" w:eastAsia="Arial" w:hAnsi="Arial" w:cs="Arial"/>
                <w:b w:val="0"/>
                <w:sz w:val="20"/>
                <w:szCs w:val="20"/>
                <w:lang w:val="en-US" w:eastAsia="en-US"/>
              </w:rPr>
              <w:t>D58</w:t>
            </w:r>
          </w:p>
        </w:tc>
        <w:tc>
          <w:tcPr>
            <w:tcW w:w="4378" w:type="pct"/>
          </w:tcPr>
          <w:p w14:paraId="4CD393AE" w14:textId="0A4D45B1" w:rsidR="00102992" w:rsidRPr="00FA6E14" w:rsidRDefault="00102992" w:rsidP="00102992">
            <w:pPr>
              <w:spacing w:before="100" w:beforeAutospacing="1" w:after="100" w:afterAutospacing="1"/>
              <w:jc w:val="left"/>
              <w:rPr>
                <w:sz w:val="20"/>
              </w:rPr>
            </w:pPr>
            <w:r w:rsidRPr="002C2948">
              <w:rPr>
                <w:sz w:val="20"/>
              </w:rPr>
              <w:t>The customer level marker will confirm which system(s) the customer’s portfolio of policies is in at any given point in time</w:t>
            </w:r>
            <w:r>
              <w:rPr>
                <w:sz w:val="20"/>
              </w:rPr>
              <w:t xml:space="preserve">. This will be </w:t>
            </w:r>
            <w:r w:rsidRPr="00B82598">
              <w:rPr>
                <w:sz w:val="20"/>
              </w:rPr>
              <w:t>derived</w:t>
            </w:r>
            <w:r>
              <w:rPr>
                <w:sz w:val="20"/>
              </w:rPr>
              <w:t xml:space="preserve"> by MDM</w:t>
            </w:r>
            <w:r w:rsidRPr="00B82598">
              <w:rPr>
                <w:sz w:val="20"/>
              </w:rPr>
              <w:t xml:space="preserve"> from reviewing the customer’s portfolio as a whole (all the policies associated to the MDM Party ID).</w:t>
            </w:r>
          </w:p>
        </w:tc>
      </w:tr>
      <w:tr w:rsidR="00F34E8C" w:rsidRPr="008A4ED1" w14:paraId="61A734F2" w14:textId="77777777" w:rsidTr="000C7048">
        <w:trPr>
          <w:cantSplit/>
          <w:trHeight w:val="818"/>
          <w:tblHeader/>
        </w:trPr>
        <w:tc>
          <w:tcPr>
            <w:tcW w:w="622" w:type="pct"/>
            <w:shd w:val="clear" w:color="auto" w:fill="auto"/>
          </w:tcPr>
          <w:p w14:paraId="7839A7DD" w14:textId="66A7190E" w:rsidR="00F34E8C" w:rsidRPr="00F34E8C" w:rsidRDefault="00F34E8C" w:rsidP="00102992">
            <w:pPr>
              <w:pStyle w:val="PMFTableHeading"/>
              <w:rPr>
                <w:rFonts w:ascii="Arial" w:eastAsia="Arial" w:hAnsi="Arial" w:cs="Arial"/>
                <w:b w:val="0"/>
                <w:sz w:val="20"/>
                <w:szCs w:val="20"/>
                <w:highlight w:val="yellow"/>
                <w:lang w:val="en-US" w:eastAsia="en-US"/>
              </w:rPr>
            </w:pPr>
            <w:r w:rsidRPr="00F34E8C">
              <w:rPr>
                <w:rFonts w:ascii="Arial" w:eastAsia="Arial" w:hAnsi="Arial" w:cs="Arial"/>
                <w:b w:val="0"/>
                <w:sz w:val="20"/>
                <w:szCs w:val="20"/>
                <w:highlight w:val="yellow"/>
                <w:lang w:val="en-US" w:eastAsia="en-US"/>
              </w:rPr>
              <w:t>D59</w:t>
            </w:r>
          </w:p>
        </w:tc>
        <w:tc>
          <w:tcPr>
            <w:tcW w:w="4378" w:type="pct"/>
          </w:tcPr>
          <w:p w14:paraId="56E9C7EA" w14:textId="750A7485" w:rsidR="00F34E8C" w:rsidRPr="00F34E8C" w:rsidRDefault="00F34E8C" w:rsidP="00102992">
            <w:pPr>
              <w:spacing w:before="100" w:beforeAutospacing="1" w:after="100" w:afterAutospacing="1"/>
              <w:jc w:val="left"/>
              <w:rPr>
                <w:sz w:val="20"/>
                <w:highlight w:val="yellow"/>
              </w:rPr>
            </w:pPr>
            <w:r w:rsidRPr="00F34E8C">
              <w:rPr>
                <w:sz w:val="20"/>
                <w:highlight w:val="yellow"/>
              </w:rPr>
              <w:t>The new operation GetCampaign will only provid</w:t>
            </w:r>
            <w:r w:rsidR="002A3C01">
              <w:rPr>
                <w:sz w:val="20"/>
                <w:highlight w:val="yellow"/>
              </w:rPr>
              <w:t xml:space="preserve">e CampaignCode  and </w:t>
            </w:r>
            <w:r w:rsidRPr="00F34E8C">
              <w:rPr>
                <w:sz w:val="20"/>
                <w:highlight w:val="yellow"/>
              </w:rPr>
              <w:t>CampaignInsID, remaining details will need to be internally fetched within Pega.</w:t>
            </w:r>
          </w:p>
        </w:tc>
      </w:tr>
      <w:tr w:rsidR="00ED6901" w:rsidRPr="008A4ED1" w14:paraId="5A1A9286" w14:textId="77777777" w:rsidTr="000C7048">
        <w:trPr>
          <w:cantSplit/>
          <w:trHeight w:val="818"/>
          <w:tblHeader/>
        </w:trPr>
        <w:tc>
          <w:tcPr>
            <w:tcW w:w="622" w:type="pct"/>
            <w:shd w:val="clear" w:color="auto" w:fill="auto"/>
          </w:tcPr>
          <w:p w14:paraId="69A85674" w14:textId="48740F4C" w:rsidR="00ED6901" w:rsidRPr="00F34E8C" w:rsidRDefault="00ED6901" w:rsidP="00102992">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lastRenderedPageBreak/>
              <w:t>D60</w:t>
            </w:r>
          </w:p>
        </w:tc>
        <w:tc>
          <w:tcPr>
            <w:tcW w:w="4378" w:type="pct"/>
          </w:tcPr>
          <w:p w14:paraId="7A098404" w14:textId="1890373D" w:rsidR="00ED6901" w:rsidRPr="00F34E8C" w:rsidRDefault="00ED6901" w:rsidP="00102992">
            <w:pPr>
              <w:spacing w:before="100" w:beforeAutospacing="1" w:after="100" w:afterAutospacing="1"/>
              <w:jc w:val="left"/>
              <w:rPr>
                <w:sz w:val="20"/>
                <w:highlight w:val="yellow"/>
              </w:rPr>
            </w:pPr>
            <w:r>
              <w:rPr>
                <w:sz w:val="20"/>
                <w:highlight w:val="yellow"/>
              </w:rPr>
              <w:t>SearchParty considers eserve “Expired “ and “Cancelled” policies as active and returns the policy details</w:t>
            </w:r>
          </w:p>
        </w:tc>
      </w:tr>
      <w:tr w:rsidR="000C7048" w:rsidRPr="008A4ED1" w14:paraId="60719030" w14:textId="77777777" w:rsidTr="000C7048">
        <w:trPr>
          <w:cantSplit/>
          <w:trHeight w:val="818"/>
          <w:tblHeader/>
        </w:trPr>
        <w:tc>
          <w:tcPr>
            <w:tcW w:w="622" w:type="pct"/>
            <w:shd w:val="clear" w:color="auto" w:fill="auto"/>
          </w:tcPr>
          <w:p w14:paraId="77F1151F" w14:textId="6CBFE8B0" w:rsidR="000C7048" w:rsidRDefault="000C7048"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D6</w:t>
            </w:r>
            <w:r w:rsidR="00042E7A">
              <w:rPr>
                <w:rFonts w:ascii="Arial" w:eastAsia="Arial" w:hAnsi="Arial" w:cs="Arial"/>
                <w:b w:val="0"/>
                <w:sz w:val="20"/>
                <w:szCs w:val="20"/>
                <w:highlight w:val="yellow"/>
                <w:lang w:val="en-US" w:eastAsia="en-US"/>
              </w:rPr>
              <w:t>1</w:t>
            </w:r>
          </w:p>
        </w:tc>
        <w:tc>
          <w:tcPr>
            <w:tcW w:w="4378" w:type="pct"/>
          </w:tcPr>
          <w:p w14:paraId="76C436A7" w14:textId="1D2C7865" w:rsidR="000C7048" w:rsidRDefault="000C7048" w:rsidP="003B4C79">
            <w:pPr>
              <w:spacing w:before="100" w:beforeAutospacing="1" w:after="100" w:afterAutospacing="1"/>
              <w:jc w:val="left"/>
              <w:rPr>
                <w:sz w:val="20"/>
                <w:highlight w:val="yellow"/>
              </w:rPr>
            </w:pPr>
            <w:r>
              <w:rPr>
                <w:sz w:val="20"/>
                <w:highlight w:val="yellow"/>
              </w:rPr>
              <w:t>I</w:t>
            </w:r>
            <w:commentRangeStart w:id="67"/>
            <w:commentRangeStart w:id="68"/>
            <w:r>
              <w:rPr>
                <w:sz w:val="20"/>
                <w:highlight w:val="yellow"/>
              </w:rPr>
              <w:t xml:space="preserve">n </w:t>
            </w:r>
            <w:r w:rsidRPr="005B2998">
              <w:rPr>
                <w:b/>
                <w:sz w:val="20"/>
                <w:highlight w:val="yellow"/>
              </w:rPr>
              <w:t>GetCampaign Service</w:t>
            </w:r>
            <w:r w:rsidR="00CB6217">
              <w:rPr>
                <w:sz w:val="20"/>
                <w:highlight w:val="yellow"/>
              </w:rPr>
              <w:t xml:space="preserve"> returns only Resultcode as “0” and Result Description as “Success” and other response blocks will be </w:t>
            </w:r>
            <w:r w:rsidR="003B4C79">
              <w:rPr>
                <w:sz w:val="20"/>
                <w:highlight w:val="yellow"/>
              </w:rPr>
              <w:t>empty if</w:t>
            </w:r>
            <w:r>
              <w:rPr>
                <w:sz w:val="20"/>
                <w:highlight w:val="yellow"/>
              </w:rPr>
              <w:t xml:space="preserve"> no campaigns </w:t>
            </w:r>
            <w:r w:rsidR="003B4C79">
              <w:rPr>
                <w:sz w:val="20"/>
                <w:highlight w:val="yellow"/>
              </w:rPr>
              <w:t xml:space="preserve">are </w:t>
            </w:r>
            <w:r>
              <w:rPr>
                <w:sz w:val="20"/>
                <w:highlight w:val="yellow"/>
              </w:rPr>
              <w:t>a</w:t>
            </w:r>
            <w:r w:rsidR="00CB6217">
              <w:rPr>
                <w:sz w:val="20"/>
                <w:highlight w:val="yellow"/>
              </w:rPr>
              <w:t>ssociated to the requested party.</w:t>
            </w:r>
            <w:r>
              <w:rPr>
                <w:sz w:val="20"/>
                <w:highlight w:val="yellow"/>
              </w:rPr>
              <w:t xml:space="preserve"> </w:t>
            </w:r>
            <w:commentRangeEnd w:id="67"/>
            <w:r w:rsidR="0096007A">
              <w:rPr>
                <w:rStyle w:val="CommentReference"/>
              </w:rPr>
              <w:commentReference w:id="67"/>
            </w:r>
            <w:commentRangeEnd w:id="68"/>
            <w:r w:rsidR="00263A53">
              <w:rPr>
                <w:rStyle w:val="CommentReference"/>
              </w:rPr>
              <w:commentReference w:id="68"/>
            </w:r>
          </w:p>
        </w:tc>
      </w:tr>
      <w:tr w:rsidR="000C7048" w:rsidRPr="008A4ED1" w14:paraId="1F27C44D" w14:textId="77777777" w:rsidTr="000C7048">
        <w:trPr>
          <w:cantSplit/>
          <w:trHeight w:val="818"/>
          <w:tblHeader/>
        </w:trPr>
        <w:tc>
          <w:tcPr>
            <w:tcW w:w="622" w:type="pct"/>
            <w:shd w:val="clear" w:color="auto" w:fill="auto"/>
          </w:tcPr>
          <w:p w14:paraId="39009E09" w14:textId="75343142" w:rsidR="000C7048" w:rsidRDefault="000C7048"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D6</w:t>
            </w:r>
            <w:r w:rsidR="00042E7A">
              <w:rPr>
                <w:rFonts w:ascii="Arial" w:eastAsia="Arial" w:hAnsi="Arial" w:cs="Arial"/>
                <w:b w:val="0"/>
                <w:sz w:val="20"/>
                <w:szCs w:val="20"/>
                <w:highlight w:val="yellow"/>
                <w:lang w:val="en-US" w:eastAsia="en-US"/>
              </w:rPr>
              <w:t>2</w:t>
            </w:r>
          </w:p>
        </w:tc>
        <w:tc>
          <w:tcPr>
            <w:tcW w:w="4378" w:type="pct"/>
          </w:tcPr>
          <w:p w14:paraId="67BB7FEE" w14:textId="1A3DCD6B" w:rsidR="000C7048" w:rsidRDefault="000C7048" w:rsidP="000C7048">
            <w:pPr>
              <w:spacing w:before="100" w:beforeAutospacing="1" w:after="100" w:afterAutospacing="1"/>
              <w:jc w:val="left"/>
              <w:rPr>
                <w:sz w:val="20"/>
                <w:highlight w:val="yellow"/>
              </w:rPr>
            </w:pPr>
            <w:r>
              <w:rPr>
                <w:sz w:val="20"/>
                <w:highlight w:val="yellow"/>
              </w:rPr>
              <w:t xml:space="preserve">In </w:t>
            </w:r>
            <w:r w:rsidRPr="005B2998">
              <w:rPr>
                <w:b/>
                <w:sz w:val="20"/>
                <w:highlight w:val="yellow"/>
              </w:rPr>
              <w:t>GetCampaign Service</w:t>
            </w:r>
            <w:r>
              <w:rPr>
                <w:sz w:val="20"/>
                <w:highlight w:val="yellow"/>
              </w:rPr>
              <w:t xml:space="preserve">, if there are multiple campaigns associated to the requested customer, then campaign details are looped </w:t>
            </w:r>
          </w:p>
        </w:tc>
      </w:tr>
      <w:tr w:rsidR="000C7048" w:rsidRPr="008A4ED1" w14:paraId="09DB8816" w14:textId="77777777" w:rsidTr="000C7048">
        <w:trPr>
          <w:cantSplit/>
          <w:trHeight w:val="818"/>
          <w:tblHeader/>
        </w:trPr>
        <w:tc>
          <w:tcPr>
            <w:tcW w:w="622" w:type="pct"/>
            <w:shd w:val="clear" w:color="auto" w:fill="auto"/>
          </w:tcPr>
          <w:p w14:paraId="697BE693" w14:textId="75C2DF1D" w:rsidR="000C7048" w:rsidRDefault="00042E7A"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D63</w:t>
            </w:r>
          </w:p>
        </w:tc>
        <w:tc>
          <w:tcPr>
            <w:tcW w:w="4378" w:type="pct"/>
          </w:tcPr>
          <w:p w14:paraId="5149735D" w14:textId="50C58E28" w:rsidR="000C7048" w:rsidRDefault="000C7048" w:rsidP="00EA20CD">
            <w:pPr>
              <w:spacing w:before="100" w:beforeAutospacing="1" w:after="100" w:afterAutospacing="1"/>
              <w:jc w:val="left"/>
              <w:rPr>
                <w:sz w:val="20"/>
                <w:highlight w:val="yellow"/>
              </w:rPr>
            </w:pPr>
            <w:r w:rsidRPr="005B2998">
              <w:rPr>
                <w:b/>
                <w:sz w:val="20"/>
                <w:highlight w:val="yellow"/>
              </w:rPr>
              <w:t xml:space="preserve">ManageDocumentDetails </w:t>
            </w:r>
            <w:r w:rsidR="00EA20CD">
              <w:rPr>
                <w:sz w:val="20"/>
                <w:highlight w:val="yellow"/>
              </w:rPr>
              <w:t>will not validate the link between Party and CustomerAccount/Contract before inserting data into MDM tables. Data received from the request is directly entered into MDM tables.</w:t>
            </w:r>
          </w:p>
        </w:tc>
      </w:tr>
      <w:tr w:rsidR="000C7048" w:rsidRPr="008A4ED1" w14:paraId="6B0C8DCB" w14:textId="77777777" w:rsidTr="000C7048">
        <w:trPr>
          <w:cantSplit/>
          <w:trHeight w:val="692"/>
          <w:tblHeader/>
        </w:trPr>
        <w:tc>
          <w:tcPr>
            <w:tcW w:w="622" w:type="pct"/>
            <w:shd w:val="clear" w:color="auto" w:fill="auto"/>
          </w:tcPr>
          <w:p w14:paraId="4C58579C" w14:textId="35F9D823" w:rsidR="000C7048" w:rsidRDefault="00042E7A"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D64</w:t>
            </w:r>
          </w:p>
        </w:tc>
        <w:tc>
          <w:tcPr>
            <w:tcW w:w="4378" w:type="pct"/>
          </w:tcPr>
          <w:p w14:paraId="7425D941" w14:textId="12511B67" w:rsidR="000C7048" w:rsidRDefault="000C7048" w:rsidP="000848E4">
            <w:pPr>
              <w:spacing w:before="100" w:beforeAutospacing="1" w:after="100" w:afterAutospacing="1"/>
              <w:jc w:val="left"/>
              <w:rPr>
                <w:sz w:val="20"/>
                <w:highlight w:val="yellow"/>
              </w:rPr>
            </w:pPr>
            <w:commentRangeStart w:id="69"/>
            <w:commentRangeStart w:id="70"/>
            <w:r>
              <w:rPr>
                <w:b/>
                <w:sz w:val="20"/>
                <w:highlight w:val="yellow"/>
              </w:rPr>
              <w:t xml:space="preserve">GetDocumentDetailsService </w:t>
            </w:r>
            <w:r>
              <w:rPr>
                <w:sz w:val="20"/>
                <w:highlight w:val="yellow"/>
              </w:rPr>
              <w:t xml:space="preserve">returns </w:t>
            </w:r>
            <w:r w:rsidR="00CB6217">
              <w:rPr>
                <w:sz w:val="20"/>
                <w:highlight w:val="yellow"/>
              </w:rPr>
              <w:t>only Resultcode as “0” and Result Description as “Success”</w:t>
            </w:r>
            <w:r>
              <w:rPr>
                <w:sz w:val="20"/>
                <w:highlight w:val="yellow"/>
              </w:rPr>
              <w:t xml:space="preserve"> </w:t>
            </w:r>
            <w:r w:rsidR="00CB6217">
              <w:rPr>
                <w:sz w:val="20"/>
                <w:highlight w:val="yellow"/>
              </w:rPr>
              <w:t xml:space="preserve">and other response blocks will be empty </w:t>
            </w:r>
            <w:r>
              <w:rPr>
                <w:sz w:val="20"/>
                <w:highlight w:val="yellow"/>
              </w:rPr>
              <w:t xml:space="preserve">if no documents </w:t>
            </w:r>
            <w:r w:rsidR="003B4C79">
              <w:rPr>
                <w:sz w:val="20"/>
                <w:highlight w:val="yellow"/>
              </w:rPr>
              <w:t xml:space="preserve">are associated </w:t>
            </w:r>
            <w:r>
              <w:rPr>
                <w:sz w:val="20"/>
                <w:highlight w:val="yellow"/>
              </w:rPr>
              <w:t xml:space="preserve">to CaseID from the request </w:t>
            </w:r>
            <w:commentRangeEnd w:id="69"/>
            <w:r w:rsidR="0096007A">
              <w:rPr>
                <w:rStyle w:val="CommentReference"/>
              </w:rPr>
              <w:commentReference w:id="69"/>
            </w:r>
            <w:commentRangeEnd w:id="70"/>
            <w:r w:rsidR="00957EC9">
              <w:rPr>
                <w:rStyle w:val="CommentReference"/>
              </w:rPr>
              <w:commentReference w:id="70"/>
            </w:r>
          </w:p>
        </w:tc>
      </w:tr>
      <w:tr w:rsidR="002A3C01" w:rsidRPr="008A4ED1" w14:paraId="5DE2C4DE" w14:textId="77777777" w:rsidTr="000C7048">
        <w:trPr>
          <w:cantSplit/>
          <w:trHeight w:val="692"/>
          <w:tblHeader/>
        </w:trPr>
        <w:tc>
          <w:tcPr>
            <w:tcW w:w="622" w:type="pct"/>
            <w:shd w:val="clear" w:color="auto" w:fill="auto"/>
          </w:tcPr>
          <w:p w14:paraId="3DAB7F37" w14:textId="5FA75449" w:rsidR="002A3C01" w:rsidRDefault="002A3C01"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D65</w:t>
            </w:r>
          </w:p>
        </w:tc>
        <w:tc>
          <w:tcPr>
            <w:tcW w:w="4378" w:type="pct"/>
          </w:tcPr>
          <w:p w14:paraId="773C42FC" w14:textId="2254EFCF" w:rsidR="002A3C01" w:rsidRPr="002A3C01" w:rsidRDefault="002A3C01" w:rsidP="002A3C01">
            <w:pPr>
              <w:spacing w:before="100" w:beforeAutospacing="1" w:after="100" w:afterAutospacing="1"/>
              <w:jc w:val="left"/>
              <w:rPr>
                <w:sz w:val="20"/>
                <w:highlight w:val="yellow"/>
              </w:rPr>
            </w:pPr>
            <w:r>
              <w:rPr>
                <w:b/>
                <w:sz w:val="20"/>
                <w:highlight w:val="yellow"/>
              </w:rPr>
              <w:t xml:space="preserve">GetDocumentDetailsService, </w:t>
            </w:r>
            <w:r>
              <w:rPr>
                <w:sz w:val="20"/>
                <w:highlight w:val="yellow"/>
              </w:rPr>
              <w:t>will return all documents related to sourceCustomerId if the CaseID is not passed.</w:t>
            </w:r>
          </w:p>
        </w:tc>
      </w:tr>
      <w:tr w:rsidR="004B09F7" w:rsidRPr="008A4ED1" w14:paraId="383728FA" w14:textId="77777777" w:rsidTr="000C7048">
        <w:trPr>
          <w:cantSplit/>
          <w:trHeight w:val="692"/>
          <w:tblHeader/>
        </w:trPr>
        <w:tc>
          <w:tcPr>
            <w:tcW w:w="622" w:type="pct"/>
            <w:shd w:val="clear" w:color="auto" w:fill="auto"/>
          </w:tcPr>
          <w:p w14:paraId="41D29894" w14:textId="4496795B" w:rsidR="004B09F7" w:rsidRDefault="004B09F7"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D66</w:t>
            </w:r>
          </w:p>
        </w:tc>
        <w:tc>
          <w:tcPr>
            <w:tcW w:w="4378" w:type="pct"/>
          </w:tcPr>
          <w:p w14:paraId="4734308B" w14:textId="278F6EB2" w:rsidR="004B09F7" w:rsidRPr="004B09F7" w:rsidRDefault="004B09F7" w:rsidP="004B09F7">
            <w:pPr>
              <w:jc w:val="left"/>
              <w:rPr>
                <w:rFonts w:ascii="Times New Roman" w:hAnsi="Times New Roman" w:cs="Times New Roman"/>
                <w:bCs w:val="0"/>
                <w:szCs w:val="24"/>
              </w:rPr>
            </w:pPr>
            <w:commentRangeStart w:id="71"/>
            <w:commentRangeStart w:id="72"/>
            <w:r>
              <w:rPr>
                <w:sz w:val="20"/>
                <w:highlight w:val="yellow"/>
              </w:rPr>
              <w:t xml:space="preserve">Now it is source system’s responsibility to send the details of customer account number and Contract ID to MDD, if there are available for a document. </w:t>
            </w:r>
            <w:commentRangeEnd w:id="71"/>
            <w:r>
              <w:rPr>
                <w:rStyle w:val="CommentReference"/>
                <w:bCs w:val="0"/>
              </w:rPr>
              <w:commentReference w:id="71"/>
            </w:r>
            <w:commentRangeEnd w:id="72"/>
            <w:r>
              <w:rPr>
                <w:rStyle w:val="CommentReference"/>
                <w:bCs w:val="0"/>
              </w:rPr>
              <w:commentReference w:id="72"/>
            </w:r>
            <w:r>
              <w:rPr>
                <w:rFonts w:ascii="Times New Roman" w:hAnsi="Times New Roman" w:cs="Times New Roman"/>
                <w:bCs w:val="0"/>
                <w:szCs w:val="24"/>
              </w:rPr>
              <w:t xml:space="preserve"> </w:t>
            </w:r>
          </w:p>
        </w:tc>
      </w:tr>
    </w:tbl>
    <w:p w14:paraId="253EEC7D" w14:textId="77777777" w:rsidR="00A165FB" w:rsidRDefault="00A165FB" w:rsidP="00A165FB"/>
    <w:p w14:paraId="7A03360C" w14:textId="77777777" w:rsidR="00437FA5" w:rsidRPr="00B73F00" w:rsidRDefault="00437FA5" w:rsidP="00A165FB">
      <w:pPr>
        <w:rPr>
          <w:sz w:val="20"/>
        </w:rPr>
      </w:pPr>
      <w:r w:rsidRPr="004318EA">
        <w:rPr>
          <w:b/>
          <w:sz w:val="20"/>
        </w:rPr>
        <w:t>Note</w:t>
      </w:r>
      <w:r>
        <w:t>:</w:t>
      </w:r>
      <w:r w:rsidRPr="00437FA5">
        <w:rPr>
          <w:sz w:val="20"/>
        </w:rPr>
        <w:t xml:space="preserve"> </w:t>
      </w:r>
      <w:r w:rsidR="00007961">
        <w:rPr>
          <w:sz w:val="20"/>
        </w:rPr>
        <w:t>D</w:t>
      </w:r>
      <w:r>
        <w:rPr>
          <w:sz w:val="20"/>
        </w:rPr>
        <w:t>esign decisions</w:t>
      </w:r>
      <w:r w:rsidRPr="00724F89">
        <w:rPr>
          <w:sz w:val="20"/>
        </w:rPr>
        <w:t xml:space="preserve"> </w:t>
      </w:r>
      <w:r w:rsidR="00007961">
        <w:rPr>
          <w:sz w:val="20"/>
        </w:rPr>
        <w:t>from earlier</w:t>
      </w:r>
      <w:r w:rsidRPr="00724F89">
        <w:rPr>
          <w:sz w:val="20"/>
        </w:rPr>
        <w:t xml:space="preserve"> releases</w:t>
      </w:r>
      <w:r w:rsidR="00007961">
        <w:rPr>
          <w:sz w:val="20"/>
        </w:rPr>
        <w:t xml:space="preserve"> are present in the earlier version of the design documents</w:t>
      </w:r>
      <w:r w:rsidRPr="00724F89">
        <w:rPr>
          <w:sz w:val="20"/>
        </w:rPr>
        <w:t>. Please refer the appendix section 4.1</w:t>
      </w:r>
      <w:r w:rsidR="00007961">
        <w:rPr>
          <w:sz w:val="20"/>
        </w:rPr>
        <w:t xml:space="preserve"> more details</w:t>
      </w:r>
    </w:p>
    <w:p w14:paraId="683D64DD" w14:textId="77777777" w:rsidR="008F3E5A" w:rsidRPr="00003CEF" w:rsidRDefault="008F3E5A" w:rsidP="008F3E5A">
      <w:pPr>
        <w:pStyle w:val="Heading2"/>
        <w:numPr>
          <w:ilvl w:val="1"/>
          <w:numId w:val="3"/>
        </w:numPr>
      </w:pPr>
      <w:bookmarkStart w:id="73" w:name="_Toc476148013"/>
      <w:r w:rsidRPr="00003CEF">
        <w:t>Assumptions</w:t>
      </w:r>
      <w:bookmarkEnd w:id="73"/>
    </w:p>
    <w:tbl>
      <w:tblPr>
        <w:tblStyle w:val="TableGrid"/>
        <w:tblW w:w="4782" w:type="pct"/>
        <w:tblLook w:val="01E0" w:firstRow="1" w:lastRow="1" w:firstColumn="1" w:lastColumn="1" w:noHBand="0" w:noVBand="0"/>
      </w:tblPr>
      <w:tblGrid>
        <w:gridCol w:w="706"/>
        <w:gridCol w:w="7764"/>
      </w:tblGrid>
      <w:tr w:rsidR="008F3E5A" w:rsidRPr="00A46850" w14:paraId="62EF6AE4" w14:textId="77777777" w:rsidTr="00C90CC7">
        <w:trPr>
          <w:trHeight w:val="44"/>
        </w:trPr>
        <w:tc>
          <w:tcPr>
            <w:tcW w:w="417" w:type="pct"/>
            <w:shd w:val="clear" w:color="auto" w:fill="D9D9D9" w:themeFill="background1" w:themeFillShade="D9"/>
          </w:tcPr>
          <w:p w14:paraId="165371E4" w14:textId="77777777" w:rsidR="008F3E5A" w:rsidRPr="00A46850" w:rsidRDefault="008F3E5A" w:rsidP="0072066C">
            <w:pPr>
              <w:pStyle w:val="PMFTableHeading"/>
              <w:rPr>
                <w:rFonts w:ascii="Arial" w:hAnsi="Arial" w:cs="Arial"/>
                <w:sz w:val="20"/>
                <w:szCs w:val="20"/>
              </w:rPr>
            </w:pPr>
            <w:r>
              <w:rPr>
                <w:rFonts w:ascii="Arial" w:hAnsi="Arial" w:cs="Arial"/>
                <w:sz w:val="20"/>
                <w:szCs w:val="20"/>
              </w:rPr>
              <w:t>Ref.</w:t>
            </w:r>
          </w:p>
        </w:tc>
        <w:tc>
          <w:tcPr>
            <w:tcW w:w="4583" w:type="pct"/>
            <w:shd w:val="clear" w:color="auto" w:fill="D9D9D9" w:themeFill="background1" w:themeFillShade="D9"/>
          </w:tcPr>
          <w:p w14:paraId="1A44F81F" w14:textId="77777777" w:rsidR="008F3E5A" w:rsidRPr="00A46850" w:rsidRDefault="008F3E5A" w:rsidP="0072066C">
            <w:pPr>
              <w:pStyle w:val="PMFTableHeading"/>
              <w:rPr>
                <w:rFonts w:ascii="Arial" w:hAnsi="Arial" w:cs="Arial"/>
                <w:sz w:val="20"/>
                <w:szCs w:val="20"/>
              </w:rPr>
            </w:pPr>
            <w:r w:rsidRPr="00A46850">
              <w:rPr>
                <w:rFonts w:ascii="Arial" w:hAnsi="Arial" w:cs="Arial"/>
                <w:sz w:val="20"/>
                <w:szCs w:val="20"/>
              </w:rPr>
              <w:t xml:space="preserve">Design </w:t>
            </w:r>
            <w:r w:rsidR="006A4B2A">
              <w:rPr>
                <w:rFonts w:ascii="Arial" w:hAnsi="Arial" w:cs="Arial"/>
                <w:sz w:val="20"/>
                <w:szCs w:val="20"/>
              </w:rPr>
              <w:t>Assumption</w:t>
            </w:r>
          </w:p>
        </w:tc>
      </w:tr>
      <w:tr w:rsidR="008F3E5A" w:rsidRPr="00A46850" w14:paraId="1B74A77A" w14:textId="77777777" w:rsidTr="00C90CC7">
        <w:trPr>
          <w:trHeight w:val="44"/>
        </w:trPr>
        <w:tc>
          <w:tcPr>
            <w:tcW w:w="417" w:type="pct"/>
          </w:tcPr>
          <w:p w14:paraId="15E49E6C" w14:textId="77777777" w:rsidR="008F3E5A" w:rsidRDefault="000D7508" w:rsidP="0072066C">
            <w:pPr>
              <w:pStyle w:val="PMFTableHeading"/>
              <w:rPr>
                <w:rFonts w:ascii="Arial" w:hAnsi="Arial" w:cs="Arial"/>
                <w:b w:val="0"/>
                <w:sz w:val="20"/>
                <w:szCs w:val="20"/>
              </w:rPr>
            </w:pPr>
            <w:r>
              <w:rPr>
                <w:rFonts w:ascii="Arial" w:hAnsi="Arial" w:cs="Arial"/>
                <w:b w:val="0"/>
                <w:sz w:val="20"/>
                <w:szCs w:val="20"/>
              </w:rPr>
              <w:t>A</w:t>
            </w:r>
            <w:r w:rsidR="008F3E5A">
              <w:rPr>
                <w:rFonts w:ascii="Arial" w:hAnsi="Arial" w:cs="Arial"/>
                <w:b w:val="0"/>
                <w:sz w:val="20"/>
                <w:szCs w:val="20"/>
              </w:rPr>
              <w:t>01</w:t>
            </w:r>
          </w:p>
        </w:tc>
        <w:tc>
          <w:tcPr>
            <w:tcW w:w="4583" w:type="pct"/>
          </w:tcPr>
          <w:p w14:paraId="7E9E56CB" w14:textId="77777777" w:rsidR="008F3E5A" w:rsidRPr="002367DF" w:rsidRDefault="00FE4158" w:rsidP="00F84623">
            <w:pPr>
              <w:pStyle w:val="PMFTableHeading"/>
              <w:rPr>
                <w:rFonts w:ascii="Arial" w:hAnsi="Arial" w:cs="Arial"/>
                <w:b w:val="0"/>
                <w:bCs/>
                <w:sz w:val="20"/>
                <w:szCs w:val="20"/>
                <w:lang w:val="en-US" w:eastAsia="en-US"/>
              </w:rPr>
            </w:pPr>
            <w:r>
              <w:rPr>
                <w:rFonts w:ascii="Arial" w:hAnsi="Arial" w:cs="Arial"/>
                <w:b w:val="0"/>
                <w:bCs/>
                <w:sz w:val="20"/>
                <w:szCs w:val="20"/>
                <w:lang w:val="en-US" w:eastAsia="en-US"/>
              </w:rPr>
              <w:t xml:space="preserve">The data exchange between </w:t>
            </w:r>
            <w:r w:rsidR="00007961">
              <w:rPr>
                <w:rFonts w:ascii="Arial" w:hAnsi="Arial" w:cs="Arial"/>
                <w:b w:val="0"/>
                <w:bCs/>
                <w:sz w:val="20"/>
                <w:szCs w:val="20"/>
                <w:lang w:val="en-US" w:eastAsia="en-US"/>
              </w:rPr>
              <w:t>Source systems</w:t>
            </w:r>
            <w:r>
              <w:rPr>
                <w:rFonts w:ascii="Arial" w:hAnsi="Arial" w:cs="Arial"/>
                <w:b w:val="0"/>
                <w:bCs/>
                <w:sz w:val="20"/>
                <w:szCs w:val="20"/>
                <w:lang w:val="en-US" w:eastAsia="en-US"/>
              </w:rPr>
              <w:t xml:space="preserve"> and MDM will be based on ICD format agreed. Refer the appendix </w:t>
            </w:r>
            <w:r w:rsidR="00F84623">
              <w:rPr>
                <w:rFonts w:ascii="Arial" w:hAnsi="Arial" w:cs="Arial"/>
                <w:b w:val="0"/>
                <w:bCs/>
                <w:sz w:val="20"/>
                <w:szCs w:val="20"/>
                <w:lang w:val="en-US" w:eastAsia="en-US"/>
              </w:rPr>
              <w:t>for more details</w:t>
            </w:r>
          </w:p>
        </w:tc>
      </w:tr>
      <w:tr w:rsidR="00D11E7D" w:rsidRPr="00A46850" w14:paraId="6B39E26F" w14:textId="77777777" w:rsidTr="00C90CC7">
        <w:trPr>
          <w:trHeight w:val="44"/>
        </w:trPr>
        <w:tc>
          <w:tcPr>
            <w:tcW w:w="417" w:type="pct"/>
          </w:tcPr>
          <w:p w14:paraId="6549C55D" w14:textId="77777777" w:rsidR="00F84623" w:rsidRDefault="004A108C" w:rsidP="0072066C">
            <w:pPr>
              <w:pStyle w:val="PMFTableHeading"/>
              <w:rPr>
                <w:rFonts w:ascii="Arial" w:hAnsi="Arial" w:cs="Arial"/>
                <w:b w:val="0"/>
                <w:sz w:val="20"/>
                <w:szCs w:val="20"/>
              </w:rPr>
            </w:pPr>
            <w:r>
              <w:rPr>
                <w:rFonts w:ascii="Arial" w:hAnsi="Arial" w:cs="Arial"/>
                <w:b w:val="0"/>
                <w:sz w:val="20"/>
                <w:szCs w:val="20"/>
              </w:rPr>
              <w:t>A0</w:t>
            </w:r>
            <w:r w:rsidR="00F84623">
              <w:rPr>
                <w:rFonts w:ascii="Arial" w:hAnsi="Arial" w:cs="Arial"/>
                <w:b w:val="0"/>
                <w:sz w:val="20"/>
                <w:szCs w:val="20"/>
              </w:rPr>
              <w:t>2</w:t>
            </w:r>
          </w:p>
        </w:tc>
        <w:tc>
          <w:tcPr>
            <w:tcW w:w="4583" w:type="pct"/>
          </w:tcPr>
          <w:p w14:paraId="5A257D04" w14:textId="77777777" w:rsidR="00D11E7D" w:rsidRDefault="00F84623" w:rsidP="00B73F00">
            <w:pPr>
              <w:pStyle w:val="PMFTableHeading"/>
              <w:rPr>
                <w:rFonts w:ascii="Arial" w:hAnsi="Arial" w:cs="Arial"/>
                <w:b w:val="0"/>
                <w:bCs/>
                <w:sz w:val="20"/>
                <w:szCs w:val="20"/>
                <w:lang w:val="en-US" w:eastAsia="en-US"/>
              </w:rPr>
            </w:pPr>
            <w:r>
              <w:rPr>
                <w:rFonts w:ascii="Arial" w:hAnsi="Arial" w:cs="Arial"/>
                <w:b w:val="0"/>
                <w:bCs/>
                <w:sz w:val="20"/>
                <w:szCs w:val="20"/>
                <w:lang w:val="en-US" w:eastAsia="en-US"/>
              </w:rPr>
              <w:t xml:space="preserve">Asset Details will not cleansed </w:t>
            </w:r>
            <w:r w:rsidR="00C93058">
              <w:rPr>
                <w:rFonts w:ascii="Arial" w:hAnsi="Arial" w:cs="Arial"/>
                <w:b w:val="0"/>
                <w:bCs/>
                <w:sz w:val="20"/>
                <w:szCs w:val="20"/>
                <w:lang w:val="en-US" w:eastAsia="en-US"/>
              </w:rPr>
              <w:t xml:space="preserve">during the MDM load and will </w:t>
            </w:r>
            <w:r w:rsidR="00B73F00">
              <w:rPr>
                <w:rFonts w:ascii="Arial" w:hAnsi="Arial" w:cs="Arial"/>
                <w:b w:val="0"/>
                <w:bCs/>
                <w:sz w:val="20"/>
                <w:szCs w:val="20"/>
                <w:lang w:val="en-US" w:eastAsia="en-US"/>
              </w:rPr>
              <w:t>be</w:t>
            </w:r>
            <w:r w:rsidR="00C93058">
              <w:rPr>
                <w:rFonts w:ascii="Arial" w:hAnsi="Arial" w:cs="Arial"/>
                <w:b w:val="0"/>
                <w:bCs/>
                <w:sz w:val="20"/>
                <w:szCs w:val="20"/>
                <w:lang w:val="en-US" w:eastAsia="en-US"/>
              </w:rPr>
              <w:t xml:space="preserve"> store</w:t>
            </w:r>
            <w:r w:rsidR="00B73F00">
              <w:rPr>
                <w:rFonts w:ascii="Arial" w:hAnsi="Arial" w:cs="Arial"/>
                <w:b w:val="0"/>
                <w:bCs/>
                <w:sz w:val="20"/>
                <w:szCs w:val="20"/>
                <w:lang w:val="en-US" w:eastAsia="en-US"/>
              </w:rPr>
              <w:t xml:space="preserve">d out of </w:t>
            </w:r>
            <w:r w:rsidR="00C93058">
              <w:rPr>
                <w:rFonts w:ascii="Arial" w:hAnsi="Arial" w:cs="Arial"/>
                <w:b w:val="0"/>
                <w:bCs/>
                <w:sz w:val="20"/>
                <w:szCs w:val="20"/>
                <w:lang w:val="en-US" w:eastAsia="en-US"/>
              </w:rPr>
              <w:t>MDM Hub</w:t>
            </w:r>
          </w:p>
        </w:tc>
      </w:tr>
      <w:tr w:rsidR="004E7B13" w:rsidRPr="00A46850" w14:paraId="46ABD1B1" w14:textId="77777777" w:rsidTr="00C90CC7">
        <w:trPr>
          <w:trHeight w:val="44"/>
        </w:trPr>
        <w:tc>
          <w:tcPr>
            <w:tcW w:w="417" w:type="pct"/>
          </w:tcPr>
          <w:p w14:paraId="26B0B051" w14:textId="77777777" w:rsidR="004E7B13" w:rsidRDefault="00774443" w:rsidP="0072066C">
            <w:pPr>
              <w:pStyle w:val="PMFTableHeading"/>
              <w:rPr>
                <w:rFonts w:ascii="Arial" w:hAnsi="Arial" w:cs="Arial"/>
                <w:b w:val="0"/>
                <w:sz w:val="20"/>
                <w:szCs w:val="20"/>
              </w:rPr>
            </w:pPr>
            <w:r>
              <w:rPr>
                <w:rFonts w:ascii="Arial" w:hAnsi="Arial" w:cs="Arial"/>
                <w:b w:val="0"/>
                <w:sz w:val="20"/>
                <w:szCs w:val="20"/>
              </w:rPr>
              <w:t>A03</w:t>
            </w:r>
          </w:p>
        </w:tc>
        <w:tc>
          <w:tcPr>
            <w:tcW w:w="4583" w:type="pct"/>
          </w:tcPr>
          <w:p w14:paraId="6368CDCB" w14:textId="77777777" w:rsidR="004E7B13" w:rsidRPr="004E7B13" w:rsidRDefault="004E7B13" w:rsidP="00927D54">
            <w:pPr>
              <w:spacing w:after="120" w:line="240" w:lineRule="atLeast"/>
              <w:rPr>
                <w:color w:val="000000" w:themeColor="text1"/>
                <w:sz w:val="20"/>
              </w:rPr>
            </w:pPr>
            <w:r w:rsidRPr="004E7B13">
              <w:rPr>
                <w:color w:val="000000" w:themeColor="text1"/>
                <w:sz w:val="20"/>
              </w:rPr>
              <w:t xml:space="preserve">Address stored in MDM </w:t>
            </w:r>
            <w:r w:rsidR="00927D54">
              <w:rPr>
                <w:color w:val="000000" w:themeColor="text1"/>
                <w:sz w:val="20"/>
              </w:rPr>
              <w:t xml:space="preserve">having a link to the Contracts </w:t>
            </w:r>
            <w:r w:rsidRPr="004E7B13">
              <w:rPr>
                <w:color w:val="000000" w:themeColor="text1"/>
                <w:sz w:val="20"/>
              </w:rPr>
              <w:t xml:space="preserve">are </w:t>
            </w:r>
            <w:r w:rsidR="00927D54">
              <w:rPr>
                <w:color w:val="000000" w:themeColor="text1"/>
                <w:sz w:val="20"/>
              </w:rPr>
              <w:t xml:space="preserve">implied as </w:t>
            </w:r>
            <w:r w:rsidRPr="004E7B13">
              <w:rPr>
                <w:color w:val="000000" w:themeColor="text1"/>
                <w:sz w:val="20"/>
              </w:rPr>
              <w:t xml:space="preserve">service address </w:t>
            </w:r>
            <w:r w:rsidR="00927D54">
              <w:rPr>
                <w:color w:val="000000" w:themeColor="text1"/>
                <w:sz w:val="20"/>
              </w:rPr>
              <w:t>from all the source systems</w:t>
            </w:r>
          </w:p>
        </w:tc>
      </w:tr>
      <w:tr w:rsidR="0026172B" w:rsidRPr="00A46850" w14:paraId="4B13083C" w14:textId="77777777" w:rsidTr="00C90CC7">
        <w:trPr>
          <w:trHeight w:val="44"/>
        </w:trPr>
        <w:tc>
          <w:tcPr>
            <w:tcW w:w="417" w:type="pct"/>
          </w:tcPr>
          <w:p w14:paraId="48985130" w14:textId="77777777" w:rsidR="0026172B" w:rsidRDefault="0026172B" w:rsidP="0072066C">
            <w:pPr>
              <w:pStyle w:val="PMFTableHeading"/>
              <w:rPr>
                <w:rFonts w:ascii="Arial" w:hAnsi="Arial" w:cs="Arial"/>
                <w:b w:val="0"/>
                <w:sz w:val="20"/>
                <w:szCs w:val="20"/>
              </w:rPr>
            </w:pPr>
            <w:r>
              <w:rPr>
                <w:rFonts w:ascii="Arial" w:hAnsi="Arial" w:cs="Arial"/>
                <w:b w:val="0"/>
                <w:sz w:val="20"/>
                <w:szCs w:val="20"/>
              </w:rPr>
              <w:t>A0</w:t>
            </w:r>
            <w:r w:rsidR="00774443">
              <w:rPr>
                <w:rFonts w:ascii="Arial" w:hAnsi="Arial" w:cs="Arial"/>
                <w:b w:val="0"/>
                <w:sz w:val="20"/>
                <w:szCs w:val="20"/>
              </w:rPr>
              <w:t>4</w:t>
            </w:r>
          </w:p>
        </w:tc>
        <w:tc>
          <w:tcPr>
            <w:tcW w:w="4583" w:type="pct"/>
          </w:tcPr>
          <w:p w14:paraId="166F68C5" w14:textId="77777777" w:rsidR="0026172B" w:rsidRPr="00C93058" w:rsidRDefault="0026172B" w:rsidP="00432BE5">
            <w:pPr>
              <w:pStyle w:val="PMFTableHeading"/>
              <w:rPr>
                <w:rFonts w:ascii="Arial" w:hAnsi="Arial" w:cs="Arial"/>
                <w:b w:val="0"/>
                <w:bCs/>
                <w:sz w:val="20"/>
                <w:szCs w:val="20"/>
                <w:lang w:val="en-US" w:eastAsia="en-US"/>
              </w:rPr>
            </w:pPr>
            <w:r>
              <w:rPr>
                <w:rFonts w:ascii="Arial" w:hAnsi="Arial" w:cs="Arial"/>
                <w:b w:val="0"/>
                <w:bCs/>
                <w:sz w:val="20"/>
                <w:szCs w:val="20"/>
                <w:lang w:val="en-US" w:eastAsia="en-US"/>
              </w:rPr>
              <w:t>Product Line tags are not expected to be populated from the Calling System in the Create and Update request. Product line information will be available to Get/Search Response from the reference data stored in MDM</w:t>
            </w:r>
          </w:p>
        </w:tc>
      </w:tr>
      <w:tr w:rsidR="00B73F00" w:rsidRPr="00A46850" w14:paraId="430BEC48" w14:textId="77777777" w:rsidTr="00C90CC7">
        <w:trPr>
          <w:trHeight w:val="44"/>
        </w:trPr>
        <w:tc>
          <w:tcPr>
            <w:tcW w:w="417" w:type="pct"/>
          </w:tcPr>
          <w:p w14:paraId="342FC841" w14:textId="77777777" w:rsidR="00B73F00" w:rsidRDefault="00B73F00" w:rsidP="0072066C">
            <w:pPr>
              <w:pStyle w:val="PMFTableHeading"/>
              <w:rPr>
                <w:rFonts w:ascii="Arial" w:hAnsi="Arial" w:cs="Arial"/>
                <w:b w:val="0"/>
                <w:sz w:val="20"/>
                <w:szCs w:val="20"/>
              </w:rPr>
            </w:pPr>
            <w:r>
              <w:rPr>
                <w:rFonts w:ascii="Arial" w:hAnsi="Arial" w:cs="Arial"/>
                <w:b w:val="0"/>
                <w:sz w:val="20"/>
                <w:szCs w:val="20"/>
              </w:rPr>
              <w:t>A0</w:t>
            </w:r>
            <w:r w:rsidR="00774443">
              <w:rPr>
                <w:rFonts w:ascii="Arial" w:hAnsi="Arial" w:cs="Arial"/>
                <w:b w:val="0"/>
                <w:sz w:val="20"/>
                <w:szCs w:val="20"/>
              </w:rPr>
              <w:t>5</w:t>
            </w:r>
          </w:p>
        </w:tc>
        <w:tc>
          <w:tcPr>
            <w:tcW w:w="4583" w:type="pct"/>
          </w:tcPr>
          <w:p w14:paraId="28223304" w14:textId="77777777" w:rsidR="00B73F00" w:rsidRDefault="00B73F00" w:rsidP="00B73F00">
            <w:pPr>
              <w:pStyle w:val="PMFTableHeading"/>
              <w:rPr>
                <w:rFonts w:ascii="Arial" w:hAnsi="Arial" w:cs="Arial"/>
                <w:b w:val="0"/>
                <w:bCs/>
                <w:sz w:val="20"/>
                <w:szCs w:val="20"/>
                <w:lang w:val="en-US" w:eastAsia="en-US"/>
              </w:rPr>
            </w:pPr>
            <w:r>
              <w:rPr>
                <w:rFonts w:ascii="Arial" w:hAnsi="Arial" w:cs="Arial"/>
                <w:b w:val="0"/>
                <w:bCs/>
                <w:sz w:val="20"/>
                <w:szCs w:val="20"/>
                <w:lang w:val="en-US" w:eastAsia="en-US"/>
              </w:rPr>
              <w:t xml:space="preserve">Customer can exist only on one system i.e. either on PEGA or Ensura. Calling systems will search MDM before creating the Party. </w:t>
            </w:r>
          </w:p>
        </w:tc>
      </w:tr>
      <w:tr w:rsidR="001747A3" w:rsidRPr="00A46850" w14:paraId="68062125" w14:textId="77777777" w:rsidTr="00C90CC7">
        <w:trPr>
          <w:trHeight w:val="44"/>
        </w:trPr>
        <w:tc>
          <w:tcPr>
            <w:tcW w:w="417" w:type="pct"/>
          </w:tcPr>
          <w:p w14:paraId="3B74591A" w14:textId="77777777" w:rsidR="001747A3" w:rsidRDefault="001747A3" w:rsidP="0072066C">
            <w:pPr>
              <w:pStyle w:val="PMFTableHeading"/>
              <w:rPr>
                <w:rFonts w:ascii="Arial" w:hAnsi="Arial" w:cs="Arial"/>
                <w:b w:val="0"/>
                <w:sz w:val="20"/>
                <w:szCs w:val="20"/>
              </w:rPr>
            </w:pPr>
            <w:r>
              <w:rPr>
                <w:rFonts w:ascii="Arial" w:hAnsi="Arial" w:cs="Arial"/>
                <w:b w:val="0"/>
                <w:sz w:val="20"/>
                <w:szCs w:val="20"/>
              </w:rPr>
              <w:t>A06</w:t>
            </w:r>
          </w:p>
        </w:tc>
        <w:tc>
          <w:tcPr>
            <w:tcW w:w="4583" w:type="pct"/>
          </w:tcPr>
          <w:p w14:paraId="798B1734" w14:textId="77777777" w:rsidR="001747A3" w:rsidRDefault="001747A3" w:rsidP="00B73F00">
            <w:pPr>
              <w:pStyle w:val="PMFTableHeading"/>
              <w:rPr>
                <w:rFonts w:ascii="Arial" w:hAnsi="Arial" w:cs="Arial"/>
                <w:b w:val="0"/>
                <w:bCs/>
                <w:sz w:val="20"/>
                <w:szCs w:val="20"/>
                <w:lang w:val="en-US" w:eastAsia="en-US"/>
              </w:rPr>
            </w:pPr>
            <w:r>
              <w:rPr>
                <w:rFonts w:ascii="Arial" w:hAnsi="Arial" w:cs="Arial"/>
                <w:b w:val="0"/>
                <w:bCs/>
                <w:sz w:val="20"/>
                <w:szCs w:val="20"/>
                <w:lang w:val="en-US" w:eastAsia="en-US"/>
              </w:rPr>
              <w:t>SourceAddressID from the Create/Update request present in the Contracts Entity is reference for the Service Address for the Contract</w:t>
            </w:r>
          </w:p>
        </w:tc>
      </w:tr>
      <w:tr w:rsidR="00A86761" w:rsidRPr="00A46850" w14:paraId="46707694" w14:textId="77777777" w:rsidTr="00C90CC7">
        <w:trPr>
          <w:trHeight w:val="44"/>
        </w:trPr>
        <w:tc>
          <w:tcPr>
            <w:tcW w:w="417" w:type="pct"/>
          </w:tcPr>
          <w:p w14:paraId="4E328100" w14:textId="77777777" w:rsidR="00A86761" w:rsidRDefault="00A86761" w:rsidP="0072066C">
            <w:pPr>
              <w:pStyle w:val="PMFTableHeading"/>
              <w:rPr>
                <w:rFonts w:ascii="Arial" w:hAnsi="Arial" w:cs="Arial"/>
                <w:b w:val="0"/>
                <w:sz w:val="20"/>
                <w:szCs w:val="20"/>
              </w:rPr>
            </w:pPr>
            <w:r>
              <w:rPr>
                <w:rFonts w:ascii="Arial" w:hAnsi="Arial" w:cs="Arial"/>
                <w:b w:val="0"/>
                <w:sz w:val="20"/>
                <w:szCs w:val="20"/>
              </w:rPr>
              <w:t>A07</w:t>
            </w:r>
          </w:p>
        </w:tc>
        <w:tc>
          <w:tcPr>
            <w:tcW w:w="4583" w:type="pct"/>
          </w:tcPr>
          <w:p w14:paraId="028BC0CF" w14:textId="77777777" w:rsidR="00A86761" w:rsidRDefault="00A86761" w:rsidP="00372301">
            <w:pPr>
              <w:pStyle w:val="PMFTableHeading"/>
              <w:rPr>
                <w:rFonts w:ascii="Arial" w:hAnsi="Arial" w:cs="Arial"/>
                <w:b w:val="0"/>
                <w:bCs/>
                <w:sz w:val="20"/>
                <w:szCs w:val="20"/>
                <w:lang w:val="en-US" w:eastAsia="en-US"/>
              </w:rPr>
            </w:pPr>
            <w:r>
              <w:rPr>
                <w:rFonts w:ascii="Arial" w:hAnsi="Arial" w:cs="Arial"/>
                <w:b w:val="0"/>
                <w:bCs/>
                <w:sz w:val="20"/>
                <w:szCs w:val="20"/>
                <w:lang w:val="en-US" w:eastAsia="en-US"/>
              </w:rPr>
              <w:t xml:space="preserve">Create Party service never allow the duplicate customer </w:t>
            </w:r>
            <w:r w:rsidR="00372301">
              <w:rPr>
                <w:rFonts w:ascii="Arial" w:hAnsi="Arial" w:cs="Arial"/>
                <w:b w:val="0"/>
                <w:bCs/>
                <w:sz w:val="20"/>
                <w:szCs w:val="20"/>
                <w:lang w:val="en-US" w:eastAsia="en-US"/>
              </w:rPr>
              <w:t xml:space="preserve">in real time for Pega request </w:t>
            </w:r>
            <w:r>
              <w:rPr>
                <w:rFonts w:ascii="Arial" w:hAnsi="Arial" w:cs="Arial"/>
                <w:b w:val="0"/>
                <w:bCs/>
                <w:sz w:val="20"/>
                <w:szCs w:val="20"/>
                <w:lang w:val="en-US" w:eastAsia="en-US"/>
              </w:rPr>
              <w:t xml:space="preserve">if </w:t>
            </w:r>
            <w:r w:rsidR="00DF2949">
              <w:rPr>
                <w:rFonts w:ascii="Arial" w:hAnsi="Arial" w:cs="Arial"/>
                <w:b w:val="0"/>
                <w:bCs/>
                <w:sz w:val="20"/>
                <w:szCs w:val="20"/>
                <w:lang w:val="en-US" w:eastAsia="en-US"/>
              </w:rPr>
              <w:t xml:space="preserve">request </w:t>
            </w:r>
            <w:r>
              <w:rPr>
                <w:rFonts w:ascii="Arial" w:hAnsi="Arial" w:cs="Arial"/>
                <w:b w:val="0"/>
                <w:bCs/>
                <w:sz w:val="20"/>
                <w:szCs w:val="20"/>
                <w:lang w:val="en-US" w:eastAsia="en-US"/>
              </w:rPr>
              <w:t>customer has a S</w:t>
            </w:r>
            <w:r w:rsidR="00DF2949">
              <w:rPr>
                <w:rFonts w:ascii="Arial" w:hAnsi="Arial" w:cs="Arial"/>
                <w:b w:val="0"/>
                <w:bCs/>
                <w:sz w:val="20"/>
                <w:szCs w:val="20"/>
                <w:lang w:val="en-US" w:eastAsia="en-US"/>
              </w:rPr>
              <w:t>ource</w:t>
            </w:r>
            <w:r>
              <w:rPr>
                <w:rFonts w:ascii="Arial" w:hAnsi="Arial" w:cs="Arial"/>
                <w:b w:val="0"/>
                <w:bCs/>
                <w:sz w:val="20"/>
                <w:szCs w:val="20"/>
                <w:lang w:val="en-US" w:eastAsia="en-US"/>
              </w:rPr>
              <w:t>CustomerID which already exist in MDM</w:t>
            </w:r>
          </w:p>
        </w:tc>
      </w:tr>
      <w:tr w:rsidR="009022BB" w:rsidRPr="00A46850" w14:paraId="4E577199" w14:textId="77777777" w:rsidTr="00C90CC7">
        <w:trPr>
          <w:trHeight w:val="44"/>
        </w:trPr>
        <w:tc>
          <w:tcPr>
            <w:tcW w:w="417" w:type="pct"/>
          </w:tcPr>
          <w:p w14:paraId="6381DA24" w14:textId="77777777" w:rsidR="009022BB" w:rsidRPr="00DF7D27" w:rsidRDefault="009022BB" w:rsidP="0072066C">
            <w:pPr>
              <w:pStyle w:val="PMFTableHeading"/>
              <w:rPr>
                <w:rFonts w:ascii="Arial" w:hAnsi="Arial" w:cs="Arial"/>
                <w:b w:val="0"/>
                <w:sz w:val="20"/>
                <w:szCs w:val="20"/>
              </w:rPr>
            </w:pPr>
            <w:r w:rsidRPr="00DF7D27">
              <w:rPr>
                <w:rFonts w:ascii="Arial" w:hAnsi="Arial" w:cs="Arial"/>
                <w:b w:val="0"/>
                <w:sz w:val="20"/>
                <w:szCs w:val="20"/>
              </w:rPr>
              <w:t>A08</w:t>
            </w:r>
          </w:p>
        </w:tc>
        <w:tc>
          <w:tcPr>
            <w:tcW w:w="4583" w:type="pct"/>
          </w:tcPr>
          <w:p w14:paraId="079A87C6" w14:textId="77777777" w:rsidR="009022BB" w:rsidRPr="00DF7D27" w:rsidRDefault="00425863" w:rsidP="00425863">
            <w:pPr>
              <w:pStyle w:val="PMFTableHeading"/>
              <w:rPr>
                <w:rFonts w:ascii="Arial" w:hAnsi="Arial" w:cs="Arial"/>
                <w:b w:val="0"/>
                <w:bCs/>
                <w:sz w:val="20"/>
                <w:szCs w:val="20"/>
                <w:lang w:val="en-US" w:eastAsia="en-US"/>
              </w:rPr>
            </w:pPr>
            <w:r w:rsidRPr="00DF7D27">
              <w:rPr>
                <w:rFonts w:ascii="Arial" w:hAnsi="Arial" w:cs="Arial"/>
                <w:b w:val="0"/>
                <w:bCs/>
                <w:sz w:val="20"/>
                <w:szCs w:val="20"/>
                <w:lang w:val="en-US" w:eastAsia="en-US"/>
              </w:rPr>
              <w:t>In r</w:t>
            </w:r>
            <w:r w:rsidR="00D21312" w:rsidRPr="00DF7D27">
              <w:rPr>
                <w:rFonts w:ascii="Arial" w:hAnsi="Arial" w:cs="Arial"/>
                <w:b w:val="0"/>
                <w:bCs/>
                <w:sz w:val="20"/>
                <w:szCs w:val="20"/>
                <w:lang w:val="en-US" w:eastAsia="en-US"/>
              </w:rPr>
              <w:t>elease</w:t>
            </w:r>
            <w:r w:rsidR="003065C0" w:rsidRPr="00DF7D27">
              <w:rPr>
                <w:rFonts w:ascii="Arial" w:hAnsi="Arial" w:cs="Arial"/>
                <w:b w:val="0"/>
                <w:bCs/>
                <w:sz w:val="20"/>
                <w:szCs w:val="20"/>
                <w:lang w:val="en-US" w:eastAsia="en-US"/>
              </w:rPr>
              <w:t xml:space="preserve"> 4 </w:t>
            </w:r>
            <w:r w:rsidR="00D21312" w:rsidRPr="00DF7D27">
              <w:rPr>
                <w:rFonts w:ascii="Arial" w:hAnsi="Arial" w:cs="Arial"/>
                <w:b w:val="0"/>
                <w:bCs/>
                <w:sz w:val="20"/>
                <w:szCs w:val="20"/>
                <w:lang w:val="en-US" w:eastAsia="en-US"/>
              </w:rPr>
              <w:t xml:space="preserve"> o</w:t>
            </w:r>
            <w:r w:rsidR="009022BB" w:rsidRPr="00DF7D27">
              <w:rPr>
                <w:rFonts w:ascii="Arial" w:hAnsi="Arial" w:cs="Arial"/>
                <w:b w:val="0"/>
                <w:bCs/>
                <w:sz w:val="20"/>
                <w:szCs w:val="20"/>
                <w:lang w:val="en-US" w:eastAsia="en-US"/>
              </w:rPr>
              <w:t xml:space="preserve">ne contract can have only one offer </w:t>
            </w:r>
            <w:r w:rsidR="004F797A" w:rsidRPr="00DF7D27">
              <w:rPr>
                <w:rFonts w:ascii="Arial" w:hAnsi="Arial" w:cs="Arial"/>
                <w:b w:val="0"/>
                <w:bCs/>
                <w:sz w:val="20"/>
                <w:szCs w:val="20"/>
                <w:lang w:val="en-US" w:eastAsia="en-US"/>
              </w:rPr>
              <w:t>in scope</w:t>
            </w:r>
          </w:p>
        </w:tc>
      </w:tr>
      <w:tr w:rsidR="00552C0F" w:rsidRPr="00A46850" w14:paraId="7959A318" w14:textId="77777777" w:rsidTr="00C90CC7">
        <w:trPr>
          <w:trHeight w:val="44"/>
        </w:trPr>
        <w:tc>
          <w:tcPr>
            <w:tcW w:w="417" w:type="pct"/>
          </w:tcPr>
          <w:p w14:paraId="0BADDD0B" w14:textId="77777777" w:rsidR="00552C0F"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lastRenderedPageBreak/>
              <w:t>A09</w:t>
            </w:r>
          </w:p>
        </w:tc>
        <w:tc>
          <w:tcPr>
            <w:tcW w:w="4583" w:type="pct"/>
          </w:tcPr>
          <w:p w14:paraId="28059609" w14:textId="77777777" w:rsidR="00552C0F" w:rsidRPr="00003CEF" w:rsidRDefault="00857A82" w:rsidP="00EB609B">
            <w:pPr>
              <w:pStyle w:val="PMFTableHeading"/>
              <w:rPr>
                <w:rFonts w:ascii="Arial" w:hAnsi="Arial" w:cs="Arial"/>
                <w:b w:val="0"/>
                <w:bCs/>
                <w:sz w:val="20"/>
                <w:szCs w:val="20"/>
                <w:lang w:val="en-US" w:eastAsia="en-US"/>
              </w:rPr>
            </w:pPr>
            <w:r w:rsidRPr="00003CEF">
              <w:rPr>
                <w:rFonts w:ascii="Arial" w:hAnsi="Arial" w:cs="Arial"/>
                <w:b w:val="0"/>
                <w:bCs/>
                <w:sz w:val="20"/>
                <w:szCs w:val="20"/>
                <w:lang w:val="en-US" w:eastAsia="en-US"/>
              </w:rPr>
              <w:t>No business validations are performed on the document details received from Alfresco or Pega</w:t>
            </w:r>
          </w:p>
        </w:tc>
      </w:tr>
      <w:tr w:rsidR="00552C0F" w:rsidRPr="00A46850" w14:paraId="28A3DB2D" w14:textId="77777777" w:rsidTr="00C90CC7">
        <w:trPr>
          <w:trHeight w:val="44"/>
        </w:trPr>
        <w:tc>
          <w:tcPr>
            <w:tcW w:w="417" w:type="pct"/>
          </w:tcPr>
          <w:p w14:paraId="7ED2C906" w14:textId="77777777" w:rsidR="00552C0F" w:rsidRPr="00003CEF" w:rsidRDefault="00DF7D27" w:rsidP="00552C0F">
            <w:pPr>
              <w:pStyle w:val="PMFTableHeading"/>
              <w:rPr>
                <w:rFonts w:ascii="Arial" w:hAnsi="Arial" w:cs="Arial"/>
                <w:b w:val="0"/>
                <w:sz w:val="20"/>
                <w:szCs w:val="20"/>
              </w:rPr>
            </w:pPr>
            <w:r w:rsidRPr="00003CEF">
              <w:rPr>
                <w:rFonts w:ascii="Arial" w:hAnsi="Arial" w:cs="Arial"/>
                <w:b w:val="0"/>
                <w:sz w:val="20"/>
                <w:szCs w:val="20"/>
              </w:rPr>
              <w:t>A10</w:t>
            </w:r>
          </w:p>
        </w:tc>
        <w:tc>
          <w:tcPr>
            <w:tcW w:w="4583" w:type="pct"/>
          </w:tcPr>
          <w:p w14:paraId="7776EE60" w14:textId="77777777" w:rsidR="00552C0F" w:rsidRPr="00003CEF" w:rsidRDefault="00857A82" w:rsidP="00552C0F">
            <w:pPr>
              <w:pStyle w:val="PMFTableHeading"/>
              <w:rPr>
                <w:rFonts w:ascii="Arial" w:hAnsi="Arial" w:cs="Arial"/>
                <w:b w:val="0"/>
                <w:bCs/>
                <w:sz w:val="20"/>
                <w:szCs w:val="20"/>
                <w:lang w:val="en-US" w:eastAsia="en-US"/>
              </w:rPr>
            </w:pPr>
            <w:r w:rsidRPr="00003CEF">
              <w:rPr>
                <w:rFonts w:ascii="Arial" w:hAnsi="Arial" w:cs="Arial"/>
                <w:b w:val="0"/>
                <w:bCs/>
                <w:sz w:val="20"/>
                <w:szCs w:val="20"/>
                <w:lang w:val="en-US" w:eastAsia="en-US"/>
              </w:rPr>
              <w:t>The data exchange between Source systems and MDM will be based on ICD format agreed. Refer the appendix for more details</w:t>
            </w:r>
          </w:p>
        </w:tc>
      </w:tr>
      <w:tr w:rsidR="008B28E7" w:rsidRPr="004E4E17" w14:paraId="4913488F" w14:textId="77777777" w:rsidTr="00C90CC7">
        <w:trPr>
          <w:trHeight w:val="44"/>
        </w:trPr>
        <w:tc>
          <w:tcPr>
            <w:tcW w:w="417" w:type="pct"/>
          </w:tcPr>
          <w:p w14:paraId="311C2264" w14:textId="77777777" w:rsidR="008B28E7" w:rsidRPr="00003CEF" w:rsidRDefault="00DF7D27" w:rsidP="00432EE7">
            <w:pPr>
              <w:pStyle w:val="PMFTableHeading"/>
              <w:rPr>
                <w:rFonts w:ascii="Arial" w:hAnsi="Arial" w:cs="Arial"/>
                <w:b w:val="0"/>
                <w:sz w:val="20"/>
                <w:szCs w:val="20"/>
              </w:rPr>
            </w:pPr>
            <w:bookmarkStart w:id="74" w:name="_Toc347403245"/>
            <w:r w:rsidRPr="00003CEF">
              <w:rPr>
                <w:rFonts w:ascii="Arial" w:hAnsi="Arial" w:cs="Arial"/>
                <w:b w:val="0"/>
                <w:sz w:val="20"/>
                <w:szCs w:val="20"/>
              </w:rPr>
              <w:t>A11</w:t>
            </w:r>
          </w:p>
        </w:tc>
        <w:tc>
          <w:tcPr>
            <w:tcW w:w="4583" w:type="pct"/>
          </w:tcPr>
          <w:p w14:paraId="1F603663" w14:textId="77777777" w:rsidR="008B28E7" w:rsidRPr="00003CEF" w:rsidRDefault="00857A82" w:rsidP="00EB609B">
            <w:pPr>
              <w:pStyle w:val="PMFTableHeading"/>
              <w:rPr>
                <w:rFonts w:ascii="Arial" w:hAnsi="Arial" w:cs="Arial"/>
                <w:b w:val="0"/>
                <w:bCs/>
                <w:sz w:val="20"/>
                <w:szCs w:val="20"/>
                <w:lang w:val="en-US" w:eastAsia="en-US"/>
              </w:rPr>
            </w:pPr>
            <w:r w:rsidRPr="00003CEF">
              <w:rPr>
                <w:rFonts w:ascii="Arial" w:hAnsi="Arial" w:cs="Arial"/>
                <w:b w:val="0"/>
                <w:bCs/>
                <w:sz w:val="20"/>
                <w:szCs w:val="20"/>
                <w:lang w:val="en-US" w:eastAsia="en-US"/>
              </w:rPr>
              <w:t>Any modification to an existing document will result in a new Document ID in Alfresco</w:t>
            </w:r>
          </w:p>
        </w:tc>
      </w:tr>
      <w:tr w:rsidR="008B28E7" w:rsidRPr="004E4E17" w:rsidDel="00D73248" w14:paraId="3A42C26E" w14:textId="77777777" w:rsidTr="00C90CC7">
        <w:trPr>
          <w:trHeight w:val="44"/>
        </w:trPr>
        <w:tc>
          <w:tcPr>
            <w:tcW w:w="417" w:type="pct"/>
          </w:tcPr>
          <w:p w14:paraId="03D37291" w14:textId="77777777" w:rsidR="008B28E7" w:rsidRPr="00003CEF" w:rsidRDefault="00DF7D27" w:rsidP="00432EE7">
            <w:pPr>
              <w:pStyle w:val="PMFTableHeading"/>
              <w:rPr>
                <w:rFonts w:ascii="Arial" w:hAnsi="Arial" w:cs="Arial"/>
                <w:b w:val="0"/>
                <w:sz w:val="20"/>
                <w:szCs w:val="20"/>
              </w:rPr>
            </w:pPr>
            <w:r w:rsidRPr="00003CEF">
              <w:rPr>
                <w:rFonts w:ascii="Arial" w:hAnsi="Arial" w:cs="Arial"/>
                <w:b w:val="0"/>
                <w:sz w:val="20"/>
                <w:szCs w:val="20"/>
              </w:rPr>
              <w:t>A12</w:t>
            </w:r>
          </w:p>
        </w:tc>
        <w:tc>
          <w:tcPr>
            <w:tcW w:w="4583" w:type="pct"/>
          </w:tcPr>
          <w:p w14:paraId="61DEC545" w14:textId="77777777" w:rsidR="008B28E7" w:rsidRPr="00003CEF" w:rsidDel="00D73248" w:rsidRDefault="00857A82" w:rsidP="00EB609B">
            <w:pPr>
              <w:pStyle w:val="PMFTableHeading"/>
              <w:rPr>
                <w:rFonts w:ascii="Arial" w:hAnsi="Arial" w:cs="Arial"/>
                <w:b w:val="0"/>
                <w:bCs/>
                <w:sz w:val="20"/>
                <w:szCs w:val="20"/>
                <w:lang w:val="en-US" w:eastAsia="en-US"/>
              </w:rPr>
            </w:pPr>
            <w:r w:rsidRPr="00003CEF">
              <w:rPr>
                <w:rFonts w:ascii="Arial" w:hAnsi="Arial" w:cs="Arial"/>
                <w:b w:val="0"/>
                <w:bCs/>
                <w:sz w:val="20"/>
                <w:szCs w:val="20"/>
                <w:lang w:val="en-US" w:eastAsia="en-US"/>
              </w:rPr>
              <w:t>Capability will be built for MDM to accept document details from both Alfresco and Pega through UpdateParty service requests and CreateParty service request for Pega.</w:t>
            </w:r>
          </w:p>
        </w:tc>
      </w:tr>
      <w:tr w:rsidR="008B28E7" w:rsidRPr="004E4E17" w14:paraId="6A46768C" w14:textId="77777777" w:rsidTr="00C90CC7">
        <w:trPr>
          <w:trHeight w:val="44"/>
        </w:trPr>
        <w:tc>
          <w:tcPr>
            <w:tcW w:w="417" w:type="pct"/>
          </w:tcPr>
          <w:p w14:paraId="2E29D20D" w14:textId="77777777" w:rsidR="008B28E7" w:rsidRPr="00003CEF" w:rsidRDefault="00DF7D27" w:rsidP="00432EE7">
            <w:pPr>
              <w:pStyle w:val="PMFTableHeading"/>
              <w:rPr>
                <w:rFonts w:ascii="Arial" w:hAnsi="Arial" w:cs="Arial"/>
                <w:b w:val="0"/>
                <w:sz w:val="20"/>
                <w:szCs w:val="20"/>
              </w:rPr>
            </w:pPr>
            <w:r w:rsidRPr="00003CEF">
              <w:rPr>
                <w:rFonts w:ascii="Arial" w:hAnsi="Arial" w:cs="Arial"/>
                <w:b w:val="0"/>
                <w:sz w:val="20"/>
                <w:szCs w:val="20"/>
              </w:rPr>
              <w:t>A13</w:t>
            </w:r>
          </w:p>
        </w:tc>
        <w:tc>
          <w:tcPr>
            <w:tcW w:w="4583" w:type="pct"/>
          </w:tcPr>
          <w:p w14:paraId="156BF945" w14:textId="77777777" w:rsidR="008B28E7" w:rsidRPr="00003CEF" w:rsidRDefault="00857A82" w:rsidP="008B28E7">
            <w:pPr>
              <w:pStyle w:val="PMFTableHeading"/>
              <w:rPr>
                <w:rFonts w:ascii="Arial" w:hAnsi="Arial" w:cs="Arial"/>
                <w:b w:val="0"/>
                <w:bCs/>
                <w:sz w:val="20"/>
                <w:szCs w:val="20"/>
                <w:lang w:val="en-US" w:eastAsia="en-US"/>
              </w:rPr>
            </w:pPr>
            <w:r w:rsidRPr="00003CEF">
              <w:rPr>
                <w:rFonts w:ascii="Arial" w:hAnsi="Arial" w:cs="Arial"/>
                <w:b w:val="0"/>
                <w:bCs/>
                <w:sz w:val="20"/>
                <w:szCs w:val="20"/>
                <w:lang w:val="en-US" w:eastAsia="en-US"/>
              </w:rPr>
              <w:t>MDM would not receive same document details from both Alfresco and Pega.</w:t>
            </w:r>
          </w:p>
        </w:tc>
      </w:tr>
      <w:tr w:rsidR="00857A82" w:rsidRPr="004E4E17" w14:paraId="14FDB8FC" w14:textId="77777777" w:rsidTr="00C90CC7">
        <w:trPr>
          <w:trHeight w:val="44"/>
        </w:trPr>
        <w:tc>
          <w:tcPr>
            <w:tcW w:w="417" w:type="pct"/>
          </w:tcPr>
          <w:p w14:paraId="2C3ED8B0" w14:textId="77777777" w:rsidR="00857A82" w:rsidRPr="00003CEF" w:rsidRDefault="00857A82" w:rsidP="00432EE7">
            <w:pPr>
              <w:pStyle w:val="PMFTableHeading"/>
              <w:rPr>
                <w:rFonts w:ascii="Arial" w:hAnsi="Arial" w:cs="Arial"/>
                <w:b w:val="0"/>
                <w:sz w:val="20"/>
                <w:szCs w:val="20"/>
              </w:rPr>
            </w:pPr>
            <w:r w:rsidRPr="00003CEF">
              <w:rPr>
                <w:rFonts w:ascii="Arial" w:hAnsi="Arial" w:cs="Arial"/>
                <w:b w:val="0"/>
                <w:sz w:val="20"/>
                <w:szCs w:val="20"/>
              </w:rPr>
              <w:t>A14</w:t>
            </w:r>
          </w:p>
        </w:tc>
        <w:tc>
          <w:tcPr>
            <w:tcW w:w="4583" w:type="pct"/>
          </w:tcPr>
          <w:p w14:paraId="020BAD23" w14:textId="77777777" w:rsidR="00857A82" w:rsidRPr="00003CEF" w:rsidRDefault="00857A82" w:rsidP="00D45160">
            <w:pPr>
              <w:rPr>
                <w:b/>
                <w:bCs w:val="0"/>
                <w:sz w:val="20"/>
              </w:rPr>
            </w:pPr>
            <w:r w:rsidRPr="00003CEF">
              <w:rPr>
                <w:color w:val="000000" w:themeColor="text1"/>
                <w:sz w:val="20"/>
              </w:rPr>
              <w:t>Setting documents to ‘Inactive’ will be done by Alfresco/Pega by sending inactive documents with ‘Delete’ OperaionType</w:t>
            </w:r>
          </w:p>
        </w:tc>
      </w:tr>
      <w:tr w:rsidR="00857A82" w:rsidRPr="004E4E17" w14:paraId="2D45D295" w14:textId="77777777" w:rsidTr="00C90CC7">
        <w:trPr>
          <w:trHeight w:val="44"/>
        </w:trPr>
        <w:tc>
          <w:tcPr>
            <w:tcW w:w="417" w:type="pct"/>
          </w:tcPr>
          <w:p w14:paraId="64AE67E6" w14:textId="77777777" w:rsidR="00857A82" w:rsidRPr="00003CEF" w:rsidRDefault="00857A82" w:rsidP="00432EE7">
            <w:pPr>
              <w:pStyle w:val="PMFTableHeading"/>
              <w:rPr>
                <w:rFonts w:ascii="Arial" w:hAnsi="Arial" w:cs="Arial"/>
                <w:b w:val="0"/>
                <w:sz w:val="20"/>
                <w:szCs w:val="20"/>
              </w:rPr>
            </w:pPr>
            <w:r w:rsidRPr="00003CEF">
              <w:rPr>
                <w:rFonts w:ascii="Arial" w:hAnsi="Arial" w:cs="Arial"/>
                <w:b w:val="0"/>
                <w:sz w:val="20"/>
                <w:szCs w:val="20"/>
              </w:rPr>
              <w:t>A15</w:t>
            </w:r>
          </w:p>
        </w:tc>
        <w:tc>
          <w:tcPr>
            <w:tcW w:w="4583" w:type="pct"/>
          </w:tcPr>
          <w:p w14:paraId="11D4D6EC" w14:textId="77777777" w:rsidR="00857A82" w:rsidRPr="00003CEF" w:rsidRDefault="00857A82" w:rsidP="00D45160">
            <w:pPr>
              <w:rPr>
                <w:b/>
                <w:bCs w:val="0"/>
                <w:sz w:val="20"/>
              </w:rPr>
            </w:pPr>
            <w:r w:rsidRPr="00003CEF">
              <w:rPr>
                <w:color w:val="000000" w:themeColor="text1"/>
                <w:sz w:val="20"/>
              </w:rPr>
              <w:t>Document access right information will not be recorded in MDM and will be decided by the calling system.</w:t>
            </w:r>
          </w:p>
        </w:tc>
      </w:tr>
      <w:tr w:rsidR="00DC224E" w:rsidRPr="004E4E17" w14:paraId="68B70F76" w14:textId="77777777" w:rsidTr="00C90CC7">
        <w:trPr>
          <w:trHeight w:val="485"/>
        </w:trPr>
        <w:tc>
          <w:tcPr>
            <w:tcW w:w="417" w:type="pct"/>
          </w:tcPr>
          <w:p w14:paraId="6AAC7678" w14:textId="77777777" w:rsidR="00DC224E" w:rsidRPr="00003CEF" w:rsidRDefault="00DC224E" w:rsidP="00432EE7">
            <w:pPr>
              <w:pStyle w:val="PMFTableHeading"/>
              <w:rPr>
                <w:rFonts w:ascii="Arial" w:hAnsi="Arial" w:cs="Arial"/>
                <w:b w:val="0"/>
                <w:sz w:val="20"/>
                <w:szCs w:val="20"/>
              </w:rPr>
            </w:pPr>
            <w:r w:rsidRPr="00003CEF">
              <w:rPr>
                <w:rFonts w:ascii="Arial" w:hAnsi="Arial" w:cs="Arial"/>
                <w:b w:val="0"/>
                <w:sz w:val="20"/>
                <w:szCs w:val="20"/>
              </w:rPr>
              <w:t>A16</w:t>
            </w:r>
          </w:p>
        </w:tc>
        <w:tc>
          <w:tcPr>
            <w:tcW w:w="4583" w:type="pct"/>
          </w:tcPr>
          <w:p w14:paraId="7549B959" w14:textId="77777777" w:rsidR="00DC224E" w:rsidRPr="00003CEF" w:rsidRDefault="00DC224E" w:rsidP="00D45160">
            <w:pPr>
              <w:rPr>
                <w:sz w:val="20"/>
              </w:rPr>
            </w:pPr>
            <w:r w:rsidRPr="00003CEF">
              <w:rPr>
                <w:sz w:val="20"/>
              </w:rPr>
              <w:t>All the documents irrespective of their status are sent as the response in GetPartyService</w:t>
            </w:r>
          </w:p>
          <w:p w14:paraId="285890C8" w14:textId="77777777" w:rsidR="00DC224E" w:rsidRPr="00003CEF" w:rsidRDefault="00DC224E">
            <w:pPr>
              <w:rPr>
                <w:color w:val="000000" w:themeColor="text1"/>
                <w:sz w:val="20"/>
              </w:rPr>
            </w:pPr>
          </w:p>
        </w:tc>
      </w:tr>
      <w:tr w:rsidR="00060B10" w:rsidRPr="004E4E17" w14:paraId="11A98C95" w14:textId="77777777" w:rsidTr="00C90CC7">
        <w:trPr>
          <w:trHeight w:val="44"/>
        </w:trPr>
        <w:tc>
          <w:tcPr>
            <w:tcW w:w="417" w:type="pct"/>
          </w:tcPr>
          <w:p w14:paraId="51D914A8" w14:textId="77777777" w:rsidR="00060B10" w:rsidRPr="00612507" w:rsidRDefault="00060B10" w:rsidP="00432EE7">
            <w:pPr>
              <w:pStyle w:val="PMFTableHeading"/>
              <w:rPr>
                <w:rFonts w:ascii="Arial" w:hAnsi="Arial" w:cs="Arial"/>
                <w:b w:val="0"/>
                <w:sz w:val="20"/>
                <w:szCs w:val="20"/>
              </w:rPr>
            </w:pPr>
            <w:r w:rsidRPr="00612507">
              <w:rPr>
                <w:rFonts w:ascii="Arial" w:hAnsi="Arial" w:cs="Arial"/>
                <w:b w:val="0"/>
                <w:sz w:val="20"/>
                <w:szCs w:val="20"/>
              </w:rPr>
              <w:t>A17</w:t>
            </w:r>
          </w:p>
        </w:tc>
        <w:tc>
          <w:tcPr>
            <w:tcW w:w="4583" w:type="pct"/>
          </w:tcPr>
          <w:p w14:paraId="0FFA555D" w14:textId="77777777" w:rsidR="00060B10" w:rsidRPr="00612507" w:rsidRDefault="00060B10" w:rsidP="009D674E">
            <w:pPr>
              <w:rPr>
                <w:sz w:val="20"/>
              </w:rPr>
            </w:pPr>
            <w:r w:rsidRPr="00612507">
              <w:rPr>
                <w:sz w:val="20"/>
              </w:rPr>
              <w:t xml:space="preserve">ManageCustomerAccount service will not cleanse the data coming from </w:t>
            </w:r>
            <w:r w:rsidR="009D674E" w:rsidRPr="00612507">
              <w:rPr>
                <w:sz w:val="20"/>
              </w:rPr>
              <w:t xml:space="preserve">the source </w:t>
            </w:r>
            <w:r w:rsidRPr="00612507">
              <w:rPr>
                <w:sz w:val="20"/>
              </w:rPr>
              <w:t>and it will load as it is coming from Pega request</w:t>
            </w:r>
          </w:p>
        </w:tc>
      </w:tr>
      <w:tr w:rsidR="00DF08A0" w:rsidRPr="004E4E17" w14:paraId="3320EF6B" w14:textId="77777777" w:rsidTr="00C90CC7">
        <w:trPr>
          <w:trHeight w:val="44"/>
        </w:trPr>
        <w:tc>
          <w:tcPr>
            <w:tcW w:w="417" w:type="pct"/>
          </w:tcPr>
          <w:p w14:paraId="3082E1A8" w14:textId="77777777" w:rsidR="00DF08A0" w:rsidRPr="004B09F7" w:rsidRDefault="00DF08A0" w:rsidP="00432EE7">
            <w:pPr>
              <w:pStyle w:val="PMFTableHeading"/>
              <w:rPr>
                <w:rFonts w:ascii="Arial" w:hAnsi="Arial" w:cs="Arial"/>
                <w:b w:val="0"/>
                <w:strike/>
                <w:sz w:val="20"/>
                <w:szCs w:val="20"/>
              </w:rPr>
            </w:pPr>
            <w:commentRangeStart w:id="75"/>
            <w:r w:rsidRPr="004B09F7">
              <w:rPr>
                <w:rFonts w:ascii="Arial" w:hAnsi="Arial" w:cs="Arial"/>
                <w:b w:val="0"/>
                <w:strike/>
                <w:sz w:val="20"/>
                <w:szCs w:val="20"/>
              </w:rPr>
              <w:t>A18</w:t>
            </w:r>
          </w:p>
        </w:tc>
        <w:tc>
          <w:tcPr>
            <w:tcW w:w="4583" w:type="pct"/>
          </w:tcPr>
          <w:p w14:paraId="2817C658" w14:textId="77777777" w:rsidR="00DF08A0" w:rsidRPr="004B09F7" w:rsidRDefault="00CD34FE" w:rsidP="005302B7">
            <w:pPr>
              <w:jc w:val="left"/>
              <w:rPr>
                <w:strike/>
                <w:sz w:val="20"/>
              </w:rPr>
            </w:pPr>
            <w:r w:rsidRPr="004B09F7">
              <w:rPr>
                <w:strike/>
                <w:sz w:val="20"/>
              </w:rPr>
              <w:t xml:space="preserve">MCA service will have only contract related document </w:t>
            </w:r>
            <w:r w:rsidR="00851955" w:rsidRPr="004B09F7">
              <w:rPr>
                <w:strike/>
                <w:sz w:val="20"/>
              </w:rPr>
              <w:t>in contract level and CustomerA</w:t>
            </w:r>
            <w:r w:rsidR="00551690" w:rsidRPr="004B09F7">
              <w:rPr>
                <w:strike/>
                <w:sz w:val="20"/>
              </w:rPr>
              <w:t xml:space="preserve">ccount document </w:t>
            </w:r>
            <w:r w:rsidRPr="004B09F7">
              <w:rPr>
                <w:strike/>
                <w:sz w:val="20"/>
              </w:rPr>
              <w:t xml:space="preserve">details </w:t>
            </w:r>
            <w:r w:rsidR="00851955" w:rsidRPr="004B09F7">
              <w:rPr>
                <w:strike/>
                <w:sz w:val="20"/>
              </w:rPr>
              <w:t xml:space="preserve">in customer account level </w:t>
            </w:r>
            <w:r w:rsidRPr="004B09F7">
              <w:rPr>
                <w:strike/>
                <w:sz w:val="20"/>
              </w:rPr>
              <w:t xml:space="preserve">as we are loading </w:t>
            </w:r>
            <w:r w:rsidR="00C36B61" w:rsidRPr="004B09F7">
              <w:rPr>
                <w:strike/>
                <w:sz w:val="20"/>
              </w:rPr>
              <w:t xml:space="preserve">party level document details </w:t>
            </w:r>
            <w:r w:rsidR="005A448D" w:rsidRPr="004B09F7">
              <w:rPr>
                <w:strike/>
                <w:sz w:val="20"/>
              </w:rPr>
              <w:t>through</w:t>
            </w:r>
            <w:r w:rsidR="00C36B61" w:rsidRPr="004B09F7">
              <w:rPr>
                <w:strike/>
                <w:sz w:val="20"/>
              </w:rPr>
              <w:t xml:space="preserve"> CreatePartyService</w:t>
            </w:r>
            <w:r w:rsidR="00512CD4" w:rsidRPr="004B09F7">
              <w:rPr>
                <w:strike/>
                <w:sz w:val="20"/>
              </w:rPr>
              <w:t xml:space="preserve"> when create a prospect and UpdatePartyService will be used to add new document details or update the existing document details later.</w:t>
            </w:r>
            <w:commentRangeEnd w:id="75"/>
            <w:r w:rsidR="004B09F7">
              <w:rPr>
                <w:rStyle w:val="CommentReference"/>
              </w:rPr>
              <w:commentReference w:id="75"/>
            </w:r>
          </w:p>
        </w:tc>
      </w:tr>
      <w:tr w:rsidR="00C90CC7" w:rsidRPr="004E4E17" w14:paraId="19A5B3F0" w14:textId="77777777" w:rsidTr="0065196A">
        <w:trPr>
          <w:trHeight w:val="710"/>
        </w:trPr>
        <w:tc>
          <w:tcPr>
            <w:tcW w:w="417" w:type="pct"/>
          </w:tcPr>
          <w:p w14:paraId="118DA05C" w14:textId="77777777" w:rsidR="00C90CC7" w:rsidRPr="0065196A" w:rsidRDefault="00C90CC7" w:rsidP="00432EE7">
            <w:pPr>
              <w:pStyle w:val="PMFTableHeading"/>
              <w:rPr>
                <w:rFonts w:ascii="Arial" w:hAnsi="Arial" w:cs="Arial"/>
                <w:b w:val="0"/>
                <w:bCs/>
                <w:sz w:val="20"/>
                <w:szCs w:val="20"/>
                <w:lang w:val="en-US" w:eastAsia="en-US"/>
              </w:rPr>
            </w:pPr>
            <w:r w:rsidRPr="0065196A">
              <w:rPr>
                <w:rFonts w:ascii="Arial" w:hAnsi="Arial" w:cs="Arial"/>
                <w:b w:val="0"/>
                <w:bCs/>
                <w:sz w:val="20"/>
                <w:szCs w:val="20"/>
                <w:lang w:val="en-US" w:eastAsia="en-US"/>
              </w:rPr>
              <w:t>A19</w:t>
            </w:r>
          </w:p>
        </w:tc>
        <w:tc>
          <w:tcPr>
            <w:tcW w:w="4583" w:type="pct"/>
          </w:tcPr>
          <w:p w14:paraId="014D9DA7" w14:textId="77777777" w:rsidR="00C90CC7" w:rsidRPr="0065196A" w:rsidRDefault="00C90CC7" w:rsidP="00C90CC7">
            <w:pPr>
              <w:jc w:val="left"/>
              <w:rPr>
                <w:sz w:val="20"/>
              </w:rPr>
            </w:pPr>
            <w:r w:rsidRPr="0065196A">
              <w:rPr>
                <w:sz w:val="20"/>
              </w:rPr>
              <w:t>Partner option code in contract reference table will not be used for any purpose going forward in eServe, it will still be there in MDM model till we eliminate all the dependencies from Ensura.</w:t>
            </w:r>
          </w:p>
        </w:tc>
      </w:tr>
      <w:tr w:rsidR="000A4E9D" w:rsidRPr="004E4E17" w14:paraId="33EE0FE7" w14:textId="77777777" w:rsidTr="00D943A8">
        <w:trPr>
          <w:trHeight w:val="269"/>
        </w:trPr>
        <w:tc>
          <w:tcPr>
            <w:tcW w:w="417" w:type="pct"/>
            <w:shd w:val="clear" w:color="auto" w:fill="auto"/>
          </w:tcPr>
          <w:p w14:paraId="070F9FE7" w14:textId="4EE4D913" w:rsidR="000A4E9D" w:rsidRPr="00D943A8" w:rsidRDefault="000A4E9D" w:rsidP="00432EE7">
            <w:pPr>
              <w:pStyle w:val="PMFTableHeading"/>
              <w:rPr>
                <w:rFonts w:ascii="Arial" w:hAnsi="Arial" w:cs="Arial"/>
                <w:b w:val="0"/>
                <w:bCs/>
                <w:sz w:val="20"/>
                <w:szCs w:val="20"/>
                <w:lang w:val="en-US" w:eastAsia="en-US"/>
              </w:rPr>
            </w:pPr>
            <w:r w:rsidRPr="00D943A8">
              <w:rPr>
                <w:rFonts w:ascii="Arial" w:hAnsi="Arial" w:cs="Arial"/>
                <w:b w:val="0"/>
                <w:bCs/>
                <w:sz w:val="20"/>
                <w:szCs w:val="20"/>
                <w:lang w:val="en-US" w:eastAsia="en-US"/>
              </w:rPr>
              <w:t>A20</w:t>
            </w:r>
          </w:p>
        </w:tc>
        <w:tc>
          <w:tcPr>
            <w:tcW w:w="4583" w:type="pct"/>
            <w:shd w:val="clear" w:color="auto" w:fill="auto"/>
          </w:tcPr>
          <w:p w14:paraId="7D7606C1" w14:textId="4A96225B" w:rsidR="000A4E9D" w:rsidRPr="00D943A8" w:rsidRDefault="00CB2FCC">
            <w:pPr>
              <w:spacing w:after="160" w:line="259" w:lineRule="auto"/>
              <w:jc w:val="left"/>
              <w:rPr>
                <w:sz w:val="20"/>
              </w:rPr>
            </w:pPr>
            <w:commentRangeStart w:id="76"/>
            <w:r w:rsidRPr="00D943A8">
              <w:rPr>
                <w:sz w:val="20"/>
              </w:rPr>
              <w:t>Document format is mandatory and it’s calling system responsibility to provide correct document format along with other document details.</w:t>
            </w:r>
            <w:commentRangeEnd w:id="76"/>
            <w:r w:rsidRPr="00D943A8">
              <w:rPr>
                <w:rStyle w:val="CommentReference"/>
              </w:rPr>
              <w:commentReference w:id="76"/>
            </w:r>
            <w:r w:rsidRPr="00D943A8">
              <w:rPr>
                <w:sz w:val="20"/>
              </w:rPr>
              <w:t xml:space="preserve"> Agreed Document Formats are “PDF/Audio/Braille/Large Font. Default format is “PDF”.</w:t>
            </w:r>
          </w:p>
        </w:tc>
      </w:tr>
      <w:tr w:rsidR="00557485" w:rsidRPr="004E4E17" w14:paraId="5E8518B9" w14:textId="77777777" w:rsidTr="000A4E9D">
        <w:trPr>
          <w:trHeight w:val="269"/>
        </w:trPr>
        <w:tc>
          <w:tcPr>
            <w:tcW w:w="417" w:type="pct"/>
          </w:tcPr>
          <w:p w14:paraId="2A58AE16" w14:textId="0BD380EA" w:rsidR="00557485" w:rsidRPr="0003752C" w:rsidRDefault="00557485" w:rsidP="00557485">
            <w:pPr>
              <w:pStyle w:val="PMFTableHeading"/>
              <w:rPr>
                <w:rFonts w:ascii="Arial" w:hAnsi="Arial" w:cs="Arial"/>
                <w:b w:val="0"/>
                <w:bCs/>
                <w:sz w:val="20"/>
                <w:szCs w:val="20"/>
                <w:highlight w:val="yellow"/>
                <w:lang w:val="en-US" w:eastAsia="en-US"/>
              </w:rPr>
            </w:pPr>
            <w:r>
              <w:rPr>
                <w:rFonts w:ascii="Arial" w:eastAsia="Arial" w:hAnsi="Arial" w:cs="Arial"/>
                <w:b w:val="0"/>
                <w:sz w:val="20"/>
                <w:szCs w:val="20"/>
                <w:lang w:val="en-US" w:eastAsia="en-US"/>
              </w:rPr>
              <w:t>A21</w:t>
            </w:r>
          </w:p>
        </w:tc>
        <w:tc>
          <w:tcPr>
            <w:tcW w:w="4583" w:type="pct"/>
          </w:tcPr>
          <w:p w14:paraId="271B547D" w14:textId="4C053E7D" w:rsidR="00557485" w:rsidRPr="0003752C" w:rsidRDefault="00557485" w:rsidP="00557485">
            <w:pPr>
              <w:spacing w:after="160" w:line="259" w:lineRule="auto"/>
              <w:jc w:val="left"/>
              <w:rPr>
                <w:sz w:val="20"/>
                <w:highlight w:val="yellow"/>
              </w:rPr>
            </w:pPr>
            <w:r>
              <w:rPr>
                <w:sz w:val="20"/>
              </w:rPr>
              <w:t>In the initial phase of BBDM solution, only the</w:t>
            </w:r>
            <w:r w:rsidRPr="006A0E4A">
              <w:rPr>
                <w:sz w:val="20"/>
              </w:rPr>
              <w:t xml:space="preserve"> custom</w:t>
            </w:r>
            <w:r>
              <w:rPr>
                <w:sz w:val="20"/>
              </w:rPr>
              <w:t>ers with only one insurance policy would be migrated from Ensura to eServe system.</w:t>
            </w:r>
            <w:r w:rsidRPr="006A0E4A">
              <w:rPr>
                <w:sz w:val="20"/>
              </w:rPr>
              <w:t xml:space="preserve"> </w:t>
            </w:r>
            <w:r>
              <w:rPr>
                <w:sz w:val="20"/>
              </w:rPr>
              <w:t>All or none is the business rule used for this initial phase of migration process i.e. either all the policies related to the customer would be migrated or nothing at all</w:t>
            </w:r>
          </w:p>
        </w:tc>
      </w:tr>
      <w:tr w:rsidR="00EA2FEF" w:rsidRPr="004E4E17" w14:paraId="56838523" w14:textId="77777777" w:rsidTr="000A4E9D">
        <w:trPr>
          <w:trHeight w:val="269"/>
        </w:trPr>
        <w:tc>
          <w:tcPr>
            <w:tcW w:w="417" w:type="pct"/>
          </w:tcPr>
          <w:p w14:paraId="73AD20F3" w14:textId="58A776B4" w:rsidR="00EA2FEF" w:rsidRDefault="008F55EE" w:rsidP="00557485">
            <w:pPr>
              <w:pStyle w:val="PMFTableHeading"/>
              <w:rPr>
                <w:rFonts w:ascii="Arial" w:eastAsia="Arial" w:hAnsi="Arial" w:cs="Arial"/>
                <w:b w:val="0"/>
                <w:sz w:val="20"/>
                <w:szCs w:val="20"/>
                <w:lang w:val="en-US" w:eastAsia="en-US"/>
              </w:rPr>
            </w:pPr>
            <w:r>
              <w:rPr>
                <w:rFonts w:ascii="Arial" w:eastAsia="Arial" w:hAnsi="Arial" w:cs="Arial"/>
                <w:b w:val="0"/>
                <w:sz w:val="20"/>
                <w:szCs w:val="20"/>
                <w:lang w:val="en-US" w:eastAsia="en-US"/>
              </w:rPr>
              <w:t>A22</w:t>
            </w:r>
          </w:p>
        </w:tc>
        <w:tc>
          <w:tcPr>
            <w:tcW w:w="4583" w:type="pct"/>
          </w:tcPr>
          <w:p w14:paraId="53D61229" w14:textId="5E488B09" w:rsidR="00EA2FEF" w:rsidRPr="00AD4074" w:rsidRDefault="00F9547E">
            <w:pPr>
              <w:spacing w:after="160" w:line="259" w:lineRule="auto"/>
              <w:jc w:val="left"/>
              <w:rPr>
                <w:sz w:val="20"/>
              </w:rPr>
            </w:pPr>
            <w:r>
              <w:rPr>
                <w:sz w:val="20"/>
              </w:rPr>
              <w:t xml:space="preserve">For migrated customers, eServe should send </w:t>
            </w:r>
            <w:r w:rsidRPr="00931F5C">
              <w:rPr>
                <w:sz w:val="20"/>
              </w:rPr>
              <w:t>‘IsMigratedCustomer’ flag as ‘True’</w:t>
            </w:r>
            <w:r>
              <w:rPr>
                <w:sz w:val="20"/>
              </w:rPr>
              <w:t xml:space="preserve"> in</w:t>
            </w:r>
            <w:r w:rsidR="003D4214">
              <w:rPr>
                <w:sz w:val="20"/>
              </w:rPr>
              <w:t xml:space="preserve"> both</w:t>
            </w:r>
            <w:r>
              <w:rPr>
                <w:sz w:val="20"/>
              </w:rPr>
              <w:t xml:space="preserve"> CreateParty</w:t>
            </w:r>
            <w:r w:rsidR="003D4214">
              <w:rPr>
                <w:sz w:val="20"/>
              </w:rPr>
              <w:t xml:space="preserve"> and MCA</w:t>
            </w:r>
            <w:r>
              <w:rPr>
                <w:sz w:val="20"/>
              </w:rPr>
              <w:t xml:space="preserve"> service</w:t>
            </w:r>
            <w:r w:rsidR="003D4214">
              <w:rPr>
                <w:sz w:val="20"/>
              </w:rPr>
              <w:t>s</w:t>
            </w:r>
            <w:r w:rsidR="00766445">
              <w:rPr>
                <w:sz w:val="20"/>
              </w:rPr>
              <w:t>. S</w:t>
            </w:r>
            <w:r w:rsidR="00766445" w:rsidRPr="00931F5C">
              <w:rPr>
                <w:sz w:val="20"/>
              </w:rPr>
              <w:t>o that MDM knows that this is a migrated customer and performs v</w:t>
            </w:r>
            <w:r w:rsidR="00B06EC8">
              <w:rPr>
                <w:sz w:val="20"/>
              </w:rPr>
              <w:t>alidations accordingly. This</w:t>
            </w:r>
            <w:r w:rsidR="00766445" w:rsidRPr="00931F5C">
              <w:rPr>
                <w:sz w:val="20"/>
              </w:rPr>
              <w:t xml:space="preserve"> optional field will not be used by Ensura</w:t>
            </w:r>
            <w:r w:rsidR="00766445" w:rsidRPr="006F1B95">
              <w:rPr>
                <w:sz w:val="20"/>
              </w:rPr>
              <w:t>.</w:t>
            </w:r>
          </w:p>
        </w:tc>
      </w:tr>
      <w:tr w:rsidR="00F9547E" w:rsidRPr="004E4E17" w14:paraId="76631820" w14:textId="77777777" w:rsidTr="000A4E9D">
        <w:trPr>
          <w:trHeight w:val="269"/>
        </w:trPr>
        <w:tc>
          <w:tcPr>
            <w:tcW w:w="417" w:type="pct"/>
          </w:tcPr>
          <w:p w14:paraId="1067B5FC" w14:textId="2B81B461" w:rsidR="00F9547E" w:rsidRDefault="008F55EE" w:rsidP="00557485">
            <w:pPr>
              <w:pStyle w:val="PMFTableHeading"/>
              <w:rPr>
                <w:rFonts w:ascii="Arial" w:eastAsia="Arial" w:hAnsi="Arial" w:cs="Arial"/>
                <w:b w:val="0"/>
                <w:sz w:val="20"/>
                <w:szCs w:val="20"/>
                <w:lang w:val="en-US" w:eastAsia="en-US"/>
              </w:rPr>
            </w:pPr>
            <w:r>
              <w:rPr>
                <w:rFonts w:ascii="Arial" w:eastAsia="Arial" w:hAnsi="Arial" w:cs="Arial"/>
                <w:b w:val="0"/>
                <w:sz w:val="20"/>
                <w:szCs w:val="20"/>
                <w:lang w:val="en-US" w:eastAsia="en-US"/>
              </w:rPr>
              <w:t>A23</w:t>
            </w:r>
          </w:p>
        </w:tc>
        <w:tc>
          <w:tcPr>
            <w:tcW w:w="4583" w:type="pct"/>
          </w:tcPr>
          <w:p w14:paraId="6607629F" w14:textId="77777777" w:rsidR="00F9547E" w:rsidRDefault="00F9547E">
            <w:pPr>
              <w:spacing w:after="160" w:line="259" w:lineRule="auto"/>
              <w:jc w:val="left"/>
              <w:rPr>
                <w:sz w:val="20"/>
              </w:rPr>
            </w:pPr>
            <w:r>
              <w:rPr>
                <w:sz w:val="20"/>
              </w:rPr>
              <w:t xml:space="preserve">If </w:t>
            </w:r>
            <w:r w:rsidRPr="00931F5C">
              <w:rPr>
                <w:sz w:val="20"/>
              </w:rPr>
              <w:t xml:space="preserve">‘IsMigratedCustomer’ flag </w:t>
            </w:r>
            <w:r>
              <w:rPr>
                <w:sz w:val="20"/>
              </w:rPr>
              <w:t>is</w:t>
            </w:r>
            <w:r w:rsidRPr="00931F5C">
              <w:rPr>
                <w:sz w:val="20"/>
              </w:rPr>
              <w:t xml:space="preserve"> ‘True’</w:t>
            </w:r>
            <w:r>
              <w:rPr>
                <w:sz w:val="20"/>
              </w:rPr>
              <w:t xml:space="preserve"> then</w:t>
            </w:r>
            <w:r w:rsidR="00093EFE">
              <w:rPr>
                <w:sz w:val="20"/>
              </w:rPr>
              <w:t xml:space="preserve"> both</w:t>
            </w:r>
            <w:r w:rsidR="00C62571">
              <w:rPr>
                <w:sz w:val="20"/>
              </w:rPr>
              <w:t xml:space="preserve"> the fields</w:t>
            </w:r>
            <w:r>
              <w:rPr>
                <w:sz w:val="20"/>
              </w:rPr>
              <w:t xml:space="preserve"> MDMPartyID and MDMAddressID are mandatory</w:t>
            </w:r>
            <w:r w:rsidR="00C62571">
              <w:rPr>
                <w:sz w:val="20"/>
              </w:rPr>
              <w:t xml:space="preserve"> and should exist in MDM </w:t>
            </w:r>
            <w:r w:rsidR="00215469">
              <w:rPr>
                <w:sz w:val="20"/>
              </w:rPr>
              <w:t>else they will get rejected by MDM.</w:t>
            </w:r>
          </w:p>
          <w:p w14:paraId="75BD3339" w14:textId="73B87E45" w:rsidR="003D4214" w:rsidRPr="00D943A8" w:rsidRDefault="003D4214">
            <w:pPr>
              <w:spacing w:after="160" w:line="259" w:lineRule="auto"/>
              <w:jc w:val="left"/>
              <w:rPr>
                <w:sz w:val="20"/>
              </w:rPr>
            </w:pPr>
            <w:r w:rsidRPr="00D943A8">
              <w:rPr>
                <w:sz w:val="20"/>
              </w:rPr>
              <w:t>Note: Including MDMAddressID</w:t>
            </w:r>
            <w:r w:rsidR="00736B04">
              <w:rPr>
                <w:sz w:val="20"/>
              </w:rPr>
              <w:t xml:space="preserve"> field</w:t>
            </w:r>
            <w:r w:rsidRPr="00D943A8">
              <w:rPr>
                <w:sz w:val="20"/>
              </w:rPr>
              <w:t xml:space="preserve"> in CreateParty</w:t>
            </w:r>
            <w:r w:rsidR="00736B04">
              <w:rPr>
                <w:sz w:val="20"/>
              </w:rPr>
              <w:t xml:space="preserve"> and MCA services</w:t>
            </w:r>
            <w:r w:rsidRPr="00D943A8">
              <w:rPr>
                <w:sz w:val="20"/>
              </w:rPr>
              <w:t xml:space="preserve"> is recommended by</w:t>
            </w:r>
            <w:r w:rsidR="00736B04">
              <w:rPr>
                <w:sz w:val="20"/>
              </w:rPr>
              <w:t xml:space="preserve"> MDM</w:t>
            </w:r>
            <w:r w:rsidRPr="00D943A8">
              <w:rPr>
                <w:sz w:val="20"/>
              </w:rPr>
              <w:t xml:space="preserve"> for NFR reasons</w:t>
            </w:r>
          </w:p>
        </w:tc>
      </w:tr>
      <w:tr w:rsidR="00557485" w:rsidRPr="004E4E17" w14:paraId="6E7B3BF4" w14:textId="77777777" w:rsidTr="000A4E9D">
        <w:trPr>
          <w:trHeight w:val="269"/>
        </w:trPr>
        <w:tc>
          <w:tcPr>
            <w:tcW w:w="417" w:type="pct"/>
          </w:tcPr>
          <w:p w14:paraId="107C8E91" w14:textId="3813A29B" w:rsidR="00557485" w:rsidRPr="0003752C" w:rsidRDefault="00557485">
            <w:pPr>
              <w:pStyle w:val="PMFTableHeading"/>
              <w:rPr>
                <w:rFonts w:ascii="Arial" w:hAnsi="Arial" w:cs="Arial"/>
                <w:b w:val="0"/>
                <w:bCs/>
                <w:sz w:val="20"/>
                <w:szCs w:val="20"/>
                <w:highlight w:val="yellow"/>
                <w:lang w:val="en-US" w:eastAsia="en-US"/>
              </w:rPr>
            </w:pPr>
            <w:r>
              <w:rPr>
                <w:rFonts w:ascii="Arial" w:eastAsia="Arial" w:hAnsi="Arial" w:cs="Arial"/>
                <w:b w:val="0"/>
                <w:sz w:val="20"/>
                <w:szCs w:val="20"/>
                <w:lang w:val="en-US" w:eastAsia="en-US"/>
              </w:rPr>
              <w:t>A2</w:t>
            </w:r>
            <w:r w:rsidR="008F55EE">
              <w:rPr>
                <w:rFonts w:ascii="Arial" w:eastAsia="Arial" w:hAnsi="Arial" w:cs="Arial"/>
                <w:b w:val="0"/>
                <w:sz w:val="20"/>
                <w:szCs w:val="20"/>
                <w:lang w:val="en-US" w:eastAsia="en-US"/>
              </w:rPr>
              <w:t>4</w:t>
            </w:r>
          </w:p>
        </w:tc>
        <w:tc>
          <w:tcPr>
            <w:tcW w:w="4583" w:type="pct"/>
          </w:tcPr>
          <w:p w14:paraId="157617C9" w14:textId="7809C6FA" w:rsidR="00557485" w:rsidRPr="0003752C" w:rsidRDefault="00557485" w:rsidP="00557485">
            <w:pPr>
              <w:spacing w:after="160" w:line="259" w:lineRule="auto"/>
              <w:jc w:val="left"/>
              <w:rPr>
                <w:sz w:val="20"/>
                <w:highlight w:val="yellow"/>
              </w:rPr>
            </w:pPr>
            <w:r>
              <w:rPr>
                <w:sz w:val="20"/>
              </w:rPr>
              <w:t>Updating the</w:t>
            </w:r>
            <w:r w:rsidRPr="0014511A">
              <w:rPr>
                <w:sz w:val="20"/>
              </w:rPr>
              <w:t xml:space="preserve"> migration marker values for existing data in MDM (one-off update) is </w:t>
            </w:r>
            <w:r w:rsidRPr="0014511A">
              <w:rPr>
                <w:sz w:val="20"/>
              </w:rPr>
              <w:lastRenderedPageBreak/>
              <w:t>out of scope. These values will get updated in MDM only during the migration process i.e. when the policy/customers are migrated from Ensura to eServe.</w:t>
            </w:r>
          </w:p>
        </w:tc>
      </w:tr>
      <w:tr w:rsidR="00557485" w:rsidRPr="004E4E17" w14:paraId="77B0B444" w14:textId="77777777" w:rsidTr="000A4E9D">
        <w:trPr>
          <w:trHeight w:val="269"/>
        </w:trPr>
        <w:tc>
          <w:tcPr>
            <w:tcW w:w="417" w:type="pct"/>
          </w:tcPr>
          <w:p w14:paraId="40225822" w14:textId="36C8125D" w:rsidR="00557485" w:rsidRPr="0003752C" w:rsidRDefault="00557485" w:rsidP="00557485">
            <w:pPr>
              <w:pStyle w:val="PMFTableHeading"/>
              <w:rPr>
                <w:rFonts w:ascii="Arial" w:hAnsi="Arial" w:cs="Arial"/>
                <w:b w:val="0"/>
                <w:bCs/>
                <w:sz w:val="20"/>
                <w:szCs w:val="20"/>
                <w:highlight w:val="yellow"/>
                <w:lang w:val="en-US" w:eastAsia="en-US"/>
              </w:rPr>
            </w:pPr>
            <w:r>
              <w:rPr>
                <w:rFonts w:ascii="Arial" w:eastAsia="Arial" w:hAnsi="Arial" w:cs="Arial"/>
                <w:b w:val="0"/>
                <w:sz w:val="20"/>
                <w:szCs w:val="20"/>
                <w:lang w:val="en-US" w:eastAsia="en-US"/>
              </w:rPr>
              <w:lastRenderedPageBreak/>
              <w:t>A2</w:t>
            </w:r>
            <w:r w:rsidR="008F55EE">
              <w:rPr>
                <w:rFonts w:ascii="Arial" w:eastAsia="Arial" w:hAnsi="Arial" w:cs="Arial"/>
                <w:b w:val="0"/>
                <w:sz w:val="20"/>
                <w:szCs w:val="20"/>
                <w:lang w:val="en-US" w:eastAsia="en-US"/>
              </w:rPr>
              <w:t>5</w:t>
            </w:r>
          </w:p>
        </w:tc>
        <w:tc>
          <w:tcPr>
            <w:tcW w:w="4583" w:type="pct"/>
          </w:tcPr>
          <w:p w14:paraId="009BE51A" w14:textId="2A6BDCCD" w:rsidR="00557485" w:rsidRPr="0003752C" w:rsidRDefault="00557485" w:rsidP="00557485">
            <w:pPr>
              <w:spacing w:after="160" w:line="259" w:lineRule="auto"/>
              <w:jc w:val="left"/>
              <w:rPr>
                <w:sz w:val="20"/>
                <w:highlight w:val="yellow"/>
              </w:rPr>
            </w:pPr>
            <w:r w:rsidRPr="004C45AD">
              <w:rPr>
                <w:sz w:val="20"/>
              </w:rPr>
              <w:t>Exposing these migration level markers from MDM to external systems (eServe, EDW, etc.) is out of scope. These values will be available in MDM and BBDM team can extract this data from MDM and use it as necessary.</w:t>
            </w:r>
          </w:p>
        </w:tc>
      </w:tr>
      <w:tr w:rsidR="00557485" w:rsidRPr="004E4E17" w14:paraId="29476308" w14:textId="77777777" w:rsidTr="000A4E9D">
        <w:trPr>
          <w:trHeight w:val="269"/>
        </w:trPr>
        <w:tc>
          <w:tcPr>
            <w:tcW w:w="417" w:type="pct"/>
          </w:tcPr>
          <w:p w14:paraId="51FCC73C" w14:textId="148BCD7F" w:rsidR="00557485" w:rsidRPr="0003752C" w:rsidRDefault="00557485" w:rsidP="00557485">
            <w:pPr>
              <w:pStyle w:val="PMFTableHeading"/>
              <w:rPr>
                <w:rFonts w:ascii="Arial" w:hAnsi="Arial" w:cs="Arial"/>
                <w:b w:val="0"/>
                <w:bCs/>
                <w:sz w:val="20"/>
                <w:szCs w:val="20"/>
                <w:highlight w:val="yellow"/>
                <w:lang w:val="en-US" w:eastAsia="en-US"/>
              </w:rPr>
            </w:pPr>
            <w:r>
              <w:rPr>
                <w:rFonts w:ascii="Arial" w:eastAsia="Arial" w:hAnsi="Arial" w:cs="Arial"/>
                <w:b w:val="0"/>
                <w:sz w:val="20"/>
                <w:szCs w:val="20"/>
                <w:lang w:val="en-US" w:eastAsia="en-US"/>
              </w:rPr>
              <w:t>A2</w:t>
            </w:r>
            <w:r w:rsidR="008F55EE">
              <w:rPr>
                <w:rFonts w:ascii="Arial" w:eastAsia="Arial" w:hAnsi="Arial" w:cs="Arial"/>
                <w:b w:val="0"/>
                <w:sz w:val="20"/>
                <w:szCs w:val="20"/>
                <w:lang w:val="en-US" w:eastAsia="en-US"/>
              </w:rPr>
              <w:t>6</w:t>
            </w:r>
          </w:p>
        </w:tc>
        <w:tc>
          <w:tcPr>
            <w:tcW w:w="4583" w:type="pct"/>
          </w:tcPr>
          <w:p w14:paraId="69742F4C" w14:textId="02BAD702" w:rsidR="00557485" w:rsidRPr="0003752C" w:rsidRDefault="00557485" w:rsidP="00557485">
            <w:pPr>
              <w:spacing w:after="160" w:line="259" w:lineRule="auto"/>
              <w:jc w:val="left"/>
              <w:rPr>
                <w:sz w:val="20"/>
                <w:highlight w:val="yellow"/>
              </w:rPr>
            </w:pPr>
            <w:r w:rsidRPr="00FA6E14">
              <w:rPr>
                <w:sz w:val="20"/>
              </w:rPr>
              <w:t>There is no impact / behavior changes on the MDM read services due to these migration level markers i.e. DuplicateCustomerCheck, DuplicateCoverCheck and SearchParty services</w:t>
            </w:r>
          </w:p>
        </w:tc>
      </w:tr>
      <w:tr w:rsidR="00416DD0" w:rsidRPr="004E4E17" w14:paraId="6F4A88D5" w14:textId="77777777" w:rsidTr="000A4E9D">
        <w:trPr>
          <w:trHeight w:val="269"/>
        </w:trPr>
        <w:tc>
          <w:tcPr>
            <w:tcW w:w="417" w:type="pct"/>
          </w:tcPr>
          <w:p w14:paraId="363FD209" w14:textId="034C4370" w:rsidR="00416DD0" w:rsidRDefault="00416DD0" w:rsidP="00557485">
            <w:pPr>
              <w:pStyle w:val="PMFTableHeading"/>
              <w:rPr>
                <w:rFonts w:ascii="Arial" w:eastAsia="Arial" w:hAnsi="Arial" w:cs="Arial"/>
                <w:b w:val="0"/>
                <w:sz w:val="20"/>
                <w:szCs w:val="20"/>
                <w:lang w:val="en-US" w:eastAsia="en-US"/>
              </w:rPr>
            </w:pPr>
            <w:r>
              <w:rPr>
                <w:rFonts w:ascii="Arial" w:eastAsia="Arial" w:hAnsi="Arial" w:cs="Arial"/>
                <w:b w:val="0"/>
                <w:sz w:val="20"/>
                <w:szCs w:val="20"/>
                <w:lang w:val="en-US" w:eastAsia="en-US"/>
              </w:rPr>
              <w:t>A27</w:t>
            </w:r>
          </w:p>
        </w:tc>
        <w:tc>
          <w:tcPr>
            <w:tcW w:w="4583" w:type="pct"/>
          </w:tcPr>
          <w:p w14:paraId="49697F6E" w14:textId="0C12EFA8" w:rsidR="00416DD0" w:rsidRPr="00FA6E14" w:rsidRDefault="00416DD0">
            <w:pPr>
              <w:spacing w:after="160" w:line="259" w:lineRule="auto"/>
              <w:jc w:val="left"/>
              <w:rPr>
                <w:sz w:val="20"/>
              </w:rPr>
            </w:pPr>
            <w:r w:rsidRPr="00D943A8">
              <w:rPr>
                <w:sz w:val="20"/>
              </w:rPr>
              <w:t>Due to NRF reasons, added the field MDMAddressID in GetParty response so that it can be utilized going forwards with any MDM interactions.</w:t>
            </w:r>
          </w:p>
        </w:tc>
      </w:tr>
      <w:tr w:rsidR="00D65250" w:rsidRPr="004E4E17" w14:paraId="6626AE47" w14:textId="77777777" w:rsidTr="000A4E9D">
        <w:trPr>
          <w:trHeight w:val="269"/>
        </w:trPr>
        <w:tc>
          <w:tcPr>
            <w:tcW w:w="417" w:type="pct"/>
          </w:tcPr>
          <w:p w14:paraId="0FF57702" w14:textId="74F8BCFF" w:rsidR="00D65250" w:rsidRPr="00D65250" w:rsidRDefault="00D65250" w:rsidP="00557485">
            <w:pPr>
              <w:pStyle w:val="PMFTableHeading"/>
              <w:rPr>
                <w:rFonts w:ascii="Arial" w:eastAsia="Arial" w:hAnsi="Arial" w:cs="Arial"/>
                <w:b w:val="0"/>
                <w:sz w:val="20"/>
                <w:szCs w:val="20"/>
                <w:highlight w:val="yellow"/>
                <w:lang w:val="en-US" w:eastAsia="en-US"/>
              </w:rPr>
            </w:pPr>
            <w:r w:rsidRPr="00D65250">
              <w:rPr>
                <w:rFonts w:ascii="Arial" w:eastAsia="Arial" w:hAnsi="Arial" w:cs="Arial"/>
                <w:b w:val="0"/>
                <w:sz w:val="20"/>
                <w:szCs w:val="20"/>
                <w:highlight w:val="yellow"/>
                <w:lang w:val="en-US" w:eastAsia="en-US"/>
              </w:rPr>
              <w:t>A28</w:t>
            </w:r>
          </w:p>
        </w:tc>
        <w:tc>
          <w:tcPr>
            <w:tcW w:w="4583" w:type="pct"/>
          </w:tcPr>
          <w:p w14:paraId="56E339A1" w14:textId="71FB4B16" w:rsidR="00D65250" w:rsidRPr="00D65250" w:rsidRDefault="00D57E8D" w:rsidP="00D65250">
            <w:pPr>
              <w:spacing w:after="160" w:line="259" w:lineRule="auto"/>
              <w:jc w:val="left"/>
              <w:rPr>
                <w:sz w:val="20"/>
                <w:highlight w:val="yellow"/>
              </w:rPr>
            </w:pPr>
            <w:r>
              <w:rPr>
                <w:sz w:val="20"/>
                <w:highlight w:val="yellow"/>
              </w:rPr>
              <w:t>MDM</w:t>
            </w:r>
            <w:r w:rsidR="00D65250" w:rsidRPr="00D65250">
              <w:rPr>
                <w:sz w:val="20"/>
                <w:highlight w:val="yellow"/>
              </w:rPr>
              <w:t xml:space="preserve"> do not receive any CustomerAccount level documents from DCS</w:t>
            </w:r>
          </w:p>
        </w:tc>
      </w:tr>
      <w:tr w:rsidR="00D65250" w:rsidRPr="004E4E17" w14:paraId="1BC719DA" w14:textId="77777777" w:rsidTr="000A4E9D">
        <w:trPr>
          <w:trHeight w:val="269"/>
        </w:trPr>
        <w:tc>
          <w:tcPr>
            <w:tcW w:w="417" w:type="pct"/>
          </w:tcPr>
          <w:p w14:paraId="47C76231" w14:textId="403770E6" w:rsidR="00D65250" w:rsidRPr="00D65250" w:rsidRDefault="00D65250" w:rsidP="00557485">
            <w:pPr>
              <w:pStyle w:val="PMFTableHeading"/>
              <w:rPr>
                <w:rFonts w:ascii="Arial" w:eastAsia="Arial" w:hAnsi="Arial" w:cs="Arial"/>
                <w:b w:val="0"/>
                <w:sz w:val="20"/>
                <w:szCs w:val="20"/>
                <w:highlight w:val="yellow"/>
                <w:lang w:val="en-US" w:eastAsia="en-US"/>
              </w:rPr>
            </w:pPr>
            <w:r w:rsidRPr="00D65250">
              <w:rPr>
                <w:rFonts w:ascii="Arial" w:eastAsia="Arial" w:hAnsi="Arial" w:cs="Arial"/>
                <w:b w:val="0"/>
                <w:sz w:val="20"/>
                <w:szCs w:val="20"/>
                <w:highlight w:val="yellow"/>
                <w:lang w:val="en-US" w:eastAsia="en-US"/>
              </w:rPr>
              <w:t>A29</w:t>
            </w:r>
          </w:p>
        </w:tc>
        <w:tc>
          <w:tcPr>
            <w:tcW w:w="4583" w:type="pct"/>
          </w:tcPr>
          <w:p w14:paraId="470EBF20" w14:textId="116E84E5" w:rsidR="00D65250" w:rsidRPr="00D65250" w:rsidRDefault="00D65250">
            <w:pPr>
              <w:spacing w:after="160" w:line="259" w:lineRule="auto"/>
              <w:jc w:val="left"/>
              <w:rPr>
                <w:sz w:val="20"/>
                <w:highlight w:val="yellow"/>
              </w:rPr>
            </w:pPr>
            <w:r w:rsidRPr="00D65250">
              <w:rPr>
                <w:sz w:val="20"/>
                <w:highlight w:val="yellow"/>
              </w:rPr>
              <w:t>The Contract level documents are sent along with ContractID and CustomerAccountNumber Details through ManageDocumentDetails</w:t>
            </w:r>
            <w:r w:rsidR="00FC254F">
              <w:rPr>
                <w:sz w:val="20"/>
                <w:highlight w:val="yellow"/>
              </w:rPr>
              <w:t xml:space="preserve"> Service</w:t>
            </w:r>
          </w:p>
        </w:tc>
      </w:tr>
      <w:tr w:rsidR="000C7048" w:rsidRPr="004E4E17" w14:paraId="37A0EB0D" w14:textId="77777777" w:rsidTr="000A4E9D">
        <w:trPr>
          <w:trHeight w:val="269"/>
        </w:trPr>
        <w:tc>
          <w:tcPr>
            <w:tcW w:w="417" w:type="pct"/>
          </w:tcPr>
          <w:p w14:paraId="63FB91C6" w14:textId="7D165C44" w:rsidR="000C7048" w:rsidRPr="00D65250" w:rsidRDefault="000C7048"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A30</w:t>
            </w:r>
          </w:p>
        </w:tc>
        <w:tc>
          <w:tcPr>
            <w:tcW w:w="4583" w:type="pct"/>
          </w:tcPr>
          <w:p w14:paraId="4514522A" w14:textId="1DB3FD4B" w:rsidR="000C7048" w:rsidRPr="00D65250" w:rsidRDefault="000C7048" w:rsidP="002A3C01">
            <w:pPr>
              <w:spacing w:after="160" w:line="259" w:lineRule="auto"/>
              <w:jc w:val="left"/>
              <w:rPr>
                <w:sz w:val="20"/>
                <w:highlight w:val="yellow"/>
              </w:rPr>
            </w:pPr>
            <w:r>
              <w:rPr>
                <w:sz w:val="20"/>
                <w:highlight w:val="yellow"/>
              </w:rPr>
              <w:t xml:space="preserve">GWA </w:t>
            </w:r>
            <w:r w:rsidRPr="005B2998">
              <w:rPr>
                <w:sz w:val="20"/>
                <w:highlight w:val="yellow"/>
              </w:rPr>
              <w:t xml:space="preserve">CaseID </w:t>
            </w:r>
            <w:r w:rsidR="002A3C01">
              <w:rPr>
                <w:sz w:val="20"/>
                <w:highlight w:val="yellow"/>
              </w:rPr>
              <w:t xml:space="preserve">will </w:t>
            </w:r>
            <w:r w:rsidRPr="005B2998">
              <w:rPr>
                <w:sz w:val="20"/>
                <w:highlight w:val="yellow"/>
              </w:rPr>
              <w:t>exist only for Enquiry documents and one CaseID can be associated to one or more Enquiry Documents</w:t>
            </w:r>
          </w:p>
        </w:tc>
      </w:tr>
      <w:tr w:rsidR="00424841" w:rsidRPr="004E4E17" w14:paraId="4B5F7772" w14:textId="77777777" w:rsidTr="000A4E9D">
        <w:trPr>
          <w:trHeight w:val="269"/>
        </w:trPr>
        <w:tc>
          <w:tcPr>
            <w:tcW w:w="417" w:type="pct"/>
          </w:tcPr>
          <w:p w14:paraId="6ED8769F" w14:textId="28763545" w:rsidR="00424841" w:rsidRDefault="00424841" w:rsidP="000C7048">
            <w:pPr>
              <w:pStyle w:val="PMFTableHeading"/>
              <w:rPr>
                <w:rFonts w:ascii="Arial" w:eastAsia="Arial" w:hAnsi="Arial" w:cs="Arial"/>
                <w:b w:val="0"/>
                <w:sz w:val="20"/>
                <w:szCs w:val="20"/>
                <w:highlight w:val="yellow"/>
                <w:lang w:val="en-US" w:eastAsia="en-US"/>
              </w:rPr>
            </w:pPr>
            <w:r>
              <w:rPr>
                <w:rFonts w:ascii="Arial" w:eastAsia="Arial" w:hAnsi="Arial" w:cs="Arial"/>
                <w:b w:val="0"/>
                <w:sz w:val="20"/>
                <w:szCs w:val="20"/>
                <w:highlight w:val="yellow"/>
                <w:lang w:val="en-US" w:eastAsia="en-US"/>
              </w:rPr>
              <w:t>A31</w:t>
            </w:r>
          </w:p>
        </w:tc>
        <w:tc>
          <w:tcPr>
            <w:tcW w:w="4583" w:type="pct"/>
          </w:tcPr>
          <w:p w14:paraId="014B9353" w14:textId="0CFD2922" w:rsidR="00424841" w:rsidRDefault="00424841" w:rsidP="002A3C01">
            <w:pPr>
              <w:spacing w:after="160" w:line="259" w:lineRule="auto"/>
              <w:jc w:val="left"/>
              <w:rPr>
                <w:sz w:val="20"/>
                <w:highlight w:val="yellow"/>
              </w:rPr>
            </w:pPr>
            <w:r>
              <w:rPr>
                <w:sz w:val="20"/>
                <w:highlight w:val="yellow"/>
              </w:rPr>
              <w:t>If MDMPartyID exist in the incoming request, MDM will bypass the additional logic to get MDMPartyID again using SourceCutsomerID in all the operations of GetPartyService.</w:t>
            </w:r>
          </w:p>
        </w:tc>
      </w:tr>
    </w:tbl>
    <w:p w14:paraId="04F4AE5F" w14:textId="635500DD" w:rsidR="00DF08A0" w:rsidRPr="00C90CC7" w:rsidRDefault="00DF08A0" w:rsidP="00003CEF">
      <w:pPr>
        <w:pStyle w:val="Heading2"/>
        <w:numPr>
          <w:ilvl w:val="0"/>
          <w:numId w:val="0"/>
        </w:numPr>
        <w:rPr>
          <w:sz w:val="20"/>
        </w:rPr>
      </w:pPr>
      <w:bookmarkStart w:id="77" w:name="_Toc476148014"/>
      <w:r w:rsidRPr="00612507">
        <w:rPr>
          <w:sz w:val="20"/>
        </w:rPr>
        <w:t xml:space="preserve">Note: </w:t>
      </w:r>
      <w:r w:rsidRPr="00612507">
        <w:rPr>
          <w:b w:val="0"/>
          <w:sz w:val="20"/>
        </w:rPr>
        <w:t>Please refer ICD document</w:t>
      </w:r>
      <w:r w:rsidR="00005B5D" w:rsidRPr="00612507">
        <w:rPr>
          <w:b w:val="0"/>
          <w:sz w:val="20"/>
        </w:rPr>
        <w:t xml:space="preserve"> sec </w:t>
      </w:r>
      <w:r w:rsidR="00746623" w:rsidRPr="00612507">
        <w:rPr>
          <w:b w:val="0"/>
          <w:sz w:val="20"/>
        </w:rPr>
        <w:t>4.1.2 for</w:t>
      </w:r>
      <w:r w:rsidRPr="00612507">
        <w:rPr>
          <w:b w:val="0"/>
          <w:sz w:val="20"/>
        </w:rPr>
        <w:t xml:space="preserve"> more assumptions</w:t>
      </w:r>
      <w:bookmarkEnd w:id="77"/>
    </w:p>
    <w:p w14:paraId="39D2299F" w14:textId="77777777" w:rsidR="008F3E5A" w:rsidRDefault="008F3E5A" w:rsidP="008C6CCE">
      <w:pPr>
        <w:pStyle w:val="Heading2"/>
        <w:numPr>
          <w:ilvl w:val="1"/>
          <w:numId w:val="5"/>
        </w:numPr>
      </w:pPr>
      <w:bookmarkStart w:id="78" w:name="_Toc476148015"/>
      <w:r>
        <w:t>Risks</w:t>
      </w:r>
      <w:bookmarkEnd w:id="74"/>
      <w:bookmarkEnd w:id="78"/>
    </w:p>
    <w:tbl>
      <w:tblPr>
        <w:tblW w:w="5000" w:type="pct"/>
        <w:tblBorders>
          <w:insideH w:val="single" w:sz="18" w:space="0" w:color="FFFFFF"/>
          <w:insideV w:val="single" w:sz="18" w:space="0" w:color="FFFFFF"/>
        </w:tblBorders>
        <w:tblLook w:val="0000" w:firstRow="0" w:lastRow="0" w:firstColumn="0" w:lastColumn="0" w:noHBand="0" w:noVBand="0"/>
      </w:tblPr>
      <w:tblGrid>
        <w:gridCol w:w="1031"/>
        <w:gridCol w:w="1957"/>
        <w:gridCol w:w="4320"/>
        <w:gridCol w:w="1548"/>
      </w:tblGrid>
      <w:tr w:rsidR="008F3E5A" w:rsidRPr="00731E04" w14:paraId="40CAC14B" w14:textId="77777777" w:rsidTr="00280655">
        <w:trPr>
          <w:trHeight w:val="241"/>
        </w:trPr>
        <w:tc>
          <w:tcPr>
            <w:tcW w:w="582" w:type="pct"/>
            <w:tcBorders>
              <w:top w:val="single" w:sz="8" w:space="0" w:color="auto"/>
              <w:left w:val="single" w:sz="8" w:space="0" w:color="auto"/>
              <w:bottom w:val="single" w:sz="8" w:space="0" w:color="auto"/>
              <w:right w:val="single" w:sz="6" w:space="0" w:color="auto"/>
            </w:tcBorders>
            <w:shd w:val="clear" w:color="auto" w:fill="C0C0C0"/>
          </w:tcPr>
          <w:p w14:paraId="4E93964F" w14:textId="77777777" w:rsidR="008F3E5A" w:rsidRPr="00395686" w:rsidRDefault="008F3E5A" w:rsidP="0072066C">
            <w:pPr>
              <w:pStyle w:val="PMFTableHeading"/>
              <w:rPr>
                <w:rFonts w:ascii="Arial" w:hAnsi="Arial" w:cs="Arial"/>
                <w:sz w:val="20"/>
                <w:szCs w:val="20"/>
              </w:rPr>
            </w:pPr>
            <w:r w:rsidRPr="00395686">
              <w:rPr>
                <w:rFonts w:ascii="Arial" w:hAnsi="Arial" w:cs="Arial"/>
                <w:sz w:val="20"/>
                <w:szCs w:val="20"/>
              </w:rPr>
              <w:t>Risk No.</w:t>
            </w:r>
          </w:p>
        </w:tc>
        <w:tc>
          <w:tcPr>
            <w:tcW w:w="1105" w:type="pct"/>
            <w:tcBorders>
              <w:top w:val="single" w:sz="8" w:space="0" w:color="auto"/>
              <w:left w:val="single" w:sz="6" w:space="0" w:color="auto"/>
              <w:bottom w:val="single" w:sz="8" w:space="0" w:color="auto"/>
              <w:right w:val="single" w:sz="6" w:space="0" w:color="auto"/>
            </w:tcBorders>
            <w:shd w:val="clear" w:color="auto" w:fill="C0C0C0"/>
          </w:tcPr>
          <w:p w14:paraId="0EFA3942" w14:textId="77777777" w:rsidR="008F3E5A" w:rsidRPr="00395686" w:rsidRDefault="008F3E5A" w:rsidP="0072066C">
            <w:pPr>
              <w:pStyle w:val="PMFTableHeading"/>
              <w:rPr>
                <w:rFonts w:ascii="Arial" w:hAnsi="Arial" w:cs="Arial"/>
                <w:sz w:val="20"/>
                <w:szCs w:val="20"/>
              </w:rPr>
            </w:pPr>
            <w:r w:rsidRPr="00395686">
              <w:rPr>
                <w:rFonts w:ascii="Arial" w:hAnsi="Arial" w:cs="Arial"/>
                <w:sz w:val="20"/>
                <w:szCs w:val="20"/>
              </w:rPr>
              <w:t>Description</w:t>
            </w:r>
          </w:p>
        </w:tc>
        <w:tc>
          <w:tcPr>
            <w:tcW w:w="2439" w:type="pct"/>
            <w:tcBorders>
              <w:top w:val="single" w:sz="8" w:space="0" w:color="auto"/>
              <w:left w:val="single" w:sz="6" w:space="0" w:color="auto"/>
              <w:bottom w:val="single" w:sz="8" w:space="0" w:color="auto"/>
              <w:right w:val="single" w:sz="6" w:space="0" w:color="auto"/>
            </w:tcBorders>
            <w:shd w:val="clear" w:color="auto" w:fill="C0C0C0"/>
          </w:tcPr>
          <w:p w14:paraId="30734350" w14:textId="77777777" w:rsidR="008F3E5A" w:rsidRPr="00395686" w:rsidRDefault="008F3E5A" w:rsidP="0072066C">
            <w:pPr>
              <w:pStyle w:val="PMFTableHeading"/>
              <w:rPr>
                <w:rFonts w:ascii="Arial" w:hAnsi="Arial" w:cs="Arial"/>
                <w:sz w:val="20"/>
                <w:szCs w:val="20"/>
              </w:rPr>
            </w:pPr>
            <w:r w:rsidRPr="00395686">
              <w:rPr>
                <w:rFonts w:ascii="Arial" w:hAnsi="Arial" w:cs="Arial"/>
                <w:sz w:val="20"/>
                <w:szCs w:val="20"/>
              </w:rPr>
              <w:t>Comments</w:t>
            </w:r>
          </w:p>
        </w:tc>
        <w:tc>
          <w:tcPr>
            <w:tcW w:w="874" w:type="pct"/>
            <w:tcBorders>
              <w:top w:val="single" w:sz="8" w:space="0" w:color="auto"/>
              <w:left w:val="single" w:sz="6" w:space="0" w:color="auto"/>
              <w:bottom w:val="single" w:sz="8" w:space="0" w:color="auto"/>
              <w:right w:val="single" w:sz="8" w:space="0" w:color="auto"/>
            </w:tcBorders>
            <w:shd w:val="clear" w:color="auto" w:fill="C0C0C0"/>
          </w:tcPr>
          <w:p w14:paraId="50EA1F97" w14:textId="77777777" w:rsidR="008F3E5A" w:rsidRPr="00395686" w:rsidRDefault="008F3E5A" w:rsidP="0072066C">
            <w:pPr>
              <w:pStyle w:val="PMFTableHeading"/>
              <w:rPr>
                <w:rFonts w:ascii="Arial" w:hAnsi="Arial" w:cs="Arial"/>
                <w:sz w:val="20"/>
                <w:szCs w:val="20"/>
              </w:rPr>
            </w:pPr>
            <w:r w:rsidRPr="00395686">
              <w:rPr>
                <w:rFonts w:ascii="Arial" w:hAnsi="Arial" w:cs="Arial"/>
                <w:sz w:val="20"/>
                <w:szCs w:val="20"/>
              </w:rPr>
              <w:t>Owner</w:t>
            </w:r>
          </w:p>
        </w:tc>
      </w:tr>
      <w:tr w:rsidR="001E6F84" w:rsidRPr="00BF0294" w14:paraId="7084D64D" w14:textId="77777777" w:rsidTr="00280655">
        <w:tblPrEx>
          <w:tblBorders>
            <w:insideH w:val="single" w:sz="4" w:space="0" w:color="auto"/>
            <w:insideV w:val="single" w:sz="4" w:space="0" w:color="auto"/>
          </w:tblBorders>
        </w:tblPrEx>
        <w:trPr>
          <w:trHeight w:val="54"/>
        </w:trPr>
        <w:tc>
          <w:tcPr>
            <w:tcW w:w="582" w:type="pct"/>
            <w:tcBorders>
              <w:top w:val="single" w:sz="8" w:space="0" w:color="auto"/>
              <w:left w:val="single" w:sz="4" w:space="0" w:color="auto"/>
              <w:bottom w:val="single" w:sz="8" w:space="0" w:color="auto"/>
              <w:right w:val="single" w:sz="4" w:space="0" w:color="auto"/>
            </w:tcBorders>
            <w:shd w:val="clear" w:color="auto" w:fill="FFFFFF"/>
          </w:tcPr>
          <w:p w14:paraId="3D662121" w14:textId="77777777" w:rsidR="001E6F84" w:rsidRDefault="001E6F84" w:rsidP="0072066C">
            <w:pPr>
              <w:pStyle w:val="PMFTableHeading"/>
              <w:rPr>
                <w:rFonts w:ascii="Arial" w:hAnsi="Arial" w:cs="Arial"/>
                <w:b w:val="0"/>
                <w:sz w:val="20"/>
                <w:szCs w:val="20"/>
              </w:rPr>
            </w:pPr>
          </w:p>
        </w:tc>
        <w:tc>
          <w:tcPr>
            <w:tcW w:w="1105" w:type="pct"/>
            <w:tcBorders>
              <w:top w:val="single" w:sz="8" w:space="0" w:color="auto"/>
              <w:left w:val="single" w:sz="4" w:space="0" w:color="auto"/>
              <w:bottom w:val="single" w:sz="8" w:space="0" w:color="auto"/>
              <w:right w:val="single" w:sz="4" w:space="0" w:color="auto"/>
            </w:tcBorders>
            <w:shd w:val="clear" w:color="auto" w:fill="FFFFFF"/>
          </w:tcPr>
          <w:p w14:paraId="1211C263" w14:textId="77777777" w:rsidR="001E6F84" w:rsidRPr="002367DF" w:rsidRDefault="001E6F84" w:rsidP="004802BC">
            <w:pPr>
              <w:pStyle w:val="PMFTableHeading"/>
              <w:rPr>
                <w:rFonts w:ascii="Arial" w:hAnsi="Arial" w:cs="Arial"/>
                <w:b w:val="0"/>
                <w:sz w:val="20"/>
                <w:szCs w:val="20"/>
              </w:rPr>
            </w:pPr>
          </w:p>
        </w:tc>
        <w:tc>
          <w:tcPr>
            <w:tcW w:w="2439" w:type="pct"/>
            <w:tcBorders>
              <w:top w:val="single" w:sz="8" w:space="0" w:color="auto"/>
              <w:left w:val="single" w:sz="4" w:space="0" w:color="auto"/>
              <w:bottom w:val="single" w:sz="8" w:space="0" w:color="auto"/>
              <w:right w:val="single" w:sz="4" w:space="0" w:color="auto"/>
            </w:tcBorders>
            <w:shd w:val="clear" w:color="auto" w:fill="FFFFFF"/>
          </w:tcPr>
          <w:p w14:paraId="4E5B09CF" w14:textId="77777777" w:rsidR="001E6F84" w:rsidRPr="002367DF" w:rsidRDefault="001E6F84" w:rsidP="00E23942">
            <w:pPr>
              <w:pStyle w:val="PMFTableHeading"/>
              <w:rPr>
                <w:rFonts w:ascii="Arial" w:hAnsi="Arial" w:cs="Arial"/>
                <w:b w:val="0"/>
                <w:sz w:val="20"/>
                <w:szCs w:val="20"/>
              </w:rPr>
            </w:pPr>
          </w:p>
        </w:tc>
        <w:tc>
          <w:tcPr>
            <w:tcW w:w="874" w:type="pct"/>
            <w:tcBorders>
              <w:top w:val="single" w:sz="8" w:space="0" w:color="auto"/>
              <w:left w:val="single" w:sz="4" w:space="0" w:color="auto"/>
              <w:bottom w:val="single" w:sz="8" w:space="0" w:color="auto"/>
              <w:right w:val="single" w:sz="4" w:space="0" w:color="auto"/>
            </w:tcBorders>
            <w:shd w:val="clear" w:color="auto" w:fill="FFFFFF"/>
          </w:tcPr>
          <w:p w14:paraId="15942CBC" w14:textId="77777777" w:rsidR="001E6F84" w:rsidRPr="002367DF" w:rsidRDefault="001E6F84" w:rsidP="0072066C">
            <w:pPr>
              <w:pStyle w:val="PMFTableHeading"/>
              <w:rPr>
                <w:rFonts w:ascii="Arial" w:hAnsi="Arial" w:cs="Arial"/>
                <w:b w:val="0"/>
                <w:sz w:val="20"/>
                <w:szCs w:val="20"/>
              </w:rPr>
            </w:pPr>
          </w:p>
        </w:tc>
      </w:tr>
    </w:tbl>
    <w:p w14:paraId="331E360B" w14:textId="77777777" w:rsidR="008F3E5A" w:rsidRDefault="008F3E5A" w:rsidP="008C6CCE">
      <w:pPr>
        <w:pStyle w:val="Heading2"/>
        <w:numPr>
          <w:ilvl w:val="1"/>
          <w:numId w:val="5"/>
        </w:numPr>
      </w:pPr>
      <w:bookmarkStart w:id="79" w:name="_Toc347403246"/>
      <w:bookmarkStart w:id="80" w:name="_Toc476148016"/>
      <w:r>
        <w:t>Issues</w:t>
      </w:r>
      <w:bookmarkEnd w:id="79"/>
      <w:bookmarkEnd w:id="80"/>
    </w:p>
    <w:tbl>
      <w:tblPr>
        <w:tblW w:w="5000" w:type="pct"/>
        <w:tblBorders>
          <w:insideH w:val="single" w:sz="18" w:space="0" w:color="FFFFFF"/>
          <w:insideV w:val="single" w:sz="18" w:space="0" w:color="FFFFFF"/>
        </w:tblBorders>
        <w:tblLook w:val="0000" w:firstRow="0" w:lastRow="0" w:firstColumn="0" w:lastColumn="0" w:noHBand="0" w:noVBand="0"/>
      </w:tblPr>
      <w:tblGrid>
        <w:gridCol w:w="771"/>
        <w:gridCol w:w="3226"/>
        <w:gridCol w:w="2562"/>
        <w:gridCol w:w="1392"/>
        <w:gridCol w:w="905"/>
      </w:tblGrid>
      <w:tr w:rsidR="008F3E5A" w:rsidRPr="00731E04" w14:paraId="0E96422C" w14:textId="77777777" w:rsidTr="0072066C">
        <w:trPr>
          <w:trHeight w:val="46"/>
          <w:tblHeader/>
        </w:trPr>
        <w:tc>
          <w:tcPr>
            <w:tcW w:w="435" w:type="pct"/>
            <w:tcBorders>
              <w:top w:val="single" w:sz="8" w:space="0" w:color="auto"/>
              <w:left w:val="single" w:sz="8" w:space="0" w:color="auto"/>
              <w:bottom w:val="single" w:sz="8" w:space="0" w:color="auto"/>
              <w:right w:val="single" w:sz="8" w:space="0" w:color="auto"/>
            </w:tcBorders>
            <w:shd w:val="clear" w:color="auto" w:fill="C0C0C0"/>
          </w:tcPr>
          <w:p w14:paraId="290C1765" w14:textId="77777777" w:rsidR="008F3E5A" w:rsidRPr="00C831CE" w:rsidRDefault="008F3E5A" w:rsidP="0072066C">
            <w:pPr>
              <w:pStyle w:val="PMFTableHeading"/>
              <w:rPr>
                <w:rFonts w:ascii="Arial" w:hAnsi="Arial" w:cs="Arial"/>
                <w:sz w:val="20"/>
                <w:szCs w:val="20"/>
              </w:rPr>
            </w:pPr>
            <w:r>
              <w:rPr>
                <w:rFonts w:ascii="Arial" w:hAnsi="Arial" w:cs="Arial"/>
                <w:sz w:val="20"/>
                <w:szCs w:val="20"/>
              </w:rPr>
              <w:t>S</w:t>
            </w:r>
            <w:r w:rsidR="003D4D67">
              <w:rPr>
                <w:rFonts w:ascii="Arial" w:hAnsi="Arial" w:cs="Arial"/>
                <w:sz w:val="20"/>
                <w:szCs w:val="20"/>
              </w:rPr>
              <w:t>.N</w:t>
            </w:r>
            <w:r>
              <w:rPr>
                <w:rFonts w:ascii="Arial" w:hAnsi="Arial" w:cs="Arial"/>
                <w:sz w:val="20"/>
                <w:szCs w:val="20"/>
              </w:rPr>
              <w:t>o.</w:t>
            </w:r>
          </w:p>
        </w:tc>
        <w:tc>
          <w:tcPr>
            <w:tcW w:w="1821" w:type="pct"/>
            <w:tcBorders>
              <w:top w:val="single" w:sz="8" w:space="0" w:color="auto"/>
              <w:left w:val="single" w:sz="8" w:space="0" w:color="auto"/>
              <w:bottom w:val="single" w:sz="8" w:space="0" w:color="auto"/>
              <w:right w:val="single" w:sz="8" w:space="0" w:color="auto"/>
            </w:tcBorders>
            <w:shd w:val="clear" w:color="auto" w:fill="C0C0C0"/>
          </w:tcPr>
          <w:p w14:paraId="4FEA3789" w14:textId="77777777" w:rsidR="008F3E5A" w:rsidRPr="00C831CE" w:rsidRDefault="008F3E5A" w:rsidP="0072066C">
            <w:pPr>
              <w:pStyle w:val="PMFTableHeading"/>
              <w:rPr>
                <w:rFonts w:ascii="Arial" w:hAnsi="Arial" w:cs="Arial"/>
                <w:sz w:val="20"/>
                <w:szCs w:val="20"/>
              </w:rPr>
            </w:pPr>
            <w:r w:rsidRPr="00C831CE">
              <w:rPr>
                <w:rFonts w:ascii="Arial" w:hAnsi="Arial" w:cs="Arial"/>
                <w:sz w:val="20"/>
                <w:szCs w:val="20"/>
              </w:rPr>
              <w:t>Description</w:t>
            </w:r>
          </w:p>
        </w:tc>
        <w:tc>
          <w:tcPr>
            <w:tcW w:w="1446" w:type="pct"/>
            <w:tcBorders>
              <w:top w:val="single" w:sz="8" w:space="0" w:color="auto"/>
              <w:left w:val="single" w:sz="8" w:space="0" w:color="auto"/>
              <w:bottom w:val="single" w:sz="8" w:space="0" w:color="auto"/>
              <w:right w:val="single" w:sz="8" w:space="0" w:color="auto"/>
            </w:tcBorders>
            <w:shd w:val="clear" w:color="auto" w:fill="C0C0C0"/>
          </w:tcPr>
          <w:p w14:paraId="6761654C" w14:textId="77777777" w:rsidR="008F3E5A" w:rsidRPr="00C831CE" w:rsidRDefault="008F3E5A" w:rsidP="0072066C">
            <w:pPr>
              <w:pStyle w:val="PMFTableHeading"/>
              <w:rPr>
                <w:rFonts w:ascii="Arial" w:hAnsi="Arial" w:cs="Arial"/>
                <w:sz w:val="20"/>
                <w:szCs w:val="20"/>
              </w:rPr>
            </w:pPr>
            <w:r w:rsidRPr="00C831CE">
              <w:rPr>
                <w:rFonts w:ascii="Arial" w:hAnsi="Arial" w:cs="Arial"/>
                <w:sz w:val="20"/>
                <w:szCs w:val="20"/>
              </w:rPr>
              <w:t>Resolution</w:t>
            </w:r>
          </w:p>
        </w:tc>
        <w:tc>
          <w:tcPr>
            <w:tcW w:w="786" w:type="pct"/>
            <w:tcBorders>
              <w:top w:val="single" w:sz="8" w:space="0" w:color="auto"/>
              <w:left w:val="single" w:sz="8" w:space="0" w:color="auto"/>
              <w:bottom w:val="single" w:sz="8" w:space="0" w:color="auto"/>
              <w:right w:val="single" w:sz="8" w:space="0" w:color="auto"/>
            </w:tcBorders>
            <w:shd w:val="clear" w:color="auto" w:fill="C0C0C0"/>
          </w:tcPr>
          <w:p w14:paraId="1E780F58" w14:textId="77777777" w:rsidR="008F3E5A" w:rsidRPr="00C831CE" w:rsidRDefault="008F3E5A" w:rsidP="0072066C">
            <w:pPr>
              <w:pStyle w:val="PMFTableHeading"/>
              <w:rPr>
                <w:rFonts w:ascii="Arial" w:hAnsi="Arial" w:cs="Arial"/>
                <w:sz w:val="20"/>
                <w:szCs w:val="20"/>
              </w:rPr>
            </w:pPr>
            <w:r w:rsidRPr="00C831CE">
              <w:rPr>
                <w:rFonts w:ascii="Arial" w:hAnsi="Arial" w:cs="Arial"/>
                <w:sz w:val="20"/>
                <w:szCs w:val="20"/>
              </w:rPr>
              <w:t>Owner</w:t>
            </w:r>
          </w:p>
        </w:tc>
        <w:tc>
          <w:tcPr>
            <w:tcW w:w="511" w:type="pct"/>
            <w:tcBorders>
              <w:top w:val="single" w:sz="8" w:space="0" w:color="auto"/>
              <w:left w:val="single" w:sz="8" w:space="0" w:color="auto"/>
              <w:bottom w:val="single" w:sz="8" w:space="0" w:color="auto"/>
              <w:right w:val="single" w:sz="8" w:space="0" w:color="auto"/>
            </w:tcBorders>
            <w:shd w:val="clear" w:color="auto" w:fill="C0C0C0"/>
          </w:tcPr>
          <w:p w14:paraId="7EF16AAC" w14:textId="77777777" w:rsidR="008F3E5A" w:rsidRPr="00C831CE" w:rsidRDefault="008F3E5A" w:rsidP="0072066C">
            <w:pPr>
              <w:pStyle w:val="PMFTableHeading"/>
              <w:rPr>
                <w:rFonts w:ascii="Arial" w:hAnsi="Arial" w:cs="Arial"/>
                <w:sz w:val="20"/>
                <w:szCs w:val="20"/>
              </w:rPr>
            </w:pPr>
            <w:r>
              <w:rPr>
                <w:rFonts w:ascii="Arial" w:hAnsi="Arial" w:cs="Arial"/>
                <w:sz w:val="20"/>
                <w:szCs w:val="20"/>
              </w:rPr>
              <w:t>Status</w:t>
            </w:r>
          </w:p>
        </w:tc>
      </w:tr>
      <w:tr w:rsidR="008F3E5A" w:rsidRPr="001708E0" w14:paraId="51383DE3" w14:textId="77777777" w:rsidTr="0072066C">
        <w:tblPrEx>
          <w:tblBorders>
            <w:insideH w:val="single" w:sz="4" w:space="0" w:color="auto"/>
            <w:insideV w:val="single" w:sz="4" w:space="0" w:color="auto"/>
          </w:tblBorders>
        </w:tblPrEx>
        <w:tc>
          <w:tcPr>
            <w:tcW w:w="435" w:type="pct"/>
            <w:tcBorders>
              <w:top w:val="single" w:sz="4" w:space="0" w:color="auto"/>
              <w:left w:val="single" w:sz="4" w:space="0" w:color="auto"/>
              <w:bottom w:val="single" w:sz="4" w:space="0" w:color="auto"/>
              <w:right w:val="single" w:sz="4" w:space="0" w:color="auto"/>
            </w:tcBorders>
            <w:shd w:val="clear" w:color="auto" w:fill="FFFFFF"/>
          </w:tcPr>
          <w:p w14:paraId="357544DD" w14:textId="77777777" w:rsidR="008F3E5A" w:rsidRPr="00B77831" w:rsidRDefault="008F3E5A" w:rsidP="0072066C">
            <w:pPr>
              <w:pStyle w:val="PMFTableHeading"/>
              <w:rPr>
                <w:rFonts w:ascii="Arial" w:hAnsi="Arial" w:cs="Arial"/>
                <w:b w:val="0"/>
                <w:sz w:val="20"/>
                <w:szCs w:val="20"/>
              </w:rPr>
            </w:pPr>
          </w:p>
        </w:tc>
        <w:tc>
          <w:tcPr>
            <w:tcW w:w="1821" w:type="pct"/>
            <w:tcBorders>
              <w:top w:val="single" w:sz="4" w:space="0" w:color="auto"/>
              <w:left w:val="single" w:sz="4" w:space="0" w:color="auto"/>
              <w:bottom w:val="single" w:sz="4" w:space="0" w:color="auto"/>
              <w:right w:val="single" w:sz="4" w:space="0" w:color="auto"/>
            </w:tcBorders>
            <w:shd w:val="clear" w:color="auto" w:fill="FFFFFF"/>
          </w:tcPr>
          <w:p w14:paraId="6EDF9292" w14:textId="77777777" w:rsidR="008F3E5A" w:rsidRPr="00B77831" w:rsidRDefault="008F3E5A" w:rsidP="0072066C">
            <w:pPr>
              <w:pStyle w:val="PMFTableHeading"/>
              <w:rPr>
                <w:rFonts w:ascii="Arial" w:hAnsi="Arial" w:cs="Arial"/>
                <w:b w:val="0"/>
                <w:sz w:val="20"/>
                <w:szCs w:val="20"/>
              </w:rPr>
            </w:pPr>
          </w:p>
        </w:tc>
        <w:tc>
          <w:tcPr>
            <w:tcW w:w="1446" w:type="pct"/>
            <w:tcBorders>
              <w:top w:val="single" w:sz="4" w:space="0" w:color="auto"/>
              <w:left w:val="single" w:sz="4" w:space="0" w:color="auto"/>
              <w:bottom w:val="single" w:sz="4" w:space="0" w:color="auto"/>
              <w:right w:val="single" w:sz="4" w:space="0" w:color="auto"/>
            </w:tcBorders>
            <w:shd w:val="clear" w:color="auto" w:fill="FFFFFF"/>
          </w:tcPr>
          <w:p w14:paraId="1206E566" w14:textId="77777777" w:rsidR="008F3E5A" w:rsidRPr="00B77831" w:rsidRDefault="008F3E5A" w:rsidP="0072066C">
            <w:pPr>
              <w:pStyle w:val="PMFTableHeading"/>
              <w:rPr>
                <w:rFonts w:ascii="Arial" w:hAnsi="Arial" w:cs="Arial"/>
                <w:b w:val="0"/>
                <w:sz w:val="20"/>
                <w:szCs w:val="20"/>
              </w:rPr>
            </w:pPr>
          </w:p>
        </w:tc>
        <w:tc>
          <w:tcPr>
            <w:tcW w:w="786" w:type="pct"/>
            <w:tcBorders>
              <w:top w:val="single" w:sz="4" w:space="0" w:color="auto"/>
              <w:left w:val="single" w:sz="4" w:space="0" w:color="auto"/>
              <w:bottom w:val="single" w:sz="4" w:space="0" w:color="auto"/>
              <w:right w:val="single" w:sz="4" w:space="0" w:color="auto"/>
            </w:tcBorders>
            <w:shd w:val="clear" w:color="auto" w:fill="FFFFFF"/>
          </w:tcPr>
          <w:p w14:paraId="2D9B455C" w14:textId="77777777" w:rsidR="008F3E5A" w:rsidRPr="00B77831" w:rsidRDefault="008F3E5A" w:rsidP="0072066C">
            <w:pPr>
              <w:pStyle w:val="PMFTableHeading"/>
              <w:rPr>
                <w:rFonts w:ascii="Arial" w:hAnsi="Arial" w:cs="Arial"/>
                <w:b w:val="0"/>
                <w:sz w:val="20"/>
                <w:szCs w:val="20"/>
              </w:rPr>
            </w:pPr>
          </w:p>
        </w:tc>
        <w:tc>
          <w:tcPr>
            <w:tcW w:w="511" w:type="pct"/>
            <w:tcBorders>
              <w:top w:val="single" w:sz="4" w:space="0" w:color="auto"/>
              <w:left w:val="single" w:sz="4" w:space="0" w:color="auto"/>
              <w:bottom w:val="single" w:sz="4" w:space="0" w:color="auto"/>
              <w:right w:val="single" w:sz="4" w:space="0" w:color="auto"/>
            </w:tcBorders>
            <w:shd w:val="clear" w:color="auto" w:fill="FFFFFF"/>
          </w:tcPr>
          <w:p w14:paraId="38C0A2F4" w14:textId="77777777" w:rsidR="008F3E5A" w:rsidRPr="00B77831" w:rsidRDefault="008F3E5A" w:rsidP="0072066C">
            <w:pPr>
              <w:pStyle w:val="PMFTableHeading"/>
              <w:rPr>
                <w:rFonts w:ascii="Arial" w:hAnsi="Arial" w:cs="Arial"/>
                <w:b w:val="0"/>
                <w:sz w:val="20"/>
                <w:szCs w:val="20"/>
              </w:rPr>
            </w:pPr>
          </w:p>
        </w:tc>
      </w:tr>
    </w:tbl>
    <w:p w14:paraId="75AAFFBC" w14:textId="77777777" w:rsidR="00B73F00" w:rsidRDefault="00B73F00" w:rsidP="00397D6C"/>
    <w:p w14:paraId="3C21BA12" w14:textId="77777777" w:rsidR="00783CEF" w:rsidRDefault="00783CEF" w:rsidP="00783CEF">
      <w:pPr>
        <w:pStyle w:val="Heading2"/>
        <w:numPr>
          <w:ilvl w:val="1"/>
          <w:numId w:val="3"/>
        </w:numPr>
      </w:pPr>
      <w:bookmarkStart w:id="81" w:name="_Toc476148017"/>
      <w:r>
        <w:t>Interface Details</w:t>
      </w:r>
      <w:bookmarkEnd w:id="81"/>
    </w:p>
    <w:p w14:paraId="74EC183B" w14:textId="77777777" w:rsidR="00783CEF" w:rsidRDefault="00783CEF" w:rsidP="00783CEF">
      <w:pPr>
        <w:pStyle w:val="Heading2"/>
        <w:numPr>
          <w:ilvl w:val="2"/>
          <w:numId w:val="3"/>
        </w:numPr>
      </w:pPr>
      <w:bookmarkStart w:id="82" w:name="_Toc476148018"/>
      <w:r>
        <w:t>Interface Specification Details</w:t>
      </w:r>
      <w:bookmarkEnd w:id="82"/>
    </w:p>
    <w:tbl>
      <w:tblPr>
        <w:tblW w:w="504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5"/>
        <w:gridCol w:w="2236"/>
        <w:gridCol w:w="3318"/>
      </w:tblGrid>
      <w:tr w:rsidR="00111F85" w:rsidRPr="00120633" w14:paraId="0A6D26A3" w14:textId="77777777" w:rsidTr="002A3C01">
        <w:trPr>
          <w:cantSplit/>
          <w:trHeight w:val="70"/>
        </w:trPr>
        <w:tc>
          <w:tcPr>
            <w:tcW w:w="1890" w:type="pct"/>
            <w:shd w:val="clear" w:color="auto" w:fill="CCCCCC"/>
          </w:tcPr>
          <w:p w14:paraId="206A8B84" w14:textId="77777777" w:rsidR="00111F85" w:rsidRPr="00120633" w:rsidRDefault="00111F85" w:rsidP="007E4908">
            <w:pPr>
              <w:pStyle w:val="PMFTableHeading"/>
              <w:ind w:left="1448" w:hanging="1448"/>
              <w:jc w:val="both"/>
              <w:rPr>
                <w:rFonts w:ascii="Arial" w:hAnsi="Arial" w:cs="Arial"/>
                <w:sz w:val="20"/>
                <w:szCs w:val="20"/>
              </w:rPr>
            </w:pPr>
            <w:r w:rsidRPr="00120633">
              <w:rPr>
                <w:rFonts w:ascii="Arial" w:hAnsi="Arial" w:cs="Arial"/>
                <w:sz w:val="20"/>
                <w:szCs w:val="20"/>
              </w:rPr>
              <w:t>Interface</w:t>
            </w:r>
            <w:r>
              <w:rPr>
                <w:rFonts w:ascii="Arial" w:hAnsi="Arial" w:cs="Arial"/>
                <w:sz w:val="20"/>
                <w:szCs w:val="20"/>
              </w:rPr>
              <w:t xml:space="preserve"> Name </w:t>
            </w:r>
          </w:p>
        </w:tc>
        <w:tc>
          <w:tcPr>
            <w:tcW w:w="1252" w:type="pct"/>
            <w:shd w:val="clear" w:color="auto" w:fill="CCCCCC"/>
          </w:tcPr>
          <w:p w14:paraId="32771900" w14:textId="77777777" w:rsidR="00111F85" w:rsidRDefault="00111F85" w:rsidP="007E4908">
            <w:pPr>
              <w:pStyle w:val="PMFTableHeading"/>
              <w:ind w:left="1448" w:hanging="1448"/>
              <w:jc w:val="both"/>
              <w:rPr>
                <w:rFonts w:ascii="Arial" w:hAnsi="Arial" w:cs="Arial"/>
                <w:sz w:val="20"/>
                <w:szCs w:val="20"/>
              </w:rPr>
            </w:pPr>
            <w:r>
              <w:rPr>
                <w:rFonts w:ascii="Arial" w:hAnsi="Arial" w:cs="Arial"/>
                <w:sz w:val="20"/>
                <w:szCs w:val="20"/>
              </w:rPr>
              <w:t>Interface Type</w:t>
            </w:r>
          </w:p>
        </w:tc>
        <w:tc>
          <w:tcPr>
            <w:tcW w:w="1858" w:type="pct"/>
            <w:shd w:val="clear" w:color="auto" w:fill="CCCCCC"/>
          </w:tcPr>
          <w:p w14:paraId="1E06EADF" w14:textId="77777777" w:rsidR="00111F85" w:rsidRPr="00120633" w:rsidRDefault="00C93058" w:rsidP="007E4908">
            <w:pPr>
              <w:pStyle w:val="PMFTableHeading"/>
              <w:ind w:left="1448" w:hanging="1448"/>
              <w:jc w:val="both"/>
              <w:rPr>
                <w:rFonts w:ascii="Arial" w:hAnsi="Arial" w:cs="Arial"/>
                <w:sz w:val="20"/>
                <w:szCs w:val="20"/>
              </w:rPr>
            </w:pPr>
            <w:r>
              <w:rPr>
                <w:rFonts w:ascii="Arial" w:hAnsi="Arial" w:cs="Arial"/>
                <w:sz w:val="20"/>
                <w:szCs w:val="20"/>
              </w:rPr>
              <w:t>Calling system</w:t>
            </w:r>
          </w:p>
        </w:tc>
      </w:tr>
      <w:tr w:rsidR="00111F85" w:rsidRPr="00120633" w14:paraId="31231C02" w14:textId="77777777" w:rsidTr="002A3C01">
        <w:trPr>
          <w:cantSplit/>
          <w:trHeight w:val="64"/>
        </w:trPr>
        <w:tc>
          <w:tcPr>
            <w:tcW w:w="1890" w:type="pct"/>
          </w:tcPr>
          <w:p w14:paraId="186FE27B" w14:textId="77777777" w:rsidR="00111F85" w:rsidRPr="00C93058" w:rsidRDefault="00111F85" w:rsidP="00B73F00">
            <w:pPr>
              <w:pStyle w:val="PMFTableText"/>
              <w:keepLines/>
              <w:ind w:left="360"/>
              <w:jc w:val="left"/>
              <w:rPr>
                <w:rFonts w:ascii="Arial" w:hAnsi="Arial" w:cs="Arial"/>
                <w:sz w:val="20"/>
              </w:rPr>
            </w:pPr>
            <w:r>
              <w:rPr>
                <w:rFonts w:ascii="Arial" w:hAnsi="Arial" w:cs="Arial"/>
                <w:sz w:val="20"/>
              </w:rPr>
              <w:t>Create Party Servic</w:t>
            </w:r>
            <w:r w:rsidR="00C93058">
              <w:rPr>
                <w:rFonts w:ascii="Arial" w:hAnsi="Arial" w:cs="Arial"/>
                <w:sz w:val="20"/>
              </w:rPr>
              <w:t>e</w:t>
            </w:r>
          </w:p>
        </w:tc>
        <w:tc>
          <w:tcPr>
            <w:tcW w:w="1252" w:type="pct"/>
          </w:tcPr>
          <w:p w14:paraId="1750430E" w14:textId="77777777" w:rsidR="00111F85" w:rsidRDefault="00746B9D" w:rsidP="007E4908">
            <w:pPr>
              <w:pStyle w:val="PMFTableText"/>
              <w:keepLines/>
              <w:jc w:val="left"/>
              <w:rPr>
                <w:rFonts w:ascii="Arial" w:hAnsi="Arial" w:cs="Arial"/>
                <w:sz w:val="20"/>
              </w:rPr>
            </w:pPr>
            <w:r>
              <w:rPr>
                <w:rFonts w:ascii="Arial" w:hAnsi="Arial" w:cs="Arial"/>
                <w:sz w:val="20"/>
              </w:rPr>
              <w:t>Inbound/Outbound</w:t>
            </w:r>
          </w:p>
        </w:tc>
        <w:tc>
          <w:tcPr>
            <w:tcW w:w="1858" w:type="pct"/>
          </w:tcPr>
          <w:p w14:paraId="7D2936AA" w14:textId="77777777" w:rsidR="00111F85" w:rsidRPr="00FD47CC" w:rsidRDefault="00C93058" w:rsidP="007E4908">
            <w:pPr>
              <w:pStyle w:val="PMFTableText"/>
              <w:keepLines/>
              <w:jc w:val="left"/>
              <w:rPr>
                <w:rFonts w:ascii="Arial" w:hAnsi="Arial" w:cs="Arial"/>
                <w:sz w:val="20"/>
              </w:rPr>
            </w:pPr>
            <w:r>
              <w:rPr>
                <w:rFonts w:ascii="Arial" w:hAnsi="Arial" w:cs="Arial"/>
                <w:sz w:val="20"/>
              </w:rPr>
              <w:t>PEGA &amp; Ensura</w:t>
            </w:r>
          </w:p>
        </w:tc>
      </w:tr>
      <w:tr w:rsidR="00C93058" w:rsidRPr="00120633" w14:paraId="4F9896A9" w14:textId="77777777" w:rsidTr="002A3C01">
        <w:trPr>
          <w:cantSplit/>
          <w:trHeight w:val="64"/>
        </w:trPr>
        <w:tc>
          <w:tcPr>
            <w:tcW w:w="1890" w:type="pct"/>
          </w:tcPr>
          <w:p w14:paraId="2AF64322" w14:textId="77777777" w:rsidR="00C93058" w:rsidRPr="00C93058" w:rsidRDefault="00C93058" w:rsidP="00B73F00">
            <w:pPr>
              <w:pStyle w:val="PMFTableText"/>
              <w:keepLines/>
              <w:ind w:left="360"/>
              <w:jc w:val="left"/>
              <w:rPr>
                <w:rFonts w:ascii="Arial" w:hAnsi="Arial" w:cs="Arial"/>
                <w:sz w:val="20"/>
              </w:rPr>
            </w:pPr>
            <w:r>
              <w:rPr>
                <w:rFonts w:ascii="Arial" w:hAnsi="Arial" w:cs="Arial"/>
                <w:sz w:val="20"/>
              </w:rPr>
              <w:t>Update Party Service</w:t>
            </w:r>
          </w:p>
        </w:tc>
        <w:tc>
          <w:tcPr>
            <w:tcW w:w="1252" w:type="pct"/>
          </w:tcPr>
          <w:p w14:paraId="447A30FD" w14:textId="77777777" w:rsidR="00C93058" w:rsidRDefault="00C93058" w:rsidP="00C93058">
            <w:r w:rsidRPr="009413B2">
              <w:rPr>
                <w:sz w:val="20"/>
              </w:rPr>
              <w:t>Inbound/Outbound</w:t>
            </w:r>
          </w:p>
        </w:tc>
        <w:tc>
          <w:tcPr>
            <w:tcW w:w="1858" w:type="pct"/>
          </w:tcPr>
          <w:p w14:paraId="1EB6383F" w14:textId="77777777" w:rsidR="00C93058" w:rsidRDefault="00C93058" w:rsidP="00C93058">
            <w:pPr>
              <w:pStyle w:val="PMFTableText"/>
              <w:keepLines/>
              <w:jc w:val="left"/>
              <w:rPr>
                <w:rFonts w:ascii="Arial" w:hAnsi="Arial" w:cs="Arial"/>
                <w:sz w:val="20"/>
              </w:rPr>
            </w:pPr>
            <w:r>
              <w:rPr>
                <w:rFonts w:ascii="Arial" w:hAnsi="Arial" w:cs="Arial"/>
                <w:sz w:val="20"/>
              </w:rPr>
              <w:t>PEGA</w:t>
            </w:r>
            <w:r w:rsidR="00EB609B">
              <w:rPr>
                <w:rFonts w:ascii="Arial" w:hAnsi="Arial" w:cs="Arial"/>
                <w:sz w:val="20"/>
              </w:rPr>
              <w:t>, Alfresco</w:t>
            </w:r>
            <w:r>
              <w:rPr>
                <w:rFonts w:ascii="Arial" w:hAnsi="Arial" w:cs="Arial"/>
                <w:sz w:val="20"/>
              </w:rPr>
              <w:t xml:space="preserve"> &amp; Ensura</w:t>
            </w:r>
          </w:p>
        </w:tc>
      </w:tr>
      <w:tr w:rsidR="00C93058" w:rsidRPr="00120633" w14:paraId="7E828C23" w14:textId="77777777" w:rsidTr="002A3C01">
        <w:trPr>
          <w:cantSplit/>
          <w:trHeight w:val="64"/>
        </w:trPr>
        <w:tc>
          <w:tcPr>
            <w:tcW w:w="1890" w:type="pct"/>
          </w:tcPr>
          <w:p w14:paraId="2BD8C011" w14:textId="77777777" w:rsidR="00C93058" w:rsidRPr="00F41F35" w:rsidRDefault="00C93058" w:rsidP="00B73F00">
            <w:pPr>
              <w:pStyle w:val="PMFTableText"/>
              <w:keepLines/>
              <w:ind w:left="360"/>
              <w:jc w:val="left"/>
              <w:rPr>
                <w:rFonts w:ascii="Arial" w:hAnsi="Arial" w:cs="Arial"/>
                <w:sz w:val="20"/>
                <w:highlight w:val="green"/>
              </w:rPr>
            </w:pPr>
            <w:r w:rsidRPr="00F41F35">
              <w:rPr>
                <w:rFonts w:ascii="Arial" w:hAnsi="Arial" w:cs="Arial"/>
                <w:sz w:val="20"/>
                <w:highlight w:val="green"/>
              </w:rPr>
              <w:t>Get Party Service</w:t>
            </w:r>
          </w:p>
        </w:tc>
        <w:tc>
          <w:tcPr>
            <w:tcW w:w="1252" w:type="pct"/>
          </w:tcPr>
          <w:p w14:paraId="354D0A84" w14:textId="77777777" w:rsidR="00C93058" w:rsidRPr="00F41F35" w:rsidRDefault="00C93058" w:rsidP="00C93058">
            <w:pPr>
              <w:rPr>
                <w:highlight w:val="green"/>
              </w:rPr>
            </w:pPr>
            <w:r w:rsidRPr="00F41F35">
              <w:rPr>
                <w:sz w:val="20"/>
                <w:highlight w:val="green"/>
              </w:rPr>
              <w:t>Inbound/Outbound</w:t>
            </w:r>
          </w:p>
        </w:tc>
        <w:tc>
          <w:tcPr>
            <w:tcW w:w="1858" w:type="pct"/>
          </w:tcPr>
          <w:p w14:paraId="67994896" w14:textId="209631B5" w:rsidR="00C93058" w:rsidRPr="00F41F35" w:rsidRDefault="003103AE" w:rsidP="00C93058">
            <w:pPr>
              <w:pStyle w:val="PMFTableText"/>
              <w:keepLines/>
              <w:jc w:val="left"/>
              <w:rPr>
                <w:rFonts w:ascii="Arial" w:hAnsi="Arial" w:cs="Arial"/>
                <w:sz w:val="20"/>
                <w:highlight w:val="green"/>
              </w:rPr>
            </w:pPr>
            <w:r w:rsidRPr="00F41F35">
              <w:rPr>
                <w:rFonts w:ascii="Arial" w:hAnsi="Arial" w:cs="Arial"/>
                <w:sz w:val="20"/>
                <w:highlight w:val="green"/>
              </w:rPr>
              <w:t xml:space="preserve">PEGA, </w:t>
            </w:r>
            <w:r w:rsidR="00612507" w:rsidRPr="00F41F35">
              <w:rPr>
                <w:rFonts w:ascii="Arial" w:hAnsi="Arial" w:cs="Arial"/>
                <w:sz w:val="20"/>
                <w:highlight w:val="green"/>
              </w:rPr>
              <w:t>Ensura</w:t>
            </w:r>
            <w:r w:rsidRPr="00F41F35">
              <w:rPr>
                <w:rFonts w:ascii="Arial" w:hAnsi="Arial" w:cs="Arial"/>
                <w:sz w:val="20"/>
                <w:highlight w:val="green"/>
              </w:rPr>
              <w:t xml:space="preserve"> </w:t>
            </w:r>
            <w:commentRangeStart w:id="83"/>
            <w:r w:rsidRPr="00F41F35">
              <w:rPr>
                <w:rFonts w:ascii="Arial" w:hAnsi="Arial" w:cs="Arial"/>
                <w:sz w:val="20"/>
                <w:highlight w:val="green"/>
              </w:rPr>
              <w:t>&amp; Web</w:t>
            </w:r>
            <w:commentRangeEnd w:id="83"/>
            <w:r w:rsidRPr="00F41F35">
              <w:rPr>
                <w:rStyle w:val="CommentReference"/>
                <w:rFonts w:ascii="Arial" w:hAnsi="Arial" w:cs="Arial"/>
                <w:bCs/>
                <w:highlight w:val="green"/>
                <w:lang w:val="en-US" w:eastAsia="en-US"/>
              </w:rPr>
              <w:commentReference w:id="83"/>
            </w:r>
          </w:p>
        </w:tc>
      </w:tr>
      <w:tr w:rsidR="00C93058" w:rsidRPr="00120633" w14:paraId="7ADCCFB5" w14:textId="77777777" w:rsidTr="00D943A8">
        <w:trPr>
          <w:cantSplit/>
          <w:trHeight w:val="64"/>
        </w:trPr>
        <w:tc>
          <w:tcPr>
            <w:tcW w:w="1890" w:type="pct"/>
            <w:shd w:val="clear" w:color="auto" w:fill="auto"/>
          </w:tcPr>
          <w:p w14:paraId="71471F43" w14:textId="77777777" w:rsidR="00C93058" w:rsidRPr="00D943A8" w:rsidRDefault="00C93058" w:rsidP="00B73F00">
            <w:pPr>
              <w:pStyle w:val="PMFTableText"/>
              <w:keepLines/>
              <w:ind w:left="360"/>
              <w:jc w:val="left"/>
              <w:rPr>
                <w:rFonts w:ascii="Arial" w:hAnsi="Arial" w:cs="Arial"/>
                <w:sz w:val="20"/>
              </w:rPr>
            </w:pPr>
            <w:commentRangeStart w:id="84"/>
            <w:r w:rsidRPr="00D943A8">
              <w:rPr>
                <w:rFonts w:ascii="Arial" w:hAnsi="Arial" w:cs="Arial"/>
                <w:sz w:val="20"/>
              </w:rPr>
              <w:lastRenderedPageBreak/>
              <w:t>Search</w:t>
            </w:r>
            <w:commentRangeEnd w:id="84"/>
            <w:r w:rsidR="00A84171" w:rsidRPr="00CB590A">
              <w:rPr>
                <w:rStyle w:val="CommentReference"/>
                <w:rFonts w:ascii="Arial" w:hAnsi="Arial" w:cs="Arial"/>
                <w:bCs/>
                <w:lang w:val="en-US" w:eastAsia="en-US"/>
              </w:rPr>
              <w:commentReference w:id="84"/>
            </w:r>
            <w:r w:rsidRPr="00D943A8">
              <w:rPr>
                <w:rFonts w:ascii="Arial" w:hAnsi="Arial" w:cs="Arial"/>
                <w:sz w:val="20"/>
              </w:rPr>
              <w:t xml:space="preserve"> Party Service</w:t>
            </w:r>
          </w:p>
        </w:tc>
        <w:tc>
          <w:tcPr>
            <w:tcW w:w="1252" w:type="pct"/>
            <w:shd w:val="clear" w:color="auto" w:fill="auto"/>
          </w:tcPr>
          <w:p w14:paraId="5087339E" w14:textId="77777777" w:rsidR="00C93058" w:rsidRPr="00D943A8" w:rsidRDefault="00C93058" w:rsidP="00C93058">
            <w:r w:rsidRPr="00D943A8">
              <w:rPr>
                <w:sz w:val="20"/>
              </w:rPr>
              <w:t>Inbound/Outbound</w:t>
            </w:r>
          </w:p>
        </w:tc>
        <w:tc>
          <w:tcPr>
            <w:tcW w:w="1858" w:type="pct"/>
            <w:shd w:val="clear" w:color="auto" w:fill="auto"/>
          </w:tcPr>
          <w:p w14:paraId="6DD40BFD" w14:textId="4409D5D9" w:rsidR="00C93058" w:rsidRPr="00D943A8" w:rsidRDefault="00C93058" w:rsidP="00C93058">
            <w:pPr>
              <w:pStyle w:val="PMFTableText"/>
              <w:keepLines/>
              <w:jc w:val="left"/>
              <w:rPr>
                <w:rFonts w:ascii="Arial" w:hAnsi="Arial" w:cs="Arial"/>
                <w:sz w:val="20"/>
              </w:rPr>
            </w:pPr>
            <w:r w:rsidRPr="00D943A8">
              <w:rPr>
                <w:rFonts w:ascii="Arial" w:hAnsi="Arial" w:cs="Arial"/>
                <w:sz w:val="20"/>
              </w:rPr>
              <w:t>PEGA</w:t>
            </w:r>
            <w:r w:rsidR="00F41F35">
              <w:rPr>
                <w:rFonts w:ascii="Arial" w:hAnsi="Arial" w:cs="Arial"/>
                <w:sz w:val="20"/>
              </w:rPr>
              <w:t xml:space="preserve">, CTI, </w:t>
            </w:r>
            <w:r w:rsidR="0003752C" w:rsidRPr="00D943A8">
              <w:rPr>
                <w:rFonts w:ascii="Arial" w:hAnsi="Arial" w:cs="Arial"/>
                <w:sz w:val="20"/>
              </w:rPr>
              <w:t>WEB</w:t>
            </w:r>
            <w:r w:rsidR="009330BA">
              <w:rPr>
                <w:rFonts w:ascii="Arial" w:hAnsi="Arial" w:cs="Arial"/>
                <w:sz w:val="20"/>
              </w:rPr>
              <w:t xml:space="preserve"> &amp; Scanner</w:t>
            </w:r>
          </w:p>
        </w:tc>
      </w:tr>
      <w:tr w:rsidR="00060B10" w:rsidRPr="00120633" w14:paraId="61E2822C" w14:textId="77777777" w:rsidTr="002A3C01">
        <w:trPr>
          <w:cantSplit/>
          <w:trHeight w:val="64"/>
        </w:trPr>
        <w:tc>
          <w:tcPr>
            <w:tcW w:w="1890" w:type="pct"/>
          </w:tcPr>
          <w:p w14:paraId="04195B0D" w14:textId="77777777" w:rsidR="00060B10" w:rsidRPr="00612507" w:rsidRDefault="00060B10" w:rsidP="00B73F00">
            <w:pPr>
              <w:pStyle w:val="PMFTableText"/>
              <w:keepLines/>
              <w:ind w:left="360"/>
              <w:jc w:val="left"/>
              <w:rPr>
                <w:rFonts w:ascii="Arial" w:hAnsi="Arial" w:cs="Arial"/>
                <w:sz w:val="20"/>
              </w:rPr>
            </w:pPr>
            <w:r w:rsidRPr="00612507">
              <w:rPr>
                <w:rFonts w:ascii="Arial" w:hAnsi="Arial" w:cs="Arial"/>
                <w:sz w:val="20"/>
              </w:rPr>
              <w:t>ManageCustomerAccount Service</w:t>
            </w:r>
          </w:p>
        </w:tc>
        <w:tc>
          <w:tcPr>
            <w:tcW w:w="1252" w:type="pct"/>
          </w:tcPr>
          <w:p w14:paraId="5BC6C4C8" w14:textId="77777777" w:rsidR="00060B10" w:rsidRPr="00612507" w:rsidRDefault="00060B10" w:rsidP="00C93058">
            <w:pPr>
              <w:rPr>
                <w:sz w:val="20"/>
              </w:rPr>
            </w:pPr>
            <w:r w:rsidRPr="00612507">
              <w:rPr>
                <w:sz w:val="20"/>
              </w:rPr>
              <w:t>Inbound/Outbound</w:t>
            </w:r>
          </w:p>
        </w:tc>
        <w:tc>
          <w:tcPr>
            <w:tcW w:w="1858" w:type="pct"/>
          </w:tcPr>
          <w:p w14:paraId="73781C4C" w14:textId="77777777" w:rsidR="00060B10" w:rsidRPr="00612507" w:rsidRDefault="00060B10" w:rsidP="00C93058">
            <w:pPr>
              <w:pStyle w:val="PMFTableText"/>
              <w:keepLines/>
              <w:jc w:val="left"/>
              <w:rPr>
                <w:rFonts w:ascii="Arial" w:hAnsi="Arial" w:cs="Arial"/>
                <w:sz w:val="20"/>
              </w:rPr>
            </w:pPr>
            <w:r w:rsidRPr="00612507">
              <w:rPr>
                <w:rFonts w:ascii="Arial" w:hAnsi="Arial" w:cs="Arial"/>
                <w:sz w:val="20"/>
              </w:rPr>
              <w:t>PEGA</w:t>
            </w:r>
          </w:p>
        </w:tc>
      </w:tr>
      <w:tr w:rsidR="00016AE9" w:rsidRPr="00120633" w14:paraId="611B9AA1" w14:textId="77777777" w:rsidTr="002A3C01">
        <w:trPr>
          <w:cantSplit/>
          <w:trHeight w:val="64"/>
        </w:trPr>
        <w:tc>
          <w:tcPr>
            <w:tcW w:w="1890" w:type="pct"/>
          </w:tcPr>
          <w:p w14:paraId="49A8C7D9" w14:textId="77777777" w:rsidR="00016AE9" w:rsidRPr="00DC10A0" w:rsidRDefault="00016AE9" w:rsidP="00B73F00">
            <w:pPr>
              <w:pStyle w:val="PMFTableText"/>
              <w:keepLines/>
              <w:ind w:left="360"/>
              <w:jc w:val="left"/>
              <w:rPr>
                <w:rFonts w:ascii="Arial" w:hAnsi="Arial" w:cs="Arial"/>
                <w:sz w:val="20"/>
              </w:rPr>
            </w:pPr>
            <w:r w:rsidRPr="00DC10A0">
              <w:rPr>
                <w:rFonts w:ascii="Arial" w:hAnsi="Arial" w:cs="Arial"/>
                <w:sz w:val="20"/>
              </w:rPr>
              <w:t>Manage Document Details Service</w:t>
            </w:r>
          </w:p>
        </w:tc>
        <w:tc>
          <w:tcPr>
            <w:tcW w:w="1252" w:type="pct"/>
          </w:tcPr>
          <w:p w14:paraId="6B079EF4" w14:textId="77777777" w:rsidR="00016AE9" w:rsidRPr="00DC10A0" w:rsidRDefault="00016AE9" w:rsidP="00C93058">
            <w:pPr>
              <w:rPr>
                <w:sz w:val="20"/>
              </w:rPr>
            </w:pPr>
            <w:r w:rsidRPr="00DC10A0">
              <w:rPr>
                <w:sz w:val="20"/>
              </w:rPr>
              <w:t>Inbound/Outbound</w:t>
            </w:r>
          </w:p>
        </w:tc>
        <w:tc>
          <w:tcPr>
            <w:tcW w:w="1858" w:type="pct"/>
          </w:tcPr>
          <w:p w14:paraId="1E69EFA7" w14:textId="77777777" w:rsidR="00016AE9" w:rsidRPr="00DC10A0" w:rsidRDefault="00016AE9" w:rsidP="00C93058">
            <w:pPr>
              <w:pStyle w:val="PMFTableText"/>
              <w:keepLines/>
              <w:jc w:val="left"/>
              <w:rPr>
                <w:rFonts w:ascii="Arial" w:hAnsi="Arial" w:cs="Arial"/>
                <w:sz w:val="20"/>
              </w:rPr>
            </w:pPr>
            <w:r w:rsidRPr="00DC10A0">
              <w:rPr>
                <w:rFonts w:ascii="Arial" w:hAnsi="Arial" w:cs="Arial"/>
                <w:sz w:val="20"/>
              </w:rPr>
              <w:t>Alfresco</w:t>
            </w:r>
          </w:p>
        </w:tc>
      </w:tr>
      <w:tr w:rsidR="003D46CE" w:rsidRPr="00120633" w14:paraId="55D6BB45" w14:textId="77777777" w:rsidTr="002A3C01">
        <w:trPr>
          <w:cantSplit/>
          <w:trHeight w:val="64"/>
        </w:trPr>
        <w:tc>
          <w:tcPr>
            <w:tcW w:w="1890" w:type="pct"/>
          </w:tcPr>
          <w:p w14:paraId="7B07FED5" w14:textId="77777777" w:rsidR="003D46CE" w:rsidRPr="00F41F35" w:rsidRDefault="003D46CE" w:rsidP="003D46CE">
            <w:pPr>
              <w:pStyle w:val="PMFTableText"/>
              <w:keepLines/>
              <w:ind w:left="360"/>
              <w:jc w:val="left"/>
              <w:rPr>
                <w:rFonts w:ascii="Arial" w:hAnsi="Arial" w:cs="Arial"/>
                <w:sz w:val="20"/>
                <w:highlight w:val="green"/>
              </w:rPr>
            </w:pPr>
            <w:r w:rsidRPr="00F41F35">
              <w:rPr>
                <w:rFonts w:ascii="Arial" w:hAnsi="Arial" w:cs="Arial"/>
                <w:sz w:val="20"/>
                <w:highlight w:val="green"/>
              </w:rPr>
              <w:t>GetDocumentDetails Service</w:t>
            </w:r>
          </w:p>
        </w:tc>
        <w:tc>
          <w:tcPr>
            <w:tcW w:w="1252" w:type="pct"/>
          </w:tcPr>
          <w:p w14:paraId="7CC8243E" w14:textId="77777777" w:rsidR="003D46CE" w:rsidRPr="00F41F35" w:rsidRDefault="003D46CE" w:rsidP="003D46CE">
            <w:pPr>
              <w:rPr>
                <w:sz w:val="20"/>
                <w:highlight w:val="green"/>
              </w:rPr>
            </w:pPr>
            <w:r w:rsidRPr="00F41F35">
              <w:rPr>
                <w:sz w:val="20"/>
                <w:highlight w:val="green"/>
              </w:rPr>
              <w:t>Inbound/Outbound</w:t>
            </w:r>
          </w:p>
        </w:tc>
        <w:tc>
          <w:tcPr>
            <w:tcW w:w="1858" w:type="pct"/>
          </w:tcPr>
          <w:p w14:paraId="252349E6" w14:textId="2F2D1243" w:rsidR="003D46CE" w:rsidRPr="00F41F35" w:rsidRDefault="003D46CE" w:rsidP="003D46CE">
            <w:pPr>
              <w:pStyle w:val="PMFTableText"/>
              <w:keepLines/>
              <w:jc w:val="left"/>
              <w:rPr>
                <w:rFonts w:ascii="Arial" w:hAnsi="Arial" w:cs="Arial"/>
                <w:sz w:val="20"/>
                <w:highlight w:val="green"/>
              </w:rPr>
            </w:pPr>
            <w:r w:rsidRPr="00F41F35">
              <w:rPr>
                <w:rFonts w:ascii="Arial" w:hAnsi="Arial" w:cs="Arial"/>
                <w:sz w:val="20"/>
                <w:highlight w:val="green"/>
              </w:rPr>
              <w:t>PEGA</w:t>
            </w:r>
            <w:r w:rsidR="00F41F35" w:rsidRPr="00F41F35">
              <w:rPr>
                <w:rFonts w:ascii="Arial" w:hAnsi="Arial" w:cs="Arial"/>
                <w:sz w:val="20"/>
                <w:highlight w:val="green"/>
              </w:rPr>
              <w:t xml:space="preserve"> </w:t>
            </w:r>
            <w:commentRangeStart w:id="85"/>
            <w:r w:rsidR="00F41F35" w:rsidRPr="00F41F35">
              <w:rPr>
                <w:rFonts w:ascii="Arial" w:hAnsi="Arial" w:cs="Arial"/>
                <w:sz w:val="20"/>
                <w:highlight w:val="green"/>
              </w:rPr>
              <w:t>&amp; Web</w:t>
            </w:r>
            <w:commentRangeEnd w:id="85"/>
            <w:r w:rsidR="00F41F35" w:rsidRPr="00F41F35">
              <w:rPr>
                <w:rStyle w:val="CommentReference"/>
                <w:rFonts w:ascii="Arial" w:hAnsi="Arial" w:cs="Arial"/>
                <w:bCs/>
                <w:highlight w:val="green"/>
                <w:lang w:val="en-US" w:eastAsia="en-US"/>
              </w:rPr>
              <w:commentReference w:id="85"/>
            </w:r>
          </w:p>
        </w:tc>
      </w:tr>
      <w:tr w:rsidR="004F7006" w:rsidRPr="00120633" w14:paraId="5797BB2C" w14:textId="77777777" w:rsidTr="002A3C01">
        <w:trPr>
          <w:cantSplit/>
          <w:trHeight w:val="64"/>
        </w:trPr>
        <w:tc>
          <w:tcPr>
            <w:tcW w:w="1890" w:type="pct"/>
          </w:tcPr>
          <w:p w14:paraId="5A42624E" w14:textId="368AEC99" w:rsidR="004F7006" w:rsidRPr="00F41F35" w:rsidRDefault="004F7006">
            <w:pPr>
              <w:pStyle w:val="PMFTableText"/>
              <w:keepLines/>
              <w:ind w:left="360"/>
              <w:jc w:val="left"/>
              <w:rPr>
                <w:rFonts w:ascii="Arial" w:hAnsi="Arial" w:cs="Arial"/>
                <w:sz w:val="20"/>
                <w:highlight w:val="green"/>
              </w:rPr>
            </w:pPr>
            <w:r w:rsidRPr="00F41F35">
              <w:rPr>
                <w:rFonts w:ascii="Arial" w:hAnsi="Arial" w:cs="Arial"/>
                <w:sz w:val="20"/>
                <w:highlight w:val="green"/>
              </w:rPr>
              <w:t>GetCampaignsService</w:t>
            </w:r>
          </w:p>
        </w:tc>
        <w:tc>
          <w:tcPr>
            <w:tcW w:w="1252" w:type="pct"/>
          </w:tcPr>
          <w:p w14:paraId="3FC222D4" w14:textId="553E936D" w:rsidR="004F7006" w:rsidRPr="00F41F35" w:rsidRDefault="004F7006" w:rsidP="004F7006">
            <w:pPr>
              <w:rPr>
                <w:sz w:val="20"/>
                <w:highlight w:val="green"/>
              </w:rPr>
            </w:pPr>
            <w:r w:rsidRPr="00F41F35">
              <w:rPr>
                <w:sz w:val="20"/>
                <w:highlight w:val="green"/>
              </w:rPr>
              <w:t>Inbound/Outbound</w:t>
            </w:r>
          </w:p>
        </w:tc>
        <w:tc>
          <w:tcPr>
            <w:tcW w:w="1858" w:type="pct"/>
          </w:tcPr>
          <w:p w14:paraId="15BEE65A" w14:textId="15DE586A" w:rsidR="004F7006" w:rsidRPr="00F41F35" w:rsidRDefault="004F7006" w:rsidP="004F7006">
            <w:pPr>
              <w:pStyle w:val="PMFTableText"/>
              <w:keepLines/>
              <w:jc w:val="left"/>
              <w:rPr>
                <w:rFonts w:ascii="Arial" w:hAnsi="Arial" w:cs="Arial"/>
                <w:sz w:val="20"/>
                <w:highlight w:val="green"/>
              </w:rPr>
            </w:pPr>
            <w:r w:rsidRPr="00F41F35">
              <w:rPr>
                <w:rFonts w:ascii="Arial" w:hAnsi="Arial" w:cs="Arial"/>
                <w:sz w:val="20"/>
                <w:highlight w:val="green"/>
              </w:rPr>
              <w:t>PEGA</w:t>
            </w:r>
            <w:commentRangeStart w:id="86"/>
            <w:r w:rsidR="00F41F35" w:rsidRPr="00F41F35">
              <w:rPr>
                <w:rFonts w:ascii="Arial" w:hAnsi="Arial" w:cs="Arial"/>
                <w:sz w:val="20"/>
                <w:highlight w:val="green"/>
              </w:rPr>
              <w:t>&amp; Web</w:t>
            </w:r>
            <w:commentRangeEnd w:id="86"/>
            <w:r w:rsidR="00F41F35" w:rsidRPr="00F41F35">
              <w:rPr>
                <w:rStyle w:val="CommentReference"/>
                <w:rFonts w:ascii="Arial" w:hAnsi="Arial" w:cs="Arial"/>
                <w:bCs/>
                <w:highlight w:val="green"/>
                <w:lang w:val="en-US" w:eastAsia="en-US"/>
              </w:rPr>
              <w:commentReference w:id="86"/>
            </w:r>
          </w:p>
        </w:tc>
      </w:tr>
    </w:tbl>
    <w:p w14:paraId="29DB212E" w14:textId="77777777" w:rsidR="00B73F00" w:rsidRDefault="00B73F00" w:rsidP="00B73F00">
      <w:bookmarkStart w:id="87" w:name="_Toc399666180"/>
    </w:p>
    <w:p w14:paraId="5694B6C1" w14:textId="77777777" w:rsidR="00746B9D" w:rsidRDefault="00746B9D" w:rsidP="00746B9D">
      <w:pPr>
        <w:pStyle w:val="Heading2"/>
        <w:numPr>
          <w:ilvl w:val="2"/>
          <w:numId w:val="3"/>
        </w:numPr>
      </w:pPr>
      <w:bookmarkStart w:id="88" w:name="_Toc476148019"/>
      <w:r>
        <w:t>Interface Frequency and Schedule</w:t>
      </w:r>
      <w:bookmarkEnd w:id="87"/>
      <w:bookmarkEnd w:id="88"/>
    </w:p>
    <w:tbl>
      <w:tblPr>
        <w:tblW w:w="9276" w:type="dxa"/>
        <w:tblInd w:w="1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132"/>
        <w:gridCol w:w="7144"/>
      </w:tblGrid>
      <w:tr w:rsidR="00746B9D" w14:paraId="17BE0061" w14:textId="77777777" w:rsidTr="00D45160">
        <w:trPr>
          <w:trHeight w:val="297"/>
          <w:tblHeader/>
        </w:trPr>
        <w:tc>
          <w:tcPr>
            <w:tcW w:w="2132" w:type="dxa"/>
            <w:shd w:val="clear" w:color="auto" w:fill="FFFFFF" w:themeFill="background1"/>
            <w:hideMark/>
          </w:tcPr>
          <w:p w14:paraId="2233EA2C" w14:textId="77777777" w:rsidR="00746B9D" w:rsidRDefault="00746B9D">
            <w:pPr>
              <w:pStyle w:val="Tablehead1"/>
              <w:rPr>
                <w:color w:val="auto"/>
                <w:lang w:val="en-GB" w:eastAsia="en-GB"/>
              </w:rPr>
            </w:pPr>
            <w:r>
              <w:rPr>
                <w:color w:val="auto"/>
                <w:lang w:val="en-GB" w:eastAsia="en-GB"/>
              </w:rPr>
              <w:t>Interface Name</w:t>
            </w:r>
          </w:p>
        </w:tc>
        <w:tc>
          <w:tcPr>
            <w:tcW w:w="7144" w:type="dxa"/>
            <w:shd w:val="clear" w:color="auto" w:fill="FFFFFF" w:themeFill="background1"/>
            <w:hideMark/>
          </w:tcPr>
          <w:p w14:paraId="3CAB6E94" w14:textId="77777777" w:rsidR="00746B9D" w:rsidRDefault="00746B9D">
            <w:pPr>
              <w:pStyle w:val="Tablehead1"/>
              <w:rPr>
                <w:color w:val="auto"/>
                <w:lang w:val="en-GB" w:eastAsia="en-GB"/>
              </w:rPr>
            </w:pPr>
            <w:r>
              <w:rPr>
                <w:color w:val="auto"/>
                <w:lang w:val="en-GB" w:eastAsia="en-GB"/>
              </w:rPr>
              <w:t>Frequency</w:t>
            </w:r>
          </w:p>
        </w:tc>
      </w:tr>
      <w:tr w:rsidR="00746B9D" w14:paraId="5FD76C56" w14:textId="77777777" w:rsidTr="00D45160">
        <w:trPr>
          <w:trHeight w:val="718"/>
        </w:trPr>
        <w:tc>
          <w:tcPr>
            <w:tcW w:w="2132" w:type="dxa"/>
          </w:tcPr>
          <w:p w14:paraId="6F215031" w14:textId="77777777" w:rsidR="00746B9D" w:rsidRDefault="00746B9D" w:rsidP="00236613">
            <w:pPr>
              <w:pStyle w:val="Tablehead1"/>
              <w:rPr>
                <w:b w:val="0"/>
                <w:color w:val="FF0000"/>
                <w:szCs w:val="18"/>
                <w:lang w:val="en-GB" w:eastAsia="en-GB"/>
              </w:rPr>
            </w:pPr>
            <w:r>
              <w:rPr>
                <w:rFonts w:ascii="Arial" w:eastAsia="Times" w:hAnsi="Arial"/>
                <w:b w:val="0"/>
                <w:bCs w:val="0"/>
                <w:color w:val="auto"/>
                <w:szCs w:val="18"/>
                <w:lang w:val="en-GB" w:eastAsia="en-GB"/>
              </w:rPr>
              <w:t>MDM and Pega</w:t>
            </w:r>
            <w:r w:rsidR="000A316C">
              <w:rPr>
                <w:rFonts w:ascii="Arial" w:eastAsia="Times" w:hAnsi="Arial"/>
                <w:b w:val="0"/>
                <w:bCs w:val="0"/>
                <w:color w:val="auto"/>
                <w:szCs w:val="18"/>
                <w:lang w:val="en-GB" w:eastAsia="en-GB"/>
              </w:rPr>
              <w:t>/Ensura</w:t>
            </w:r>
            <w:r w:rsidR="009A4A57">
              <w:rPr>
                <w:rFonts w:ascii="Arial" w:eastAsia="Times" w:hAnsi="Arial"/>
                <w:b w:val="0"/>
                <w:bCs w:val="0"/>
                <w:color w:val="auto"/>
                <w:szCs w:val="18"/>
                <w:lang w:val="en-GB" w:eastAsia="en-GB"/>
              </w:rPr>
              <w:t>/Alfresco</w:t>
            </w:r>
            <w:r>
              <w:rPr>
                <w:rFonts w:ascii="Arial" w:eastAsia="Times" w:hAnsi="Arial"/>
                <w:b w:val="0"/>
                <w:bCs w:val="0"/>
                <w:color w:val="auto"/>
                <w:szCs w:val="18"/>
                <w:lang w:val="en-GB" w:eastAsia="en-GB"/>
              </w:rPr>
              <w:t xml:space="preserve"> </w:t>
            </w:r>
            <w:r w:rsidR="008B5D59">
              <w:rPr>
                <w:rFonts w:ascii="Arial" w:eastAsia="Times" w:hAnsi="Arial"/>
                <w:b w:val="0"/>
                <w:bCs w:val="0"/>
                <w:color w:val="auto"/>
                <w:szCs w:val="18"/>
                <w:lang w:val="en-GB" w:eastAsia="en-GB"/>
              </w:rPr>
              <w:t>Real-time</w:t>
            </w:r>
            <w:r>
              <w:rPr>
                <w:rFonts w:ascii="Arial" w:eastAsia="Times" w:hAnsi="Arial"/>
                <w:b w:val="0"/>
                <w:bCs w:val="0"/>
                <w:color w:val="auto"/>
                <w:szCs w:val="18"/>
                <w:lang w:val="en-GB" w:eastAsia="en-GB"/>
              </w:rPr>
              <w:t xml:space="preserve"> Services</w:t>
            </w:r>
          </w:p>
        </w:tc>
        <w:tc>
          <w:tcPr>
            <w:tcW w:w="7144" w:type="dxa"/>
          </w:tcPr>
          <w:p w14:paraId="6C0E6886" w14:textId="77777777" w:rsidR="000A316C" w:rsidRDefault="000A316C" w:rsidP="000A316C">
            <w:pPr>
              <w:jc w:val="center"/>
              <w:rPr>
                <w:sz w:val="18"/>
                <w:lang w:val="en-GB" w:eastAsia="en-GB"/>
              </w:rPr>
            </w:pPr>
          </w:p>
          <w:p w14:paraId="7FCCDF47" w14:textId="77777777" w:rsidR="00746B9D" w:rsidRDefault="008177FB" w:rsidP="000A316C">
            <w:pPr>
              <w:jc w:val="center"/>
              <w:rPr>
                <w:sz w:val="18"/>
                <w:lang w:val="en-GB" w:eastAsia="en-GB"/>
              </w:rPr>
            </w:pPr>
            <w:r>
              <w:rPr>
                <w:sz w:val="18"/>
                <w:lang w:val="en-GB" w:eastAsia="en-GB"/>
              </w:rPr>
              <w:fldChar w:fldCharType="begin">
                <w:ffData>
                  <w:name w:val="Check3"/>
                  <w:enabled/>
                  <w:calcOnExit w:val="0"/>
                  <w:checkBox>
                    <w:sizeAuto/>
                    <w:default w:val="1"/>
                  </w:checkBox>
                </w:ffData>
              </w:fldChar>
            </w:r>
            <w:bookmarkStart w:id="89" w:name="Check3"/>
            <w:r w:rsidR="00746B9D">
              <w:rPr>
                <w:sz w:val="18"/>
                <w:lang w:val="en-GB" w:eastAsia="en-GB"/>
              </w:rPr>
              <w:instrText xml:space="preserve"> FORMCHECKBOX </w:instrText>
            </w:r>
            <w:r w:rsidR="00411EE0">
              <w:rPr>
                <w:sz w:val="18"/>
                <w:lang w:val="en-GB" w:eastAsia="en-GB"/>
              </w:rPr>
            </w:r>
            <w:r w:rsidR="00411EE0">
              <w:rPr>
                <w:sz w:val="18"/>
                <w:lang w:val="en-GB" w:eastAsia="en-GB"/>
              </w:rPr>
              <w:fldChar w:fldCharType="separate"/>
            </w:r>
            <w:r>
              <w:rPr>
                <w:lang w:val="en-GB" w:eastAsia="en-GB"/>
              </w:rPr>
              <w:fldChar w:fldCharType="end"/>
            </w:r>
            <w:bookmarkEnd w:id="89"/>
            <w:r w:rsidR="00746B9D">
              <w:rPr>
                <w:sz w:val="18"/>
                <w:lang w:val="en-GB" w:eastAsia="en-GB"/>
              </w:rPr>
              <w:t xml:space="preserve"> Immediate (real-time)</w:t>
            </w:r>
          </w:p>
          <w:p w14:paraId="719E97B5" w14:textId="77777777" w:rsidR="000A316C" w:rsidRPr="00EC520B" w:rsidRDefault="000A316C" w:rsidP="000A316C">
            <w:pPr>
              <w:jc w:val="center"/>
              <w:rPr>
                <w:sz w:val="18"/>
                <w:lang w:val="en-GB" w:eastAsia="en-GB"/>
              </w:rPr>
            </w:pPr>
          </w:p>
          <w:p w14:paraId="6C2EF0C3" w14:textId="77777777" w:rsidR="00746B9D" w:rsidRPr="00EC520B" w:rsidRDefault="00746B9D" w:rsidP="000A316C">
            <w:pPr>
              <w:jc w:val="center"/>
              <w:rPr>
                <w:sz w:val="18"/>
                <w:lang w:val="en-GB" w:eastAsia="en-GB"/>
              </w:rPr>
            </w:pPr>
          </w:p>
        </w:tc>
      </w:tr>
      <w:tr w:rsidR="000A316C" w14:paraId="719A9F70" w14:textId="77777777" w:rsidTr="00D45160">
        <w:trPr>
          <w:trHeight w:val="493"/>
        </w:trPr>
        <w:tc>
          <w:tcPr>
            <w:tcW w:w="2132" w:type="dxa"/>
          </w:tcPr>
          <w:p w14:paraId="6664170D" w14:textId="77777777" w:rsidR="000A316C" w:rsidRDefault="000A316C" w:rsidP="00236613">
            <w:pPr>
              <w:pStyle w:val="Tablehead1"/>
              <w:rPr>
                <w:rFonts w:ascii="Arial" w:eastAsia="Times" w:hAnsi="Arial"/>
                <w:b w:val="0"/>
                <w:bCs w:val="0"/>
                <w:color w:val="auto"/>
                <w:szCs w:val="18"/>
                <w:lang w:val="en-GB" w:eastAsia="en-GB"/>
              </w:rPr>
            </w:pPr>
            <w:r>
              <w:rPr>
                <w:rFonts w:ascii="Arial" w:eastAsia="Times" w:hAnsi="Arial"/>
                <w:b w:val="0"/>
                <w:bCs w:val="0"/>
                <w:color w:val="auto"/>
                <w:szCs w:val="18"/>
                <w:lang w:val="en-GB" w:eastAsia="en-GB"/>
              </w:rPr>
              <w:t xml:space="preserve">Ensura </w:t>
            </w:r>
            <w:r w:rsidR="008B5D59">
              <w:rPr>
                <w:rFonts w:ascii="Arial" w:eastAsia="Times" w:hAnsi="Arial"/>
                <w:b w:val="0"/>
                <w:bCs w:val="0"/>
                <w:color w:val="auto"/>
                <w:szCs w:val="18"/>
                <w:lang w:val="en-GB" w:eastAsia="en-GB"/>
              </w:rPr>
              <w:t xml:space="preserve">Real-time </w:t>
            </w:r>
            <w:r>
              <w:rPr>
                <w:rFonts w:ascii="Arial" w:eastAsia="Times" w:hAnsi="Arial"/>
                <w:b w:val="0"/>
                <w:bCs w:val="0"/>
                <w:color w:val="auto"/>
                <w:szCs w:val="18"/>
                <w:lang w:val="en-GB" w:eastAsia="en-GB"/>
              </w:rPr>
              <w:t>batch Process</w:t>
            </w:r>
            <w:r w:rsidR="00B73F00">
              <w:rPr>
                <w:rFonts w:ascii="Arial" w:eastAsia="Times" w:hAnsi="Arial"/>
                <w:b w:val="0"/>
                <w:bCs w:val="0"/>
                <w:color w:val="auto"/>
                <w:szCs w:val="18"/>
                <w:lang w:val="en-GB" w:eastAsia="en-GB"/>
              </w:rPr>
              <w:t xml:space="preserve"> Post Staging</w:t>
            </w:r>
          </w:p>
        </w:tc>
        <w:tc>
          <w:tcPr>
            <w:tcW w:w="7144" w:type="dxa"/>
          </w:tcPr>
          <w:p w14:paraId="28D53892" w14:textId="77777777" w:rsidR="000A316C" w:rsidRDefault="000A316C" w:rsidP="000A316C">
            <w:pPr>
              <w:jc w:val="center"/>
              <w:rPr>
                <w:sz w:val="18"/>
                <w:lang w:val="en-GB" w:eastAsia="en-GB"/>
              </w:rPr>
            </w:pPr>
          </w:p>
          <w:p w14:paraId="16E813A1" w14:textId="77777777" w:rsidR="000A316C" w:rsidRDefault="000A316C" w:rsidP="000A316C">
            <w:pPr>
              <w:jc w:val="center"/>
              <w:rPr>
                <w:sz w:val="18"/>
                <w:lang w:val="en-GB" w:eastAsia="en-GB"/>
              </w:rPr>
            </w:pPr>
            <w:r>
              <w:rPr>
                <w:sz w:val="18"/>
                <w:lang w:val="en-GB" w:eastAsia="en-GB"/>
              </w:rPr>
              <w:t>Every 5 min</w:t>
            </w:r>
          </w:p>
          <w:p w14:paraId="6045D21D" w14:textId="77777777" w:rsidR="000A316C" w:rsidRDefault="000A316C" w:rsidP="000A316C">
            <w:pPr>
              <w:jc w:val="center"/>
              <w:rPr>
                <w:sz w:val="18"/>
                <w:lang w:val="en-GB" w:eastAsia="en-GB"/>
              </w:rPr>
            </w:pPr>
          </w:p>
        </w:tc>
      </w:tr>
    </w:tbl>
    <w:p w14:paraId="53E38405" w14:textId="77777777" w:rsidR="00397D6C" w:rsidRDefault="00397D6C">
      <w:pPr>
        <w:jc w:val="left"/>
        <w:rPr>
          <w:b/>
          <w:i/>
        </w:rPr>
      </w:pPr>
    </w:p>
    <w:p w14:paraId="3CFDBCDA" w14:textId="77777777" w:rsidR="003103AE" w:rsidRDefault="003103AE">
      <w:pPr>
        <w:jc w:val="left"/>
        <w:rPr>
          <w:b/>
          <w:i/>
        </w:rPr>
      </w:pPr>
    </w:p>
    <w:p w14:paraId="6D42D7B3" w14:textId="77777777" w:rsidR="003103AE" w:rsidRDefault="003103AE">
      <w:pPr>
        <w:jc w:val="left"/>
        <w:rPr>
          <w:b/>
          <w:i/>
        </w:rPr>
      </w:pPr>
    </w:p>
    <w:p w14:paraId="3859EC6F" w14:textId="77777777" w:rsidR="003103AE" w:rsidRDefault="003103AE">
      <w:pPr>
        <w:jc w:val="left"/>
        <w:rPr>
          <w:b/>
          <w:i/>
        </w:rPr>
      </w:pPr>
    </w:p>
    <w:p w14:paraId="6CD02248" w14:textId="77777777" w:rsidR="003103AE" w:rsidRDefault="003103AE">
      <w:pPr>
        <w:jc w:val="left"/>
        <w:rPr>
          <w:b/>
          <w:i/>
        </w:rPr>
      </w:pPr>
    </w:p>
    <w:p w14:paraId="07C01AB2" w14:textId="77777777" w:rsidR="003103AE" w:rsidRDefault="003103AE">
      <w:pPr>
        <w:jc w:val="left"/>
        <w:rPr>
          <w:b/>
          <w:i/>
        </w:rPr>
      </w:pPr>
    </w:p>
    <w:p w14:paraId="6FCCDFED" w14:textId="77777777" w:rsidR="003103AE" w:rsidRDefault="003103AE">
      <w:pPr>
        <w:jc w:val="left"/>
        <w:rPr>
          <w:b/>
          <w:i/>
        </w:rPr>
      </w:pPr>
    </w:p>
    <w:p w14:paraId="21B768F5" w14:textId="77777777" w:rsidR="003103AE" w:rsidRDefault="003103AE">
      <w:pPr>
        <w:jc w:val="left"/>
        <w:rPr>
          <w:b/>
          <w:i/>
        </w:rPr>
      </w:pPr>
    </w:p>
    <w:p w14:paraId="14423B2D" w14:textId="77777777" w:rsidR="003103AE" w:rsidRDefault="003103AE">
      <w:pPr>
        <w:jc w:val="left"/>
        <w:rPr>
          <w:b/>
          <w:i/>
        </w:rPr>
      </w:pPr>
    </w:p>
    <w:p w14:paraId="4BE4DB5A" w14:textId="25BFF9C4" w:rsidR="003103AE" w:rsidRDefault="003103AE">
      <w:pPr>
        <w:jc w:val="left"/>
        <w:rPr>
          <w:b/>
          <w:i/>
        </w:rPr>
      </w:pPr>
      <w:r>
        <w:rPr>
          <w:b/>
          <w:i/>
        </w:rPr>
        <w:br w:type="page"/>
      </w:r>
    </w:p>
    <w:p w14:paraId="5A4CA93A" w14:textId="77777777" w:rsidR="00033456" w:rsidRDefault="00033456" w:rsidP="00033456">
      <w:pPr>
        <w:pStyle w:val="Heading2"/>
        <w:numPr>
          <w:ilvl w:val="1"/>
          <w:numId w:val="3"/>
        </w:numPr>
      </w:pPr>
      <w:bookmarkStart w:id="90" w:name="_Toc476148020"/>
      <w:r>
        <w:lastRenderedPageBreak/>
        <w:t>Flowcharts</w:t>
      </w:r>
      <w:bookmarkEnd w:id="90"/>
    </w:p>
    <w:p w14:paraId="4A05081C" w14:textId="77777777" w:rsidR="009B23C1" w:rsidRDefault="00D63BCE" w:rsidP="009B23C1">
      <w:pPr>
        <w:pStyle w:val="Heading2"/>
        <w:numPr>
          <w:ilvl w:val="2"/>
          <w:numId w:val="3"/>
        </w:numPr>
      </w:pPr>
      <w:bookmarkStart w:id="91" w:name="_Toc476148021"/>
      <w:r>
        <w:t>Create</w:t>
      </w:r>
      <w:r w:rsidR="001A001C">
        <w:t xml:space="preserve"> </w:t>
      </w:r>
      <w:r>
        <w:t>Party Service</w:t>
      </w:r>
      <w:bookmarkEnd w:id="91"/>
    </w:p>
    <w:p w14:paraId="3E15058B" w14:textId="77777777" w:rsidR="00A07A8F" w:rsidRPr="00DB03DA" w:rsidRDefault="00A07A8F" w:rsidP="00A07A8F">
      <w:pPr>
        <w:rPr>
          <w:sz w:val="20"/>
        </w:rPr>
      </w:pPr>
      <w:r w:rsidRPr="00DB03DA">
        <w:rPr>
          <w:sz w:val="20"/>
        </w:rPr>
        <w:t xml:space="preserve">The following flowchart covers the detailed data and component flow </w:t>
      </w:r>
      <w:r w:rsidR="00DB03DA" w:rsidRPr="00DB03DA">
        <w:rPr>
          <w:sz w:val="20"/>
        </w:rPr>
        <w:t>for Create Party service implementation</w:t>
      </w:r>
      <w:r w:rsidR="00123019">
        <w:rPr>
          <w:sz w:val="20"/>
        </w:rPr>
        <w:t xml:space="preserve"> for real time</w:t>
      </w:r>
    </w:p>
    <w:p w14:paraId="47828A80" w14:textId="77777777" w:rsidR="001A001C" w:rsidRDefault="00B710F0" w:rsidP="001A001C">
      <w:pPr>
        <w:tabs>
          <w:tab w:val="left" w:pos="1875"/>
        </w:tabs>
      </w:pPr>
      <w:r>
        <w:object w:dxaOrig="14475" w:dyaOrig="17611" w14:anchorId="210DB975">
          <v:shape id="_x0000_i1027" type="#_x0000_t75" style="width:454.5pt;height:511.5pt" o:ole="">
            <v:imagedata r:id="rId30" o:title=""/>
          </v:shape>
          <o:OLEObject Type="Embed" ProgID="Visio.Drawing.11" ShapeID="_x0000_i1027" DrawAspect="Content" ObjectID="_1587996578" r:id="rId31"/>
        </w:object>
      </w:r>
    </w:p>
    <w:p w14:paraId="760824A4" w14:textId="77777777" w:rsidR="001A001C" w:rsidRDefault="001A001C" w:rsidP="001A001C">
      <w:pPr>
        <w:pStyle w:val="Heading2"/>
        <w:numPr>
          <w:ilvl w:val="2"/>
          <w:numId w:val="3"/>
        </w:numPr>
      </w:pPr>
      <w:bookmarkStart w:id="92" w:name="_Toc476148022"/>
      <w:r>
        <w:lastRenderedPageBreak/>
        <w:t>Update Party Service</w:t>
      </w:r>
      <w:bookmarkEnd w:id="92"/>
    </w:p>
    <w:p w14:paraId="3172A71B" w14:textId="648CA193" w:rsidR="00DB03DA" w:rsidRPr="00C22F5B" w:rsidRDefault="00DB03DA" w:rsidP="00C22F5B">
      <w:r w:rsidRPr="00DB03DA">
        <w:rPr>
          <w:sz w:val="20"/>
        </w:rPr>
        <w:t xml:space="preserve">The following flowchart covers the detailed data and component flow for </w:t>
      </w:r>
      <w:r>
        <w:rPr>
          <w:sz w:val="20"/>
        </w:rPr>
        <w:t>Update</w:t>
      </w:r>
      <w:r w:rsidRPr="00DB03DA">
        <w:rPr>
          <w:sz w:val="20"/>
        </w:rPr>
        <w:t xml:space="preserve"> Party service implementation</w:t>
      </w:r>
      <w:r w:rsidR="00123019">
        <w:rPr>
          <w:sz w:val="20"/>
        </w:rPr>
        <w:t xml:space="preserve"> for real time</w:t>
      </w:r>
      <w:r w:rsidR="009A4A57" w:rsidRPr="009A4A57">
        <w:t xml:space="preserve"> </w:t>
      </w:r>
      <w:r w:rsidR="003103AE">
        <w:object w:dxaOrig="13486" w:dyaOrig="17011" w14:anchorId="26907FAB">
          <v:shape id="_x0000_i1028" type="#_x0000_t75" style="width:426.75pt;height:540.75pt" o:ole="">
            <v:imagedata r:id="rId32" o:title=""/>
          </v:shape>
          <o:OLEObject Type="Embed" ProgID="Visio.Drawing.15" ShapeID="_x0000_i1028" DrawAspect="Content" ObjectID="_1587996579" r:id="rId33"/>
        </w:object>
      </w:r>
    </w:p>
    <w:p w14:paraId="168196A5" w14:textId="77F21D1D" w:rsidR="00C22F5B" w:rsidRDefault="00C22F5B" w:rsidP="00C22F5B">
      <w:pPr>
        <w:pStyle w:val="Heading2"/>
        <w:numPr>
          <w:ilvl w:val="2"/>
          <w:numId w:val="3"/>
        </w:numPr>
      </w:pPr>
      <w:bookmarkStart w:id="93" w:name="_Toc476148023"/>
      <w:r>
        <w:lastRenderedPageBreak/>
        <w:t>Get Party Service</w:t>
      </w:r>
      <w:bookmarkEnd w:id="93"/>
    </w:p>
    <w:p w14:paraId="5C5C7B69" w14:textId="77777777" w:rsidR="00273501" w:rsidRPr="00273501" w:rsidRDefault="00273501" w:rsidP="00273501">
      <w:pPr>
        <w:pStyle w:val="ListParagraph"/>
        <w:keepNext/>
        <w:numPr>
          <w:ilvl w:val="0"/>
          <w:numId w:val="2"/>
        </w:numPr>
        <w:spacing w:before="240" w:after="60"/>
        <w:contextualSpacing w:val="0"/>
        <w:outlineLvl w:val="0"/>
        <w:rPr>
          <w:b/>
          <w:vanish/>
          <w:kern w:val="28"/>
          <w:sz w:val="28"/>
        </w:rPr>
      </w:pPr>
    </w:p>
    <w:p w14:paraId="7F0AFC60"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65ED522A"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355F2CDD"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4CA4E2FA"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7CD2ED96"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47BEF0CB"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40090620"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77EE5765" w14:textId="77777777" w:rsidR="00273501" w:rsidRPr="00273501" w:rsidRDefault="00273501" w:rsidP="00273501">
      <w:pPr>
        <w:pStyle w:val="ListParagraph"/>
        <w:keepNext/>
        <w:numPr>
          <w:ilvl w:val="1"/>
          <w:numId w:val="2"/>
        </w:numPr>
        <w:spacing w:before="240" w:after="60"/>
        <w:contextualSpacing w:val="0"/>
        <w:outlineLvl w:val="1"/>
        <w:rPr>
          <w:b/>
          <w:i/>
          <w:vanish/>
        </w:rPr>
      </w:pPr>
    </w:p>
    <w:p w14:paraId="59656F79" w14:textId="77777777" w:rsidR="00273501" w:rsidRPr="00273501" w:rsidRDefault="00273501" w:rsidP="00273501">
      <w:pPr>
        <w:pStyle w:val="ListParagraph"/>
        <w:keepNext/>
        <w:numPr>
          <w:ilvl w:val="2"/>
          <w:numId w:val="2"/>
        </w:numPr>
        <w:spacing w:before="240" w:after="60"/>
        <w:contextualSpacing w:val="0"/>
        <w:outlineLvl w:val="2"/>
        <w:rPr>
          <w:vanish/>
        </w:rPr>
      </w:pPr>
    </w:p>
    <w:p w14:paraId="74EF26A3" w14:textId="77777777" w:rsidR="00273501" w:rsidRPr="00273501" w:rsidRDefault="00273501" w:rsidP="00273501">
      <w:pPr>
        <w:pStyle w:val="ListParagraph"/>
        <w:keepNext/>
        <w:numPr>
          <w:ilvl w:val="2"/>
          <w:numId w:val="2"/>
        </w:numPr>
        <w:spacing w:before="240" w:after="60"/>
        <w:contextualSpacing w:val="0"/>
        <w:outlineLvl w:val="2"/>
        <w:rPr>
          <w:vanish/>
        </w:rPr>
      </w:pPr>
    </w:p>
    <w:p w14:paraId="3F3A83AB" w14:textId="77777777" w:rsidR="00273501" w:rsidRPr="00273501" w:rsidRDefault="00273501" w:rsidP="00273501">
      <w:pPr>
        <w:pStyle w:val="ListParagraph"/>
        <w:keepNext/>
        <w:numPr>
          <w:ilvl w:val="2"/>
          <w:numId w:val="2"/>
        </w:numPr>
        <w:spacing w:before="240" w:after="60"/>
        <w:contextualSpacing w:val="0"/>
        <w:outlineLvl w:val="2"/>
        <w:rPr>
          <w:vanish/>
        </w:rPr>
      </w:pPr>
    </w:p>
    <w:p w14:paraId="047CF7A2" w14:textId="77777777" w:rsidR="00DB03DA" w:rsidRPr="00DB03DA" w:rsidRDefault="00DB03DA" w:rsidP="00DB03DA">
      <w:r w:rsidRPr="00DB03DA">
        <w:rPr>
          <w:sz w:val="20"/>
        </w:rPr>
        <w:t xml:space="preserve">The following flowchart covers the detailed data and component flow for </w:t>
      </w:r>
      <w:r>
        <w:rPr>
          <w:sz w:val="20"/>
        </w:rPr>
        <w:t>Get</w:t>
      </w:r>
      <w:r w:rsidRPr="00DB03DA">
        <w:rPr>
          <w:sz w:val="20"/>
        </w:rPr>
        <w:t xml:space="preserve"> Party</w:t>
      </w:r>
      <w:r>
        <w:rPr>
          <w:sz w:val="20"/>
        </w:rPr>
        <w:t xml:space="preserve"> Details</w:t>
      </w:r>
      <w:r w:rsidRPr="00DB03DA">
        <w:rPr>
          <w:sz w:val="20"/>
        </w:rPr>
        <w:t xml:space="preserve"> service implementation</w:t>
      </w:r>
    </w:p>
    <w:p w14:paraId="4934C476" w14:textId="77777777" w:rsidR="00372278" w:rsidRPr="00372278" w:rsidRDefault="00372278" w:rsidP="00372278"/>
    <w:p w14:paraId="0861CF11" w14:textId="69A395C4" w:rsidR="00DC10A0" w:rsidRDefault="00273501" w:rsidP="00C22F5B">
      <w:r>
        <w:object w:dxaOrig="12645" w:dyaOrig="15720" w14:anchorId="107E8583">
          <v:shape id="_x0000_i1029" type="#_x0000_t75" style="width:420pt;height:516.75pt" o:ole="">
            <v:imagedata r:id="rId34" o:title=""/>
          </v:shape>
          <o:OLEObject Type="Embed" ProgID="Visio.Drawing.11" ShapeID="_x0000_i1029" DrawAspect="Content" ObjectID="_1587996580" r:id="rId35"/>
        </w:object>
      </w:r>
    </w:p>
    <w:p w14:paraId="0C1A4EF3" w14:textId="77777777" w:rsidR="00D638C2" w:rsidRDefault="00D638C2" w:rsidP="00D638C2">
      <w:pPr>
        <w:pStyle w:val="Heading2"/>
        <w:numPr>
          <w:ilvl w:val="2"/>
          <w:numId w:val="3"/>
        </w:numPr>
      </w:pPr>
      <w:bookmarkStart w:id="94" w:name="_Toc476148027"/>
      <w:r>
        <w:lastRenderedPageBreak/>
        <w:t>Search Party Service</w:t>
      </w:r>
      <w:bookmarkEnd w:id="94"/>
    </w:p>
    <w:p w14:paraId="65DCD5A7" w14:textId="4F0EFBCC" w:rsidR="00DB03DA" w:rsidRPr="00DB03DA" w:rsidRDefault="00DB03DA" w:rsidP="00DB03DA">
      <w:r w:rsidRPr="00DB03DA">
        <w:rPr>
          <w:sz w:val="20"/>
        </w:rPr>
        <w:t xml:space="preserve">The following flowchart covers the detailed data and component flow for </w:t>
      </w:r>
      <w:r>
        <w:rPr>
          <w:sz w:val="20"/>
        </w:rPr>
        <w:t>Search</w:t>
      </w:r>
      <w:r w:rsidRPr="00DB03DA">
        <w:rPr>
          <w:sz w:val="20"/>
        </w:rPr>
        <w:t xml:space="preserve"> Party service implementation</w:t>
      </w:r>
      <w:r w:rsidR="00202C67">
        <w:rPr>
          <w:sz w:val="20"/>
        </w:rPr>
        <w:t>.</w:t>
      </w:r>
    </w:p>
    <w:p w14:paraId="63FD519D" w14:textId="77777777" w:rsidR="00631F66" w:rsidRDefault="0069348D" w:rsidP="00631F66">
      <w:pPr>
        <w:rPr>
          <w:b/>
          <w:color w:val="000000" w:themeColor="text1"/>
          <w:sz w:val="20"/>
        </w:rPr>
      </w:pPr>
      <w:r>
        <w:object w:dxaOrig="12645" w:dyaOrig="15720" w14:anchorId="5891F03E">
          <v:shape id="_x0000_i1030" type="#_x0000_t75" style="width:6in;height:531.75pt" o:ole="">
            <v:imagedata r:id="rId36" o:title=""/>
          </v:shape>
          <o:OLEObject Type="Embed" ProgID="Visio.Drawing.11" ShapeID="_x0000_i1030" DrawAspect="Content" ObjectID="_1587996581" r:id="rId37"/>
        </w:object>
      </w:r>
    </w:p>
    <w:p w14:paraId="0830EE19" w14:textId="77777777" w:rsidR="00B710F0" w:rsidRPr="00612507" w:rsidRDefault="00406B13" w:rsidP="00003CEF">
      <w:pPr>
        <w:pStyle w:val="Heading2"/>
        <w:numPr>
          <w:ilvl w:val="2"/>
          <w:numId w:val="3"/>
        </w:numPr>
        <w:jc w:val="left"/>
      </w:pPr>
      <w:bookmarkStart w:id="95" w:name="_Toc476148028"/>
      <w:bookmarkStart w:id="96" w:name="_Toc477686102"/>
      <w:bookmarkStart w:id="97" w:name="_Toc444515046"/>
      <w:bookmarkStart w:id="98" w:name="_Toc444515042"/>
      <w:bookmarkStart w:id="99" w:name="_Ref131502705"/>
      <w:bookmarkEnd w:id="38"/>
      <w:bookmarkEnd w:id="39"/>
      <w:bookmarkEnd w:id="40"/>
      <w:bookmarkEnd w:id="41"/>
      <w:bookmarkEnd w:id="42"/>
      <w:bookmarkEnd w:id="43"/>
      <w:r w:rsidRPr="00612507">
        <w:lastRenderedPageBreak/>
        <w:t>Manage Customer Account</w:t>
      </w:r>
      <w:r w:rsidR="00B710F0" w:rsidRPr="00612507">
        <w:t xml:space="preserve"> Service</w:t>
      </w:r>
      <w:bookmarkEnd w:id="95"/>
    </w:p>
    <w:p w14:paraId="582AE470" w14:textId="77777777" w:rsidR="00B710F0" w:rsidRDefault="00B710F0" w:rsidP="00003CEF">
      <w:pPr>
        <w:jc w:val="left"/>
      </w:pPr>
      <w:r w:rsidRPr="00DB03DA">
        <w:rPr>
          <w:sz w:val="20"/>
        </w:rPr>
        <w:t xml:space="preserve">The following flowchart covers the detailed data and component flow for </w:t>
      </w:r>
      <w:r w:rsidR="00406B13">
        <w:rPr>
          <w:sz w:val="20"/>
        </w:rPr>
        <w:t>Manage Customer Account</w:t>
      </w:r>
      <w:r w:rsidRPr="00DB03DA">
        <w:rPr>
          <w:sz w:val="20"/>
        </w:rPr>
        <w:t xml:space="preserve"> service implementation</w:t>
      </w:r>
    </w:p>
    <w:bookmarkStart w:id="100" w:name="_MON_1525783042"/>
    <w:bookmarkEnd w:id="100"/>
    <w:p w14:paraId="008A6EBD" w14:textId="77777777" w:rsidR="0037569A" w:rsidRDefault="00A64450" w:rsidP="00003CEF">
      <w:pPr>
        <w:jc w:val="left"/>
      </w:pPr>
      <w:r w:rsidRPr="00003CEF">
        <w:rPr>
          <w:rStyle w:val="Emphasis"/>
        </w:rPr>
        <w:object w:dxaOrig="14475" w:dyaOrig="17611" w14:anchorId="71BA6CF0">
          <v:shape id="_x0000_i1031" type="#_x0000_t75" style="width:454.5pt;height:511.5pt" o:ole="">
            <v:imagedata r:id="rId38" o:title=""/>
          </v:shape>
          <o:OLEObject Type="Embed" ProgID="Visio.Drawing.11" ShapeID="_x0000_i1031" DrawAspect="Content" ObjectID="_1587996582" r:id="rId39"/>
        </w:object>
      </w:r>
    </w:p>
    <w:p w14:paraId="59C6F82A" w14:textId="77777777" w:rsidR="0037569A" w:rsidRDefault="0037569A" w:rsidP="0037569A"/>
    <w:p w14:paraId="412B433E" w14:textId="77777777" w:rsidR="0037569A" w:rsidRPr="0086515C" w:rsidRDefault="0037569A" w:rsidP="0037569A">
      <w:pPr>
        <w:pStyle w:val="Heading2"/>
        <w:numPr>
          <w:ilvl w:val="2"/>
          <w:numId w:val="3"/>
        </w:numPr>
        <w:jc w:val="left"/>
      </w:pPr>
      <w:bookmarkStart w:id="101" w:name="_Toc476148029"/>
      <w:r w:rsidRPr="0086515C">
        <w:lastRenderedPageBreak/>
        <w:t>ManageDocumentDetails Service</w:t>
      </w:r>
      <w:bookmarkEnd w:id="101"/>
    </w:p>
    <w:p w14:paraId="33BF7A9D" w14:textId="77777777" w:rsidR="0037569A" w:rsidRDefault="0037569A" w:rsidP="0037569A"/>
    <w:p w14:paraId="53CFB1C0" w14:textId="77777777" w:rsidR="0037569A" w:rsidRDefault="0037569A" w:rsidP="0037569A"/>
    <w:p w14:paraId="61E2EEFC" w14:textId="77777777" w:rsidR="00003CEF" w:rsidRPr="0037569A" w:rsidRDefault="0037569A" w:rsidP="0037569A">
      <w:pPr>
        <w:sectPr w:rsidR="00003CEF" w:rsidRPr="0037569A" w:rsidSect="001D2021">
          <w:headerReference w:type="default" r:id="rId40"/>
          <w:footerReference w:type="default" r:id="rId41"/>
          <w:pgSz w:w="12240" w:h="15840"/>
          <w:pgMar w:top="1440" w:right="1800" w:bottom="1440" w:left="1800" w:header="720" w:footer="720" w:gutter="0"/>
          <w:cols w:space="720"/>
          <w:docGrid w:linePitch="360"/>
        </w:sectPr>
      </w:pPr>
      <w:r w:rsidRPr="00003CEF">
        <w:rPr>
          <w:rStyle w:val="Emphasis"/>
        </w:rPr>
        <w:object w:dxaOrig="14475" w:dyaOrig="17611" w14:anchorId="17F21B0A">
          <v:shape id="_x0000_i1032" type="#_x0000_t75" style="width:454.5pt;height:511.5pt" o:ole="">
            <v:imagedata r:id="rId38" o:title=""/>
          </v:shape>
          <o:OLEObject Type="Embed" ProgID="Visio.Drawing.11" ShapeID="_x0000_i1032" DrawAspect="Content" ObjectID="_1587996583" r:id="rId42"/>
        </w:object>
      </w:r>
    </w:p>
    <w:p w14:paraId="59F72A63" w14:textId="77777777" w:rsidR="001651AD" w:rsidRPr="00432EE7" w:rsidRDefault="001F3463" w:rsidP="00FC6FF3">
      <w:pPr>
        <w:pStyle w:val="Heading2"/>
        <w:numPr>
          <w:ilvl w:val="1"/>
          <w:numId w:val="3"/>
        </w:numPr>
      </w:pPr>
      <w:bookmarkStart w:id="102" w:name="_Toc476148030"/>
      <w:r w:rsidRPr="00432EE7">
        <w:lastRenderedPageBreak/>
        <w:t xml:space="preserve">MDM </w:t>
      </w:r>
      <w:r w:rsidR="001651AD" w:rsidRPr="00432EE7">
        <w:t>Data</w:t>
      </w:r>
      <w:r w:rsidR="001651AD" w:rsidRPr="00432EE7">
        <w:rPr>
          <w:color w:val="FF0000"/>
        </w:rPr>
        <w:t xml:space="preserve"> </w:t>
      </w:r>
      <w:r w:rsidR="001651AD" w:rsidRPr="00432EE7">
        <w:t>Mo</w:t>
      </w:r>
      <w:r w:rsidR="001651AD" w:rsidRPr="00432EE7">
        <w:rPr>
          <w:i w:val="0"/>
        </w:rPr>
        <w:t>d</w:t>
      </w:r>
      <w:r w:rsidR="001651AD" w:rsidRPr="00432EE7">
        <w:t>el</w:t>
      </w:r>
      <w:bookmarkEnd w:id="102"/>
    </w:p>
    <w:p w14:paraId="7A2206EE" w14:textId="77777777" w:rsidR="00021EF5" w:rsidRPr="00432EE7" w:rsidRDefault="00021EF5" w:rsidP="00AA5ABC">
      <w:pPr>
        <w:rPr>
          <w:b/>
          <w:sz w:val="20"/>
        </w:rPr>
      </w:pPr>
    </w:p>
    <w:p w14:paraId="0670D90B" w14:textId="77777777" w:rsidR="00AA5ABC" w:rsidRPr="00432EE7" w:rsidRDefault="00AA5ABC" w:rsidP="00AA5ABC">
      <w:pPr>
        <w:rPr>
          <w:b/>
          <w:sz w:val="20"/>
        </w:rPr>
      </w:pPr>
      <w:r w:rsidRPr="00432EE7">
        <w:rPr>
          <w:b/>
          <w:sz w:val="20"/>
        </w:rPr>
        <w:t xml:space="preserve">Below are the </w:t>
      </w:r>
      <w:r w:rsidR="00021EF5" w:rsidRPr="00432EE7">
        <w:rPr>
          <w:b/>
          <w:sz w:val="20"/>
        </w:rPr>
        <w:t xml:space="preserve">model </w:t>
      </w:r>
      <w:r w:rsidRPr="00432EE7">
        <w:rPr>
          <w:b/>
          <w:sz w:val="20"/>
        </w:rPr>
        <w:t>changes:</w:t>
      </w:r>
    </w:p>
    <w:p w14:paraId="324322C9" w14:textId="77777777" w:rsidR="00AA5ABC" w:rsidRPr="00432EE7" w:rsidRDefault="00AA5ABC" w:rsidP="00AA5ABC"/>
    <w:p w14:paraId="549A3DCE" w14:textId="77777777" w:rsidR="00F2469D" w:rsidRPr="00432EE7" w:rsidRDefault="00F2469D" w:rsidP="008C6CCE">
      <w:pPr>
        <w:pStyle w:val="ListParagraph"/>
        <w:numPr>
          <w:ilvl w:val="0"/>
          <w:numId w:val="13"/>
        </w:numPr>
        <w:rPr>
          <w:sz w:val="20"/>
        </w:rPr>
      </w:pPr>
      <w:r w:rsidRPr="00432EE7">
        <w:rPr>
          <w:sz w:val="20"/>
        </w:rPr>
        <w:t>ContractReferenceOffer is the bridge table between ContractReference and the product mapping</w:t>
      </w:r>
    </w:p>
    <w:p w14:paraId="3C41D7EF" w14:textId="77777777" w:rsidR="00F92DCE" w:rsidRPr="00432EE7" w:rsidRDefault="00F92DCE" w:rsidP="008C6CCE">
      <w:pPr>
        <w:pStyle w:val="ListParagraph"/>
        <w:numPr>
          <w:ilvl w:val="0"/>
          <w:numId w:val="13"/>
        </w:numPr>
        <w:rPr>
          <w:sz w:val="20"/>
        </w:rPr>
      </w:pPr>
      <w:r w:rsidRPr="00432EE7">
        <w:rPr>
          <w:sz w:val="20"/>
        </w:rPr>
        <w:t>AssetAttribute table to store assets</w:t>
      </w:r>
    </w:p>
    <w:p w14:paraId="4505CC55" w14:textId="77777777" w:rsidR="001D4D33" w:rsidRPr="00432EE7" w:rsidRDefault="00DA6A31" w:rsidP="008C6CCE">
      <w:pPr>
        <w:pStyle w:val="ListParagraph"/>
        <w:numPr>
          <w:ilvl w:val="0"/>
          <w:numId w:val="13"/>
        </w:numPr>
        <w:rPr>
          <w:sz w:val="20"/>
        </w:rPr>
      </w:pPr>
      <w:r w:rsidRPr="00432EE7">
        <w:rPr>
          <w:sz w:val="20"/>
        </w:rPr>
        <w:t xml:space="preserve">PartyAssetContractRef </w:t>
      </w:r>
      <w:r w:rsidR="001D4D33" w:rsidRPr="00432EE7">
        <w:rPr>
          <w:sz w:val="20"/>
        </w:rPr>
        <w:t>Link</w:t>
      </w:r>
      <w:r w:rsidRPr="00432EE7">
        <w:rPr>
          <w:sz w:val="20"/>
        </w:rPr>
        <w:t xml:space="preserve"> for Party, ContractReference</w:t>
      </w:r>
      <w:r w:rsidR="001D4D33" w:rsidRPr="00432EE7">
        <w:rPr>
          <w:sz w:val="20"/>
        </w:rPr>
        <w:t xml:space="preserve"> to AssetAttribute</w:t>
      </w:r>
    </w:p>
    <w:p w14:paraId="0A7CB0EC" w14:textId="77777777" w:rsidR="00D95E23" w:rsidRPr="00432EE7" w:rsidRDefault="00D95E23" w:rsidP="008C6CCE">
      <w:pPr>
        <w:pStyle w:val="ListParagraph"/>
        <w:numPr>
          <w:ilvl w:val="0"/>
          <w:numId w:val="13"/>
        </w:numPr>
        <w:rPr>
          <w:sz w:val="20"/>
        </w:rPr>
      </w:pPr>
      <w:r w:rsidRPr="00432EE7">
        <w:rPr>
          <w:sz w:val="20"/>
        </w:rPr>
        <w:t>Product mapping table structure is not yet decided and expecting that there will be entities to define the product mapping</w:t>
      </w:r>
    </w:p>
    <w:p w14:paraId="6C9C119E" w14:textId="77777777" w:rsidR="00AA5ABC" w:rsidRPr="00432EE7" w:rsidRDefault="001D0C49" w:rsidP="008C6CCE">
      <w:pPr>
        <w:pStyle w:val="ListParagraph"/>
        <w:numPr>
          <w:ilvl w:val="0"/>
          <w:numId w:val="13"/>
        </w:numPr>
        <w:rPr>
          <w:sz w:val="20"/>
        </w:rPr>
      </w:pPr>
      <w:r w:rsidRPr="00432EE7">
        <w:rPr>
          <w:sz w:val="20"/>
        </w:rPr>
        <w:t>ProductMapping (</w:t>
      </w:r>
      <w:r w:rsidR="00307E9B" w:rsidRPr="00432EE7">
        <w:rPr>
          <w:sz w:val="20"/>
        </w:rPr>
        <w:t>will not be in MDM Hub)</w:t>
      </w:r>
      <w:r w:rsidR="00AA5ABC" w:rsidRPr="00432EE7">
        <w:rPr>
          <w:sz w:val="20"/>
        </w:rPr>
        <w:t xml:space="preserve"> is adde</w:t>
      </w:r>
      <w:r w:rsidR="00307E9B" w:rsidRPr="00432EE7">
        <w:rPr>
          <w:sz w:val="20"/>
        </w:rPr>
        <w:t xml:space="preserve">d to </w:t>
      </w:r>
      <w:r w:rsidRPr="00432EE7">
        <w:rPr>
          <w:sz w:val="20"/>
        </w:rPr>
        <w:t>store offers from Pega.</w:t>
      </w:r>
    </w:p>
    <w:p w14:paraId="3A5CC9F8" w14:textId="77777777" w:rsidR="00110187" w:rsidRPr="00432EE7" w:rsidRDefault="00C02C91" w:rsidP="008C6CCE">
      <w:pPr>
        <w:pStyle w:val="ListParagraph"/>
        <w:numPr>
          <w:ilvl w:val="0"/>
          <w:numId w:val="13"/>
        </w:numPr>
        <w:rPr>
          <w:sz w:val="20"/>
        </w:rPr>
      </w:pPr>
      <w:r w:rsidRPr="00432EE7">
        <w:rPr>
          <w:sz w:val="20"/>
        </w:rPr>
        <w:t>Pega</w:t>
      </w:r>
      <w:r w:rsidR="00110187" w:rsidRPr="00432EE7">
        <w:rPr>
          <w:sz w:val="20"/>
        </w:rPr>
        <w:t xml:space="preserve"> offer details will </w:t>
      </w:r>
      <w:r w:rsidR="00550129" w:rsidRPr="00432EE7">
        <w:rPr>
          <w:sz w:val="20"/>
        </w:rPr>
        <w:t xml:space="preserve">be </w:t>
      </w:r>
      <w:r w:rsidR="00110187" w:rsidRPr="00432EE7">
        <w:rPr>
          <w:sz w:val="20"/>
        </w:rPr>
        <w:t>store</w:t>
      </w:r>
      <w:r w:rsidR="00550129" w:rsidRPr="00432EE7">
        <w:rPr>
          <w:sz w:val="20"/>
        </w:rPr>
        <w:t>d</w:t>
      </w:r>
      <w:r w:rsidR="00110187" w:rsidRPr="00432EE7">
        <w:rPr>
          <w:sz w:val="20"/>
        </w:rPr>
        <w:t xml:space="preserve"> in ProductMapping table for duplicateCover</w:t>
      </w:r>
      <w:r w:rsidR="00FD316C" w:rsidRPr="00432EE7">
        <w:rPr>
          <w:sz w:val="20"/>
        </w:rPr>
        <w:t xml:space="preserve"> from source system</w:t>
      </w:r>
      <w:r w:rsidR="00110187" w:rsidRPr="00432EE7">
        <w:rPr>
          <w:sz w:val="20"/>
        </w:rPr>
        <w:t>.</w:t>
      </w:r>
    </w:p>
    <w:p w14:paraId="14BCF468" w14:textId="77777777" w:rsidR="00552C0F" w:rsidRPr="00513448" w:rsidRDefault="00552C0F" w:rsidP="008C6CCE">
      <w:pPr>
        <w:pStyle w:val="ListParagraph"/>
        <w:numPr>
          <w:ilvl w:val="0"/>
          <w:numId w:val="13"/>
        </w:numPr>
        <w:rPr>
          <w:sz w:val="20"/>
        </w:rPr>
      </w:pPr>
      <w:r w:rsidRPr="00513448">
        <w:rPr>
          <w:sz w:val="20"/>
        </w:rPr>
        <w:t xml:space="preserve">Document </w:t>
      </w:r>
      <w:r w:rsidR="00A6790A" w:rsidRPr="00513448">
        <w:rPr>
          <w:sz w:val="20"/>
        </w:rPr>
        <w:t>and DocPartyAccountContrac</w:t>
      </w:r>
      <w:r w:rsidR="00712D95" w:rsidRPr="00513448">
        <w:rPr>
          <w:sz w:val="20"/>
        </w:rPr>
        <w:t>t</w:t>
      </w:r>
      <w:r w:rsidR="00A6790A" w:rsidRPr="00513448">
        <w:rPr>
          <w:sz w:val="20"/>
        </w:rPr>
        <w:t xml:space="preserve"> </w:t>
      </w:r>
      <w:r w:rsidR="00432EE7" w:rsidRPr="00513448">
        <w:rPr>
          <w:sz w:val="20"/>
        </w:rPr>
        <w:t xml:space="preserve">table is added </w:t>
      </w:r>
      <w:r w:rsidRPr="00513448">
        <w:rPr>
          <w:sz w:val="20"/>
        </w:rPr>
        <w:t xml:space="preserve">to data model </w:t>
      </w:r>
      <w:r w:rsidR="00A6790A" w:rsidRPr="00513448">
        <w:rPr>
          <w:sz w:val="20"/>
        </w:rPr>
        <w:t xml:space="preserve">as relational table </w:t>
      </w:r>
      <w:r w:rsidRPr="00513448">
        <w:rPr>
          <w:sz w:val="20"/>
        </w:rPr>
        <w:t>to maintain document details of customer</w:t>
      </w:r>
      <w:r w:rsidR="009A4A57" w:rsidRPr="00513448">
        <w:rPr>
          <w:sz w:val="20"/>
        </w:rPr>
        <w:t>s</w:t>
      </w:r>
      <w:r w:rsidR="00432EE7" w:rsidRPr="00513448">
        <w:rPr>
          <w:sz w:val="20"/>
        </w:rPr>
        <w:t xml:space="preserve"> and contracts</w:t>
      </w:r>
      <w:r w:rsidRPr="00513448">
        <w:rPr>
          <w:sz w:val="20"/>
        </w:rPr>
        <w:t>.</w:t>
      </w:r>
    </w:p>
    <w:p w14:paraId="2FF8EDEF" w14:textId="77777777" w:rsidR="00432EE7" w:rsidRPr="00513448" w:rsidRDefault="00432EE7" w:rsidP="008C6CCE">
      <w:pPr>
        <w:pStyle w:val="ListParagraph"/>
        <w:numPr>
          <w:ilvl w:val="0"/>
          <w:numId w:val="13"/>
        </w:numPr>
        <w:rPr>
          <w:sz w:val="20"/>
        </w:rPr>
      </w:pPr>
      <w:r w:rsidRPr="00513448">
        <w:rPr>
          <w:sz w:val="20"/>
        </w:rPr>
        <w:t>MinorVersionNo is added to the ContractReference table</w:t>
      </w:r>
    </w:p>
    <w:p w14:paraId="7BCCAD7B" w14:textId="77777777" w:rsidR="00060B10" w:rsidRPr="00513448" w:rsidRDefault="002B167A" w:rsidP="008C6CCE">
      <w:pPr>
        <w:pStyle w:val="ListParagraph"/>
        <w:numPr>
          <w:ilvl w:val="0"/>
          <w:numId w:val="13"/>
        </w:numPr>
        <w:jc w:val="left"/>
        <w:rPr>
          <w:sz w:val="20"/>
        </w:rPr>
      </w:pPr>
      <w:r w:rsidRPr="00513448">
        <w:rPr>
          <w:sz w:val="20"/>
        </w:rPr>
        <w:t>Adding</w:t>
      </w:r>
      <w:r w:rsidR="00FC6913" w:rsidRPr="00513448">
        <w:rPr>
          <w:sz w:val="20"/>
        </w:rPr>
        <w:t xml:space="preserve"> </w:t>
      </w:r>
      <w:r w:rsidR="003536C1" w:rsidRPr="00513448">
        <w:rPr>
          <w:sz w:val="20"/>
        </w:rPr>
        <w:t>PartyCustomerAccount</w:t>
      </w:r>
      <w:r w:rsidR="00FC6913" w:rsidRPr="00513448">
        <w:rPr>
          <w:sz w:val="20"/>
        </w:rPr>
        <w:t xml:space="preserve"> table to hold JointAccountHolder information</w:t>
      </w:r>
      <w:r w:rsidR="00746623" w:rsidRPr="00513448">
        <w:rPr>
          <w:sz w:val="20"/>
        </w:rPr>
        <w:t>.</w:t>
      </w:r>
    </w:p>
    <w:p w14:paraId="762848B5" w14:textId="77777777" w:rsidR="00746623" w:rsidRDefault="00CD4F10" w:rsidP="008C6CCE">
      <w:pPr>
        <w:pStyle w:val="ListParagraph"/>
        <w:numPr>
          <w:ilvl w:val="0"/>
          <w:numId w:val="13"/>
        </w:numPr>
        <w:jc w:val="left"/>
        <w:rPr>
          <w:sz w:val="20"/>
        </w:rPr>
      </w:pPr>
      <w:r w:rsidRPr="00513448">
        <w:rPr>
          <w:sz w:val="20"/>
        </w:rPr>
        <w:t>Removed OfferVersion from primary key list for all productmapping tables</w:t>
      </w:r>
      <w:r w:rsidR="00746623" w:rsidRPr="00513448">
        <w:rPr>
          <w:sz w:val="20"/>
        </w:rPr>
        <w:t xml:space="preserve"> and added effective startdate and enddate in all the tables.</w:t>
      </w:r>
    </w:p>
    <w:p w14:paraId="277CDEAE" w14:textId="6B43F6D1" w:rsidR="002C3A7A" w:rsidRPr="002A3C01" w:rsidRDefault="002C3A7A" w:rsidP="00970FBE">
      <w:pPr>
        <w:pStyle w:val="ListParagraph"/>
        <w:numPr>
          <w:ilvl w:val="0"/>
          <w:numId w:val="13"/>
        </w:numPr>
        <w:jc w:val="left"/>
        <w:rPr>
          <w:sz w:val="20"/>
        </w:rPr>
      </w:pPr>
      <w:r>
        <w:rPr>
          <w:sz w:val="20"/>
        </w:rPr>
        <w:t>Added t</w:t>
      </w:r>
      <w:r w:rsidRPr="002C3A7A">
        <w:rPr>
          <w:sz w:val="20"/>
        </w:rPr>
        <w:t xml:space="preserve">wo new attributes </w:t>
      </w:r>
      <w:r>
        <w:rPr>
          <w:sz w:val="20"/>
        </w:rPr>
        <w:t>in</w:t>
      </w:r>
      <w:r w:rsidRPr="002C3A7A">
        <w:rPr>
          <w:sz w:val="20"/>
        </w:rPr>
        <w:t xml:space="preserve"> MDM data model</w:t>
      </w:r>
      <w:r>
        <w:rPr>
          <w:sz w:val="20"/>
        </w:rPr>
        <w:t xml:space="preserve"> to capture migration marker</w:t>
      </w:r>
      <w:r w:rsidR="00FC3186">
        <w:rPr>
          <w:sz w:val="20"/>
        </w:rPr>
        <w:t xml:space="preserve">s at policy and customer levels </w:t>
      </w:r>
      <w:r w:rsidRPr="002C3A7A">
        <w:rPr>
          <w:sz w:val="20"/>
        </w:rPr>
        <w:t xml:space="preserve">i.e. </w:t>
      </w:r>
      <w:r>
        <w:rPr>
          <w:color w:val="000000"/>
          <w:sz w:val="20"/>
        </w:rPr>
        <w:t xml:space="preserve">PolicyMigrationStatus field in ContractReference entity and CustomerMigrationStatus field in Party entity. </w:t>
      </w:r>
    </w:p>
    <w:p w14:paraId="76FF5A69" w14:textId="5A14DA93" w:rsidR="002A3C01" w:rsidRPr="002A3C01" w:rsidRDefault="002A3C01" w:rsidP="00970FBE">
      <w:pPr>
        <w:pStyle w:val="ListParagraph"/>
        <w:numPr>
          <w:ilvl w:val="0"/>
          <w:numId w:val="13"/>
        </w:numPr>
        <w:jc w:val="left"/>
        <w:rPr>
          <w:sz w:val="20"/>
        </w:rPr>
      </w:pPr>
      <w:r>
        <w:rPr>
          <w:color w:val="000000"/>
          <w:sz w:val="20"/>
        </w:rPr>
        <w:t>DocumentFormat and LetterName columns are added to Document table table to hold format for the document like PDF/Braile,etc and name of the letter like Welcome Letter.</w:t>
      </w:r>
    </w:p>
    <w:p w14:paraId="7AAC01C1" w14:textId="1A24207F" w:rsidR="002A3C01" w:rsidRPr="00513448" w:rsidRDefault="002A3C01" w:rsidP="00970FBE">
      <w:pPr>
        <w:pStyle w:val="ListParagraph"/>
        <w:numPr>
          <w:ilvl w:val="0"/>
          <w:numId w:val="13"/>
        </w:numPr>
        <w:jc w:val="left"/>
        <w:rPr>
          <w:sz w:val="20"/>
        </w:rPr>
      </w:pPr>
      <w:r>
        <w:rPr>
          <w:color w:val="000000"/>
          <w:sz w:val="20"/>
        </w:rPr>
        <w:t>Added two new tables in MDM data model to capture Campaign and relation between Campaign and Party.</w:t>
      </w:r>
    </w:p>
    <w:p w14:paraId="027A3FDE" w14:textId="77777777" w:rsidR="002E3934" w:rsidRPr="00003CEF" w:rsidRDefault="002E3934" w:rsidP="002E3934">
      <w:pPr>
        <w:ind w:left="360"/>
        <w:rPr>
          <w:sz w:val="20"/>
        </w:rPr>
      </w:pPr>
    </w:p>
    <w:p w14:paraId="26F0E1B8" w14:textId="77777777" w:rsidR="00AA5ABC" w:rsidRPr="00432EE7" w:rsidRDefault="00AA5ABC" w:rsidP="00AA5ABC"/>
    <w:p w14:paraId="021020EC" w14:textId="6D1220BA" w:rsidR="005302B7" w:rsidRDefault="00432EE7" w:rsidP="00F92DCE">
      <w:pPr>
        <w:rPr>
          <w:sz w:val="20"/>
        </w:rPr>
      </w:pPr>
      <w:r w:rsidRPr="008D1198">
        <w:rPr>
          <w:sz w:val="20"/>
        </w:rPr>
        <w:t xml:space="preserve">MDM Data model for Release </w:t>
      </w:r>
      <w:r w:rsidR="005302B7" w:rsidRPr="008D1198">
        <w:rPr>
          <w:sz w:val="20"/>
        </w:rPr>
        <w:t>6</w:t>
      </w:r>
      <w:r w:rsidR="002A3C01">
        <w:rPr>
          <w:sz w:val="20"/>
        </w:rPr>
        <w:t>.4</w:t>
      </w:r>
    </w:p>
    <w:p w14:paraId="3FCBB661" w14:textId="77777777" w:rsidR="00203D8C" w:rsidRDefault="005302B7" w:rsidP="00F92DCE">
      <w:pPr>
        <w:rPr>
          <w:sz w:val="20"/>
        </w:rPr>
      </w:pPr>
      <w:r>
        <w:rPr>
          <w:sz w:val="20"/>
        </w:rPr>
        <w:t xml:space="preserve">  </w:t>
      </w:r>
    </w:p>
    <w:p w14:paraId="4D7D93A9" w14:textId="77777777" w:rsidR="000C7048" w:rsidRDefault="00411EE0" w:rsidP="000C7048">
      <w:pPr>
        <w:rPr>
          <w:rFonts w:ascii="Times New Roman" w:hAnsi="Times New Roman" w:cs="Times New Roman"/>
          <w:bCs w:val="0"/>
          <w:lang w:val="en-GB"/>
        </w:rPr>
      </w:pPr>
      <w:hyperlink r:id="rId43" w:history="1">
        <w:r w:rsidR="000C7048" w:rsidRPr="00982A8E">
          <w:rPr>
            <w:rStyle w:val="Hyperlink"/>
            <w:highlight w:val="yellow"/>
            <w:lang w:val="en-GB"/>
          </w:rPr>
          <w:t>http://mercurial.hgb.hs.int:8080/UnityDataModel/Data%20Model/index.htm</w:t>
        </w:r>
      </w:hyperlink>
    </w:p>
    <w:p w14:paraId="05208D5F" w14:textId="5DDE9689" w:rsidR="001638B1" w:rsidRDefault="001638B1" w:rsidP="00F92DCE">
      <w:pPr>
        <w:rPr>
          <w:sz w:val="20"/>
        </w:rPr>
      </w:pPr>
    </w:p>
    <w:p w14:paraId="4CDC2FBB" w14:textId="77777777" w:rsidR="00C90CC7" w:rsidRPr="00F92DCE" w:rsidRDefault="00C90CC7" w:rsidP="00F92DCE">
      <w:pPr>
        <w:rPr>
          <w:sz w:val="20"/>
        </w:rPr>
      </w:pPr>
    </w:p>
    <w:p w14:paraId="361FF7F2" w14:textId="77777777" w:rsidR="00CD664D" w:rsidRDefault="00F95CB7" w:rsidP="00CD664D">
      <w:pPr>
        <w:pStyle w:val="Heading2"/>
        <w:numPr>
          <w:ilvl w:val="2"/>
          <w:numId w:val="3"/>
        </w:numPr>
      </w:pPr>
      <w:bookmarkStart w:id="103" w:name="_Toc476148031"/>
      <w:r>
        <w:t>Entity Description</w:t>
      </w:r>
      <w:bookmarkEnd w:id="103"/>
    </w:p>
    <w:p w14:paraId="0377BEAF" w14:textId="77777777" w:rsidR="00612605" w:rsidRPr="00612605" w:rsidRDefault="00612605" w:rsidP="00612605"/>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709"/>
        <w:gridCol w:w="4699"/>
      </w:tblGrid>
      <w:tr w:rsidR="00D71ACA" w:rsidRPr="002367DF" w14:paraId="7FA8683C" w14:textId="77777777" w:rsidTr="00A872AB">
        <w:trPr>
          <w:trHeight w:val="300"/>
          <w:jc w:val="center"/>
        </w:trPr>
        <w:tc>
          <w:tcPr>
            <w:tcW w:w="1382" w:type="pct"/>
            <w:shd w:val="clear" w:color="000000" w:fill="D9D9D9"/>
            <w:noWrap/>
            <w:vAlign w:val="bottom"/>
            <w:hideMark/>
          </w:tcPr>
          <w:p w14:paraId="23DAE2CB" w14:textId="77777777" w:rsidR="00D71ACA" w:rsidRPr="002367DF" w:rsidRDefault="00D71ACA" w:rsidP="000129EF">
            <w:pPr>
              <w:jc w:val="left"/>
              <w:rPr>
                <w:b/>
                <w:color w:val="000000"/>
                <w:sz w:val="20"/>
              </w:rPr>
            </w:pPr>
            <w:r w:rsidRPr="002367DF">
              <w:rPr>
                <w:b/>
                <w:color w:val="000000"/>
                <w:sz w:val="20"/>
              </w:rPr>
              <w:t>Table Name</w:t>
            </w:r>
          </w:p>
        </w:tc>
        <w:tc>
          <w:tcPr>
            <w:tcW w:w="965" w:type="pct"/>
            <w:shd w:val="clear" w:color="000000" w:fill="D9D9D9"/>
          </w:tcPr>
          <w:p w14:paraId="1F3B4776" w14:textId="77777777" w:rsidR="000129EF" w:rsidRDefault="000129EF" w:rsidP="000129EF">
            <w:pPr>
              <w:jc w:val="left"/>
              <w:rPr>
                <w:b/>
                <w:color w:val="000000"/>
                <w:sz w:val="20"/>
              </w:rPr>
            </w:pPr>
          </w:p>
          <w:p w14:paraId="403138CF" w14:textId="77777777" w:rsidR="00D71ACA" w:rsidRPr="002367DF" w:rsidRDefault="00D71ACA" w:rsidP="000129EF">
            <w:pPr>
              <w:jc w:val="left"/>
              <w:rPr>
                <w:b/>
                <w:color w:val="000000"/>
                <w:sz w:val="20"/>
              </w:rPr>
            </w:pPr>
            <w:r>
              <w:rPr>
                <w:b/>
                <w:color w:val="000000"/>
                <w:sz w:val="20"/>
              </w:rPr>
              <w:t>Category</w:t>
            </w:r>
          </w:p>
        </w:tc>
        <w:tc>
          <w:tcPr>
            <w:tcW w:w="2653" w:type="pct"/>
            <w:shd w:val="clear" w:color="000000" w:fill="D9D9D9"/>
            <w:noWrap/>
            <w:vAlign w:val="bottom"/>
            <w:hideMark/>
          </w:tcPr>
          <w:p w14:paraId="3B5D26DB" w14:textId="77777777" w:rsidR="00D71ACA" w:rsidRPr="002367DF" w:rsidRDefault="00D71ACA" w:rsidP="000129EF">
            <w:pPr>
              <w:jc w:val="left"/>
              <w:rPr>
                <w:b/>
                <w:color w:val="000000"/>
                <w:sz w:val="20"/>
              </w:rPr>
            </w:pPr>
            <w:r w:rsidRPr="002367DF">
              <w:rPr>
                <w:b/>
                <w:color w:val="000000"/>
                <w:sz w:val="20"/>
              </w:rPr>
              <w:t>Description</w:t>
            </w:r>
          </w:p>
        </w:tc>
      </w:tr>
      <w:tr w:rsidR="00D71ACA" w:rsidRPr="002367DF" w14:paraId="50450768" w14:textId="77777777" w:rsidTr="00A872AB">
        <w:trPr>
          <w:trHeight w:val="300"/>
          <w:jc w:val="center"/>
        </w:trPr>
        <w:tc>
          <w:tcPr>
            <w:tcW w:w="1382" w:type="pct"/>
            <w:shd w:val="clear" w:color="auto" w:fill="auto"/>
            <w:noWrap/>
            <w:vAlign w:val="bottom"/>
            <w:hideMark/>
          </w:tcPr>
          <w:p w14:paraId="7AB3CD57" w14:textId="77777777" w:rsidR="00D71ACA" w:rsidRPr="002367DF" w:rsidRDefault="00D71ACA" w:rsidP="004141F5">
            <w:pPr>
              <w:jc w:val="left"/>
              <w:rPr>
                <w:bCs w:val="0"/>
                <w:color w:val="000000"/>
                <w:sz w:val="20"/>
              </w:rPr>
            </w:pPr>
            <w:r w:rsidRPr="002367DF">
              <w:rPr>
                <w:bCs w:val="0"/>
                <w:color w:val="000000"/>
                <w:sz w:val="20"/>
              </w:rPr>
              <w:t>Party</w:t>
            </w:r>
          </w:p>
        </w:tc>
        <w:tc>
          <w:tcPr>
            <w:tcW w:w="965" w:type="pct"/>
          </w:tcPr>
          <w:p w14:paraId="5ED97312" w14:textId="77777777" w:rsidR="00D71ACA" w:rsidRDefault="00D71ACA" w:rsidP="00C732FD">
            <w:pPr>
              <w:jc w:val="left"/>
              <w:rPr>
                <w:bCs w:val="0"/>
                <w:color w:val="000000"/>
                <w:sz w:val="20"/>
              </w:rPr>
            </w:pPr>
          </w:p>
          <w:p w14:paraId="57206C1A" w14:textId="77777777" w:rsidR="00D71ACA" w:rsidRDefault="00D71ACA" w:rsidP="00C732FD">
            <w:pPr>
              <w:jc w:val="left"/>
              <w:rPr>
                <w:bCs w:val="0"/>
                <w:color w:val="000000"/>
                <w:sz w:val="20"/>
              </w:rPr>
            </w:pPr>
          </w:p>
          <w:p w14:paraId="11E0173C" w14:textId="77777777" w:rsidR="00D71ACA" w:rsidRDefault="00D71ACA" w:rsidP="00C732FD">
            <w:pPr>
              <w:jc w:val="left"/>
              <w:rPr>
                <w:bCs w:val="0"/>
                <w:color w:val="000000"/>
                <w:sz w:val="20"/>
              </w:rPr>
            </w:pPr>
            <w:r>
              <w:rPr>
                <w:bCs w:val="0"/>
                <w:color w:val="000000"/>
                <w:sz w:val="20"/>
              </w:rPr>
              <w:t>Master</w:t>
            </w:r>
          </w:p>
        </w:tc>
        <w:tc>
          <w:tcPr>
            <w:tcW w:w="2653" w:type="pct"/>
            <w:shd w:val="clear" w:color="auto" w:fill="auto"/>
            <w:noWrap/>
            <w:vAlign w:val="bottom"/>
            <w:hideMark/>
          </w:tcPr>
          <w:p w14:paraId="5CE820F4" w14:textId="77777777" w:rsidR="00D71ACA" w:rsidRPr="002367DF" w:rsidRDefault="00D71ACA" w:rsidP="00C732FD">
            <w:pPr>
              <w:jc w:val="left"/>
              <w:rPr>
                <w:bCs w:val="0"/>
                <w:color w:val="000000"/>
                <w:sz w:val="20"/>
              </w:rPr>
            </w:pPr>
            <w:r>
              <w:rPr>
                <w:bCs w:val="0"/>
                <w:color w:val="000000"/>
                <w:sz w:val="20"/>
              </w:rPr>
              <w:t>Party entity contains all the demographic information of the customer/prospect like Name, DOB, Marital status etc.</w:t>
            </w:r>
          </w:p>
        </w:tc>
      </w:tr>
      <w:tr w:rsidR="00D71ACA" w:rsidRPr="002367DF" w14:paraId="26A4BE03" w14:textId="77777777" w:rsidTr="00A872AB">
        <w:trPr>
          <w:trHeight w:val="300"/>
          <w:jc w:val="center"/>
        </w:trPr>
        <w:tc>
          <w:tcPr>
            <w:tcW w:w="1382" w:type="pct"/>
            <w:shd w:val="clear" w:color="auto" w:fill="auto"/>
            <w:noWrap/>
            <w:vAlign w:val="bottom"/>
            <w:hideMark/>
          </w:tcPr>
          <w:p w14:paraId="033A07A9" w14:textId="77777777" w:rsidR="00D71ACA" w:rsidRPr="002367DF" w:rsidRDefault="00D71ACA" w:rsidP="004141F5">
            <w:pPr>
              <w:jc w:val="left"/>
              <w:rPr>
                <w:bCs w:val="0"/>
                <w:color w:val="000000"/>
                <w:sz w:val="20"/>
              </w:rPr>
            </w:pPr>
            <w:r w:rsidRPr="002367DF">
              <w:rPr>
                <w:bCs w:val="0"/>
                <w:color w:val="000000"/>
                <w:sz w:val="20"/>
              </w:rPr>
              <w:t>Address</w:t>
            </w:r>
          </w:p>
        </w:tc>
        <w:tc>
          <w:tcPr>
            <w:tcW w:w="965" w:type="pct"/>
          </w:tcPr>
          <w:p w14:paraId="6444A0EE" w14:textId="77777777" w:rsidR="00D71ACA" w:rsidRDefault="00D71ACA" w:rsidP="004141F5">
            <w:pPr>
              <w:jc w:val="left"/>
              <w:rPr>
                <w:bCs w:val="0"/>
                <w:color w:val="000000"/>
                <w:sz w:val="20"/>
              </w:rPr>
            </w:pPr>
          </w:p>
          <w:p w14:paraId="37DEAFB1" w14:textId="77777777" w:rsidR="00D71ACA" w:rsidRDefault="00D71ACA" w:rsidP="004141F5">
            <w:pPr>
              <w:jc w:val="left"/>
              <w:rPr>
                <w:bCs w:val="0"/>
                <w:color w:val="000000"/>
                <w:sz w:val="20"/>
              </w:rPr>
            </w:pPr>
            <w:r>
              <w:rPr>
                <w:bCs w:val="0"/>
                <w:color w:val="000000"/>
                <w:sz w:val="20"/>
              </w:rPr>
              <w:t>Master</w:t>
            </w:r>
          </w:p>
        </w:tc>
        <w:tc>
          <w:tcPr>
            <w:tcW w:w="2653" w:type="pct"/>
            <w:shd w:val="clear" w:color="auto" w:fill="auto"/>
            <w:noWrap/>
            <w:vAlign w:val="bottom"/>
            <w:hideMark/>
          </w:tcPr>
          <w:p w14:paraId="7506F2FD" w14:textId="77777777" w:rsidR="00D71ACA" w:rsidRPr="002367DF" w:rsidRDefault="00D71ACA" w:rsidP="004141F5">
            <w:pPr>
              <w:jc w:val="left"/>
              <w:rPr>
                <w:bCs w:val="0"/>
                <w:color w:val="000000"/>
                <w:sz w:val="20"/>
              </w:rPr>
            </w:pPr>
            <w:r>
              <w:rPr>
                <w:bCs w:val="0"/>
                <w:color w:val="000000"/>
                <w:sz w:val="20"/>
              </w:rPr>
              <w:t>Address entity stores the postal address elements</w:t>
            </w:r>
          </w:p>
        </w:tc>
      </w:tr>
      <w:tr w:rsidR="00D71ACA" w:rsidRPr="002367DF" w14:paraId="4A988674" w14:textId="77777777" w:rsidTr="00A872AB">
        <w:trPr>
          <w:trHeight w:val="300"/>
          <w:jc w:val="center"/>
        </w:trPr>
        <w:tc>
          <w:tcPr>
            <w:tcW w:w="1382" w:type="pct"/>
            <w:shd w:val="clear" w:color="auto" w:fill="auto"/>
            <w:noWrap/>
            <w:vAlign w:val="bottom"/>
            <w:hideMark/>
          </w:tcPr>
          <w:p w14:paraId="191A345C" w14:textId="77777777" w:rsidR="00D71ACA" w:rsidRPr="002367DF" w:rsidRDefault="00D71ACA" w:rsidP="004141F5">
            <w:pPr>
              <w:jc w:val="left"/>
              <w:rPr>
                <w:bCs w:val="0"/>
                <w:color w:val="000000"/>
                <w:sz w:val="20"/>
              </w:rPr>
            </w:pPr>
            <w:r w:rsidRPr="002367DF">
              <w:rPr>
                <w:bCs w:val="0"/>
                <w:color w:val="000000"/>
                <w:sz w:val="20"/>
              </w:rPr>
              <w:t>PartyAddress</w:t>
            </w:r>
          </w:p>
        </w:tc>
        <w:tc>
          <w:tcPr>
            <w:tcW w:w="965" w:type="pct"/>
          </w:tcPr>
          <w:p w14:paraId="1D577AE6" w14:textId="77777777" w:rsidR="00D71ACA" w:rsidRDefault="00D71ACA" w:rsidP="004141F5">
            <w:pPr>
              <w:jc w:val="left"/>
              <w:rPr>
                <w:bCs w:val="0"/>
                <w:color w:val="000000"/>
                <w:sz w:val="20"/>
              </w:rPr>
            </w:pPr>
          </w:p>
          <w:p w14:paraId="40129C5A" w14:textId="77777777" w:rsidR="00D71ACA" w:rsidRDefault="00D71ACA" w:rsidP="004141F5">
            <w:pPr>
              <w:jc w:val="left"/>
              <w:rPr>
                <w:bCs w:val="0"/>
                <w:color w:val="000000"/>
                <w:sz w:val="20"/>
              </w:rPr>
            </w:pPr>
            <w:r>
              <w:rPr>
                <w:bCs w:val="0"/>
                <w:color w:val="000000"/>
                <w:sz w:val="20"/>
              </w:rPr>
              <w:t>Master</w:t>
            </w:r>
          </w:p>
        </w:tc>
        <w:tc>
          <w:tcPr>
            <w:tcW w:w="2653" w:type="pct"/>
            <w:shd w:val="clear" w:color="auto" w:fill="auto"/>
            <w:noWrap/>
            <w:vAlign w:val="bottom"/>
            <w:hideMark/>
          </w:tcPr>
          <w:p w14:paraId="2504F786" w14:textId="77777777" w:rsidR="00D71ACA" w:rsidRPr="002367DF" w:rsidRDefault="00D71ACA" w:rsidP="004141F5">
            <w:pPr>
              <w:jc w:val="left"/>
              <w:rPr>
                <w:bCs w:val="0"/>
                <w:color w:val="000000"/>
                <w:sz w:val="20"/>
              </w:rPr>
            </w:pPr>
            <w:r>
              <w:rPr>
                <w:bCs w:val="0"/>
                <w:color w:val="000000"/>
                <w:sz w:val="20"/>
              </w:rPr>
              <w:t>Relationship table to store the Party and Address links</w:t>
            </w:r>
          </w:p>
        </w:tc>
      </w:tr>
      <w:tr w:rsidR="00D71ACA" w:rsidRPr="002367DF" w14:paraId="2BA240FF" w14:textId="77777777" w:rsidTr="00A872AB">
        <w:trPr>
          <w:trHeight w:val="300"/>
          <w:jc w:val="center"/>
        </w:trPr>
        <w:tc>
          <w:tcPr>
            <w:tcW w:w="1382" w:type="pct"/>
            <w:shd w:val="clear" w:color="auto" w:fill="auto"/>
            <w:noWrap/>
            <w:vAlign w:val="bottom"/>
            <w:hideMark/>
          </w:tcPr>
          <w:p w14:paraId="586AE183" w14:textId="77777777" w:rsidR="00D71ACA" w:rsidRPr="002367DF" w:rsidRDefault="00D71ACA" w:rsidP="004141F5">
            <w:pPr>
              <w:jc w:val="left"/>
              <w:rPr>
                <w:bCs w:val="0"/>
                <w:color w:val="000000"/>
                <w:sz w:val="20"/>
              </w:rPr>
            </w:pPr>
            <w:r w:rsidRPr="002367DF">
              <w:rPr>
                <w:bCs w:val="0"/>
                <w:color w:val="000000"/>
                <w:sz w:val="20"/>
              </w:rPr>
              <w:t>Contactpoint</w:t>
            </w:r>
          </w:p>
        </w:tc>
        <w:tc>
          <w:tcPr>
            <w:tcW w:w="965" w:type="pct"/>
          </w:tcPr>
          <w:p w14:paraId="175A4279" w14:textId="77777777" w:rsidR="00D71ACA" w:rsidRDefault="00D71ACA" w:rsidP="00C732FD">
            <w:pPr>
              <w:jc w:val="left"/>
              <w:rPr>
                <w:bCs w:val="0"/>
                <w:color w:val="000000"/>
                <w:sz w:val="20"/>
              </w:rPr>
            </w:pPr>
          </w:p>
          <w:p w14:paraId="7CB4D44D" w14:textId="77777777" w:rsidR="00D71ACA" w:rsidRDefault="00D71ACA" w:rsidP="00C732FD">
            <w:pPr>
              <w:jc w:val="left"/>
              <w:rPr>
                <w:bCs w:val="0"/>
                <w:color w:val="000000"/>
                <w:sz w:val="20"/>
              </w:rPr>
            </w:pPr>
            <w:r>
              <w:rPr>
                <w:bCs w:val="0"/>
                <w:color w:val="000000"/>
                <w:sz w:val="20"/>
              </w:rPr>
              <w:t>Master</w:t>
            </w:r>
          </w:p>
        </w:tc>
        <w:tc>
          <w:tcPr>
            <w:tcW w:w="2653" w:type="pct"/>
            <w:shd w:val="clear" w:color="auto" w:fill="auto"/>
            <w:noWrap/>
            <w:vAlign w:val="bottom"/>
            <w:hideMark/>
          </w:tcPr>
          <w:p w14:paraId="40417E97" w14:textId="77777777" w:rsidR="00D71ACA" w:rsidRPr="002367DF" w:rsidRDefault="00D71ACA" w:rsidP="00C732FD">
            <w:pPr>
              <w:jc w:val="left"/>
              <w:rPr>
                <w:bCs w:val="0"/>
                <w:color w:val="000000"/>
                <w:sz w:val="20"/>
              </w:rPr>
            </w:pPr>
            <w:r>
              <w:rPr>
                <w:bCs w:val="0"/>
                <w:color w:val="000000"/>
                <w:sz w:val="20"/>
              </w:rPr>
              <w:t xml:space="preserve">Generic table stores the Email and Telephone number along with its type (e.g. Home/Mobile). </w:t>
            </w:r>
          </w:p>
        </w:tc>
      </w:tr>
      <w:tr w:rsidR="00D71ACA" w:rsidRPr="002367DF" w14:paraId="36A99D6C" w14:textId="77777777" w:rsidTr="00A872AB">
        <w:trPr>
          <w:trHeight w:val="300"/>
          <w:jc w:val="center"/>
        </w:trPr>
        <w:tc>
          <w:tcPr>
            <w:tcW w:w="1382" w:type="pct"/>
            <w:shd w:val="clear" w:color="auto" w:fill="auto"/>
            <w:noWrap/>
            <w:vAlign w:val="bottom"/>
            <w:hideMark/>
          </w:tcPr>
          <w:p w14:paraId="0AA43DD2" w14:textId="77777777" w:rsidR="00D71ACA" w:rsidRPr="002367DF" w:rsidRDefault="00D71ACA" w:rsidP="004141F5">
            <w:pPr>
              <w:jc w:val="left"/>
              <w:rPr>
                <w:bCs w:val="0"/>
                <w:color w:val="000000"/>
                <w:sz w:val="20"/>
              </w:rPr>
            </w:pPr>
            <w:r w:rsidRPr="002367DF">
              <w:rPr>
                <w:bCs w:val="0"/>
                <w:color w:val="000000"/>
                <w:sz w:val="20"/>
              </w:rPr>
              <w:t>PartyContactpoint</w:t>
            </w:r>
          </w:p>
        </w:tc>
        <w:tc>
          <w:tcPr>
            <w:tcW w:w="965" w:type="pct"/>
          </w:tcPr>
          <w:p w14:paraId="59E46A31" w14:textId="77777777" w:rsidR="00D71ACA" w:rsidRDefault="00D71ACA" w:rsidP="00C732FD">
            <w:pPr>
              <w:jc w:val="left"/>
              <w:rPr>
                <w:bCs w:val="0"/>
                <w:color w:val="000000"/>
                <w:sz w:val="20"/>
              </w:rPr>
            </w:pPr>
          </w:p>
          <w:p w14:paraId="2ACACFE4" w14:textId="77777777" w:rsidR="00D71ACA" w:rsidRPr="002367DF" w:rsidRDefault="00D71ACA" w:rsidP="00C732FD">
            <w:pPr>
              <w:jc w:val="left"/>
              <w:rPr>
                <w:bCs w:val="0"/>
                <w:color w:val="000000"/>
                <w:sz w:val="20"/>
              </w:rPr>
            </w:pPr>
            <w:r>
              <w:rPr>
                <w:bCs w:val="0"/>
                <w:color w:val="000000"/>
                <w:sz w:val="20"/>
              </w:rPr>
              <w:lastRenderedPageBreak/>
              <w:t>Master</w:t>
            </w:r>
          </w:p>
        </w:tc>
        <w:tc>
          <w:tcPr>
            <w:tcW w:w="2653" w:type="pct"/>
            <w:shd w:val="clear" w:color="auto" w:fill="auto"/>
            <w:noWrap/>
            <w:vAlign w:val="bottom"/>
            <w:hideMark/>
          </w:tcPr>
          <w:p w14:paraId="41961B7F" w14:textId="77777777" w:rsidR="00D71ACA" w:rsidRPr="002367DF" w:rsidRDefault="00D71ACA" w:rsidP="00C732FD">
            <w:pPr>
              <w:jc w:val="left"/>
              <w:rPr>
                <w:bCs w:val="0"/>
                <w:color w:val="000000"/>
                <w:sz w:val="20"/>
              </w:rPr>
            </w:pPr>
            <w:r w:rsidRPr="002367DF">
              <w:rPr>
                <w:bCs w:val="0"/>
                <w:color w:val="000000"/>
                <w:sz w:val="20"/>
              </w:rPr>
              <w:lastRenderedPageBreak/>
              <w:t>Relationship table mapping Contact Point</w:t>
            </w:r>
            <w:r>
              <w:rPr>
                <w:bCs w:val="0"/>
                <w:color w:val="000000"/>
                <w:sz w:val="20"/>
              </w:rPr>
              <w:t xml:space="preserve"> </w:t>
            </w:r>
            <w:r>
              <w:rPr>
                <w:bCs w:val="0"/>
                <w:color w:val="000000"/>
                <w:sz w:val="20"/>
              </w:rPr>
              <w:lastRenderedPageBreak/>
              <w:t>(Email/Telephone)</w:t>
            </w:r>
            <w:r w:rsidRPr="002367DF">
              <w:rPr>
                <w:bCs w:val="0"/>
                <w:color w:val="000000"/>
                <w:sz w:val="20"/>
              </w:rPr>
              <w:t xml:space="preserve"> to Party.</w:t>
            </w:r>
          </w:p>
        </w:tc>
      </w:tr>
      <w:tr w:rsidR="00D71ACA" w:rsidRPr="002367DF" w14:paraId="337D8AFC" w14:textId="77777777" w:rsidTr="00A872AB">
        <w:trPr>
          <w:trHeight w:val="300"/>
          <w:jc w:val="center"/>
        </w:trPr>
        <w:tc>
          <w:tcPr>
            <w:tcW w:w="1382" w:type="pct"/>
            <w:shd w:val="clear" w:color="auto" w:fill="auto"/>
            <w:noWrap/>
            <w:vAlign w:val="bottom"/>
            <w:hideMark/>
          </w:tcPr>
          <w:p w14:paraId="2408FA40" w14:textId="77777777" w:rsidR="00D71ACA" w:rsidRDefault="00D71ACA" w:rsidP="004141F5">
            <w:pPr>
              <w:jc w:val="left"/>
              <w:rPr>
                <w:bCs w:val="0"/>
                <w:color w:val="000000"/>
                <w:sz w:val="20"/>
              </w:rPr>
            </w:pPr>
            <w:r w:rsidRPr="002367DF">
              <w:rPr>
                <w:bCs w:val="0"/>
                <w:color w:val="000000"/>
                <w:sz w:val="20"/>
              </w:rPr>
              <w:lastRenderedPageBreak/>
              <w:t>CustomerAccount</w:t>
            </w:r>
          </w:p>
          <w:p w14:paraId="07751DB4" w14:textId="77777777" w:rsidR="00D71ACA" w:rsidRPr="002367DF" w:rsidRDefault="00D71ACA" w:rsidP="004141F5">
            <w:pPr>
              <w:jc w:val="left"/>
              <w:rPr>
                <w:bCs w:val="0"/>
                <w:color w:val="000000"/>
                <w:sz w:val="20"/>
              </w:rPr>
            </w:pPr>
            <w:r w:rsidRPr="002367DF">
              <w:rPr>
                <w:bCs w:val="0"/>
                <w:color w:val="000000"/>
                <w:sz w:val="20"/>
              </w:rPr>
              <w:t>Reference</w:t>
            </w:r>
          </w:p>
        </w:tc>
        <w:tc>
          <w:tcPr>
            <w:tcW w:w="965" w:type="pct"/>
          </w:tcPr>
          <w:p w14:paraId="33013B90" w14:textId="77777777" w:rsidR="00D71ACA" w:rsidRDefault="00D71ACA" w:rsidP="00B102DB">
            <w:pPr>
              <w:jc w:val="left"/>
              <w:rPr>
                <w:bCs w:val="0"/>
                <w:color w:val="000000"/>
                <w:sz w:val="20"/>
              </w:rPr>
            </w:pPr>
          </w:p>
          <w:p w14:paraId="5156CD7E" w14:textId="77777777" w:rsidR="00D71ACA" w:rsidRDefault="00D71ACA" w:rsidP="00B102DB">
            <w:pPr>
              <w:jc w:val="left"/>
              <w:rPr>
                <w:bCs w:val="0"/>
                <w:color w:val="000000"/>
                <w:sz w:val="20"/>
              </w:rPr>
            </w:pPr>
          </w:p>
          <w:p w14:paraId="0A162DDF" w14:textId="77777777" w:rsidR="00D71ACA" w:rsidRDefault="00D71ACA" w:rsidP="00B102DB">
            <w:pPr>
              <w:jc w:val="left"/>
              <w:rPr>
                <w:bCs w:val="0"/>
                <w:color w:val="000000"/>
                <w:sz w:val="20"/>
              </w:rPr>
            </w:pPr>
            <w:r>
              <w:rPr>
                <w:bCs w:val="0"/>
                <w:color w:val="000000"/>
                <w:sz w:val="20"/>
              </w:rPr>
              <w:t>Reference</w:t>
            </w:r>
          </w:p>
        </w:tc>
        <w:tc>
          <w:tcPr>
            <w:tcW w:w="2653" w:type="pct"/>
            <w:shd w:val="clear" w:color="auto" w:fill="auto"/>
            <w:noWrap/>
            <w:vAlign w:val="bottom"/>
            <w:hideMark/>
          </w:tcPr>
          <w:p w14:paraId="0FEA8859" w14:textId="77777777" w:rsidR="00D71ACA" w:rsidRPr="002367DF" w:rsidRDefault="00D71ACA" w:rsidP="00B102DB">
            <w:pPr>
              <w:jc w:val="left"/>
              <w:rPr>
                <w:bCs w:val="0"/>
                <w:color w:val="000000"/>
                <w:sz w:val="20"/>
              </w:rPr>
            </w:pPr>
            <w:r>
              <w:rPr>
                <w:bCs w:val="0"/>
                <w:color w:val="000000"/>
                <w:sz w:val="20"/>
              </w:rPr>
              <w:t>This entity stores the customer account details coming from Pega and other sources in future releases.</w:t>
            </w:r>
            <w:r w:rsidR="00F2469D">
              <w:rPr>
                <w:bCs w:val="0"/>
                <w:color w:val="000000"/>
                <w:sz w:val="20"/>
              </w:rPr>
              <w:t xml:space="preserve"> PartyId is mapped for Ensura</w:t>
            </w:r>
          </w:p>
        </w:tc>
      </w:tr>
      <w:tr w:rsidR="00D71ACA" w:rsidRPr="002367DF" w14:paraId="429ED990" w14:textId="77777777" w:rsidTr="00A872AB">
        <w:trPr>
          <w:trHeight w:val="300"/>
          <w:jc w:val="center"/>
        </w:trPr>
        <w:tc>
          <w:tcPr>
            <w:tcW w:w="1382" w:type="pct"/>
            <w:shd w:val="clear" w:color="auto" w:fill="auto"/>
            <w:noWrap/>
            <w:vAlign w:val="bottom"/>
          </w:tcPr>
          <w:p w14:paraId="7249B86A" w14:textId="77777777" w:rsidR="00D71ACA" w:rsidRPr="002367DF" w:rsidRDefault="00D71ACA" w:rsidP="004141F5">
            <w:pPr>
              <w:jc w:val="left"/>
              <w:rPr>
                <w:bCs w:val="0"/>
                <w:color w:val="000000"/>
                <w:sz w:val="20"/>
              </w:rPr>
            </w:pPr>
            <w:r w:rsidRPr="002367DF">
              <w:rPr>
                <w:bCs w:val="0"/>
                <w:color w:val="000000"/>
                <w:sz w:val="20"/>
              </w:rPr>
              <w:t>ContractReference</w:t>
            </w:r>
          </w:p>
        </w:tc>
        <w:tc>
          <w:tcPr>
            <w:tcW w:w="965" w:type="pct"/>
          </w:tcPr>
          <w:p w14:paraId="1134B6AB" w14:textId="77777777" w:rsidR="00D71ACA" w:rsidRDefault="00D71ACA" w:rsidP="004141F5">
            <w:pPr>
              <w:jc w:val="left"/>
              <w:rPr>
                <w:bCs w:val="0"/>
                <w:color w:val="000000"/>
                <w:sz w:val="20"/>
              </w:rPr>
            </w:pPr>
          </w:p>
          <w:p w14:paraId="2E5070D9" w14:textId="77777777" w:rsidR="00D71ACA" w:rsidRDefault="00D71ACA" w:rsidP="004141F5">
            <w:pPr>
              <w:jc w:val="left"/>
              <w:rPr>
                <w:bCs w:val="0"/>
                <w:color w:val="000000"/>
                <w:sz w:val="20"/>
              </w:rPr>
            </w:pPr>
          </w:p>
          <w:p w14:paraId="5F060D8C" w14:textId="77777777" w:rsidR="00D71ACA" w:rsidRDefault="00D71ACA" w:rsidP="004141F5">
            <w:pPr>
              <w:jc w:val="left"/>
              <w:rPr>
                <w:bCs w:val="0"/>
                <w:color w:val="000000"/>
                <w:sz w:val="20"/>
              </w:rPr>
            </w:pPr>
            <w:r>
              <w:rPr>
                <w:bCs w:val="0"/>
                <w:color w:val="000000"/>
                <w:sz w:val="20"/>
              </w:rPr>
              <w:t>Reference</w:t>
            </w:r>
          </w:p>
        </w:tc>
        <w:tc>
          <w:tcPr>
            <w:tcW w:w="2653" w:type="pct"/>
            <w:shd w:val="clear" w:color="auto" w:fill="auto"/>
            <w:noWrap/>
            <w:vAlign w:val="bottom"/>
          </w:tcPr>
          <w:p w14:paraId="0642901A" w14:textId="77777777" w:rsidR="00D71ACA" w:rsidRPr="002367DF" w:rsidRDefault="00D71ACA" w:rsidP="004141F5">
            <w:pPr>
              <w:jc w:val="left"/>
              <w:rPr>
                <w:bCs w:val="0"/>
                <w:color w:val="000000"/>
                <w:sz w:val="20"/>
              </w:rPr>
            </w:pPr>
            <w:r>
              <w:rPr>
                <w:bCs w:val="0"/>
                <w:color w:val="000000"/>
                <w:sz w:val="20"/>
              </w:rPr>
              <w:t>This entity stores the Contract/Policy details like Contract ID, Status etc. from Pega</w:t>
            </w:r>
            <w:r w:rsidR="00F2469D">
              <w:rPr>
                <w:bCs w:val="0"/>
                <w:color w:val="000000"/>
                <w:sz w:val="20"/>
              </w:rPr>
              <w:t>/Ensura</w:t>
            </w:r>
            <w:r>
              <w:rPr>
                <w:bCs w:val="0"/>
                <w:color w:val="000000"/>
                <w:sz w:val="20"/>
              </w:rPr>
              <w:t xml:space="preserve"> and other sources in future releases.</w:t>
            </w:r>
          </w:p>
        </w:tc>
      </w:tr>
      <w:tr w:rsidR="00D71ACA" w:rsidRPr="002367DF" w14:paraId="4D95A7A1" w14:textId="77777777" w:rsidTr="00A872AB">
        <w:trPr>
          <w:trHeight w:val="300"/>
          <w:jc w:val="center"/>
        </w:trPr>
        <w:tc>
          <w:tcPr>
            <w:tcW w:w="1382" w:type="pct"/>
            <w:shd w:val="clear" w:color="auto" w:fill="auto"/>
            <w:noWrap/>
            <w:vAlign w:val="bottom"/>
          </w:tcPr>
          <w:p w14:paraId="630D31EB" w14:textId="77777777" w:rsidR="00D71ACA" w:rsidRPr="002367DF" w:rsidRDefault="00D71ACA" w:rsidP="004141F5">
            <w:pPr>
              <w:jc w:val="left"/>
              <w:rPr>
                <w:bCs w:val="0"/>
                <w:color w:val="000000"/>
                <w:sz w:val="20"/>
              </w:rPr>
            </w:pPr>
            <w:r>
              <w:rPr>
                <w:bCs w:val="0"/>
                <w:color w:val="000000"/>
                <w:sz w:val="20"/>
              </w:rPr>
              <w:t>Xref_Party</w:t>
            </w:r>
          </w:p>
        </w:tc>
        <w:tc>
          <w:tcPr>
            <w:tcW w:w="965" w:type="pct"/>
          </w:tcPr>
          <w:p w14:paraId="0C40DE97" w14:textId="77777777" w:rsidR="00D71ACA" w:rsidRDefault="00D71ACA" w:rsidP="00B102DB">
            <w:pPr>
              <w:jc w:val="left"/>
              <w:rPr>
                <w:bCs w:val="0"/>
                <w:color w:val="000000"/>
                <w:sz w:val="20"/>
              </w:rPr>
            </w:pPr>
          </w:p>
          <w:p w14:paraId="2FA7EEA5" w14:textId="77777777" w:rsidR="00D71ACA" w:rsidRDefault="00D71ACA" w:rsidP="00B102DB">
            <w:pPr>
              <w:jc w:val="left"/>
              <w:rPr>
                <w:bCs w:val="0"/>
                <w:color w:val="000000"/>
                <w:sz w:val="20"/>
              </w:rPr>
            </w:pPr>
          </w:p>
          <w:p w14:paraId="587AF4B9" w14:textId="77777777" w:rsidR="00D71ACA" w:rsidRDefault="00D71ACA" w:rsidP="00B102DB">
            <w:pPr>
              <w:jc w:val="left"/>
              <w:rPr>
                <w:bCs w:val="0"/>
                <w:color w:val="000000"/>
                <w:sz w:val="20"/>
              </w:rPr>
            </w:pPr>
            <w:r>
              <w:rPr>
                <w:bCs w:val="0"/>
                <w:color w:val="000000"/>
                <w:sz w:val="20"/>
              </w:rPr>
              <w:t>Source CrossReference</w:t>
            </w:r>
          </w:p>
        </w:tc>
        <w:tc>
          <w:tcPr>
            <w:tcW w:w="2653" w:type="pct"/>
            <w:shd w:val="clear" w:color="auto" w:fill="auto"/>
            <w:noWrap/>
            <w:vAlign w:val="bottom"/>
          </w:tcPr>
          <w:p w14:paraId="000B53AC" w14:textId="77777777" w:rsidR="00D71ACA" w:rsidRPr="002367DF" w:rsidRDefault="00D71ACA" w:rsidP="001D0C49">
            <w:pPr>
              <w:jc w:val="left"/>
              <w:rPr>
                <w:bCs w:val="0"/>
                <w:color w:val="000000"/>
                <w:sz w:val="20"/>
              </w:rPr>
            </w:pPr>
            <w:r>
              <w:rPr>
                <w:bCs w:val="0"/>
                <w:color w:val="000000"/>
                <w:sz w:val="20"/>
              </w:rPr>
              <w:t xml:space="preserve">This entity stores the </w:t>
            </w:r>
            <w:r w:rsidR="006702F3">
              <w:rPr>
                <w:bCs w:val="0"/>
                <w:color w:val="000000"/>
                <w:sz w:val="20"/>
              </w:rPr>
              <w:t>party (</w:t>
            </w:r>
            <w:r>
              <w:rPr>
                <w:bCs w:val="0"/>
                <w:color w:val="000000"/>
                <w:sz w:val="20"/>
              </w:rPr>
              <w:t>customer/prospect</w:t>
            </w:r>
            <w:r w:rsidR="006702F3">
              <w:rPr>
                <w:bCs w:val="0"/>
                <w:color w:val="000000"/>
                <w:sz w:val="20"/>
              </w:rPr>
              <w:t>)</w:t>
            </w:r>
            <w:r>
              <w:rPr>
                <w:bCs w:val="0"/>
                <w:color w:val="000000"/>
                <w:sz w:val="20"/>
              </w:rPr>
              <w:t xml:space="preserve"> details coming from Pega and </w:t>
            </w:r>
            <w:r w:rsidR="001D0C49">
              <w:rPr>
                <w:bCs w:val="0"/>
                <w:color w:val="000000"/>
                <w:sz w:val="20"/>
              </w:rPr>
              <w:t>Ensura</w:t>
            </w:r>
            <w:r>
              <w:rPr>
                <w:bCs w:val="0"/>
                <w:color w:val="000000"/>
                <w:sz w:val="20"/>
              </w:rPr>
              <w:t>.</w:t>
            </w:r>
          </w:p>
        </w:tc>
      </w:tr>
      <w:tr w:rsidR="00D71ACA" w:rsidRPr="002367DF" w14:paraId="3F37A83A" w14:textId="77777777" w:rsidTr="00A872AB">
        <w:trPr>
          <w:trHeight w:val="300"/>
          <w:jc w:val="center"/>
        </w:trPr>
        <w:tc>
          <w:tcPr>
            <w:tcW w:w="1382" w:type="pct"/>
            <w:shd w:val="clear" w:color="auto" w:fill="auto"/>
            <w:noWrap/>
            <w:vAlign w:val="bottom"/>
          </w:tcPr>
          <w:p w14:paraId="014CA389" w14:textId="77777777" w:rsidR="00D71ACA" w:rsidRPr="002367DF" w:rsidRDefault="00D71ACA" w:rsidP="004141F5">
            <w:pPr>
              <w:jc w:val="left"/>
              <w:rPr>
                <w:bCs w:val="0"/>
                <w:color w:val="000000"/>
                <w:sz w:val="20"/>
              </w:rPr>
            </w:pPr>
            <w:r>
              <w:rPr>
                <w:bCs w:val="0"/>
                <w:color w:val="000000"/>
                <w:sz w:val="20"/>
              </w:rPr>
              <w:t>Xref_Address</w:t>
            </w:r>
          </w:p>
        </w:tc>
        <w:tc>
          <w:tcPr>
            <w:tcW w:w="965" w:type="pct"/>
          </w:tcPr>
          <w:p w14:paraId="742A69ED" w14:textId="77777777" w:rsidR="00D71ACA" w:rsidRDefault="00D71ACA" w:rsidP="004141F5">
            <w:pPr>
              <w:jc w:val="left"/>
              <w:rPr>
                <w:bCs w:val="0"/>
                <w:color w:val="000000"/>
                <w:sz w:val="20"/>
              </w:rPr>
            </w:pPr>
          </w:p>
          <w:p w14:paraId="1A2E9AEB" w14:textId="77777777" w:rsidR="00D71ACA" w:rsidRDefault="00D71ACA" w:rsidP="004141F5">
            <w:pPr>
              <w:jc w:val="left"/>
              <w:rPr>
                <w:bCs w:val="0"/>
                <w:color w:val="000000"/>
                <w:sz w:val="20"/>
              </w:rPr>
            </w:pPr>
          </w:p>
          <w:p w14:paraId="08F9E518" w14:textId="77777777" w:rsidR="00D71ACA" w:rsidRDefault="00D71ACA" w:rsidP="004141F5">
            <w:pPr>
              <w:jc w:val="left"/>
              <w:rPr>
                <w:bCs w:val="0"/>
                <w:color w:val="000000"/>
                <w:sz w:val="20"/>
              </w:rPr>
            </w:pPr>
            <w:r>
              <w:rPr>
                <w:bCs w:val="0"/>
                <w:color w:val="000000"/>
                <w:sz w:val="20"/>
              </w:rPr>
              <w:t>Source CrossReference</w:t>
            </w:r>
          </w:p>
        </w:tc>
        <w:tc>
          <w:tcPr>
            <w:tcW w:w="2653" w:type="pct"/>
            <w:shd w:val="clear" w:color="auto" w:fill="auto"/>
            <w:noWrap/>
            <w:vAlign w:val="bottom"/>
          </w:tcPr>
          <w:p w14:paraId="75D67446" w14:textId="77777777" w:rsidR="00D71ACA" w:rsidRPr="002367DF" w:rsidRDefault="00F87F8E" w:rsidP="006702F3">
            <w:pPr>
              <w:jc w:val="left"/>
              <w:rPr>
                <w:bCs w:val="0"/>
                <w:color w:val="000000"/>
                <w:sz w:val="20"/>
              </w:rPr>
            </w:pPr>
            <w:r>
              <w:rPr>
                <w:bCs w:val="0"/>
                <w:color w:val="000000"/>
                <w:sz w:val="20"/>
              </w:rPr>
              <w:t xml:space="preserve">This entity stores the </w:t>
            </w:r>
            <w:r w:rsidR="006702F3">
              <w:rPr>
                <w:bCs w:val="0"/>
                <w:color w:val="000000"/>
                <w:sz w:val="20"/>
              </w:rPr>
              <w:t>party address</w:t>
            </w:r>
            <w:r>
              <w:rPr>
                <w:bCs w:val="0"/>
                <w:color w:val="000000"/>
                <w:sz w:val="20"/>
              </w:rPr>
              <w:t xml:space="preserve"> details coming from Pega and other sources in future releases.</w:t>
            </w:r>
          </w:p>
        </w:tc>
      </w:tr>
      <w:tr w:rsidR="00D71ACA" w:rsidRPr="002367DF" w14:paraId="2673671E" w14:textId="77777777" w:rsidTr="00A872AB">
        <w:trPr>
          <w:trHeight w:val="300"/>
          <w:jc w:val="center"/>
        </w:trPr>
        <w:tc>
          <w:tcPr>
            <w:tcW w:w="1382" w:type="pct"/>
            <w:shd w:val="clear" w:color="auto" w:fill="auto"/>
            <w:noWrap/>
            <w:vAlign w:val="bottom"/>
          </w:tcPr>
          <w:p w14:paraId="553D8A37" w14:textId="77777777" w:rsidR="00D71ACA" w:rsidRPr="002367DF" w:rsidRDefault="00D71ACA" w:rsidP="004141F5">
            <w:pPr>
              <w:jc w:val="left"/>
              <w:rPr>
                <w:bCs w:val="0"/>
                <w:color w:val="000000"/>
                <w:sz w:val="20"/>
              </w:rPr>
            </w:pPr>
            <w:r>
              <w:rPr>
                <w:bCs w:val="0"/>
                <w:color w:val="000000"/>
                <w:sz w:val="20"/>
              </w:rPr>
              <w:t>Xref_PartyEmail</w:t>
            </w:r>
          </w:p>
        </w:tc>
        <w:tc>
          <w:tcPr>
            <w:tcW w:w="965" w:type="pct"/>
          </w:tcPr>
          <w:p w14:paraId="34EC5552" w14:textId="77777777" w:rsidR="00D71ACA" w:rsidRDefault="00D71ACA" w:rsidP="004141F5">
            <w:pPr>
              <w:jc w:val="left"/>
              <w:rPr>
                <w:bCs w:val="0"/>
                <w:color w:val="000000"/>
                <w:sz w:val="20"/>
              </w:rPr>
            </w:pPr>
          </w:p>
          <w:p w14:paraId="6991EF7F" w14:textId="77777777" w:rsidR="00D71ACA" w:rsidRDefault="00D71ACA" w:rsidP="004141F5">
            <w:pPr>
              <w:jc w:val="left"/>
              <w:rPr>
                <w:bCs w:val="0"/>
                <w:color w:val="000000"/>
                <w:sz w:val="20"/>
              </w:rPr>
            </w:pPr>
            <w:r>
              <w:rPr>
                <w:bCs w:val="0"/>
                <w:color w:val="000000"/>
                <w:sz w:val="20"/>
              </w:rPr>
              <w:t>Source CrossReference</w:t>
            </w:r>
          </w:p>
        </w:tc>
        <w:tc>
          <w:tcPr>
            <w:tcW w:w="2653" w:type="pct"/>
            <w:shd w:val="clear" w:color="auto" w:fill="auto"/>
            <w:noWrap/>
            <w:vAlign w:val="bottom"/>
          </w:tcPr>
          <w:p w14:paraId="1E9DCAA2" w14:textId="77777777" w:rsidR="00D71ACA" w:rsidRPr="002367DF" w:rsidRDefault="00F87F8E" w:rsidP="006702F3">
            <w:pPr>
              <w:jc w:val="left"/>
              <w:rPr>
                <w:bCs w:val="0"/>
                <w:color w:val="000000"/>
                <w:sz w:val="20"/>
              </w:rPr>
            </w:pPr>
            <w:r>
              <w:rPr>
                <w:bCs w:val="0"/>
                <w:color w:val="000000"/>
                <w:sz w:val="20"/>
              </w:rPr>
              <w:t xml:space="preserve">This entity stores the </w:t>
            </w:r>
            <w:r w:rsidR="006702F3">
              <w:rPr>
                <w:bCs w:val="0"/>
                <w:color w:val="000000"/>
                <w:sz w:val="20"/>
              </w:rPr>
              <w:t>party email</w:t>
            </w:r>
            <w:r>
              <w:rPr>
                <w:bCs w:val="0"/>
                <w:color w:val="000000"/>
                <w:sz w:val="20"/>
              </w:rPr>
              <w:t xml:space="preserve"> details coming from Pega and other sources in future releases.</w:t>
            </w:r>
          </w:p>
        </w:tc>
      </w:tr>
      <w:tr w:rsidR="00D71ACA" w:rsidRPr="002367DF" w14:paraId="7C93C14B" w14:textId="77777777" w:rsidTr="00A872AB">
        <w:trPr>
          <w:trHeight w:val="300"/>
          <w:jc w:val="center"/>
        </w:trPr>
        <w:tc>
          <w:tcPr>
            <w:tcW w:w="1382" w:type="pct"/>
            <w:shd w:val="clear" w:color="auto" w:fill="auto"/>
            <w:noWrap/>
            <w:vAlign w:val="bottom"/>
          </w:tcPr>
          <w:p w14:paraId="3447C191" w14:textId="77777777" w:rsidR="00D71ACA" w:rsidRPr="002367DF" w:rsidRDefault="00D71ACA" w:rsidP="004141F5">
            <w:pPr>
              <w:jc w:val="left"/>
              <w:rPr>
                <w:bCs w:val="0"/>
                <w:color w:val="000000"/>
                <w:sz w:val="20"/>
              </w:rPr>
            </w:pPr>
            <w:r>
              <w:rPr>
                <w:bCs w:val="0"/>
                <w:color w:val="000000"/>
                <w:sz w:val="20"/>
              </w:rPr>
              <w:t>Xref_PartyTelephone</w:t>
            </w:r>
          </w:p>
        </w:tc>
        <w:tc>
          <w:tcPr>
            <w:tcW w:w="965" w:type="pct"/>
          </w:tcPr>
          <w:p w14:paraId="3FD99F15" w14:textId="77777777" w:rsidR="00D71ACA" w:rsidRDefault="00D71ACA" w:rsidP="004141F5">
            <w:pPr>
              <w:jc w:val="left"/>
              <w:rPr>
                <w:bCs w:val="0"/>
                <w:color w:val="000000"/>
                <w:sz w:val="20"/>
              </w:rPr>
            </w:pPr>
          </w:p>
          <w:p w14:paraId="1AB8C671" w14:textId="77777777" w:rsidR="00D71ACA" w:rsidRDefault="00D71ACA" w:rsidP="004141F5">
            <w:pPr>
              <w:jc w:val="left"/>
              <w:rPr>
                <w:bCs w:val="0"/>
                <w:color w:val="000000"/>
                <w:sz w:val="20"/>
              </w:rPr>
            </w:pPr>
            <w:r>
              <w:rPr>
                <w:bCs w:val="0"/>
                <w:color w:val="000000"/>
                <w:sz w:val="20"/>
              </w:rPr>
              <w:t>Source CrossReference</w:t>
            </w:r>
          </w:p>
        </w:tc>
        <w:tc>
          <w:tcPr>
            <w:tcW w:w="2653" w:type="pct"/>
            <w:shd w:val="clear" w:color="auto" w:fill="auto"/>
            <w:noWrap/>
            <w:vAlign w:val="bottom"/>
          </w:tcPr>
          <w:p w14:paraId="3DA1A069" w14:textId="77777777" w:rsidR="00D71ACA" w:rsidRPr="002367DF" w:rsidRDefault="00F87F8E" w:rsidP="006702F3">
            <w:pPr>
              <w:jc w:val="left"/>
              <w:rPr>
                <w:bCs w:val="0"/>
                <w:color w:val="000000"/>
                <w:sz w:val="20"/>
              </w:rPr>
            </w:pPr>
            <w:r>
              <w:rPr>
                <w:bCs w:val="0"/>
                <w:color w:val="000000"/>
                <w:sz w:val="20"/>
              </w:rPr>
              <w:t xml:space="preserve">This entity stores the </w:t>
            </w:r>
            <w:r w:rsidR="006702F3">
              <w:rPr>
                <w:bCs w:val="0"/>
                <w:color w:val="000000"/>
                <w:sz w:val="20"/>
              </w:rPr>
              <w:t>party</w:t>
            </w:r>
            <w:r>
              <w:rPr>
                <w:bCs w:val="0"/>
                <w:color w:val="000000"/>
                <w:sz w:val="20"/>
              </w:rPr>
              <w:t xml:space="preserve"> </w:t>
            </w:r>
            <w:r w:rsidR="006702F3">
              <w:rPr>
                <w:bCs w:val="0"/>
                <w:color w:val="000000"/>
                <w:sz w:val="20"/>
              </w:rPr>
              <w:t xml:space="preserve">telephone </w:t>
            </w:r>
            <w:r>
              <w:rPr>
                <w:bCs w:val="0"/>
                <w:color w:val="000000"/>
                <w:sz w:val="20"/>
              </w:rPr>
              <w:t>details coming from Pega and other sources in future releases.</w:t>
            </w:r>
          </w:p>
        </w:tc>
      </w:tr>
      <w:tr w:rsidR="00D71ACA" w:rsidRPr="002367DF" w14:paraId="7E256B21" w14:textId="77777777" w:rsidTr="00A872AB">
        <w:trPr>
          <w:trHeight w:val="413"/>
          <w:jc w:val="center"/>
        </w:trPr>
        <w:tc>
          <w:tcPr>
            <w:tcW w:w="1382" w:type="pct"/>
            <w:shd w:val="clear" w:color="auto" w:fill="auto"/>
            <w:noWrap/>
            <w:vAlign w:val="bottom"/>
          </w:tcPr>
          <w:p w14:paraId="4B6B62B1" w14:textId="77777777" w:rsidR="00D71ACA" w:rsidRPr="002367DF" w:rsidRDefault="00D71ACA" w:rsidP="004141F5">
            <w:pPr>
              <w:jc w:val="left"/>
              <w:rPr>
                <w:bCs w:val="0"/>
                <w:color w:val="000000"/>
                <w:sz w:val="20"/>
              </w:rPr>
            </w:pPr>
            <w:r>
              <w:rPr>
                <w:bCs w:val="0"/>
                <w:color w:val="000000"/>
                <w:sz w:val="20"/>
              </w:rPr>
              <w:t>SourceSystemDetail</w:t>
            </w:r>
          </w:p>
        </w:tc>
        <w:tc>
          <w:tcPr>
            <w:tcW w:w="965" w:type="pct"/>
          </w:tcPr>
          <w:p w14:paraId="71B5F14C" w14:textId="77777777" w:rsidR="00D71ACA" w:rsidRDefault="00D71ACA" w:rsidP="004141F5">
            <w:pPr>
              <w:jc w:val="left"/>
              <w:rPr>
                <w:bCs w:val="0"/>
                <w:color w:val="000000"/>
                <w:sz w:val="20"/>
              </w:rPr>
            </w:pPr>
          </w:p>
          <w:p w14:paraId="6BF6D802" w14:textId="77777777" w:rsidR="00D71ACA" w:rsidRDefault="00D71ACA" w:rsidP="004141F5">
            <w:pPr>
              <w:jc w:val="left"/>
              <w:rPr>
                <w:bCs w:val="0"/>
                <w:color w:val="000000"/>
                <w:sz w:val="20"/>
              </w:rPr>
            </w:pPr>
          </w:p>
          <w:p w14:paraId="77C9B80A" w14:textId="77777777" w:rsidR="00942442" w:rsidRDefault="00942442" w:rsidP="004141F5">
            <w:pPr>
              <w:jc w:val="left"/>
              <w:rPr>
                <w:bCs w:val="0"/>
                <w:color w:val="000000"/>
                <w:sz w:val="20"/>
              </w:rPr>
            </w:pPr>
          </w:p>
          <w:p w14:paraId="10A64674" w14:textId="77777777" w:rsidR="00D71ACA" w:rsidRDefault="00D71ACA" w:rsidP="004141F5">
            <w:pPr>
              <w:jc w:val="left"/>
              <w:rPr>
                <w:bCs w:val="0"/>
                <w:color w:val="000000"/>
                <w:sz w:val="20"/>
              </w:rPr>
            </w:pPr>
            <w:r>
              <w:rPr>
                <w:bCs w:val="0"/>
                <w:color w:val="000000"/>
                <w:sz w:val="20"/>
              </w:rPr>
              <w:t>Reference</w:t>
            </w:r>
          </w:p>
        </w:tc>
        <w:tc>
          <w:tcPr>
            <w:tcW w:w="2653" w:type="pct"/>
            <w:shd w:val="clear" w:color="auto" w:fill="auto"/>
            <w:noWrap/>
            <w:vAlign w:val="bottom"/>
          </w:tcPr>
          <w:p w14:paraId="55E99C7E" w14:textId="77777777" w:rsidR="00D71ACA" w:rsidRPr="002367DF" w:rsidRDefault="006702F3" w:rsidP="004141F5">
            <w:pPr>
              <w:jc w:val="left"/>
              <w:rPr>
                <w:bCs w:val="0"/>
                <w:color w:val="000000"/>
                <w:sz w:val="20"/>
              </w:rPr>
            </w:pPr>
            <w:r>
              <w:rPr>
                <w:bCs w:val="0"/>
                <w:color w:val="000000"/>
                <w:sz w:val="20"/>
              </w:rPr>
              <w:t>This entity stores the System Identifiers and associated details where MDM will be integrated.</w:t>
            </w:r>
          </w:p>
        </w:tc>
      </w:tr>
      <w:tr w:rsidR="00236E29" w:rsidRPr="002367DF" w14:paraId="497EE4FA" w14:textId="77777777" w:rsidTr="00A872AB">
        <w:trPr>
          <w:trHeight w:val="413"/>
          <w:jc w:val="center"/>
        </w:trPr>
        <w:tc>
          <w:tcPr>
            <w:tcW w:w="1382" w:type="pct"/>
            <w:shd w:val="clear" w:color="auto" w:fill="auto"/>
            <w:noWrap/>
            <w:vAlign w:val="bottom"/>
          </w:tcPr>
          <w:p w14:paraId="7C8BDDA0" w14:textId="77777777" w:rsidR="00236E29" w:rsidRDefault="00236E29" w:rsidP="004141F5">
            <w:pPr>
              <w:jc w:val="left"/>
              <w:rPr>
                <w:bCs w:val="0"/>
                <w:color w:val="000000"/>
                <w:sz w:val="20"/>
              </w:rPr>
            </w:pPr>
            <w:r>
              <w:rPr>
                <w:bCs w:val="0"/>
                <w:color w:val="000000"/>
                <w:sz w:val="20"/>
              </w:rPr>
              <w:t>Assets</w:t>
            </w:r>
            <w:r w:rsidR="001D0C49">
              <w:rPr>
                <w:bCs w:val="0"/>
                <w:color w:val="000000"/>
                <w:sz w:val="20"/>
              </w:rPr>
              <w:t>Attribute</w:t>
            </w:r>
          </w:p>
        </w:tc>
        <w:tc>
          <w:tcPr>
            <w:tcW w:w="965" w:type="pct"/>
          </w:tcPr>
          <w:p w14:paraId="1CC24115" w14:textId="77777777" w:rsidR="00236E29" w:rsidRDefault="00236E29" w:rsidP="004141F5">
            <w:pPr>
              <w:jc w:val="left"/>
              <w:rPr>
                <w:bCs w:val="0"/>
                <w:color w:val="000000"/>
                <w:sz w:val="20"/>
              </w:rPr>
            </w:pPr>
            <w:r>
              <w:rPr>
                <w:bCs w:val="0"/>
                <w:color w:val="000000"/>
                <w:sz w:val="20"/>
              </w:rPr>
              <w:t>Master</w:t>
            </w:r>
          </w:p>
        </w:tc>
        <w:tc>
          <w:tcPr>
            <w:tcW w:w="2653" w:type="pct"/>
            <w:shd w:val="clear" w:color="auto" w:fill="auto"/>
            <w:noWrap/>
            <w:vAlign w:val="bottom"/>
          </w:tcPr>
          <w:p w14:paraId="63478324" w14:textId="77777777" w:rsidR="00236E29" w:rsidRDefault="00236E29" w:rsidP="004141F5">
            <w:pPr>
              <w:jc w:val="left"/>
              <w:rPr>
                <w:bCs w:val="0"/>
                <w:color w:val="000000"/>
                <w:sz w:val="20"/>
              </w:rPr>
            </w:pPr>
            <w:r>
              <w:rPr>
                <w:bCs w:val="0"/>
                <w:color w:val="000000"/>
                <w:sz w:val="20"/>
              </w:rPr>
              <w:t>This entity stores the party assets details from source system</w:t>
            </w:r>
          </w:p>
        </w:tc>
      </w:tr>
      <w:tr w:rsidR="00FB43AB" w:rsidRPr="002367DF" w14:paraId="181B99CD" w14:textId="77777777" w:rsidTr="00A872AB">
        <w:trPr>
          <w:trHeight w:val="413"/>
          <w:jc w:val="center"/>
        </w:trPr>
        <w:tc>
          <w:tcPr>
            <w:tcW w:w="1382" w:type="pct"/>
            <w:shd w:val="clear" w:color="auto" w:fill="auto"/>
            <w:noWrap/>
            <w:vAlign w:val="bottom"/>
          </w:tcPr>
          <w:p w14:paraId="2423300D" w14:textId="77777777" w:rsidR="00FB43AB" w:rsidRDefault="00FB43AB" w:rsidP="004141F5">
            <w:pPr>
              <w:jc w:val="left"/>
              <w:rPr>
                <w:bCs w:val="0"/>
                <w:color w:val="000000"/>
                <w:sz w:val="20"/>
              </w:rPr>
            </w:pPr>
            <w:r>
              <w:rPr>
                <w:bCs w:val="0"/>
                <w:color w:val="000000"/>
                <w:sz w:val="20"/>
              </w:rPr>
              <w:t>ProductMapping</w:t>
            </w:r>
          </w:p>
        </w:tc>
        <w:tc>
          <w:tcPr>
            <w:tcW w:w="965" w:type="pct"/>
          </w:tcPr>
          <w:p w14:paraId="74F72568" w14:textId="77777777" w:rsidR="00FB43AB" w:rsidRDefault="00FB43AB" w:rsidP="004141F5">
            <w:pPr>
              <w:jc w:val="left"/>
              <w:rPr>
                <w:bCs w:val="0"/>
                <w:color w:val="000000"/>
                <w:sz w:val="20"/>
              </w:rPr>
            </w:pPr>
            <w:r>
              <w:rPr>
                <w:bCs w:val="0"/>
                <w:color w:val="000000"/>
                <w:sz w:val="20"/>
              </w:rPr>
              <w:t>Reference</w:t>
            </w:r>
          </w:p>
        </w:tc>
        <w:tc>
          <w:tcPr>
            <w:tcW w:w="2653" w:type="pct"/>
            <w:shd w:val="clear" w:color="auto" w:fill="auto"/>
            <w:noWrap/>
            <w:vAlign w:val="bottom"/>
          </w:tcPr>
          <w:p w14:paraId="4862F9F2" w14:textId="77777777" w:rsidR="00FB43AB" w:rsidRDefault="00FB43AB" w:rsidP="00FB43AB">
            <w:pPr>
              <w:jc w:val="left"/>
              <w:rPr>
                <w:bCs w:val="0"/>
                <w:color w:val="000000"/>
                <w:sz w:val="20"/>
              </w:rPr>
            </w:pPr>
            <w:r>
              <w:rPr>
                <w:bCs w:val="0"/>
                <w:color w:val="000000"/>
                <w:sz w:val="20"/>
              </w:rPr>
              <w:t>This entity stores the party offer details from source system</w:t>
            </w:r>
          </w:p>
        </w:tc>
      </w:tr>
      <w:tr w:rsidR="00552C0F" w:rsidRPr="002367DF" w14:paraId="2694B9D3" w14:textId="77777777" w:rsidTr="00A872AB">
        <w:trPr>
          <w:trHeight w:val="413"/>
          <w:jc w:val="center"/>
        </w:trPr>
        <w:tc>
          <w:tcPr>
            <w:tcW w:w="1382" w:type="pct"/>
            <w:shd w:val="clear" w:color="auto" w:fill="auto"/>
            <w:noWrap/>
            <w:vAlign w:val="bottom"/>
          </w:tcPr>
          <w:p w14:paraId="75E7FBA0" w14:textId="77777777" w:rsidR="00552C0F" w:rsidRDefault="00552C0F" w:rsidP="004141F5">
            <w:pPr>
              <w:jc w:val="left"/>
              <w:rPr>
                <w:bCs w:val="0"/>
                <w:color w:val="000000"/>
                <w:sz w:val="20"/>
              </w:rPr>
            </w:pPr>
            <w:r>
              <w:rPr>
                <w:bCs w:val="0"/>
                <w:color w:val="000000"/>
                <w:sz w:val="20"/>
              </w:rPr>
              <w:t>Document</w:t>
            </w:r>
          </w:p>
        </w:tc>
        <w:tc>
          <w:tcPr>
            <w:tcW w:w="965" w:type="pct"/>
          </w:tcPr>
          <w:p w14:paraId="5FAD2521" w14:textId="77777777" w:rsidR="00552C0F" w:rsidRDefault="00AB2F43" w:rsidP="004141F5">
            <w:pPr>
              <w:jc w:val="left"/>
              <w:rPr>
                <w:bCs w:val="0"/>
                <w:color w:val="000000"/>
                <w:sz w:val="20"/>
              </w:rPr>
            </w:pPr>
            <w:r>
              <w:rPr>
                <w:bCs w:val="0"/>
                <w:color w:val="000000"/>
                <w:sz w:val="20"/>
              </w:rPr>
              <w:t>Relational</w:t>
            </w:r>
          </w:p>
        </w:tc>
        <w:tc>
          <w:tcPr>
            <w:tcW w:w="2653" w:type="pct"/>
            <w:shd w:val="clear" w:color="auto" w:fill="auto"/>
            <w:noWrap/>
            <w:vAlign w:val="bottom"/>
          </w:tcPr>
          <w:p w14:paraId="10765482" w14:textId="77777777" w:rsidR="00552C0F" w:rsidRDefault="00552C0F" w:rsidP="00FB43AB">
            <w:pPr>
              <w:jc w:val="left"/>
              <w:rPr>
                <w:bCs w:val="0"/>
                <w:color w:val="000000"/>
                <w:sz w:val="20"/>
              </w:rPr>
            </w:pPr>
            <w:r>
              <w:rPr>
                <w:bCs w:val="0"/>
                <w:color w:val="000000"/>
                <w:sz w:val="20"/>
              </w:rPr>
              <w:t>This entity stores the document details of customers</w:t>
            </w:r>
          </w:p>
        </w:tc>
      </w:tr>
      <w:tr w:rsidR="003536C1" w:rsidRPr="002367DF" w14:paraId="79D08BB4" w14:textId="77777777" w:rsidTr="00A872AB">
        <w:trPr>
          <w:trHeight w:val="413"/>
          <w:jc w:val="center"/>
        </w:trPr>
        <w:tc>
          <w:tcPr>
            <w:tcW w:w="1382" w:type="pct"/>
            <w:shd w:val="clear" w:color="auto" w:fill="auto"/>
            <w:noWrap/>
            <w:vAlign w:val="bottom"/>
          </w:tcPr>
          <w:p w14:paraId="32A988C7" w14:textId="77777777" w:rsidR="003536C1" w:rsidRPr="00DC10A0" w:rsidRDefault="003536C1" w:rsidP="004141F5">
            <w:pPr>
              <w:jc w:val="left"/>
              <w:rPr>
                <w:bCs w:val="0"/>
                <w:color w:val="000000"/>
                <w:sz w:val="20"/>
              </w:rPr>
            </w:pPr>
            <w:r w:rsidRPr="00DC10A0">
              <w:rPr>
                <w:bCs w:val="0"/>
                <w:color w:val="000000"/>
                <w:sz w:val="20"/>
              </w:rPr>
              <w:t>PartyCustomerAccount</w:t>
            </w:r>
          </w:p>
        </w:tc>
        <w:tc>
          <w:tcPr>
            <w:tcW w:w="965" w:type="pct"/>
          </w:tcPr>
          <w:p w14:paraId="2CF10BD1" w14:textId="77777777" w:rsidR="003536C1" w:rsidRPr="00DC10A0" w:rsidRDefault="003536C1" w:rsidP="004141F5">
            <w:pPr>
              <w:jc w:val="left"/>
              <w:rPr>
                <w:bCs w:val="0"/>
                <w:color w:val="000000"/>
                <w:sz w:val="20"/>
              </w:rPr>
            </w:pPr>
            <w:r w:rsidRPr="00DC10A0">
              <w:rPr>
                <w:bCs w:val="0"/>
                <w:color w:val="000000"/>
                <w:sz w:val="20"/>
              </w:rPr>
              <w:t>Master</w:t>
            </w:r>
          </w:p>
        </w:tc>
        <w:tc>
          <w:tcPr>
            <w:tcW w:w="2653" w:type="pct"/>
            <w:shd w:val="clear" w:color="auto" w:fill="auto"/>
            <w:noWrap/>
            <w:vAlign w:val="bottom"/>
          </w:tcPr>
          <w:p w14:paraId="365F1C61" w14:textId="77777777" w:rsidR="003536C1" w:rsidRPr="00DC10A0" w:rsidRDefault="003536C1" w:rsidP="00FB43AB">
            <w:pPr>
              <w:jc w:val="left"/>
              <w:rPr>
                <w:bCs w:val="0"/>
                <w:color w:val="000000"/>
                <w:sz w:val="20"/>
              </w:rPr>
            </w:pPr>
            <w:r w:rsidRPr="00DC10A0">
              <w:rPr>
                <w:bCs w:val="0"/>
                <w:color w:val="000000"/>
                <w:sz w:val="20"/>
              </w:rPr>
              <w:t>This entity stores the JAH details of a customer</w:t>
            </w:r>
          </w:p>
        </w:tc>
      </w:tr>
      <w:tr w:rsidR="00AB2F43" w:rsidRPr="002367DF" w14:paraId="0DAAB851" w14:textId="77777777" w:rsidTr="00A872AB">
        <w:trPr>
          <w:trHeight w:val="413"/>
          <w:jc w:val="center"/>
        </w:trPr>
        <w:tc>
          <w:tcPr>
            <w:tcW w:w="1382" w:type="pct"/>
            <w:shd w:val="clear" w:color="auto" w:fill="auto"/>
            <w:noWrap/>
            <w:vAlign w:val="bottom"/>
          </w:tcPr>
          <w:p w14:paraId="508C69C2" w14:textId="77777777" w:rsidR="00AB2F43" w:rsidRPr="00DC10A0" w:rsidRDefault="00AB2F43" w:rsidP="004141F5">
            <w:pPr>
              <w:jc w:val="left"/>
              <w:rPr>
                <w:bCs w:val="0"/>
                <w:color w:val="000000"/>
                <w:sz w:val="20"/>
              </w:rPr>
            </w:pPr>
            <w:r w:rsidRPr="00DC10A0">
              <w:rPr>
                <w:bCs w:val="0"/>
                <w:color w:val="000000"/>
                <w:sz w:val="20"/>
              </w:rPr>
              <w:t>DocPartyAccountContract</w:t>
            </w:r>
          </w:p>
        </w:tc>
        <w:tc>
          <w:tcPr>
            <w:tcW w:w="965" w:type="pct"/>
          </w:tcPr>
          <w:p w14:paraId="35C20A93" w14:textId="77777777" w:rsidR="00AB2F43" w:rsidRPr="00DC10A0" w:rsidRDefault="00AB2F43" w:rsidP="004141F5">
            <w:pPr>
              <w:jc w:val="left"/>
              <w:rPr>
                <w:bCs w:val="0"/>
                <w:color w:val="000000"/>
                <w:sz w:val="20"/>
              </w:rPr>
            </w:pPr>
            <w:r w:rsidRPr="00DC10A0">
              <w:rPr>
                <w:bCs w:val="0"/>
                <w:color w:val="000000"/>
                <w:sz w:val="20"/>
              </w:rPr>
              <w:t>Relational</w:t>
            </w:r>
          </w:p>
        </w:tc>
        <w:tc>
          <w:tcPr>
            <w:tcW w:w="2653" w:type="pct"/>
            <w:shd w:val="clear" w:color="auto" w:fill="auto"/>
            <w:noWrap/>
            <w:vAlign w:val="bottom"/>
          </w:tcPr>
          <w:p w14:paraId="701C6DBC" w14:textId="77777777" w:rsidR="00AB2F43" w:rsidRPr="00DC10A0" w:rsidRDefault="00AB2F43" w:rsidP="00FB43AB">
            <w:pPr>
              <w:jc w:val="left"/>
              <w:rPr>
                <w:bCs w:val="0"/>
                <w:color w:val="000000"/>
                <w:sz w:val="20"/>
              </w:rPr>
            </w:pPr>
            <w:r w:rsidRPr="00DC10A0">
              <w:rPr>
                <w:bCs w:val="0"/>
                <w:color w:val="000000"/>
                <w:sz w:val="20"/>
              </w:rPr>
              <w:t>This entity stores the relation of the document details of customers</w:t>
            </w:r>
          </w:p>
        </w:tc>
      </w:tr>
      <w:tr w:rsidR="00237215" w:rsidRPr="00430374" w14:paraId="2244B394" w14:textId="77777777" w:rsidTr="00A872AB">
        <w:trPr>
          <w:trHeight w:val="413"/>
          <w:jc w:val="center"/>
        </w:trPr>
        <w:tc>
          <w:tcPr>
            <w:tcW w:w="1382" w:type="pct"/>
            <w:shd w:val="clear" w:color="auto" w:fill="auto"/>
            <w:noWrap/>
            <w:vAlign w:val="bottom"/>
          </w:tcPr>
          <w:p w14:paraId="60D58623" w14:textId="1AF88433" w:rsidR="00237215" w:rsidRPr="00D943A8" w:rsidRDefault="00237215" w:rsidP="004141F5">
            <w:pPr>
              <w:jc w:val="left"/>
              <w:rPr>
                <w:bCs w:val="0"/>
                <w:color w:val="000000"/>
                <w:sz w:val="20"/>
                <w:highlight w:val="yellow"/>
              </w:rPr>
            </w:pPr>
            <w:r w:rsidRPr="00D943A8">
              <w:rPr>
                <w:bCs w:val="0"/>
                <w:color w:val="000000"/>
                <w:sz w:val="20"/>
                <w:highlight w:val="yellow"/>
              </w:rPr>
              <w:t>Campaign</w:t>
            </w:r>
          </w:p>
        </w:tc>
        <w:tc>
          <w:tcPr>
            <w:tcW w:w="965" w:type="pct"/>
          </w:tcPr>
          <w:p w14:paraId="7A87C474" w14:textId="55C5D013" w:rsidR="00237215" w:rsidRPr="00D943A8" w:rsidRDefault="00237215" w:rsidP="004141F5">
            <w:pPr>
              <w:jc w:val="left"/>
              <w:rPr>
                <w:bCs w:val="0"/>
                <w:color w:val="000000"/>
                <w:sz w:val="20"/>
                <w:highlight w:val="yellow"/>
              </w:rPr>
            </w:pPr>
            <w:r w:rsidRPr="00D943A8">
              <w:rPr>
                <w:bCs w:val="0"/>
                <w:color w:val="000000"/>
                <w:sz w:val="20"/>
                <w:highlight w:val="yellow"/>
              </w:rPr>
              <w:t>Relational</w:t>
            </w:r>
          </w:p>
        </w:tc>
        <w:tc>
          <w:tcPr>
            <w:tcW w:w="2653" w:type="pct"/>
            <w:shd w:val="clear" w:color="auto" w:fill="auto"/>
            <w:noWrap/>
            <w:vAlign w:val="bottom"/>
          </w:tcPr>
          <w:p w14:paraId="45888AE1" w14:textId="3FC61D65" w:rsidR="00237215" w:rsidRPr="00D943A8" w:rsidRDefault="00237215">
            <w:pPr>
              <w:jc w:val="left"/>
              <w:rPr>
                <w:bCs w:val="0"/>
                <w:color w:val="000000"/>
                <w:sz w:val="20"/>
                <w:highlight w:val="yellow"/>
              </w:rPr>
            </w:pPr>
            <w:r w:rsidRPr="00D943A8">
              <w:rPr>
                <w:bCs w:val="0"/>
                <w:color w:val="000000"/>
                <w:sz w:val="20"/>
                <w:highlight w:val="yellow"/>
              </w:rPr>
              <w:t>This entity stores unique list of campaigns details.</w:t>
            </w:r>
          </w:p>
        </w:tc>
      </w:tr>
      <w:tr w:rsidR="00237215" w:rsidRPr="00430374" w14:paraId="3B44B445" w14:textId="77777777" w:rsidTr="00A872AB">
        <w:trPr>
          <w:trHeight w:val="413"/>
          <w:jc w:val="center"/>
        </w:trPr>
        <w:tc>
          <w:tcPr>
            <w:tcW w:w="1382" w:type="pct"/>
            <w:shd w:val="clear" w:color="auto" w:fill="auto"/>
            <w:noWrap/>
            <w:vAlign w:val="bottom"/>
          </w:tcPr>
          <w:p w14:paraId="00713475" w14:textId="4AF4670D" w:rsidR="00237215" w:rsidRPr="00D943A8" w:rsidRDefault="00237215" w:rsidP="004141F5">
            <w:pPr>
              <w:jc w:val="left"/>
              <w:rPr>
                <w:bCs w:val="0"/>
                <w:color w:val="000000"/>
                <w:sz w:val="20"/>
                <w:highlight w:val="yellow"/>
              </w:rPr>
            </w:pPr>
            <w:r w:rsidRPr="00D943A8">
              <w:rPr>
                <w:bCs w:val="0"/>
                <w:color w:val="000000"/>
                <w:sz w:val="20"/>
                <w:highlight w:val="yellow"/>
              </w:rPr>
              <w:t>Party</w:t>
            </w:r>
            <w:r w:rsidR="00BB1D49">
              <w:rPr>
                <w:bCs w:val="0"/>
                <w:color w:val="000000"/>
                <w:sz w:val="20"/>
                <w:highlight w:val="yellow"/>
              </w:rPr>
              <w:t xml:space="preserve"> </w:t>
            </w:r>
            <w:r w:rsidRPr="00D943A8">
              <w:rPr>
                <w:bCs w:val="0"/>
                <w:color w:val="000000"/>
                <w:sz w:val="20"/>
                <w:highlight w:val="yellow"/>
              </w:rPr>
              <w:t>Campaign</w:t>
            </w:r>
          </w:p>
        </w:tc>
        <w:tc>
          <w:tcPr>
            <w:tcW w:w="965" w:type="pct"/>
          </w:tcPr>
          <w:p w14:paraId="11F62FDE" w14:textId="726D4005" w:rsidR="00237215" w:rsidRPr="00D943A8" w:rsidRDefault="00237215" w:rsidP="004141F5">
            <w:pPr>
              <w:jc w:val="left"/>
              <w:rPr>
                <w:bCs w:val="0"/>
                <w:color w:val="000000"/>
                <w:sz w:val="20"/>
                <w:highlight w:val="yellow"/>
              </w:rPr>
            </w:pPr>
            <w:r w:rsidRPr="00D943A8">
              <w:rPr>
                <w:bCs w:val="0"/>
                <w:color w:val="000000"/>
                <w:sz w:val="20"/>
                <w:highlight w:val="yellow"/>
              </w:rPr>
              <w:t>Relational</w:t>
            </w:r>
          </w:p>
        </w:tc>
        <w:tc>
          <w:tcPr>
            <w:tcW w:w="2653" w:type="pct"/>
            <w:shd w:val="clear" w:color="auto" w:fill="auto"/>
            <w:noWrap/>
            <w:vAlign w:val="bottom"/>
          </w:tcPr>
          <w:p w14:paraId="2C971671" w14:textId="643DF3BB" w:rsidR="00237215" w:rsidRPr="00D943A8" w:rsidRDefault="00237215" w:rsidP="00237215">
            <w:pPr>
              <w:jc w:val="left"/>
              <w:rPr>
                <w:bCs w:val="0"/>
                <w:color w:val="000000"/>
                <w:sz w:val="20"/>
                <w:highlight w:val="yellow"/>
              </w:rPr>
            </w:pPr>
            <w:r w:rsidRPr="00D943A8">
              <w:rPr>
                <w:bCs w:val="0"/>
                <w:color w:val="000000"/>
                <w:sz w:val="20"/>
                <w:highlight w:val="yellow"/>
              </w:rPr>
              <w:t>This entity stores the relation of party and campaigns.</w:t>
            </w:r>
          </w:p>
        </w:tc>
      </w:tr>
    </w:tbl>
    <w:p w14:paraId="696DA802" w14:textId="77777777" w:rsidR="00CD664D" w:rsidRPr="00421906" w:rsidRDefault="00CD664D" w:rsidP="00CD664D">
      <w:pPr>
        <w:pStyle w:val="Heading2"/>
        <w:numPr>
          <w:ilvl w:val="2"/>
          <w:numId w:val="3"/>
        </w:numPr>
      </w:pPr>
      <w:bookmarkStart w:id="104" w:name="_Toc476148032"/>
      <w:r w:rsidRPr="00421906">
        <w:t>Reference Dataset</w:t>
      </w:r>
      <w:bookmarkEnd w:id="104"/>
    </w:p>
    <w:p w14:paraId="2ED3317D" w14:textId="77777777" w:rsidR="00F2304C" w:rsidRPr="00947518" w:rsidRDefault="00947518" w:rsidP="00F2304C">
      <w:pPr>
        <w:rPr>
          <w:sz w:val="20"/>
        </w:rPr>
      </w:pPr>
      <w:r w:rsidRPr="00947518">
        <w:rPr>
          <w:sz w:val="20"/>
        </w:rPr>
        <w:t>The following referen</w:t>
      </w:r>
      <w:r>
        <w:rPr>
          <w:sz w:val="20"/>
        </w:rPr>
        <w:t>ce datasets will be used in MDM. Refer Appendix Section 4.1.</w:t>
      </w:r>
      <w:r w:rsidR="00203D8C">
        <w:rPr>
          <w:sz w:val="20"/>
        </w:rPr>
        <w:t>4</w:t>
      </w:r>
      <w:r>
        <w:rPr>
          <w:sz w:val="20"/>
        </w:rPr>
        <w:t xml:space="preserve"> for the details of </w:t>
      </w:r>
      <w:r w:rsidR="00EA20C4">
        <w:rPr>
          <w:sz w:val="20"/>
        </w:rPr>
        <w:t>below</w:t>
      </w:r>
      <w:r>
        <w:rPr>
          <w:sz w:val="20"/>
        </w:rPr>
        <w:t xml:space="preserve"> reference data elements.</w:t>
      </w:r>
    </w:p>
    <w:p w14:paraId="771E5D4D" w14:textId="77777777" w:rsidR="00947518" w:rsidRDefault="00947518" w:rsidP="00F2304C"/>
    <w:p w14:paraId="62EE4B75" w14:textId="77777777" w:rsidR="00836C0C" w:rsidRPr="002367DF" w:rsidRDefault="00836C0C" w:rsidP="008C6CCE">
      <w:pPr>
        <w:pStyle w:val="ListParagraph"/>
        <w:numPr>
          <w:ilvl w:val="0"/>
          <w:numId w:val="7"/>
        </w:numPr>
        <w:rPr>
          <w:sz w:val="20"/>
        </w:rPr>
      </w:pPr>
      <w:r w:rsidRPr="002367DF">
        <w:rPr>
          <w:sz w:val="20"/>
        </w:rPr>
        <w:t>Source sy</w:t>
      </w:r>
      <w:r w:rsidR="00B2162A">
        <w:rPr>
          <w:sz w:val="20"/>
        </w:rPr>
        <w:t xml:space="preserve">stem – Source identifier, name </w:t>
      </w:r>
      <w:r w:rsidRPr="002367DF">
        <w:rPr>
          <w:sz w:val="20"/>
        </w:rPr>
        <w:t>etc.</w:t>
      </w:r>
    </w:p>
    <w:p w14:paraId="6AD1A456" w14:textId="77777777" w:rsidR="00836C0C" w:rsidRDefault="00B2162A" w:rsidP="008C6CCE">
      <w:pPr>
        <w:pStyle w:val="ListParagraph"/>
        <w:numPr>
          <w:ilvl w:val="0"/>
          <w:numId w:val="7"/>
        </w:numPr>
        <w:autoSpaceDE w:val="0"/>
        <w:autoSpaceDN w:val="0"/>
        <w:rPr>
          <w:sz w:val="20"/>
        </w:rPr>
      </w:pPr>
      <w:r>
        <w:rPr>
          <w:sz w:val="20"/>
        </w:rPr>
        <w:t>Error catalogue</w:t>
      </w:r>
    </w:p>
    <w:p w14:paraId="079A7979" w14:textId="77777777" w:rsidR="006F73E7" w:rsidRDefault="006F73E7" w:rsidP="008C6CCE">
      <w:pPr>
        <w:pStyle w:val="ListParagraph"/>
        <w:numPr>
          <w:ilvl w:val="0"/>
          <w:numId w:val="7"/>
        </w:numPr>
        <w:autoSpaceDE w:val="0"/>
        <w:autoSpaceDN w:val="0"/>
        <w:rPr>
          <w:sz w:val="20"/>
        </w:rPr>
      </w:pPr>
      <w:r>
        <w:rPr>
          <w:sz w:val="20"/>
        </w:rPr>
        <w:t>Product Mapping – PEGA product Spine and Ensura Product information</w:t>
      </w:r>
    </w:p>
    <w:p w14:paraId="4C32BEBE" w14:textId="77777777" w:rsidR="00DB3273" w:rsidRDefault="00DB3273" w:rsidP="00DB3273">
      <w:pPr>
        <w:autoSpaceDE w:val="0"/>
        <w:autoSpaceDN w:val="0"/>
        <w:rPr>
          <w:sz w:val="20"/>
        </w:rPr>
      </w:pPr>
    </w:p>
    <w:p w14:paraId="51CC6A2C" w14:textId="77777777" w:rsidR="00127E37" w:rsidRDefault="00127E37" w:rsidP="00DB3273">
      <w:pPr>
        <w:autoSpaceDE w:val="0"/>
        <w:autoSpaceDN w:val="0"/>
        <w:rPr>
          <w:sz w:val="20"/>
        </w:rPr>
      </w:pPr>
    </w:p>
    <w:p w14:paraId="2A11EA16" w14:textId="77777777" w:rsidR="00127E37" w:rsidRDefault="00127E37" w:rsidP="00DB3273">
      <w:pPr>
        <w:autoSpaceDE w:val="0"/>
        <w:autoSpaceDN w:val="0"/>
        <w:rPr>
          <w:sz w:val="20"/>
        </w:rPr>
      </w:pPr>
    </w:p>
    <w:p w14:paraId="0C4E0824" w14:textId="77777777" w:rsidR="00127E37" w:rsidRDefault="00127E37" w:rsidP="00DB3273">
      <w:pPr>
        <w:autoSpaceDE w:val="0"/>
        <w:autoSpaceDN w:val="0"/>
        <w:rPr>
          <w:sz w:val="20"/>
        </w:rPr>
      </w:pPr>
    </w:p>
    <w:p w14:paraId="6E318916" w14:textId="77777777" w:rsidR="00FC6FF3" w:rsidRDefault="00FC6FF3" w:rsidP="00FC6FF3">
      <w:pPr>
        <w:pStyle w:val="Heading2"/>
        <w:numPr>
          <w:ilvl w:val="1"/>
          <w:numId w:val="3"/>
        </w:numPr>
      </w:pPr>
      <w:bookmarkStart w:id="105" w:name="_Toc476148033"/>
      <w:r>
        <w:t>Mapping and Transformation Rules</w:t>
      </w:r>
      <w:bookmarkEnd w:id="105"/>
    </w:p>
    <w:p w14:paraId="7D64FD99" w14:textId="77777777" w:rsidR="00973BCC" w:rsidRPr="009B38EC" w:rsidRDefault="00973BCC" w:rsidP="00973BCC">
      <w:pPr>
        <w:rPr>
          <w:sz w:val="18"/>
        </w:rPr>
      </w:pPr>
      <w:r>
        <w:rPr>
          <w:sz w:val="20"/>
        </w:rPr>
        <w:t xml:space="preserve">The following mapping rules will be used to map the customer/prospect details coming from </w:t>
      </w:r>
      <w:r w:rsidR="0069348D">
        <w:rPr>
          <w:sz w:val="20"/>
        </w:rPr>
        <w:t xml:space="preserve">Source Systems </w:t>
      </w:r>
      <w:r>
        <w:rPr>
          <w:sz w:val="20"/>
        </w:rPr>
        <w:t>to MD</w:t>
      </w:r>
      <w:r w:rsidR="009B38EC">
        <w:rPr>
          <w:sz w:val="20"/>
        </w:rPr>
        <w:t>M along with b</w:t>
      </w:r>
      <w:r w:rsidR="009B38EC">
        <w:rPr>
          <w:sz w:val="18"/>
        </w:rPr>
        <w:t>usiness rules.</w:t>
      </w:r>
    </w:p>
    <w:p w14:paraId="2661CEB2" w14:textId="77777777" w:rsidR="005D6A81" w:rsidRDefault="005D6A81" w:rsidP="005D6A81"/>
    <w:tbl>
      <w:tblPr>
        <w:tblW w:w="4659" w:type="pct"/>
        <w:tblBorders>
          <w:insideH w:val="single" w:sz="18" w:space="0" w:color="FFFFFF"/>
          <w:insideV w:val="single" w:sz="18" w:space="0" w:color="FFFFFF"/>
        </w:tblBorders>
        <w:tblLook w:val="0000" w:firstRow="0" w:lastRow="0" w:firstColumn="0" w:lastColumn="0" w:noHBand="0" w:noVBand="0"/>
      </w:tblPr>
      <w:tblGrid>
        <w:gridCol w:w="428"/>
        <w:gridCol w:w="3573"/>
        <w:gridCol w:w="2331"/>
        <w:gridCol w:w="2427"/>
      </w:tblGrid>
      <w:tr w:rsidR="0069348D" w:rsidRPr="00731E04" w14:paraId="40C6068F" w14:textId="77777777" w:rsidTr="00FB2895">
        <w:trPr>
          <w:trHeight w:val="50"/>
        </w:trPr>
        <w:tc>
          <w:tcPr>
            <w:tcW w:w="259" w:type="pct"/>
            <w:tcBorders>
              <w:top w:val="single" w:sz="8" w:space="0" w:color="auto"/>
              <w:left w:val="single" w:sz="8" w:space="0" w:color="auto"/>
              <w:bottom w:val="single" w:sz="8" w:space="0" w:color="auto"/>
              <w:right w:val="single" w:sz="6" w:space="0" w:color="auto"/>
            </w:tcBorders>
            <w:shd w:val="clear" w:color="auto" w:fill="C0C0C0"/>
          </w:tcPr>
          <w:p w14:paraId="11433CBD" w14:textId="77777777" w:rsidR="0069348D" w:rsidRPr="00395686" w:rsidRDefault="0069348D" w:rsidP="00843472">
            <w:pPr>
              <w:pStyle w:val="PMFTableHeading"/>
              <w:rPr>
                <w:rFonts w:ascii="Arial" w:hAnsi="Arial" w:cs="Arial"/>
                <w:sz w:val="20"/>
                <w:szCs w:val="20"/>
              </w:rPr>
            </w:pPr>
            <w:r>
              <w:rPr>
                <w:rFonts w:ascii="Arial" w:hAnsi="Arial" w:cs="Arial"/>
                <w:sz w:val="20"/>
                <w:szCs w:val="20"/>
              </w:rPr>
              <w:t>ID</w:t>
            </w:r>
          </w:p>
        </w:tc>
        <w:tc>
          <w:tcPr>
            <w:tcW w:w="1989" w:type="pct"/>
            <w:tcBorders>
              <w:top w:val="single" w:sz="8" w:space="0" w:color="auto"/>
              <w:left w:val="single" w:sz="6" w:space="0" w:color="auto"/>
              <w:bottom w:val="single" w:sz="8" w:space="0" w:color="auto"/>
              <w:right w:val="single" w:sz="6" w:space="0" w:color="auto"/>
            </w:tcBorders>
            <w:shd w:val="clear" w:color="auto" w:fill="C0C0C0"/>
          </w:tcPr>
          <w:p w14:paraId="5B7DC95E" w14:textId="77777777" w:rsidR="0069348D" w:rsidRPr="00395686" w:rsidRDefault="0069348D" w:rsidP="00843472">
            <w:pPr>
              <w:pStyle w:val="PMFTableHeading"/>
              <w:rPr>
                <w:rFonts w:ascii="Arial" w:hAnsi="Arial" w:cs="Arial"/>
                <w:sz w:val="20"/>
                <w:szCs w:val="20"/>
              </w:rPr>
            </w:pPr>
            <w:r>
              <w:rPr>
                <w:rFonts w:ascii="Arial" w:hAnsi="Arial" w:cs="Arial"/>
                <w:sz w:val="20"/>
                <w:szCs w:val="20"/>
              </w:rPr>
              <w:t>Item</w:t>
            </w:r>
          </w:p>
        </w:tc>
        <w:tc>
          <w:tcPr>
            <w:tcW w:w="1413" w:type="pct"/>
            <w:tcBorders>
              <w:top w:val="single" w:sz="8" w:space="0" w:color="auto"/>
              <w:left w:val="single" w:sz="6" w:space="0" w:color="auto"/>
              <w:bottom w:val="single" w:sz="8" w:space="0" w:color="auto"/>
              <w:right w:val="single" w:sz="6" w:space="0" w:color="auto"/>
            </w:tcBorders>
            <w:shd w:val="clear" w:color="auto" w:fill="C0C0C0"/>
          </w:tcPr>
          <w:p w14:paraId="03A30986" w14:textId="77777777" w:rsidR="0069348D" w:rsidRPr="00395686" w:rsidRDefault="0069348D" w:rsidP="00843472">
            <w:pPr>
              <w:pStyle w:val="PMFTableHeading"/>
              <w:rPr>
                <w:rFonts w:ascii="Arial" w:hAnsi="Arial" w:cs="Arial"/>
                <w:sz w:val="20"/>
                <w:szCs w:val="20"/>
              </w:rPr>
            </w:pPr>
            <w:r>
              <w:rPr>
                <w:rFonts w:ascii="Arial" w:hAnsi="Arial" w:cs="Arial"/>
                <w:sz w:val="20"/>
                <w:szCs w:val="20"/>
              </w:rPr>
              <w:t>Mapping Document</w:t>
            </w:r>
          </w:p>
        </w:tc>
        <w:tc>
          <w:tcPr>
            <w:tcW w:w="1339" w:type="pct"/>
            <w:tcBorders>
              <w:top w:val="single" w:sz="8" w:space="0" w:color="auto"/>
              <w:left w:val="single" w:sz="6" w:space="0" w:color="auto"/>
              <w:bottom w:val="single" w:sz="8" w:space="0" w:color="auto"/>
              <w:right w:val="single" w:sz="6" w:space="0" w:color="auto"/>
            </w:tcBorders>
            <w:shd w:val="clear" w:color="auto" w:fill="C0C0C0"/>
          </w:tcPr>
          <w:p w14:paraId="20B0FC26" w14:textId="77777777" w:rsidR="0069348D" w:rsidRDefault="0069348D" w:rsidP="00843472">
            <w:pPr>
              <w:pStyle w:val="PMFTableHeading"/>
              <w:rPr>
                <w:rFonts w:ascii="Arial" w:hAnsi="Arial" w:cs="Arial"/>
                <w:sz w:val="20"/>
                <w:szCs w:val="20"/>
              </w:rPr>
            </w:pPr>
            <w:r>
              <w:rPr>
                <w:rFonts w:ascii="Arial" w:hAnsi="Arial" w:cs="Arial"/>
                <w:sz w:val="20"/>
                <w:szCs w:val="20"/>
              </w:rPr>
              <w:t>Source System</w:t>
            </w:r>
          </w:p>
        </w:tc>
      </w:tr>
      <w:tr w:rsidR="0069348D" w:rsidRPr="0093627D" w14:paraId="4A2F6E17"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07F6841A" w14:textId="77777777" w:rsidR="0069348D" w:rsidRPr="00003CEF" w:rsidRDefault="0069348D" w:rsidP="00843472">
            <w:pPr>
              <w:pStyle w:val="PMFTableHeading"/>
              <w:rPr>
                <w:rFonts w:ascii="Arial" w:hAnsi="Arial" w:cs="Arial"/>
                <w:b w:val="0"/>
                <w:sz w:val="20"/>
                <w:szCs w:val="20"/>
              </w:rPr>
            </w:pPr>
            <w:r w:rsidRPr="00003CEF">
              <w:rPr>
                <w:rFonts w:ascii="Arial" w:hAnsi="Arial" w:cs="Arial"/>
                <w:b w:val="0"/>
                <w:sz w:val="20"/>
                <w:szCs w:val="20"/>
              </w:rPr>
              <w:t>1</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17369F5B" w14:textId="77777777" w:rsidR="0069348D" w:rsidRPr="00003CEF" w:rsidRDefault="0069348D" w:rsidP="00843472">
            <w:pPr>
              <w:pStyle w:val="PMFTableHeading"/>
              <w:rPr>
                <w:rFonts w:ascii="Arial" w:hAnsi="Arial" w:cs="Arial"/>
                <w:b w:val="0"/>
                <w:sz w:val="20"/>
                <w:szCs w:val="20"/>
              </w:rPr>
            </w:pPr>
            <w:r w:rsidRPr="00003CEF">
              <w:rPr>
                <w:rFonts w:ascii="Arial" w:hAnsi="Arial" w:cs="Arial"/>
                <w:b w:val="0"/>
                <w:sz w:val="20"/>
                <w:szCs w:val="20"/>
              </w:rPr>
              <w:t>CreatePartyService</w:t>
            </w:r>
          </w:p>
        </w:tc>
        <w:bookmarkStart w:id="106" w:name="_MON_1515231715"/>
        <w:bookmarkEnd w:id="106"/>
        <w:tc>
          <w:tcPr>
            <w:tcW w:w="1413" w:type="pct"/>
            <w:tcBorders>
              <w:top w:val="single" w:sz="8" w:space="0" w:color="auto"/>
              <w:left w:val="single" w:sz="4" w:space="0" w:color="auto"/>
              <w:bottom w:val="single" w:sz="8" w:space="0" w:color="auto"/>
              <w:right w:val="single" w:sz="4" w:space="0" w:color="auto"/>
            </w:tcBorders>
            <w:shd w:val="clear" w:color="auto" w:fill="FFFFFF"/>
          </w:tcPr>
          <w:p w14:paraId="258C2B98" w14:textId="77777777" w:rsidR="0069348D" w:rsidRPr="00003CEF" w:rsidRDefault="004C2AA3" w:rsidP="00085DB8">
            <w:pPr>
              <w:pStyle w:val="PMFTableHeading"/>
              <w:jc w:val="center"/>
              <w:rPr>
                <w:rFonts w:ascii="Arial" w:hAnsi="Arial" w:cs="Arial"/>
                <w:b w:val="0"/>
                <w:sz w:val="20"/>
                <w:szCs w:val="20"/>
              </w:rPr>
            </w:pPr>
            <w:r w:rsidRPr="00CD39E1">
              <w:rPr>
                <w:rFonts w:ascii="Arial" w:hAnsi="Arial" w:cs="Arial"/>
                <w:b w:val="0"/>
                <w:sz w:val="20"/>
                <w:szCs w:val="20"/>
              </w:rPr>
              <w:object w:dxaOrig="1551" w:dyaOrig="1004" w14:anchorId="3F2D0BAA">
                <v:shape id="_x0000_i1033" type="#_x0000_t75" style="width:79.5pt;height:49.5pt" o:ole="">
                  <v:imagedata r:id="rId44" o:title=""/>
                </v:shape>
                <o:OLEObject Type="Embed" ProgID="Excel.Sheet.12" ShapeID="_x0000_i1033" DrawAspect="Icon" ObjectID="_1587996584" r:id="rId45"/>
              </w:object>
            </w:r>
            <w:r w:rsidR="0069348D" w:rsidRPr="00003CEF">
              <w:rPr>
                <w:rFonts w:ascii="Arial" w:hAnsi="Arial" w:cs="Arial"/>
                <w:b w:val="0"/>
                <w:sz w:val="20"/>
                <w:szCs w:val="20"/>
              </w:rPr>
              <w:t xml:space="preserve">                   </w: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0D712F47" w14:textId="77777777" w:rsidR="0069348D" w:rsidRPr="00003CEF" w:rsidRDefault="0069348D" w:rsidP="00843472">
            <w:pPr>
              <w:pStyle w:val="PMFTableHeading"/>
              <w:jc w:val="right"/>
              <w:rPr>
                <w:rFonts w:ascii="Arial" w:hAnsi="Arial" w:cs="Arial"/>
                <w:b w:val="0"/>
                <w:sz w:val="20"/>
                <w:szCs w:val="20"/>
              </w:rPr>
            </w:pPr>
            <w:r w:rsidRPr="00003CEF">
              <w:rPr>
                <w:rFonts w:ascii="Arial" w:hAnsi="Arial" w:cs="Arial"/>
                <w:b w:val="0"/>
                <w:sz w:val="20"/>
                <w:szCs w:val="20"/>
              </w:rPr>
              <w:t>Pega/Ensura</w:t>
            </w:r>
          </w:p>
        </w:tc>
      </w:tr>
      <w:tr w:rsidR="0069348D" w:rsidRPr="00513448" w14:paraId="0991571E"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189F4425" w14:textId="77777777" w:rsidR="0069348D" w:rsidRPr="00513448" w:rsidRDefault="0069348D" w:rsidP="00843472">
            <w:pPr>
              <w:pStyle w:val="PMFTableHeading"/>
              <w:rPr>
                <w:rFonts w:ascii="Arial" w:hAnsi="Arial" w:cs="Arial"/>
                <w:b w:val="0"/>
                <w:sz w:val="20"/>
                <w:szCs w:val="20"/>
              </w:rPr>
            </w:pPr>
            <w:r w:rsidRPr="00513448">
              <w:rPr>
                <w:rFonts w:ascii="Arial" w:hAnsi="Arial" w:cs="Arial"/>
                <w:b w:val="0"/>
                <w:sz w:val="20"/>
                <w:szCs w:val="20"/>
              </w:rPr>
              <w:t>2</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3106067A" w14:textId="77777777" w:rsidR="0069348D" w:rsidRPr="001910E7" w:rsidRDefault="0069348D" w:rsidP="00843472">
            <w:pPr>
              <w:pStyle w:val="PMFTableHeading"/>
              <w:rPr>
                <w:rFonts w:ascii="Arial" w:hAnsi="Arial" w:cs="Arial"/>
                <w:b w:val="0"/>
                <w:sz w:val="20"/>
                <w:szCs w:val="20"/>
              </w:rPr>
            </w:pPr>
            <w:r w:rsidRPr="005C5DDE">
              <w:rPr>
                <w:rFonts w:ascii="Arial" w:hAnsi="Arial" w:cs="Arial"/>
                <w:b w:val="0"/>
                <w:sz w:val="20"/>
                <w:szCs w:val="20"/>
              </w:rPr>
              <w:t>UpdatePartyService</w:t>
            </w:r>
          </w:p>
        </w:tc>
        <w:bookmarkStart w:id="107" w:name="_MON_1515231775"/>
        <w:bookmarkEnd w:id="107"/>
        <w:tc>
          <w:tcPr>
            <w:tcW w:w="1413" w:type="pct"/>
            <w:tcBorders>
              <w:top w:val="single" w:sz="8" w:space="0" w:color="auto"/>
              <w:left w:val="single" w:sz="4" w:space="0" w:color="auto"/>
              <w:bottom w:val="single" w:sz="8" w:space="0" w:color="auto"/>
              <w:right w:val="single" w:sz="4" w:space="0" w:color="auto"/>
            </w:tcBorders>
            <w:shd w:val="clear" w:color="auto" w:fill="FFFFFF"/>
          </w:tcPr>
          <w:p w14:paraId="4F33314A" w14:textId="1A5A8D26" w:rsidR="00E80CF7" w:rsidRPr="00D943A8" w:rsidRDefault="004C2AA3" w:rsidP="005C5DDE">
            <w:pPr>
              <w:pStyle w:val="PMFTableHeading"/>
              <w:jc w:val="center"/>
              <w:rPr>
                <w:rFonts w:ascii="Arial" w:hAnsi="Arial" w:cs="Arial"/>
                <w:b w:val="0"/>
                <w:sz w:val="20"/>
                <w:szCs w:val="20"/>
              </w:rPr>
            </w:pPr>
            <w:r w:rsidRPr="00D943A8">
              <w:rPr>
                <w:rFonts w:ascii="Arial" w:hAnsi="Arial" w:cs="Arial"/>
                <w:b w:val="0"/>
                <w:sz w:val="20"/>
                <w:szCs w:val="20"/>
              </w:rPr>
              <w:object w:dxaOrig="1551" w:dyaOrig="1004" w14:anchorId="3E255E70">
                <v:shape id="_x0000_i1034" type="#_x0000_t75" style="width:79.5pt;height:49.5pt" o:ole="">
                  <v:imagedata r:id="rId46" o:title=""/>
                </v:shape>
                <o:OLEObject Type="Embed" ProgID="Excel.Sheet.12" ShapeID="_x0000_i1034" DrawAspect="Icon" ObjectID="_1587996585" r:id="rId47"/>
              </w:objec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79F6BBD8" w14:textId="77777777" w:rsidR="0069348D" w:rsidRPr="00513448" w:rsidRDefault="0069348D" w:rsidP="00843472">
            <w:pPr>
              <w:pStyle w:val="PMFTableHeading"/>
              <w:tabs>
                <w:tab w:val="center" w:pos="1280"/>
              </w:tabs>
              <w:jc w:val="right"/>
              <w:rPr>
                <w:rFonts w:ascii="Arial" w:hAnsi="Arial" w:cs="Arial"/>
                <w:b w:val="0"/>
                <w:sz w:val="20"/>
                <w:szCs w:val="20"/>
                <w:highlight w:val="yellow"/>
              </w:rPr>
            </w:pPr>
            <w:r w:rsidRPr="00513448">
              <w:rPr>
                <w:rFonts w:ascii="Arial" w:hAnsi="Arial" w:cs="Arial"/>
                <w:b w:val="0"/>
                <w:sz w:val="20"/>
                <w:szCs w:val="20"/>
              </w:rPr>
              <w:t>Pega/Ensura</w:t>
            </w:r>
            <w:r w:rsidR="000026BF" w:rsidRPr="00513448">
              <w:rPr>
                <w:rFonts w:ascii="Arial" w:hAnsi="Arial" w:cs="Arial"/>
                <w:b w:val="0"/>
                <w:sz w:val="20"/>
                <w:szCs w:val="20"/>
              </w:rPr>
              <w:t>/Alfresco</w:t>
            </w:r>
          </w:p>
        </w:tc>
      </w:tr>
      <w:tr w:rsidR="0069348D" w:rsidRPr="00AC0906" w14:paraId="0DC8F2D3"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27C7C0F0" w14:textId="77777777" w:rsidR="0069348D" w:rsidRPr="000871D5" w:rsidRDefault="0069348D" w:rsidP="00843472">
            <w:pPr>
              <w:pStyle w:val="PMFTableHeading"/>
              <w:rPr>
                <w:rFonts w:ascii="Arial" w:hAnsi="Arial" w:cs="Arial"/>
                <w:b w:val="0"/>
                <w:sz w:val="20"/>
                <w:szCs w:val="20"/>
              </w:rPr>
            </w:pPr>
            <w:r w:rsidRPr="000871D5">
              <w:rPr>
                <w:rFonts w:ascii="Arial" w:hAnsi="Arial" w:cs="Arial"/>
                <w:b w:val="0"/>
                <w:sz w:val="20"/>
                <w:szCs w:val="20"/>
              </w:rPr>
              <w:t>3</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35418304" w14:textId="5423FCA2" w:rsidR="0069348D" w:rsidRPr="008A3BA0" w:rsidRDefault="00F41F35" w:rsidP="00F41F35">
            <w:pPr>
              <w:pStyle w:val="PMFTableHeading"/>
              <w:rPr>
                <w:rFonts w:ascii="Arial" w:hAnsi="Arial" w:cs="Arial"/>
                <w:b w:val="0"/>
                <w:sz w:val="20"/>
                <w:szCs w:val="20"/>
                <w:highlight w:val="yellow"/>
              </w:rPr>
            </w:pPr>
            <w:r w:rsidRPr="008A3BA0">
              <w:rPr>
                <w:rFonts w:ascii="Arial" w:hAnsi="Arial" w:cs="Arial"/>
                <w:b w:val="0"/>
                <w:sz w:val="20"/>
                <w:szCs w:val="20"/>
                <w:highlight w:val="yellow"/>
              </w:rPr>
              <w:t>GetPartyService</w:t>
            </w:r>
            <w:r>
              <w:rPr>
                <w:rFonts w:ascii="Arial" w:hAnsi="Arial" w:cs="Arial"/>
                <w:b w:val="0"/>
                <w:sz w:val="20"/>
                <w:szCs w:val="20"/>
                <w:highlight w:val="yellow"/>
              </w:rPr>
              <w:t>.GetParty</w:t>
            </w:r>
          </w:p>
        </w:tc>
        <w:bookmarkStart w:id="108" w:name="_MON_1547390438"/>
        <w:bookmarkEnd w:id="108"/>
        <w:tc>
          <w:tcPr>
            <w:tcW w:w="1413" w:type="pct"/>
            <w:tcBorders>
              <w:top w:val="single" w:sz="8" w:space="0" w:color="auto"/>
              <w:left w:val="single" w:sz="4" w:space="0" w:color="auto"/>
              <w:bottom w:val="single" w:sz="8" w:space="0" w:color="auto"/>
              <w:right w:val="single" w:sz="4" w:space="0" w:color="auto"/>
            </w:tcBorders>
            <w:shd w:val="clear" w:color="auto" w:fill="FFFFFF"/>
          </w:tcPr>
          <w:p w14:paraId="2D4C0366" w14:textId="0CDE8EF7" w:rsidR="001B6F7C" w:rsidRPr="008A3BA0" w:rsidRDefault="006C7849" w:rsidP="001B6F7C">
            <w:pPr>
              <w:pStyle w:val="PMFTableHeading"/>
              <w:jc w:val="center"/>
              <w:rPr>
                <w:rFonts w:ascii="Arial" w:hAnsi="Arial" w:cs="Arial"/>
                <w:b w:val="0"/>
                <w:sz w:val="20"/>
                <w:szCs w:val="20"/>
                <w:highlight w:val="yellow"/>
              </w:rPr>
            </w:pPr>
            <w:r w:rsidRPr="00D943A8">
              <w:rPr>
                <w:rFonts w:ascii="Arial" w:hAnsi="Arial" w:cs="Arial"/>
                <w:b w:val="0"/>
                <w:sz w:val="20"/>
                <w:szCs w:val="20"/>
                <w:highlight w:val="yellow"/>
              </w:rPr>
              <w:object w:dxaOrig="1551" w:dyaOrig="1004" w14:anchorId="1B0FA7DF">
                <v:shape id="_x0000_i1035" type="#_x0000_t75" style="width:77.25pt;height:51pt" o:ole="">
                  <v:imagedata r:id="rId48" o:title=""/>
                </v:shape>
                <o:OLEObject Type="Embed" ProgID="Excel.Sheet.12" ShapeID="_x0000_i1035" DrawAspect="Icon" ObjectID="_1587996586" r:id="rId49"/>
              </w:objec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582B3CD1" w14:textId="2F17713D" w:rsidR="0069348D" w:rsidRPr="008A3BA0" w:rsidRDefault="00E7593E" w:rsidP="00843472">
            <w:pPr>
              <w:pStyle w:val="PMFTableHeading"/>
              <w:tabs>
                <w:tab w:val="center" w:pos="1280"/>
              </w:tabs>
              <w:jc w:val="right"/>
              <w:rPr>
                <w:rFonts w:ascii="Arial" w:hAnsi="Arial" w:cs="Arial"/>
                <w:b w:val="0"/>
                <w:sz w:val="20"/>
                <w:szCs w:val="20"/>
                <w:highlight w:val="yellow"/>
              </w:rPr>
            </w:pPr>
            <w:r w:rsidRPr="008A3BA0">
              <w:rPr>
                <w:rFonts w:ascii="Arial" w:hAnsi="Arial" w:cs="Arial"/>
                <w:b w:val="0"/>
                <w:sz w:val="20"/>
                <w:szCs w:val="20"/>
                <w:highlight w:val="yellow"/>
              </w:rPr>
              <w:t>Pega/Ensura</w:t>
            </w:r>
            <w:r w:rsidR="00273501">
              <w:rPr>
                <w:rFonts w:ascii="Arial" w:hAnsi="Arial" w:cs="Arial"/>
                <w:b w:val="0"/>
                <w:sz w:val="20"/>
                <w:szCs w:val="20"/>
                <w:highlight w:val="yellow"/>
              </w:rPr>
              <w:t>/</w:t>
            </w:r>
            <w:commentRangeStart w:id="109"/>
            <w:r w:rsidR="00273501">
              <w:rPr>
                <w:rFonts w:ascii="Arial" w:hAnsi="Arial" w:cs="Arial"/>
                <w:b w:val="0"/>
                <w:sz w:val="20"/>
                <w:szCs w:val="20"/>
                <w:highlight w:val="yellow"/>
              </w:rPr>
              <w:t>Web</w:t>
            </w:r>
            <w:commentRangeEnd w:id="109"/>
            <w:r w:rsidR="00F41F35">
              <w:rPr>
                <w:rStyle w:val="CommentReference"/>
                <w:rFonts w:ascii="Arial" w:hAnsi="Arial" w:cs="Arial"/>
                <w:b w:val="0"/>
                <w:bCs/>
                <w:lang w:val="en-US" w:eastAsia="en-US"/>
              </w:rPr>
              <w:commentReference w:id="109"/>
            </w:r>
          </w:p>
        </w:tc>
      </w:tr>
      <w:tr w:rsidR="00612507" w:rsidRPr="00BF0294" w14:paraId="257E6F86"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71183468" w14:textId="77777777" w:rsidR="00612507" w:rsidRPr="00003CEF" w:rsidRDefault="00612507" w:rsidP="00843472">
            <w:pPr>
              <w:pStyle w:val="PMFTableHeading"/>
              <w:rPr>
                <w:rFonts w:ascii="Arial" w:hAnsi="Arial" w:cs="Arial"/>
                <w:b w:val="0"/>
                <w:sz w:val="20"/>
                <w:szCs w:val="20"/>
              </w:rPr>
            </w:pPr>
            <w:r>
              <w:rPr>
                <w:rFonts w:ascii="Arial" w:hAnsi="Arial" w:cs="Arial"/>
                <w:b w:val="0"/>
                <w:sz w:val="20"/>
                <w:szCs w:val="20"/>
              </w:rPr>
              <w:t>4</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489F7CFB" w14:textId="33B820B3" w:rsidR="00612507" w:rsidRPr="003F137E" w:rsidRDefault="00F41F35" w:rsidP="00273501">
            <w:pPr>
              <w:pStyle w:val="PMFTableHeading"/>
              <w:rPr>
                <w:rFonts w:ascii="Arial" w:hAnsi="Arial" w:cs="Arial"/>
                <w:b w:val="0"/>
                <w:sz w:val="20"/>
                <w:szCs w:val="20"/>
                <w:highlight w:val="yellow"/>
              </w:rPr>
            </w:pPr>
            <w:r w:rsidRPr="008A3BA0">
              <w:rPr>
                <w:rFonts w:ascii="Arial" w:hAnsi="Arial" w:cs="Arial"/>
                <w:b w:val="0"/>
                <w:sz w:val="20"/>
                <w:szCs w:val="20"/>
                <w:highlight w:val="yellow"/>
              </w:rPr>
              <w:t>GetPartyService</w:t>
            </w:r>
            <w:r>
              <w:rPr>
                <w:rFonts w:ascii="Arial" w:hAnsi="Arial" w:cs="Arial"/>
                <w:b w:val="0"/>
                <w:sz w:val="20"/>
                <w:szCs w:val="20"/>
                <w:highlight w:val="yellow"/>
              </w:rPr>
              <w:t>.</w:t>
            </w:r>
            <w:r w:rsidR="00612507" w:rsidRPr="003F137E">
              <w:rPr>
                <w:rFonts w:ascii="Arial" w:hAnsi="Arial" w:cs="Arial"/>
                <w:b w:val="0"/>
                <w:sz w:val="20"/>
                <w:szCs w:val="20"/>
                <w:highlight w:val="yellow"/>
              </w:rPr>
              <w:t>GetDocumentDetails</w:t>
            </w:r>
          </w:p>
        </w:tc>
        <w:bookmarkStart w:id="110" w:name="_MON_1533737286"/>
        <w:bookmarkEnd w:id="110"/>
        <w:tc>
          <w:tcPr>
            <w:tcW w:w="1413" w:type="pct"/>
            <w:tcBorders>
              <w:top w:val="single" w:sz="8" w:space="0" w:color="auto"/>
              <w:left w:val="single" w:sz="4" w:space="0" w:color="auto"/>
              <w:bottom w:val="single" w:sz="8" w:space="0" w:color="auto"/>
              <w:right w:val="single" w:sz="4" w:space="0" w:color="auto"/>
            </w:tcBorders>
            <w:shd w:val="clear" w:color="auto" w:fill="FFFFFF"/>
          </w:tcPr>
          <w:p w14:paraId="298A851F" w14:textId="77777777" w:rsidR="00612507" w:rsidRPr="003F137E" w:rsidRDefault="005D52F7" w:rsidP="00176ED2">
            <w:pPr>
              <w:pStyle w:val="PMFTableHeading"/>
              <w:jc w:val="center"/>
              <w:rPr>
                <w:rFonts w:ascii="Arial" w:hAnsi="Arial" w:cs="Arial"/>
                <w:b w:val="0"/>
                <w:sz w:val="20"/>
                <w:szCs w:val="20"/>
                <w:highlight w:val="yellow"/>
              </w:rPr>
            </w:pPr>
            <w:r w:rsidRPr="003F137E">
              <w:rPr>
                <w:rFonts w:ascii="Arial" w:hAnsi="Arial" w:cs="Arial"/>
                <w:b w:val="0"/>
                <w:sz w:val="20"/>
                <w:szCs w:val="20"/>
                <w:highlight w:val="yellow"/>
              </w:rPr>
              <w:object w:dxaOrig="2040" w:dyaOrig="1339" w14:anchorId="5BB9B6BA">
                <v:shape id="_x0000_i1036" type="#_x0000_t75" style="width:101.25pt;height:67.5pt" o:ole="">
                  <v:imagedata r:id="rId50" o:title=""/>
                </v:shape>
                <o:OLEObject Type="Embed" ProgID="Excel.Sheet.12" ShapeID="_x0000_i1036" DrawAspect="Icon" ObjectID="_1587996587" r:id="rId51"/>
              </w:objec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4221CB3B" w14:textId="370F8486" w:rsidR="00612507" w:rsidRPr="003F137E" w:rsidRDefault="00F41F35" w:rsidP="00F41F35">
            <w:pPr>
              <w:pStyle w:val="PMFTableHeading"/>
              <w:tabs>
                <w:tab w:val="center" w:pos="1280"/>
              </w:tabs>
              <w:jc w:val="right"/>
              <w:rPr>
                <w:rFonts w:ascii="Arial" w:hAnsi="Arial" w:cs="Arial"/>
                <w:b w:val="0"/>
                <w:sz w:val="20"/>
                <w:szCs w:val="20"/>
                <w:highlight w:val="yellow"/>
              </w:rPr>
            </w:pPr>
            <w:r>
              <w:rPr>
                <w:rFonts w:ascii="Arial" w:hAnsi="Arial" w:cs="Arial"/>
                <w:b w:val="0"/>
                <w:sz w:val="20"/>
                <w:szCs w:val="20"/>
                <w:highlight w:val="yellow"/>
              </w:rPr>
              <w:t>Pega/</w:t>
            </w:r>
            <w:commentRangeStart w:id="111"/>
            <w:r>
              <w:rPr>
                <w:rFonts w:ascii="Arial" w:hAnsi="Arial" w:cs="Arial"/>
                <w:b w:val="0"/>
                <w:sz w:val="20"/>
                <w:szCs w:val="20"/>
                <w:highlight w:val="yellow"/>
              </w:rPr>
              <w:t>Web</w:t>
            </w:r>
            <w:commentRangeEnd w:id="111"/>
            <w:r>
              <w:rPr>
                <w:rStyle w:val="CommentReference"/>
                <w:rFonts w:ascii="Arial" w:hAnsi="Arial" w:cs="Arial"/>
                <w:b w:val="0"/>
                <w:bCs/>
                <w:lang w:val="en-US" w:eastAsia="en-US"/>
              </w:rPr>
              <w:commentReference w:id="111"/>
            </w:r>
          </w:p>
        </w:tc>
      </w:tr>
      <w:tr w:rsidR="0069348D" w:rsidRPr="00BF0294" w14:paraId="1DBBFA82"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7E894064" w14:textId="77777777" w:rsidR="0069348D" w:rsidRPr="00003CEF" w:rsidRDefault="0088411D" w:rsidP="00843472">
            <w:pPr>
              <w:pStyle w:val="PMFTableHeading"/>
              <w:rPr>
                <w:rFonts w:ascii="Arial" w:hAnsi="Arial" w:cs="Arial"/>
                <w:b w:val="0"/>
                <w:sz w:val="20"/>
                <w:szCs w:val="20"/>
              </w:rPr>
            </w:pPr>
            <w:r>
              <w:rPr>
                <w:rFonts w:ascii="Arial" w:hAnsi="Arial" w:cs="Arial"/>
                <w:b w:val="0"/>
                <w:sz w:val="20"/>
                <w:szCs w:val="20"/>
              </w:rPr>
              <w:t>5</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72783EED" w14:textId="77777777" w:rsidR="0069348D" w:rsidRPr="003F137E" w:rsidRDefault="0069348D" w:rsidP="00843472">
            <w:pPr>
              <w:pStyle w:val="PMFTableHeading"/>
              <w:rPr>
                <w:rFonts w:ascii="Arial" w:hAnsi="Arial" w:cs="Arial"/>
                <w:b w:val="0"/>
                <w:sz w:val="20"/>
                <w:szCs w:val="20"/>
                <w:highlight w:val="yellow"/>
              </w:rPr>
            </w:pPr>
            <w:r w:rsidRPr="003F137E">
              <w:rPr>
                <w:rFonts w:ascii="Arial" w:hAnsi="Arial" w:cs="Arial"/>
                <w:b w:val="0"/>
                <w:sz w:val="20"/>
                <w:szCs w:val="20"/>
                <w:highlight w:val="yellow"/>
              </w:rPr>
              <w:t>SearchPartyService</w:t>
            </w:r>
          </w:p>
        </w:tc>
        <w:bookmarkStart w:id="112" w:name="_GoBack"/>
        <w:bookmarkStart w:id="113" w:name="_MON_1516032229"/>
        <w:bookmarkEnd w:id="113"/>
        <w:tc>
          <w:tcPr>
            <w:tcW w:w="1413" w:type="pct"/>
            <w:tcBorders>
              <w:top w:val="single" w:sz="8" w:space="0" w:color="auto"/>
              <w:left w:val="single" w:sz="4" w:space="0" w:color="auto"/>
              <w:bottom w:val="single" w:sz="8" w:space="0" w:color="auto"/>
              <w:right w:val="single" w:sz="4" w:space="0" w:color="auto"/>
            </w:tcBorders>
            <w:shd w:val="clear" w:color="auto" w:fill="FFFFFF"/>
          </w:tcPr>
          <w:p w14:paraId="0A12FB05" w14:textId="77777777" w:rsidR="0069348D" w:rsidRPr="003F137E" w:rsidRDefault="00D83387" w:rsidP="00176ED2">
            <w:pPr>
              <w:pStyle w:val="PMFTableHeading"/>
              <w:jc w:val="center"/>
              <w:rPr>
                <w:rFonts w:ascii="Arial" w:hAnsi="Arial" w:cs="Arial"/>
                <w:b w:val="0"/>
                <w:sz w:val="20"/>
                <w:szCs w:val="20"/>
                <w:highlight w:val="yellow"/>
              </w:rPr>
            </w:pPr>
            <w:r w:rsidRPr="003F137E">
              <w:rPr>
                <w:rFonts w:ascii="Arial" w:hAnsi="Arial" w:cs="Arial"/>
                <w:b w:val="0"/>
                <w:sz w:val="20"/>
                <w:szCs w:val="20"/>
                <w:highlight w:val="yellow"/>
              </w:rPr>
              <w:object w:dxaOrig="2069" w:dyaOrig="1339" w14:anchorId="7EA3E09F">
                <v:shape id="_x0000_i1049" type="#_x0000_t75" style="width:105.75pt;height:66pt" o:ole="">
                  <v:imagedata r:id="rId52" o:title=""/>
                </v:shape>
                <o:OLEObject Type="Embed" ProgID="Excel.Sheet.12" ShapeID="_x0000_i1049" DrawAspect="Icon" ObjectID="_1587996588" r:id="rId53"/>
              </w:object>
            </w:r>
            <w:bookmarkEnd w:id="112"/>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1534981B" w14:textId="315FFDF6" w:rsidR="0069348D" w:rsidRPr="003F137E" w:rsidRDefault="00E7593E" w:rsidP="00843472">
            <w:pPr>
              <w:pStyle w:val="PMFTableHeading"/>
              <w:tabs>
                <w:tab w:val="center" w:pos="1280"/>
              </w:tabs>
              <w:jc w:val="right"/>
              <w:rPr>
                <w:rFonts w:ascii="Arial" w:hAnsi="Arial" w:cs="Arial"/>
                <w:b w:val="0"/>
                <w:sz w:val="20"/>
                <w:szCs w:val="20"/>
                <w:highlight w:val="yellow"/>
              </w:rPr>
            </w:pPr>
            <w:r w:rsidRPr="003F137E">
              <w:rPr>
                <w:rFonts w:ascii="Arial" w:hAnsi="Arial" w:cs="Arial"/>
                <w:b w:val="0"/>
                <w:sz w:val="20"/>
                <w:szCs w:val="20"/>
                <w:highlight w:val="yellow"/>
              </w:rPr>
              <w:t>Pega/Ensura</w:t>
            </w:r>
            <w:r w:rsidR="00273501">
              <w:rPr>
                <w:rFonts w:ascii="Arial" w:hAnsi="Arial" w:cs="Arial"/>
                <w:b w:val="0"/>
                <w:sz w:val="20"/>
                <w:szCs w:val="20"/>
                <w:highlight w:val="yellow"/>
              </w:rPr>
              <w:t>/CTI/web</w:t>
            </w:r>
          </w:p>
        </w:tc>
      </w:tr>
      <w:tr w:rsidR="00005B5D" w:rsidRPr="00BF0294" w14:paraId="33C4BC91"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4F8617A1" w14:textId="77777777" w:rsidR="00005B5D" w:rsidRPr="00C36B61" w:rsidRDefault="0088411D" w:rsidP="00843472">
            <w:pPr>
              <w:pStyle w:val="PMFTableHeading"/>
              <w:rPr>
                <w:rFonts w:ascii="Arial" w:hAnsi="Arial" w:cs="Arial"/>
                <w:b w:val="0"/>
                <w:sz w:val="20"/>
                <w:szCs w:val="20"/>
              </w:rPr>
            </w:pPr>
            <w:r>
              <w:rPr>
                <w:rFonts w:ascii="Arial" w:hAnsi="Arial" w:cs="Arial"/>
                <w:b w:val="0"/>
                <w:sz w:val="20"/>
                <w:szCs w:val="20"/>
              </w:rPr>
              <w:t>6</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6645637D" w14:textId="77777777" w:rsidR="00005B5D" w:rsidRPr="00C36B61" w:rsidRDefault="00005B5D" w:rsidP="00843472">
            <w:pPr>
              <w:pStyle w:val="PMFTableHeading"/>
              <w:rPr>
                <w:rFonts w:ascii="Arial" w:hAnsi="Arial" w:cs="Arial"/>
                <w:b w:val="0"/>
                <w:sz w:val="20"/>
                <w:szCs w:val="20"/>
              </w:rPr>
            </w:pPr>
            <w:r>
              <w:rPr>
                <w:rFonts w:ascii="Arial" w:hAnsi="Arial" w:cs="Arial"/>
                <w:b w:val="0"/>
                <w:sz w:val="20"/>
                <w:szCs w:val="20"/>
              </w:rPr>
              <w:t>ManageCustomerAccountService</w:t>
            </w:r>
          </w:p>
        </w:tc>
        <w:bookmarkStart w:id="114" w:name="_MON_1526410233"/>
        <w:bookmarkEnd w:id="114"/>
        <w:tc>
          <w:tcPr>
            <w:tcW w:w="1413" w:type="pct"/>
            <w:tcBorders>
              <w:top w:val="single" w:sz="8" w:space="0" w:color="auto"/>
              <w:left w:val="single" w:sz="4" w:space="0" w:color="auto"/>
              <w:bottom w:val="single" w:sz="8" w:space="0" w:color="auto"/>
              <w:right w:val="single" w:sz="4" w:space="0" w:color="auto"/>
            </w:tcBorders>
            <w:shd w:val="clear" w:color="auto" w:fill="FFFFFF"/>
          </w:tcPr>
          <w:p w14:paraId="0F0690C0" w14:textId="77777777" w:rsidR="00005B5D" w:rsidRPr="002B167A" w:rsidRDefault="00846B69" w:rsidP="00176ED2">
            <w:pPr>
              <w:pStyle w:val="PMFTableHeading"/>
              <w:jc w:val="center"/>
              <w:rPr>
                <w:rFonts w:ascii="Arial" w:hAnsi="Arial" w:cs="Arial"/>
                <w:b w:val="0"/>
                <w:sz w:val="20"/>
                <w:szCs w:val="20"/>
              </w:rPr>
            </w:pPr>
            <w:r w:rsidRPr="00FE5558">
              <w:rPr>
                <w:rFonts w:ascii="Arial" w:hAnsi="Arial" w:cs="Arial"/>
                <w:b w:val="0"/>
                <w:sz w:val="20"/>
                <w:szCs w:val="20"/>
              </w:rPr>
              <w:object w:dxaOrig="1551" w:dyaOrig="1004" w14:anchorId="6FED38E8">
                <v:shape id="_x0000_i1037" type="#_x0000_t75" style="width:79.5pt;height:49.5pt" o:ole="">
                  <v:imagedata r:id="rId54" o:title=""/>
                </v:shape>
                <o:OLEObject Type="Embed" ProgID="Excel.Sheet.12" ShapeID="_x0000_i1037" DrawAspect="Icon" ObjectID="_1587996589" r:id="rId55"/>
              </w:objec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09EBBD2A" w14:textId="77777777" w:rsidR="00005B5D" w:rsidRPr="00C36B61" w:rsidRDefault="00005B5D" w:rsidP="00843472">
            <w:pPr>
              <w:pStyle w:val="PMFTableHeading"/>
              <w:tabs>
                <w:tab w:val="center" w:pos="1280"/>
              </w:tabs>
              <w:jc w:val="right"/>
              <w:rPr>
                <w:rFonts w:ascii="Arial" w:hAnsi="Arial" w:cs="Arial"/>
                <w:b w:val="0"/>
                <w:sz w:val="20"/>
                <w:szCs w:val="20"/>
              </w:rPr>
            </w:pPr>
            <w:r>
              <w:rPr>
                <w:rFonts w:ascii="Arial" w:hAnsi="Arial" w:cs="Arial"/>
                <w:b w:val="0"/>
                <w:sz w:val="20"/>
                <w:szCs w:val="20"/>
              </w:rPr>
              <w:t>Pega</w:t>
            </w:r>
          </w:p>
        </w:tc>
      </w:tr>
      <w:tr w:rsidR="00822F58" w:rsidRPr="00BF0294" w14:paraId="126DF60C"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1D82C505" w14:textId="1CCB7475" w:rsidR="00822F58" w:rsidRDefault="006633C3" w:rsidP="00843472">
            <w:pPr>
              <w:pStyle w:val="PMFTableHeading"/>
              <w:rPr>
                <w:rFonts w:ascii="Arial" w:hAnsi="Arial" w:cs="Arial"/>
                <w:b w:val="0"/>
                <w:sz w:val="20"/>
                <w:szCs w:val="20"/>
              </w:rPr>
            </w:pPr>
            <w:r>
              <w:rPr>
                <w:rFonts w:ascii="Arial" w:hAnsi="Arial" w:cs="Arial"/>
                <w:b w:val="0"/>
                <w:sz w:val="20"/>
                <w:szCs w:val="20"/>
              </w:rPr>
              <w:t>s</w:t>
            </w:r>
            <w:r w:rsidR="00822F58">
              <w:rPr>
                <w:rFonts w:ascii="Arial" w:hAnsi="Arial" w:cs="Arial"/>
                <w:b w:val="0"/>
                <w:sz w:val="20"/>
                <w:szCs w:val="20"/>
              </w:rPr>
              <w:t>7</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3CCD0917" w14:textId="77777777" w:rsidR="00822F58" w:rsidRPr="003F137E" w:rsidRDefault="00822F58" w:rsidP="00843472">
            <w:pPr>
              <w:pStyle w:val="PMFTableHeading"/>
              <w:rPr>
                <w:rFonts w:ascii="Arial" w:hAnsi="Arial" w:cs="Arial"/>
                <w:b w:val="0"/>
                <w:sz w:val="20"/>
                <w:szCs w:val="20"/>
                <w:highlight w:val="yellow"/>
              </w:rPr>
            </w:pPr>
            <w:r w:rsidRPr="003F137E">
              <w:rPr>
                <w:rFonts w:ascii="Arial" w:hAnsi="Arial" w:cs="Arial"/>
                <w:b w:val="0"/>
                <w:sz w:val="20"/>
                <w:szCs w:val="20"/>
                <w:highlight w:val="yellow"/>
              </w:rPr>
              <w:t xml:space="preserve">ManageDocumentDetails Service </w:t>
            </w:r>
          </w:p>
        </w:tc>
        <w:bookmarkStart w:id="115" w:name="_MON_1533737436"/>
        <w:bookmarkEnd w:id="115"/>
        <w:tc>
          <w:tcPr>
            <w:tcW w:w="1413" w:type="pct"/>
            <w:tcBorders>
              <w:top w:val="single" w:sz="8" w:space="0" w:color="auto"/>
              <w:left w:val="single" w:sz="4" w:space="0" w:color="auto"/>
              <w:bottom w:val="single" w:sz="8" w:space="0" w:color="auto"/>
              <w:right w:val="single" w:sz="4" w:space="0" w:color="auto"/>
            </w:tcBorders>
            <w:shd w:val="clear" w:color="auto" w:fill="FFFFFF"/>
          </w:tcPr>
          <w:p w14:paraId="20E27AA5" w14:textId="77777777" w:rsidR="00822F58" w:rsidRPr="003F137E" w:rsidRDefault="005D52F7" w:rsidP="00176ED2">
            <w:pPr>
              <w:pStyle w:val="PMFTableHeading"/>
              <w:jc w:val="center"/>
              <w:rPr>
                <w:rFonts w:ascii="Arial" w:hAnsi="Arial" w:cs="Arial"/>
                <w:b w:val="0"/>
                <w:sz w:val="20"/>
                <w:szCs w:val="20"/>
                <w:highlight w:val="yellow"/>
              </w:rPr>
            </w:pPr>
            <w:r w:rsidRPr="003F137E">
              <w:rPr>
                <w:rFonts w:ascii="Arial" w:hAnsi="Arial" w:cs="Arial"/>
                <w:b w:val="0"/>
                <w:sz w:val="20"/>
                <w:szCs w:val="20"/>
                <w:highlight w:val="yellow"/>
              </w:rPr>
              <w:object w:dxaOrig="2040" w:dyaOrig="1339" w14:anchorId="7AAD13F0">
                <v:shape id="_x0000_i1038" type="#_x0000_t75" style="width:101.25pt;height:67.5pt" o:ole="">
                  <v:imagedata r:id="rId56" o:title=""/>
                </v:shape>
                <o:OLEObject Type="Embed" ProgID="Excel.Sheet.12" ShapeID="_x0000_i1038" DrawAspect="Icon" ObjectID="_1587996590" r:id="rId57"/>
              </w:objec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2B87C3C4" w14:textId="77777777" w:rsidR="00822F58" w:rsidRPr="003F137E" w:rsidRDefault="00822F58" w:rsidP="00843472">
            <w:pPr>
              <w:pStyle w:val="PMFTableHeading"/>
              <w:tabs>
                <w:tab w:val="center" w:pos="1280"/>
              </w:tabs>
              <w:jc w:val="right"/>
              <w:rPr>
                <w:rFonts w:ascii="Arial" w:hAnsi="Arial" w:cs="Arial"/>
                <w:b w:val="0"/>
                <w:sz w:val="20"/>
                <w:szCs w:val="20"/>
                <w:highlight w:val="yellow"/>
              </w:rPr>
            </w:pPr>
            <w:r w:rsidRPr="003F137E">
              <w:rPr>
                <w:rFonts w:ascii="Arial" w:hAnsi="Arial" w:cs="Arial"/>
                <w:b w:val="0"/>
                <w:sz w:val="20"/>
                <w:szCs w:val="20"/>
                <w:highlight w:val="yellow"/>
              </w:rPr>
              <w:t>Alfresco</w:t>
            </w:r>
          </w:p>
        </w:tc>
      </w:tr>
      <w:tr w:rsidR="00A63817" w:rsidRPr="00BF0294" w14:paraId="184B6A33" w14:textId="77777777" w:rsidTr="00FB2895">
        <w:tblPrEx>
          <w:tblBorders>
            <w:insideH w:val="single" w:sz="4" w:space="0" w:color="auto"/>
            <w:insideV w:val="single" w:sz="4" w:space="0" w:color="auto"/>
          </w:tblBorders>
        </w:tblPrEx>
        <w:trPr>
          <w:trHeight w:val="54"/>
        </w:trPr>
        <w:tc>
          <w:tcPr>
            <w:tcW w:w="259" w:type="pct"/>
            <w:tcBorders>
              <w:top w:val="single" w:sz="8" w:space="0" w:color="auto"/>
              <w:left w:val="single" w:sz="4" w:space="0" w:color="auto"/>
              <w:bottom w:val="single" w:sz="8" w:space="0" w:color="auto"/>
              <w:right w:val="single" w:sz="4" w:space="0" w:color="auto"/>
            </w:tcBorders>
            <w:shd w:val="clear" w:color="auto" w:fill="FFFFFF"/>
          </w:tcPr>
          <w:p w14:paraId="5FA4F6FE" w14:textId="2035D223" w:rsidR="00A63817" w:rsidRPr="00D943A8" w:rsidRDefault="00A63817" w:rsidP="00843472">
            <w:pPr>
              <w:pStyle w:val="PMFTableHeading"/>
              <w:rPr>
                <w:rFonts w:ascii="Arial" w:hAnsi="Arial" w:cs="Arial"/>
                <w:b w:val="0"/>
                <w:sz w:val="20"/>
                <w:szCs w:val="20"/>
                <w:highlight w:val="yellow"/>
              </w:rPr>
            </w:pPr>
            <w:r w:rsidRPr="00D943A8">
              <w:rPr>
                <w:rFonts w:ascii="Arial" w:hAnsi="Arial" w:cs="Arial"/>
                <w:b w:val="0"/>
                <w:sz w:val="20"/>
                <w:szCs w:val="20"/>
                <w:highlight w:val="yellow"/>
              </w:rPr>
              <w:lastRenderedPageBreak/>
              <w:t>8</w:t>
            </w:r>
          </w:p>
        </w:tc>
        <w:tc>
          <w:tcPr>
            <w:tcW w:w="1989" w:type="pct"/>
            <w:tcBorders>
              <w:top w:val="single" w:sz="8" w:space="0" w:color="auto"/>
              <w:left w:val="single" w:sz="4" w:space="0" w:color="auto"/>
              <w:bottom w:val="single" w:sz="8" w:space="0" w:color="auto"/>
              <w:right w:val="single" w:sz="4" w:space="0" w:color="auto"/>
            </w:tcBorders>
            <w:shd w:val="clear" w:color="auto" w:fill="FFFFFF"/>
          </w:tcPr>
          <w:p w14:paraId="56A4591F" w14:textId="40714F8D" w:rsidR="00A63817" w:rsidRPr="003F137E" w:rsidRDefault="00F41F35" w:rsidP="00843472">
            <w:pPr>
              <w:pStyle w:val="PMFTableHeading"/>
              <w:rPr>
                <w:rFonts w:ascii="Arial" w:hAnsi="Arial" w:cs="Arial"/>
                <w:b w:val="0"/>
                <w:sz w:val="20"/>
                <w:szCs w:val="20"/>
                <w:highlight w:val="yellow"/>
              </w:rPr>
            </w:pPr>
            <w:r w:rsidRPr="008A3BA0">
              <w:rPr>
                <w:rFonts w:ascii="Arial" w:hAnsi="Arial" w:cs="Arial"/>
                <w:b w:val="0"/>
                <w:sz w:val="20"/>
                <w:szCs w:val="20"/>
                <w:highlight w:val="yellow"/>
              </w:rPr>
              <w:t>GetPartyService</w:t>
            </w:r>
            <w:r>
              <w:rPr>
                <w:rFonts w:ascii="Arial" w:hAnsi="Arial" w:cs="Arial"/>
                <w:b w:val="0"/>
                <w:sz w:val="20"/>
                <w:szCs w:val="20"/>
                <w:highlight w:val="yellow"/>
              </w:rPr>
              <w:t>.</w:t>
            </w:r>
            <w:r w:rsidR="00A63817" w:rsidRPr="003F137E">
              <w:rPr>
                <w:rFonts w:ascii="Arial" w:hAnsi="Arial" w:cs="Arial"/>
                <w:b w:val="0"/>
                <w:sz w:val="20"/>
                <w:szCs w:val="20"/>
                <w:highlight w:val="yellow"/>
              </w:rPr>
              <w:t>GetCampaigns</w:t>
            </w:r>
          </w:p>
        </w:tc>
        <w:bookmarkStart w:id="116" w:name="_MON_1547390405"/>
        <w:bookmarkEnd w:id="116"/>
        <w:tc>
          <w:tcPr>
            <w:tcW w:w="1413" w:type="pct"/>
            <w:tcBorders>
              <w:top w:val="single" w:sz="8" w:space="0" w:color="auto"/>
              <w:left w:val="single" w:sz="4" w:space="0" w:color="auto"/>
              <w:bottom w:val="single" w:sz="8" w:space="0" w:color="auto"/>
              <w:right w:val="single" w:sz="4" w:space="0" w:color="auto"/>
            </w:tcBorders>
            <w:shd w:val="clear" w:color="auto" w:fill="FFFFFF"/>
          </w:tcPr>
          <w:p w14:paraId="79FBD4D9" w14:textId="77777777" w:rsidR="00A63817" w:rsidRPr="003F137E" w:rsidRDefault="005D52F7" w:rsidP="00176ED2">
            <w:pPr>
              <w:pStyle w:val="PMFTableHeading"/>
              <w:jc w:val="center"/>
              <w:rPr>
                <w:rFonts w:ascii="Arial" w:hAnsi="Arial" w:cs="Arial"/>
                <w:b w:val="0"/>
                <w:sz w:val="20"/>
                <w:szCs w:val="20"/>
                <w:highlight w:val="yellow"/>
              </w:rPr>
            </w:pPr>
            <w:r w:rsidRPr="00D943A8">
              <w:rPr>
                <w:rFonts w:ascii="Arial" w:hAnsi="Arial" w:cs="Arial"/>
                <w:b w:val="0"/>
                <w:sz w:val="20"/>
                <w:szCs w:val="20"/>
                <w:highlight w:val="yellow"/>
              </w:rPr>
              <w:object w:dxaOrig="1551" w:dyaOrig="1004" w14:anchorId="42A7CEBC">
                <v:shape id="_x0000_i1039" type="#_x0000_t75" style="width:77.25pt;height:51pt" o:ole="">
                  <v:imagedata r:id="rId58" o:title=""/>
                </v:shape>
                <o:OLEObject Type="Embed" ProgID="Excel.Sheet.12" ShapeID="_x0000_i1039" DrawAspect="Icon" ObjectID="_1587996591" r:id="rId59"/>
              </w:object>
            </w:r>
          </w:p>
        </w:tc>
        <w:tc>
          <w:tcPr>
            <w:tcW w:w="1339" w:type="pct"/>
            <w:tcBorders>
              <w:top w:val="single" w:sz="8" w:space="0" w:color="auto"/>
              <w:left w:val="single" w:sz="4" w:space="0" w:color="auto"/>
              <w:bottom w:val="single" w:sz="8" w:space="0" w:color="auto"/>
              <w:right w:val="single" w:sz="4" w:space="0" w:color="auto"/>
            </w:tcBorders>
            <w:shd w:val="clear" w:color="auto" w:fill="FFFFFF"/>
          </w:tcPr>
          <w:p w14:paraId="4D2179D3" w14:textId="263DC1DD" w:rsidR="00A63817" w:rsidRPr="003F137E" w:rsidRDefault="00F41F35" w:rsidP="00843472">
            <w:pPr>
              <w:pStyle w:val="PMFTableHeading"/>
              <w:tabs>
                <w:tab w:val="center" w:pos="1280"/>
              </w:tabs>
              <w:jc w:val="right"/>
              <w:rPr>
                <w:rFonts w:ascii="Arial" w:hAnsi="Arial" w:cs="Arial"/>
                <w:b w:val="0"/>
                <w:sz w:val="20"/>
                <w:szCs w:val="20"/>
                <w:highlight w:val="yellow"/>
              </w:rPr>
            </w:pPr>
            <w:r>
              <w:rPr>
                <w:rFonts w:ascii="Arial" w:hAnsi="Arial" w:cs="Arial"/>
                <w:b w:val="0"/>
                <w:sz w:val="20"/>
                <w:szCs w:val="20"/>
                <w:highlight w:val="yellow"/>
              </w:rPr>
              <w:t>Pega/</w:t>
            </w:r>
            <w:commentRangeStart w:id="117"/>
            <w:r>
              <w:rPr>
                <w:rFonts w:ascii="Arial" w:hAnsi="Arial" w:cs="Arial"/>
                <w:b w:val="0"/>
                <w:sz w:val="20"/>
                <w:szCs w:val="20"/>
                <w:highlight w:val="yellow"/>
              </w:rPr>
              <w:t>Web</w:t>
            </w:r>
            <w:commentRangeEnd w:id="117"/>
            <w:r>
              <w:rPr>
                <w:rStyle w:val="CommentReference"/>
                <w:rFonts w:ascii="Arial" w:hAnsi="Arial" w:cs="Arial"/>
                <w:b w:val="0"/>
                <w:bCs/>
                <w:lang w:val="en-US" w:eastAsia="en-US"/>
              </w:rPr>
              <w:commentReference w:id="117"/>
            </w:r>
          </w:p>
        </w:tc>
      </w:tr>
    </w:tbl>
    <w:p w14:paraId="1F84D48C" w14:textId="77777777" w:rsidR="005D6A81" w:rsidRDefault="005D6A81" w:rsidP="005D6A81"/>
    <w:p w14:paraId="45DABC73" w14:textId="77777777" w:rsidR="00505F20" w:rsidRPr="005D6A81" w:rsidRDefault="00505F20" w:rsidP="005D6A81"/>
    <w:p w14:paraId="737C6D74" w14:textId="77777777" w:rsidR="003D22FC" w:rsidRDefault="003D22FC" w:rsidP="003D22FC">
      <w:pPr>
        <w:pStyle w:val="Heading2"/>
        <w:numPr>
          <w:ilvl w:val="1"/>
          <w:numId w:val="3"/>
        </w:numPr>
      </w:pPr>
      <w:bookmarkStart w:id="118" w:name="_Toc476148034"/>
      <w:r>
        <w:t>Technical Component Details</w:t>
      </w:r>
      <w:bookmarkEnd w:id="118"/>
    </w:p>
    <w:tbl>
      <w:tblPr>
        <w:tblW w:w="5715" w:type="pct"/>
        <w:tblBorders>
          <w:insideH w:val="single" w:sz="18" w:space="0" w:color="FFFFFF"/>
          <w:insideV w:val="single" w:sz="18" w:space="0" w:color="FFFFFF"/>
        </w:tblBorders>
        <w:tblLook w:val="04A0" w:firstRow="1" w:lastRow="0" w:firstColumn="1" w:lastColumn="0" w:noHBand="0" w:noVBand="1"/>
      </w:tblPr>
      <w:tblGrid>
        <w:gridCol w:w="439"/>
        <w:gridCol w:w="2484"/>
        <w:gridCol w:w="2946"/>
        <w:gridCol w:w="4253"/>
      </w:tblGrid>
      <w:tr w:rsidR="000631DA" w14:paraId="45B3A77F" w14:textId="77777777" w:rsidTr="008C74BC">
        <w:trPr>
          <w:trHeight w:val="50"/>
        </w:trPr>
        <w:tc>
          <w:tcPr>
            <w:tcW w:w="217" w:type="pct"/>
            <w:tcBorders>
              <w:top w:val="single" w:sz="8" w:space="0" w:color="auto"/>
              <w:left w:val="single" w:sz="8" w:space="0" w:color="auto"/>
              <w:bottom w:val="single" w:sz="8" w:space="0" w:color="auto"/>
              <w:right w:val="single" w:sz="6" w:space="0" w:color="auto"/>
            </w:tcBorders>
            <w:shd w:val="clear" w:color="auto" w:fill="C0C0C0"/>
            <w:hideMark/>
          </w:tcPr>
          <w:p w14:paraId="077FE7A4" w14:textId="77777777" w:rsidR="000631DA" w:rsidRDefault="000631DA" w:rsidP="008C74BC">
            <w:pPr>
              <w:pStyle w:val="PMFTableHeading"/>
              <w:rPr>
                <w:rFonts w:ascii="Arial" w:hAnsi="Arial" w:cs="Arial"/>
                <w:sz w:val="20"/>
                <w:szCs w:val="20"/>
              </w:rPr>
            </w:pPr>
            <w:r>
              <w:rPr>
                <w:rFonts w:ascii="Arial" w:hAnsi="Arial" w:cs="Arial"/>
                <w:sz w:val="20"/>
                <w:szCs w:val="20"/>
              </w:rPr>
              <w:t>ID</w:t>
            </w:r>
          </w:p>
        </w:tc>
        <w:tc>
          <w:tcPr>
            <w:tcW w:w="1227" w:type="pct"/>
            <w:tcBorders>
              <w:top w:val="single" w:sz="8" w:space="0" w:color="auto"/>
              <w:left w:val="single" w:sz="6" w:space="0" w:color="auto"/>
              <w:bottom w:val="single" w:sz="8" w:space="0" w:color="auto"/>
              <w:right w:val="single" w:sz="6" w:space="0" w:color="auto"/>
            </w:tcBorders>
            <w:shd w:val="clear" w:color="auto" w:fill="C0C0C0"/>
            <w:hideMark/>
          </w:tcPr>
          <w:p w14:paraId="50E632A7" w14:textId="77777777" w:rsidR="000631DA" w:rsidRDefault="000631DA" w:rsidP="008C74BC">
            <w:pPr>
              <w:pStyle w:val="PMFTableHeading"/>
              <w:rPr>
                <w:rFonts w:ascii="Arial" w:hAnsi="Arial" w:cs="Arial"/>
                <w:sz w:val="20"/>
                <w:szCs w:val="20"/>
              </w:rPr>
            </w:pPr>
            <w:r>
              <w:rPr>
                <w:rFonts w:ascii="Arial" w:hAnsi="Arial" w:cs="Arial"/>
                <w:sz w:val="20"/>
                <w:szCs w:val="20"/>
              </w:rPr>
              <w:t>Functional Component</w:t>
            </w:r>
          </w:p>
        </w:tc>
        <w:tc>
          <w:tcPr>
            <w:tcW w:w="1455" w:type="pct"/>
            <w:tcBorders>
              <w:top w:val="single" w:sz="8" w:space="0" w:color="auto"/>
              <w:left w:val="single" w:sz="6" w:space="0" w:color="auto"/>
              <w:bottom w:val="single" w:sz="8" w:space="0" w:color="auto"/>
              <w:right w:val="single" w:sz="6" w:space="0" w:color="auto"/>
            </w:tcBorders>
            <w:shd w:val="clear" w:color="auto" w:fill="C0C0C0"/>
            <w:hideMark/>
          </w:tcPr>
          <w:p w14:paraId="2A3213BA" w14:textId="77777777" w:rsidR="000631DA" w:rsidRDefault="000631DA" w:rsidP="008C74BC">
            <w:pPr>
              <w:pStyle w:val="PMFTableHeading"/>
              <w:rPr>
                <w:rFonts w:ascii="Arial" w:hAnsi="Arial" w:cs="Arial"/>
                <w:sz w:val="20"/>
                <w:szCs w:val="20"/>
              </w:rPr>
            </w:pPr>
            <w:r>
              <w:rPr>
                <w:rFonts w:ascii="Arial" w:hAnsi="Arial" w:cs="Arial"/>
                <w:sz w:val="20"/>
                <w:szCs w:val="20"/>
              </w:rPr>
              <w:t>Description</w:t>
            </w:r>
          </w:p>
        </w:tc>
        <w:tc>
          <w:tcPr>
            <w:tcW w:w="2101" w:type="pct"/>
            <w:tcBorders>
              <w:top w:val="single" w:sz="8" w:space="0" w:color="auto"/>
              <w:left w:val="single" w:sz="6" w:space="0" w:color="auto"/>
              <w:bottom w:val="single" w:sz="8" w:space="0" w:color="auto"/>
              <w:right w:val="single" w:sz="6" w:space="0" w:color="auto"/>
            </w:tcBorders>
            <w:shd w:val="clear" w:color="auto" w:fill="C0C0C0"/>
            <w:hideMark/>
          </w:tcPr>
          <w:p w14:paraId="5E2B7EFD" w14:textId="77777777" w:rsidR="000631DA" w:rsidRDefault="000631DA" w:rsidP="008C74BC">
            <w:pPr>
              <w:pStyle w:val="PMFTableHeading"/>
              <w:rPr>
                <w:rFonts w:ascii="Arial" w:hAnsi="Arial" w:cs="Arial"/>
                <w:sz w:val="20"/>
                <w:szCs w:val="20"/>
              </w:rPr>
            </w:pPr>
            <w:r>
              <w:rPr>
                <w:rFonts w:ascii="Arial" w:hAnsi="Arial" w:cs="Arial"/>
                <w:sz w:val="20"/>
                <w:szCs w:val="20"/>
              </w:rPr>
              <w:t>Key Development Guidelines</w:t>
            </w:r>
          </w:p>
        </w:tc>
      </w:tr>
      <w:tr w:rsidR="000631DA" w14:paraId="64D13D9C" w14:textId="77777777" w:rsidTr="008C74BC">
        <w:trPr>
          <w:trHeight w:val="54"/>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182D8915"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1</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25F0AB38"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ESB – Http Authentication</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1CE54CDA"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 xml:space="preserve">This component will be used to authenticate the incoming message using http – username and password. </w:t>
            </w:r>
          </w:p>
        </w:tc>
        <w:tc>
          <w:tcPr>
            <w:tcW w:w="2101" w:type="pct"/>
            <w:tcBorders>
              <w:top w:val="single" w:sz="8" w:space="0" w:color="auto"/>
              <w:left w:val="single" w:sz="4" w:space="0" w:color="auto"/>
              <w:bottom w:val="single" w:sz="8" w:space="0" w:color="auto"/>
              <w:right w:val="single" w:sz="4" w:space="0" w:color="auto"/>
            </w:tcBorders>
            <w:shd w:val="clear" w:color="auto" w:fill="FFFFFF"/>
            <w:hideMark/>
          </w:tcPr>
          <w:p w14:paraId="23C201F1"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Use Talend ESB out-of-box security option to enable the http authentication.</w:t>
            </w:r>
          </w:p>
        </w:tc>
      </w:tr>
      <w:tr w:rsidR="000631DA" w14:paraId="6AC0AB44" w14:textId="77777777" w:rsidTr="008C74BC">
        <w:trPr>
          <w:trHeight w:val="54"/>
        </w:trPr>
        <w:tc>
          <w:tcPr>
            <w:tcW w:w="217" w:type="pct"/>
            <w:tcBorders>
              <w:top w:val="single" w:sz="8" w:space="0" w:color="auto"/>
              <w:left w:val="single" w:sz="4" w:space="0" w:color="auto"/>
              <w:bottom w:val="single" w:sz="8" w:space="0" w:color="auto"/>
              <w:right w:val="single" w:sz="4" w:space="0" w:color="auto"/>
            </w:tcBorders>
            <w:shd w:val="clear" w:color="auto" w:fill="FFFFFF"/>
          </w:tcPr>
          <w:p w14:paraId="4A357951"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2</w:t>
            </w:r>
          </w:p>
        </w:tc>
        <w:tc>
          <w:tcPr>
            <w:tcW w:w="1227" w:type="pct"/>
            <w:tcBorders>
              <w:top w:val="single" w:sz="8" w:space="0" w:color="auto"/>
              <w:left w:val="single" w:sz="4" w:space="0" w:color="auto"/>
              <w:bottom w:val="single" w:sz="8" w:space="0" w:color="auto"/>
              <w:right w:val="single" w:sz="4" w:space="0" w:color="auto"/>
            </w:tcBorders>
            <w:shd w:val="clear" w:color="auto" w:fill="FFFFFF"/>
          </w:tcPr>
          <w:p w14:paraId="007BE4A2" w14:textId="77777777" w:rsidR="000631DA" w:rsidRDefault="000631DA" w:rsidP="008C74BC">
            <w:pPr>
              <w:autoSpaceDE w:val="0"/>
              <w:autoSpaceDN w:val="0"/>
              <w:rPr>
                <w:rFonts w:ascii="Calibri" w:hAnsi="Calibri" w:cs="Times New Roman"/>
                <w:bCs w:val="0"/>
                <w:sz w:val="22"/>
              </w:rPr>
            </w:pPr>
            <w:r>
              <w:rPr>
                <w:rFonts w:ascii="Segoe UI" w:hAnsi="Segoe UI" w:cs="Segoe UI"/>
                <w:sz w:val="20"/>
              </w:rPr>
              <w:t>Talend ESB – </w:t>
            </w:r>
          </w:p>
          <w:p w14:paraId="2BFEC3EA" w14:textId="77777777" w:rsidR="000631DA" w:rsidRDefault="000631DA" w:rsidP="008C74BC">
            <w:pPr>
              <w:pStyle w:val="PMFTableHeading"/>
              <w:rPr>
                <w:rFonts w:ascii="Arial" w:hAnsi="Arial" w:cs="Arial"/>
                <w:b w:val="0"/>
                <w:sz w:val="20"/>
                <w:szCs w:val="20"/>
              </w:rPr>
            </w:pPr>
            <w:r w:rsidRPr="002367DF">
              <w:rPr>
                <w:rFonts w:ascii="Arial" w:hAnsi="Arial" w:cs="Arial"/>
                <w:b w:val="0"/>
                <w:sz w:val="20"/>
                <w:szCs w:val="20"/>
              </w:rPr>
              <w:t xml:space="preserve">Connection </w:t>
            </w:r>
            <w:r>
              <w:rPr>
                <w:rFonts w:ascii="Arial" w:hAnsi="Arial" w:cs="Arial"/>
                <w:b w:val="0"/>
                <w:sz w:val="20"/>
                <w:szCs w:val="20"/>
              </w:rPr>
              <w:t>Pooling</w:t>
            </w:r>
          </w:p>
        </w:tc>
        <w:tc>
          <w:tcPr>
            <w:tcW w:w="1455" w:type="pct"/>
            <w:tcBorders>
              <w:top w:val="single" w:sz="8" w:space="0" w:color="auto"/>
              <w:left w:val="single" w:sz="4" w:space="0" w:color="auto"/>
              <w:bottom w:val="single" w:sz="8" w:space="0" w:color="auto"/>
              <w:right w:val="single" w:sz="4" w:space="0" w:color="auto"/>
            </w:tcBorders>
            <w:shd w:val="clear" w:color="auto" w:fill="FFFFFF"/>
          </w:tcPr>
          <w:p w14:paraId="67AEB02A"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C</w:t>
            </w:r>
            <w:r w:rsidRPr="003D4616">
              <w:rPr>
                <w:rFonts w:ascii="Arial" w:hAnsi="Arial" w:cs="Arial"/>
                <w:b w:val="0"/>
                <w:sz w:val="20"/>
                <w:szCs w:val="20"/>
              </w:rPr>
              <w:t>onnection pool is a cache of database connections maintained so that the connections can be reused when future requests to the database are required</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33A91D87" w14:textId="77777777" w:rsidR="000631DA" w:rsidRDefault="000631DA" w:rsidP="008C74BC">
            <w:pPr>
              <w:pStyle w:val="PMFTableHeading"/>
              <w:rPr>
                <w:rFonts w:ascii="Arial" w:hAnsi="Arial" w:cs="Arial"/>
                <w:b w:val="0"/>
                <w:sz w:val="20"/>
                <w:szCs w:val="20"/>
              </w:rPr>
            </w:pPr>
            <w:r w:rsidRPr="002367DF">
              <w:rPr>
                <w:rFonts w:ascii="Arial" w:hAnsi="Arial" w:cs="Arial"/>
                <w:sz w:val="20"/>
                <w:szCs w:val="20"/>
              </w:rPr>
              <w:t>tOracle</w:t>
            </w:r>
            <w:r>
              <w:rPr>
                <w:rFonts w:ascii="Arial" w:hAnsi="Arial" w:cs="Arial"/>
                <w:sz w:val="20"/>
                <w:szCs w:val="20"/>
              </w:rPr>
              <w:t>*</w:t>
            </w:r>
            <w:r w:rsidRPr="002367DF">
              <w:rPr>
                <w:rFonts w:ascii="Arial" w:hAnsi="Arial" w:cs="Arial"/>
                <w:sz w:val="20"/>
                <w:szCs w:val="20"/>
              </w:rPr>
              <w:t xml:space="preserve">: </w:t>
            </w:r>
            <w:r>
              <w:rPr>
                <w:rFonts w:ascii="Arial" w:hAnsi="Arial" w:cs="Arial"/>
                <w:b w:val="0"/>
                <w:sz w:val="20"/>
                <w:szCs w:val="20"/>
              </w:rPr>
              <w:t>All oracle database component settings can be configured to get the connection handle from connection pool created in karaf container.</w:t>
            </w:r>
          </w:p>
          <w:p w14:paraId="79DE932A" w14:textId="77777777" w:rsidR="000631DA" w:rsidRDefault="000631DA" w:rsidP="008C74BC">
            <w:pPr>
              <w:pStyle w:val="PMFTableHeading"/>
              <w:tabs>
                <w:tab w:val="center" w:pos="1280"/>
              </w:tabs>
              <w:rPr>
                <w:rFonts w:ascii="Arial" w:hAnsi="Arial" w:cs="Arial"/>
                <w:b w:val="0"/>
                <w:sz w:val="20"/>
                <w:szCs w:val="20"/>
              </w:rPr>
            </w:pPr>
          </w:p>
        </w:tc>
      </w:tr>
      <w:tr w:rsidR="000631DA" w14:paraId="242100AC" w14:textId="77777777" w:rsidTr="008C74BC">
        <w:trPr>
          <w:trHeight w:val="54"/>
        </w:trPr>
        <w:tc>
          <w:tcPr>
            <w:tcW w:w="217" w:type="pct"/>
            <w:tcBorders>
              <w:top w:val="single" w:sz="8" w:space="0" w:color="auto"/>
              <w:left w:val="single" w:sz="4" w:space="0" w:color="auto"/>
              <w:bottom w:val="single" w:sz="8" w:space="0" w:color="auto"/>
              <w:right w:val="single" w:sz="4" w:space="0" w:color="auto"/>
            </w:tcBorders>
            <w:shd w:val="clear" w:color="auto" w:fill="FFFFFF"/>
          </w:tcPr>
          <w:p w14:paraId="7C773707"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3</w:t>
            </w:r>
          </w:p>
        </w:tc>
        <w:tc>
          <w:tcPr>
            <w:tcW w:w="1227" w:type="pct"/>
            <w:tcBorders>
              <w:top w:val="single" w:sz="8" w:space="0" w:color="auto"/>
              <w:left w:val="single" w:sz="4" w:space="0" w:color="auto"/>
              <w:bottom w:val="single" w:sz="8" w:space="0" w:color="auto"/>
              <w:right w:val="single" w:sz="4" w:space="0" w:color="auto"/>
            </w:tcBorders>
            <w:shd w:val="clear" w:color="auto" w:fill="FFFFFF"/>
          </w:tcPr>
          <w:p w14:paraId="0486F3E5" w14:textId="77777777" w:rsidR="000631DA" w:rsidRDefault="000631DA" w:rsidP="008C74BC">
            <w:pPr>
              <w:pStyle w:val="PMFTableHeading"/>
              <w:rPr>
                <w:rFonts w:ascii="Arial" w:hAnsi="Arial" w:cs="Arial"/>
                <w:b w:val="0"/>
                <w:sz w:val="20"/>
                <w:szCs w:val="20"/>
              </w:rPr>
            </w:pPr>
            <w:r w:rsidRPr="00E75D4B">
              <w:rPr>
                <w:rFonts w:ascii="Arial" w:hAnsi="Arial" w:cs="Arial"/>
                <w:b w:val="0"/>
                <w:sz w:val="20"/>
                <w:szCs w:val="20"/>
              </w:rPr>
              <w:t>Talend ESB</w:t>
            </w:r>
            <w:r>
              <w:rPr>
                <w:rFonts w:ascii="Arial" w:hAnsi="Arial" w:cs="Arial"/>
                <w:b w:val="0"/>
                <w:sz w:val="20"/>
                <w:szCs w:val="20"/>
              </w:rPr>
              <w:t xml:space="preserve"> - </w:t>
            </w:r>
          </w:p>
          <w:p w14:paraId="48473E7B"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WSDL/XSD Definitions</w:t>
            </w:r>
          </w:p>
        </w:tc>
        <w:tc>
          <w:tcPr>
            <w:tcW w:w="1455" w:type="pct"/>
            <w:tcBorders>
              <w:top w:val="single" w:sz="8" w:space="0" w:color="auto"/>
              <w:left w:val="single" w:sz="4" w:space="0" w:color="auto"/>
              <w:bottom w:val="single" w:sz="8" w:space="0" w:color="auto"/>
              <w:right w:val="single" w:sz="4" w:space="0" w:color="auto"/>
            </w:tcBorders>
            <w:shd w:val="clear" w:color="auto" w:fill="FFFFFF"/>
          </w:tcPr>
          <w:p w14:paraId="7034C78D"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The Xml schemas and WSDL definitions will be maintained within server for each service exposed from MDM using Talend ESB</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33D86861" w14:textId="77777777" w:rsidR="000631DA" w:rsidRDefault="000631DA" w:rsidP="008C74BC">
            <w:pPr>
              <w:autoSpaceDE w:val="0"/>
              <w:autoSpaceDN w:val="0"/>
              <w:rPr>
                <w:rFonts w:ascii="Calibri" w:hAnsi="Calibri" w:cs="Times New Roman"/>
                <w:bCs w:val="0"/>
                <w:sz w:val="22"/>
              </w:rPr>
            </w:pPr>
            <w:r>
              <w:rPr>
                <w:sz w:val="20"/>
              </w:rPr>
              <w:t>Use Talend ESB perspective to create and maintain the XSD and WSDLs</w:t>
            </w:r>
            <w:r>
              <w:rPr>
                <w:b/>
                <w:sz w:val="20"/>
              </w:rPr>
              <w:t>.</w:t>
            </w:r>
            <w:r>
              <w:rPr>
                <w:sz w:val="20"/>
              </w:rPr>
              <w:t xml:space="preserve"> Use Talend ESB Runtime options to validate WSDL</w:t>
            </w:r>
          </w:p>
          <w:p w14:paraId="10292A55" w14:textId="77777777" w:rsidR="000631DA" w:rsidRDefault="000631DA" w:rsidP="008C74BC">
            <w:pPr>
              <w:pStyle w:val="PMFTableHeading"/>
              <w:tabs>
                <w:tab w:val="center" w:pos="1280"/>
              </w:tabs>
              <w:rPr>
                <w:rFonts w:ascii="Arial" w:hAnsi="Arial" w:cs="Arial"/>
                <w:b w:val="0"/>
                <w:sz w:val="20"/>
                <w:szCs w:val="20"/>
              </w:rPr>
            </w:pPr>
          </w:p>
          <w:p w14:paraId="1649B13C" w14:textId="77777777" w:rsidR="000631DA" w:rsidRDefault="000631DA" w:rsidP="008C74BC">
            <w:pPr>
              <w:pStyle w:val="PMFTableHeading"/>
              <w:tabs>
                <w:tab w:val="center" w:pos="1280"/>
              </w:tabs>
              <w:rPr>
                <w:rFonts w:ascii="Arial" w:hAnsi="Arial" w:cs="Arial"/>
                <w:b w:val="0"/>
                <w:sz w:val="20"/>
                <w:szCs w:val="20"/>
              </w:rPr>
            </w:pPr>
          </w:p>
        </w:tc>
      </w:tr>
      <w:tr w:rsidR="000631DA" w14:paraId="30FF20D1" w14:textId="77777777" w:rsidTr="008C74BC">
        <w:trPr>
          <w:trHeight w:val="736"/>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212390F7"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4</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6C7D1C55"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Real-time Message Listener</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16B4E975"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This is listener component to consume the SOAP request message from service job.</w:t>
            </w:r>
          </w:p>
        </w:tc>
        <w:tc>
          <w:tcPr>
            <w:tcW w:w="2101" w:type="pct"/>
            <w:tcBorders>
              <w:top w:val="single" w:sz="8" w:space="0" w:color="auto"/>
              <w:left w:val="single" w:sz="4" w:space="0" w:color="auto"/>
              <w:bottom w:val="single" w:sz="8" w:space="0" w:color="auto"/>
              <w:right w:val="single" w:sz="4" w:space="0" w:color="auto"/>
            </w:tcBorders>
            <w:shd w:val="clear" w:color="auto" w:fill="FFFFFF"/>
            <w:hideMark/>
          </w:tcPr>
          <w:p w14:paraId="356CFBA8" w14:textId="77777777" w:rsidR="000631DA" w:rsidRDefault="000631DA" w:rsidP="008C74BC">
            <w:pPr>
              <w:pStyle w:val="PMFTableHeading"/>
              <w:tabs>
                <w:tab w:val="center" w:pos="1280"/>
              </w:tabs>
              <w:rPr>
                <w:rFonts w:ascii="Arial" w:hAnsi="Arial" w:cs="Arial"/>
                <w:sz w:val="20"/>
                <w:szCs w:val="20"/>
              </w:rPr>
            </w:pPr>
            <w:r>
              <w:rPr>
                <w:rFonts w:ascii="Arial" w:hAnsi="Arial" w:cs="Arial"/>
                <w:sz w:val="20"/>
                <w:szCs w:val="20"/>
              </w:rPr>
              <w:t>tESBProviderRequest:</w:t>
            </w:r>
            <w:r>
              <w:rPr>
                <w:rFonts w:ascii="Arial" w:hAnsi="Arial" w:cs="Arial"/>
                <w:b w:val="0"/>
                <w:sz w:val="20"/>
                <w:szCs w:val="20"/>
              </w:rPr>
              <w:t xml:space="preserve"> used to capture SOAP request message coming from calling system </w:t>
            </w:r>
          </w:p>
        </w:tc>
      </w:tr>
      <w:tr w:rsidR="000631DA" w14:paraId="62CA9A4E" w14:textId="77777777" w:rsidTr="008C74BC">
        <w:trPr>
          <w:trHeight w:val="1240"/>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469AC206"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5</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3A1240B0"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Data Validation</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694877FA"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This component validates the incoming request message based on the custom data validation rules</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1C2F9C12" w14:textId="77777777" w:rsidR="000631DA" w:rsidRDefault="000631DA" w:rsidP="008C74BC">
            <w:pPr>
              <w:pStyle w:val="PMFTableHeading"/>
              <w:tabs>
                <w:tab w:val="center" w:pos="1280"/>
              </w:tabs>
              <w:rPr>
                <w:rFonts w:ascii="Arial" w:hAnsi="Arial" w:cs="Arial"/>
                <w:b w:val="0"/>
                <w:sz w:val="20"/>
                <w:szCs w:val="20"/>
              </w:rPr>
            </w:pPr>
            <w:r>
              <w:rPr>
                <w:rFonts w:ascii="Arial" w:hAnsi="Arial" w:cs="Arial"/>
                <w:sz w:val="20"/>
                <w:szCs w:val="20"/>
              </w:rPr>
              <w:t>tXMLMap:</w:t>
            </w:r>
            <w:r>
              <w:rPr>
                <w:rFonts w:ascii="Arial" w:hAnsi="Arial" w:cs="Arial"/>
                <w:b w:val="0"/>
                <w:sz w:val="20"/>
                <w:szCs w:val="20"/>
              </w:rPr>
              <w:t xml:space="preserve"> Mapping component helps to reformat the data from source to target and provisions expressions to validate the data.</w:t>
            </w:r>
          </w:p>
          <w:p w14:paraId="698327BE" w14:textId="77777777" w:rsidR="000631DA" w:rsidRDefault="000631DA" w:rsidP="008C74BC">
            <w:pPr>
              <w:pStyle w:val="PMFTableHeading"/>
              <w:tabs>
                <w:tab w:val="center" w:pos="1280"/>
              </w:tabs>
              <w:rPr>
                <w:rFonts w:ascii="Arial" w:hAnsi="Arial" w:cs="Arial"/>
                <w:b w:val="0"/>
                <w:sz w:val="20"/>
                <w:szCs w:val="20"/>
              </w:rPr>
            </w:pPr>
          </w:p>
          <w:p w14:paraId="67988F9E" w14:textId="77777777" w:rsidR="000631DA" w:rsidRDefault="000631DA" w:rsidP="008C74BC">
            <w:pPr>
              <w:pStyle w:val="PMFTableHeading"/>
              <w:tabs>
                <w:tab w:val="center" w:pos="1280"/>
              </w:tabs>
              <w:rPr>
                <w:rFonts w:ascii="Arial" w:hAnsi="Arial" w:cs="Arial"/>
                <w:sz w:val="20"/>
                <w:szCs w:val="20"/>
              </w:rPr>
            </w:pPr>
          </w:p>
        </w:tc>
      </w:tr>
      <w:tr w:rsidR="000631DA" w14:paraId="74643277" w14:textId="77777777" w:rsidTr="008C74BC">
        <w:trPr>
          <w:trHeight w:val="5416"/>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118E907C"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lastRenderedPageBreak/>
              <w:t>6</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254998F9"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Data Mapping/Transformations</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137E5D94"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This component helps to maps the source and target data structures based on business rules.</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71D8B76D" w14:textId="77777777" w:rsidR="000631DA" w:rsidRDefault="000631DA" w:rsidP="008C74BC">
            <w:pPr>
              <w:pStyle w:val="PMFTableHeading"/>
              <w:tabs>
                <w:tab w:val="center" w:pos="1280"/>
              </w:tabs>
              <w:rPr>
                <w:rFonts w:ascii="Arial" w:hAnsi="Arial" w:cs="Arial"/>
                <w:sz w:val="20"/>
                <w:szCs w:val="20"/>
              </w:rPr>
            </w:pPr>
            <w:r>
              <w:rPr>
                <w:rFonts w:ascii="Arial" w:hAnsi="Arial" w:cs="Arial"/>
                <w:sz w:val="20"/>
                <w:szCs w:val="20"/>
              </w:rPr>
              <w:t>tConvertType:</w:t>
            </w:r>
            <w:r>
              <w:rPr>
                <w:rFonts w:ascii="Arial" w:hAnsi="Arial" w:cs="Arial"/>
                <w:b w:val="0"/>
                <w:color w:val="333333"/>
                <w:sz w:val="20"/>
                <w:szCs w:val="20"/>
                <w:shd w:val="clear" w:color="auto" w:fill="FFFFFF"/>
              </w:rPr>
              <w:t xml:space="preserve"> It </w:t>
            </w:r>
            <w:r>
              <w:rPr>
                <w:rFonts w:ascii="Arial" w:hAnsi="Arial" w:cs="Arial"/>
                <w:b w:val="0"/>
                <w:sz w:val="20"/>
                <w:szCs w:val="20"/>
              </w:rPr>
              <w:t>allows specific conversions at runtime from one</w:t>
            </w:r>
            <w:r>
              <w:rPr>
                <w:rFonts w:ascii="Arial" w:hAnsi="Arial" w:cs="Arial"/>
                <w:sz w:val="20"/>
                <w:szCs w:val="20"/>
              </w:rPr>
              <w:t> </w:t>
            </w:r>
            <w:r>
              <w:rPr>
                <w:rFonts w:ascii="Arial" w:hAnsi="Arial" w:cs="Arial"/>
                <w:b w:val="0"/>
                <w:bCs/>
                <w:sz w:val="20"/>
                <w:szCs w:val="20"/>
              </w:rPr>
              <w:t>Talend</w:t>
            </w:r>
            <w:r>
              <w:rPr>
                <w:rFonts w:ascii="Arial" w:hAnsi="Arial" w:cs="Arial"/>
                <w:b w:val="0"/>
                <w:sz w:val="20"/>
                <w:szCs w:val="20"/>
              </w:rPr>
              <w:t> java type to another type.</w:t>
            </w:r>
          </w:p>
          <w:p w14:paraId="2201C770" w14:textId="77777777" w:rsidR="000631DA" w:rsidRDefault="000631DA" w:rsidP="008C74BC">
            <w:pPr>
              <w:pStyle w:val="PMFTableHeading"/>
              <w:tabs>
                <w:tab w:val="center" w:pos="1280"/>
              </w:tabs>
              <w:rPr>
                <w:rFonts w:ascii="Arial" w:hAnsi="Arial" w:cs="Arial"/>
                <w:b w:val="0"/>
                <w:color w:val="333333"/>
                <w:sz w:val="20"/>
                <w:szCs w:val="20"/>
                <w:shd w:val="clear" w:color="auto" w:fill="FFFFFF"/>
              </w:rPr>
            </w:pPr>
            <w:r>
              <w:rPr>
                <w:rFonts w:ascii="Arial" w:hAnsi="Arial" w:cs="Arial"/>
                <w:sz w:val="20"/>
                <w:szCs w:val="20"/>
              </w:rPr>
              <w:t>tXMLMap:</w:t>
            </w:r>
            <w:r>
              <w:rPr>
                <w:rFonts w:ascii="Arial" w:hAnsi="Arial" w:cs="Arial"/>
                <w:color w:val="333333"/>
                <w:sz w:val="20"/>
                <w:szCs w:val="20"/>
                <w:shd w:val="clear" w:color="auto" w:fill="FFFFFF"/>
              </w:rPr>
              <w:t xml:space="preserve"> </w:t>
            </w:r>
            <w:r>
              <w:rPr>
                <w:rFonts w:ascii="Arial" w:hAnsi="Arial" w:cs="Arial"/>
                <w:b w:val="0"/>
                <w:sz w:val="20"/>
                <w:szCs w:val="20"/>
              </w:rPr>
              <w:t>transforms and routes data from single or multiple sources to single or multiple destinations</w:t>
            </w:r>
            <w:r>
              <w:rPr>
                <w:rFonts w:ascii="Arial" w:hAnsi="Arial" w:cs="Arial"/>
                <w:b w:val="0"/>
                <w:color w:val="333333"/>
                <w:sz w:val="20"/>
                <w:szCs w:val="20"/>
                <w:shd w:val="clear" w:color="auto" w:fill="FFFFFF"/>
              </w:rPr>
              <w:t>.</w:t>
            </w:r>
          </w:p>
          <w:p w14:paraId="394CCA76" w14:textId="77777777" w:rsidR="000631DA" w:rsidRDefault="000631DA" w:rsidP="008C74BC">
            <w:pPr>
              <w:pStyle w:val="PMFTableHeading"/>
              <w:tabs>
                <w:tab w:val="center" w:pos="1280"/>
              </w:tabs>
              <w:rPr>
                <w:rFonts w:ascii="Arial" w:hAnsi="Arial" w:cs="Arial"/>
                <w:b w:val="0"/>
                <w:sz w:val="20"/>
                <w:szCs w:val="20"/>
              </w:rPr>
            </w:pPr>
            <w:r>
              <w:rPr>
                <w:rFonts w:ascii="Arial" w:hAnsi="Arial" w:cs="Arial"/>
                <w:sz w:val="20"/>
                <w:szCs w:val="20"/>
              </w:rPr>
              <w:t>tHashOutput:</w:t>
            </w:r>
            <w:r>
              <w:rPr>
                <w:rFonts w:ascii="Arial" w:hAnsi="Arial" w:cs="Arial"/>
                <w:b w:val="0"/>
                <w:sz w:val="20"/>
                <w:szCs w:val="20"/>
              </w:rPr>
              <w:t xml:space="preserve"> This component loads data to the cache memory to offer high-speed access.</w:t>
            </w:r>
          </w:p>
          <w:p w14:paraId="51FFE23D" w14:textId="77777777" w:rsidR="000631DA" w:rsidRDefault="000631DA" w:rsidP="008C74BC">
            <w:pPr>
              <w:pStyle w:val="PMFTableHeading"/>
              <w:tabs>
                <w:tab w:val="center" w:pos="1280"/>
              </w:tabs>
              <w:rPr>
                <w:rFonts w:ascii="Arial" w:hAnsi="Arial" w:cs="Arial"/>
                <w:color w:val="333333"/>
                <w:sz w:val="20"/>
                <w:szCs w:val="20"/>
                <w:shd w:val="clear" w:color="auto" w:fill="FFFFFF"/>
              </w:rPr>
            </w:pPr>
            <w:r>
              <w:rPr>
                <w:rFonts w:ascii="Arial" w:hAnsi="Arial" w:cs="Arial"/>
                <w:sz w:val="20"/>
                <w:szCs w:val="20"/>
              </w:rPr>
              <w:t xml:space="preserve">tMap: </w:t>
            </w:r>
            <w:r>
              <w:rPr>
                <w:rFonts w:ascii="Arial" w:hAnsi="Arial" w:cs="Arial"/>
                <w:b w:val="0"/>
                <w:sz w:val="20"/>
                <w:szCs w:val="20"/>
              </w:rPr>
              <w:t>It transforms</w:t>
            </w:r>
            <w:r w:rsidRPr="006754AA">
              <w:rPr>
                <w:rFonts w:ascii="Arial" w:hAnsi="Arial" w:cs="Arial"/>
                <w:b w:val="0"/>
                <w:sz w:val="20"/>
                <w:szCs w:val="20"/>
              </w:rPr>
              <w:t xml:space="preserve"> and routes data from single or multiple sources to single or multiple destinations.</w:t>
            </w:r>
          </w:p>
          <w:p w14:paraId="6097220A" w14:textId="77777777" w:rsidR="000631DA" w:rsidRDefault="000631DA" w:rsidP="008C74BC">
            <w:pPr>
              <w:pStyle w:val="PMFTableHeading"/>
              <w:tabs>
                <w:tab w:val="center" w:pos="1280"/>
              </w:tabs>
              <w:rPr>
                <w:rFonts w:ascii="Arial" w:hAnsi="Arial" w:cs="Arial"/>
                <w:sz w:val="20"/>
                <w:szCs w:val="20"/>
              </w:rPr>
            </w:pPr>
            <w:r>
              <w:rPr>
                <w:rFonts w:ascii="Arial" w:hAnsi="Arial" w:cs="Arial"/>
                <w:color w:val="333333"/>
                <w:sz w:val="20"/>
                <w:szCs w:val="20"/>
                <w:shd w:val="clear" w:color="auto" w:fill="FFFFFF"/>
              </w:rPr>
              <w:t xml:space="preserve">tJava: </w:t>
            </w:r>
            <w:r w:rsidRPr="006754AA">
              <w:rPr>
                <w:rFonts w:ascii="Arial" w:hAnsi="Arial" w:cs="Arial"/>
                <w:b w:val="0"/>
                <w:sz w:val="20"/>
                <w:szCs w:val="20"/>
              </w:rPr>
              <w:t>This component helps to</w:t>
            </w:r>
            <w:r>
              <w:rPr>
                <w:rFonts w:ascii="Arial" w:hAnsi="Arial" w:cs="Arial"/>
                <w:b w:val="0"/>
                <w:sz w:val="20"/>
                <w:szCs w:val="20"/>
              </w:rPr>
              <w:t xml:space="preserve"> write custom java code</w:t>
            </w:r>
            <w:r w:rsidRPr="006754AA">
              <w:rPr>
                <w:rFonts w:ascii="Arial" w:hAnsi="Arial" w:cs="Arial"/>
                <w:b w:val="0"/>
                <w:sz w:val="20"/>
                <w:szCs w:val="20"/>
              </w:rPr>
              <w:t>.</w:t>
            </w:r>
          </w:p>
          <w:p w14:paraId="2101B858" w14:textId="77777777" w:rsidR="000631DA" w:rsidRDefault="000631DA" w:rsidP="008C74BC">
            <w:pPr>
              <w:pStyle w:val="PMFTableHeading"/>
              <w:tabs>
                <w:tab w:val="center" w:pos="1280"/>
              </w:tabs>
              <w:rPr>
                <w:rFonts w:ascii="Arial" w:hAnsi="Arial" w:cs="Arial"/>
                <w:sz w:val="20"/>
                <w:szCs w:val="20"/>
              </w:rPr>
            </w:pPr>
            <w:r>
              <w:rPr>
                <w:rFonts w:ascii="Arial" w:hAnsi="Arial" w:cs="Arial"/>
                <w:sz w:val="20"/>
                <w:szCs w:val="20"/>
              </w:rPr>
              <w:t>tSetGlobalVar:</w:t>
            </w:r>
            <w:r>
              <w:rPr>
                <w:rFonts w:ascii="Arial" w:hAnsi="Arial" w:cs="Arial"/>
                <w:color w:val="333333"/>
                <w:sz w:val="20"/>
                <w:szCs w:val="20"/>
                <w:shd w:val="clear" w:color="auto" w:fill="FFFFFF"/>
              </w:rPr>
              <w:t xml:space="preserve"> </w:t>
            </w:r>
            <w:r>
              <w:rPr>
                <w:rStyle w:val="apple-converted-space"/>
                <w:rFonts w:ascii="Arial" w:hAnsi="Arial" w:cs="Arial"/>
                <w:color w:val="333333"/>
                <w:sz w:val="20"/>
                <w:szCs w:val="20"/>
                <w:shd w:val="clear" w:color="auto" w:fill="FFFFFF"/>
              </w:rPr>
              <w:t> </w:t>
            </w:r>
            <w:r w:rsidRPr="006754AA">
              <w:rPr>
                <w:rStyle w:val="apple-converted-space"/>
                <w:rFonts w:ascii="Arial" w:hAnsi="Arial" w:cs="Arial"/>
                <w:b w:val="0"/>
                <w:color w:val="333333"/>
                <w:sz w:val="20"/>
                <w:szCs w:val="20"/>
                <w:shd w:val="clear" w:color="auto" w:fill="FFFFFF"/>
              </w:rPr>
              <w:t>It</w:t>
            </w:r>
            <w:r>
              <w:rPr>
                <w:rStyle w:val="apple-converted-space"/>
                <w:rFonts w:ascii="Arial" w:hAnsi="Arial" w:cs="Arial"/>
                <w:color w:val="333333"/>
                <w:sz w:val="20"/>
                <w:szCs w:val="20"/>
                <w:shd w:val="clear" w:color="auto" w:fill="FFFFFF"/>
              </w:rPr>
              <w:t xml:space="preserve"> </w:t>
            </w:r>
            <w:r w:rsidRPr="006754AA">
              <w:rPr>
                <w:rFonts w:ascii="Arial" w:hAnsi="Arial" w:cs="Arial"/>
                <w:b w:val="0"/>
                <w:sz w:val="20"/>
                <w:szCs w:val="20"/>
              </w:rPr>
              <w:t xml:space="preserve">allows you to define and set global variables </w:t>
            </w:r>
            <w:r>
              <w:rPr>
                <w:rFonts w:ascii="Arial" w:hAnsi="Arial" w:cs="Arial"/>
                <w:b w:val="0"/>
                <w:sz w:val="20"/>
                <w:szCs w:val="20"/>
              </w:rPr>
              <w:t>used in the job.</w:t>
            </w:r>
          </w:p>
          <w:p w14:paraId="5A09D239" w14:textId="77777777" w:rsidR="000631DA" w:rsidRDefault="000631DA" w:rsidP="008C74BC">
            <w:pPr>
              <w:pStyle w:val="PMFTableHeading"/>
              <w:tabs>
                <w:tab w:val="center" w:pos="1280"/>
              </w:tabs>
              <w:rPr>
                <w:rFonts w:ascii="Arial" w:hAnsi="Arial" w:cs="Arial"/>
                <w:b w:val="0"/>
                <w:sz w:val="20"/>
                <w:szCs w:val="20"/>
              </w:rPr>
            </w:pPr>
            <w:r>
              <w:rPr>
                <w:rFonts w:ascii="Arial" w:hAnsi="Arial" w:cs="Arial"/>
                <w:sz w:val="20"/>
                <w:szCs w:val="20"/>
              </w:rPr>
              <w:t>tUnite</w:t>
            </w:r>
            <w:r>
              <w:rPr>
                <w:rFonts w:ascii="Arial" w:hAnsi="Arial" w:cs="Arial"/>
                <w:b w:val="0"/>
                <w:sz w:val="20"/>
                <w:szCs w:val="20"/>
              </w:rPr>
              <w:t>: Merges inputs into the same output</w:t>
            </w:r>
          </w:p>
          <w:p w14:paraId="45D2AEC5" w14:textId="77777777" w:rsidR="000631DA" w:rsidRPr="000A46FE" w:rsidRDefault="000631DA" w:rsidP="008C74BC">
            <w:pPr>
              <w:pStyle w:val="PMFTableHeading"/>
              <w:tabs>
                <w:tab w:val="center" w:pos="1280"/>
              </w:tabs>
              <w:rPr>
                <w:rFonts w:ascii="Arial" w:hAnsi="Arial" w:cs="Arial"/>
                <w:b w:val="0"/>
                <w:sz w:val="20"/>
                <w:szCs w:val="20"/>
              </w:rPr>
            </w:pPr>
            <w:r>
              <w:rPr>
                <w:rFonts w:ascii="Arial" w:hAnsi="Arial" w:cs="Arial"/>
                <w:sz w:val="20"/>
                <w:szCs w:val="20"/>
              </w:rPr>
              <w:t>tFlowToItereate</w:t>
            </w:r>
            <w:r>
              <w:rPr>
                <w:rFonts w:ascii="Arial" w:hAnsi="Arial" w:cs="Arial"/>
                <w:b w:val="0"/>
                <w:sz w:val="20"/>
                <w:szCs w:val="20"/>
              </w:rPr>
              <w:t>:  It iterates on the input data and allows to use the loop for processing.</w:t>
            </w:r>
          </w:p>
          <w:p w14:paraId="3E87A225" w14:textId="77777777" w:rsidR="000631DA" w:rsidRDefault="000631DA" w:rsidP="008C74BC">
            <w:pPr>
              <w:pStyle w:val="PMFTableHeading"/>
              <w:tabs>
                <w:tab w:val="center" w:pos="1280"/>
              </w:tabs>
              <w:rPr>
                <w:rFonts w:ascii="Arial" w:hAnsi="Arial" w:cs="Arial"/>
                <w:sz w:val="20"/>
                <w:szCs w:val="20"/>
              </w:rPr>
            </w:pPr>
            <w:r>
              <w:rPr>
                <w:rFonts w:ascii="Arial" w:hAnsi="Arial" w:cs="Arial"/>
                <w:sz w:val="20"/>
                <w:szCs w:val="20"/>
              </w:rPr>
              <w:t>tOracleRow:</w:t>
            </w:r>
            <w:r>
              <w:rPr>
                <w:rFonts w:ascii="Arial" w:hAnsi="Arial" w:cs="Arial"/>
                <w:b w:val="0"/>
                <w:sz w:val="20"/>
                <w:szCs w:val="20"/>
              </w:rPr>
              <w:t xml:space="preserve"> It helps to execute the dynamic SQL generated.</w:t>
            </w:r>
          </w:p>
        </w:tc>
      </w:tr>
      <w:tr w:rsidR="000631DA" w14:paraId="2E9109DD" w14:textId="77777777" w:rsidTr="008C74BC">
        <w:trPr>
          <w:trHeight w:val="691"/>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42F0F4F1"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7</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30F1A92E"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Business Rules</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41F40534"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This component implements all the business rules on the input message coming from all calling system.</w:t>
            </w:r>
          </w:p>
        </w:tc>
        <w:tc>
          <w:tcPr>
            <w:tcW w:w="2101" w:type="pct"/>
            <w:tcBorders>
              <w:top w:val="single" w:sz="8" w:space="0" w:color="auto"/>
              <w:left w:val="single" w:sz="4" w:space="0" w:color="auto"/>
              <w:bottom w:val="single" w:sz="8" w:space="0" w:color="auto"/>
              <w:right w:val="single" w:sz="4" w:space="0" w:color="auto"/>
            </w:tcBorders>
            <w:shd w:val="clear" w:color="auto" w:fill="FFFFFF"/>
            <w:hideMark/>
          </w:tcPr>
          <w:p w14:paraId="49787E45" w14:textId="77777777" w:rsidR="000631DA" w:rsidRDefault="000631DA" w:rsidP="008C74BC">
            <w:pPr>
              <w:pStyle w:val="PMFTableHeading"/>
              <w:tabs>
                <w:tab w:val="center" w:pos="1280"/>
              </w:tabs>
              <w:rPr>
                <w:rFonts w:ascii="Arial" w:hAnsi="Arial" w:cs="Arial"/>
                <w:b w:val="0"/>
                <w:sz w:val="20"/>
                <w:szCs w:val="20"/>
              </w:rPr>
            </w:pPr>
            <w:r>
              <w:rPr>
                <w:rFonts w:ascii="Arial" w:hAnsi="Arial" w:cs="Arial"/>
                <w:b w:val="0"/>
                <w:sz w:val="20"/>
                <w:szCs w:val="20"/>
              </w:rPr>
              <w:t>Same as Talend DI – Data Validation and Mapping/Transformation rules.</w:t>
            </w:r>
          </w:p>
        </w:tc>
      </w:tr>
      <w:tr w:rsidR="000631DA" w14:paraId="35A3091E" w14:textId="77777777" w:rsidTr="008C74BC">
        <w:trPr>
          <w:trHeight w:val="889"/>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0D34333D"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8</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269E575F"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MDM - Real-time Data Loader</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238A916F"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This component and loads the transformed data onto Talend MDM database.</w:t>
            </w:r>
          </w:p>
        </w:tc>
        <w:tc>
          <w:tcPr>
            <w:tcW w:w="2101" w:type="pct"/>
            <w:tcBorders>
              <w:top w:val="single" w:sz="8" w:space="0" w:color="auto"/>
              <w:left w:val="single" w:sz="4" w:space="0" w:color="auto"/>
              <w:bottom w:val="single" w:sz="8" w:space="0" w:color="auto"/>
              <w:right w:val="single" w:sz="4" w:space="0" w:color="auto"/>
            </w:tcBorders>
            <w:shd w:val="clear" w:color="auto" w:fill="FFFFFF"/>
            <w:hideMark/>
          </w:tcPr>
          <w:p w14:paraId="15FA1276" w14:textId="77777777" w:rsidR="000631DA" w:rsidRDefault="000631DA" w:rsidP="00176444">
            <w:pPr>
              <w:rPr>
                <w:sz w:val="20"/>
                <w:lang w:val="en-GB" w:eastAsia="ja-JP"/>
              </w:rPr>
            </w:pPr>
            <w:r>
              <w:rPr>
                <w:b/>
                <w:sz w:val="20"/>
                <w:lang w:val="en-GB" w:eastAsia="ja-JP"/>
              </w:rPr>
              <w:t>tMDMOuput</w:t>
            </w:r>
            <w:r>
              <w:rPr>
                <w:sz w:val="20"/>
                <w:lang w:val="en-GB" w:eastAsia="ja-JP"/>
              </w:rPr>
              <w:t xml:space="preserve">: It </w:t>
            </w:r>
            <w:r w:rsidRPr="00D01E2D">
              <w:rPr>
                <w:sz w:val="20"/>
                <w:lang w:val="en-GB" w:eastAsia="ja-JP"/>
              </w:rPr>
              <w:t xml:space="preserve">writes master data in </w:t>
            </w:r>
            <w:r w:rsidR="00176444">
              <w:rPr>
                <w:sz w:val="20"/>
                <w:lang w:val="en-GB" w:eastAsia="ja-JP"/>
              </w:rPr>
              <w:t xml:space="preserve">a </w:t>
            </w:r>
            <w:r w:rsidRPr="00D01E2D">
              <w:rPr>
                <w:sz w:val="20"/>
                <w:lang w:val="en-GB" w:eastAsia="ja-JP"/>
              </w:rPr>
              <w:t xml:space="preserve"> MDM Hub.</w:t>
            </w:r>
          </w:p>
        </w:tc>
      </w:tr>
      <w:tr w:rsidR="000631DA" w14:paraId="62C01B18" w14:textId="77777777" w:rsidTr="008C74BC">
        <w:trPr>
          <w:trHeight w:val="2320"/>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4AA18BFB"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9</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3283EBFC"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MDM - Response Generator</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0A00E72F"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This component reads the master records from Talend MDM database (for current transaction) and generates the response XML message using mapping component. And error response will be generated with appropriate error details.</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5FB1B83C" w14:textId="77777777" w:rsidR="000631DA" w:rsidRDefault="000631DA" w:rsidP="008C74BC">
            <w:pPr>
              <w:pStyle w:val="PMFTableHeading"/>
              <w:tabs>
                <w:tab w:val="center" w:pos="1280"/>
              </w:tabs>
              <w:rPr>
                <w:rFonts w:ascii="Arial" w:hAnsi="Arial" w:cs="Arial"/>
                <w:b w:val="0"/>
                <w:sz w:val="20"/>
                <w:szCs w:val="20"/>
              </w:rPr>
            </w:pPr>
            <w:r>
              <w:rPr>
                <w:rFonts w:ascii="Arial" w:hAnsi="Arial" w:cs="Arial"/>
                <w:sz w:val="20"/>
                <w:szCs w:val="20"/>
              </w:rPr>
              <w:t>tESBProviderResponse:</w:t>
            </w:r>
            <w:r>
              <w:rPr>
                <w:rFonts w:ascii="Arial" w:hAnsi="Arial" w:cs="Arial"/>
                <w:b w:val="0"/>
                <w:sz w:val="20"/>
                <w:szCs w:val="20"/>
              </w:rPr>
              <w:t xml:space="preserve"> It a</w:t>
            </w:r>
            <w:r w:rsidRPr="007F26A2">
              <w:rPr>
                <w:rFonts w:ascii="Arial" w:hAnsi="Arial" w:cs="Arial"/>
                <w:b w:val="0"/>
                <w:sz w:val="20"/>
                <w:szCs w:val="20"/>
              </w:rPr>
              <w:t xml:space="preserve">cts as a service provider response builder at the end of each Talend Job cycle </w:t>
            </w:r>
          </w:p>
          <w:p w14:paraId="3FF5BE8C" w14:textId="77777777" w:rsidR="000631DA" w:rsidRDefault="000631DA" w:rsidP="008C74BC">
            <w:pPr>
              <w:pStyle w:val="PMFTableHeading"/>
              <w:tabs>
                <w:tab w:val="center" w:pos="1280"/>
              </w:tabs>
              <w:rPr>
                <w:rFonts w:ascii="Arial" w:hAnsi="Arial" w:cs="Arial"/>
                <w:b w:val="0"/>
                <w:sz w:val="20"/>
                <w:szCs w:val="20"/>
              </w:rPr>
            </w:pPr>
          </w:p>
          <w:p w14:paraId="519BD826" w14:textId="77777777" w:rsidR="000631DA" w:rsidRDefault="000631DA" w:rsidP="008C74BC">
            <w:pPr>
              <w:pStyle w:val="PMFTableHeading"/>
              <w:tabs>
                <w:tab w:val="center" w:pos="1280"/>
              </w:tabs>
              <w:rPr>
                <w:sz w:val="20"/>
              </w:rPr>
            </w:pPr>
            <w:r>
              <w:rPr>
                <w:rFonts w:ascii="Arial" w:hAnsi="Arial" w:cs="Arial"/>
                <w:sz w:val="20"/>
                <w:szCs w:val="20"/>
              </w:rPr>
              <w:t xml:space="preserve">tESBProviderFault: </w:t>
            </w:r>
            <w:r w:rsidRPr="00B567A9">
              <w:rPr>
                <w:rFonts w:ascii="Arial" w:hAnsi="Arial" w:cs="Arial"/>
                <w:b w:val="0"/>
                <w:sz w:val="20"/>
                <w:szCs w:val="20"/>
              </w:rPr>
              <w:t>It a</w:t>
            </w:r>
            <w:r w:rsidRPr="0086170F">
              <w:rPr>
                <w:rFonts w:ascii="Arial" w:hAnsi="Arial" w:cs="Arial"/>
                <w:b w:val="0"/>
                <w:sz w:val="20"/>
                <w:szCs w:val="20"/>
              </w:rPr>
              <w:t>cts as Fault message of the Web Service response at the end of a Talend Job cycle</w:t>
            </w:r>
            <w:r>
              <w:rPr>
                <w:rFonts w:ascii="Arial" w:hAnsi="Arial" w:cs="Arial"/>
                <w:b w:val="0"/>
                <w:sz w:val="20"/>
                <w:szCs w:val="20"/>
              </w:rPr>
              <w:t>.</w:t>
            </w:r>
          </w:p>
        </w:tc>
      </w:tr>
      <w:tr w:rsidR="000631DA" w14:paraId="0C872242" w14:textId="77777777" w:rsidTr="008C74BC">
        <w:trPr>
          <w:trHeight w:val="2320"/>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7EDC5A21"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lastRenderedPageBreak/>
              <w:t>10</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667AB233"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MDM Database</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0C134571"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MDM database store the master customer details and SQL queries will be constructed based on request message and it will be executed to retrieve the results.</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5A5BBDA4" w14:textId="77777777" w:rsidR="000631DA" w:rsidRDefault="000631DA" w:rsidP="008C74BC">
            <w:pPr>
              <w:pStyle w:val="PMFTableHeading"/>
              <w:tabs>
                <w:tab w:val="center" w:pos="1280"/>
              </w:tabs>
              <w:rPr>
                <w:rFonts w:ascii="Arial" w:hAnsi="Arial" w:cs="Arial"/>
                <w:sz w:val="20"/>
                <w:szCs w:val="20"/>
              </w:rPr>
            </w:pPr>
            <w:r>
              <w:rPr>
                <w:rFonts w:ascii="Arial" w:hAnsi="Arial" w:cs="Arial"/>
                <w:sz w:val="20"/>
                <w:szCs w:val="20"/>
              </w:rPr>
              <w:t>tOracleInput:</w:t>
            </w:r>
            <w:r>
              <w:rPr>
                <w:rFonts w:ascii="Arial" w:hAnsi="Arial" w:cs="Arial"/>
                <w:color w:val="333333"/>
                <w:sz w:val="20"/>
                <w:szCs w:val="20"/>
                <w:shd w:val="clear" w:color="auto" w:fill="FFFFFF"/>
              </w:rPr>
              <w:t xml:space="preserve"> </w:t>
            </w:r>
            <w:r w:rsidRPr="00FE7B85">
              <w:rPr>
                <w:rFonts w:ascii="Arial" w:hAnsi="Arial" w:cs="Arial"/>
                <w:b w:val="0"/>
                <w:color w:val="333333"/>
                <w:sz w:val="20"/>
                <w:szCs w:val="20"/>
                <w:shd w:val="clear" w:color="auto" w:fill="FFFFFF"/>
              </w:rPr>
              <w:t>It</w:t>
            </w:r>
            <w:r>
              <w:rPr>
                <w:rFonts w:ascii="Arial" w:hAnsi="Arial" w:cs="Arial"/>
                <w:color w:val="333333"/>
                <w:sz w:val="20"/>
                <w:szCs w:val="20"/>
                <w:shd w:val="clear" w:color="auto" w:fill="FFFFFF"/>
              </w:rPr>
              <w:t xml:space="preserve"> </w:t>
            </w:r>
            <w:r w:rsidRPr="00FE7B85">
              <w:rPr>
                <w:rFonts w:ascii="Arial" w:hAnsi="Arial" w:cs="Arial"/>
                <w:b w:val="0"/>
                <w:color w:val="333333"/>
                <w:sz w:val="20"/>
                <w:szCs w:val="20"/>
                <w:shd w:val="clear" w:color="auto" w:fill="FFFFFF"/>
              </w:rPr>
              <w:t>executes the action defined on the table and/or on the data contained in the table, based on the flow incoming from the preceding component in the Job</w:t>
            </w:r>
            <w:r>
              <w:rPr>
                <w:rFonts w:ascii="Arial" w:hAnsi="Arial" w:cs="Arial"/>
                <w:b w:val="0"/>
                <w:color w:val="333333"/>
                <w:sz w:val="20"/>
                <w:szCs w:val="20"/>
                <w:shd w:val="clear" w:color="auto" w:fill="FFFFFF"/>
              </w:rPr>
              <w:t>.</w:t>
            </w:r>
          </w:p>
        </w:tc>
      </w:tr>
      <w:tr w:rsidR="000631DA" w14:paraId="07A0C11A" w14:textId="77777777" w:rsidTr="008C74BC">
        <w:trPr>
          <w:trHeight w:val="1465"/>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373A041C"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11</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47BC809C"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Functional Error handling</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259EC3BB"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Functional errors are generally included in the every response to intimate the users about the functional error with details to correct and resubmit the request message.</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56C7955B" w14:textId="77777777" w:rsidR="000631DA" w:rsidRDefault="000631DA" w:rsidP="008C74BC">
            <w:pPr>
              <w:pStyle w:val="PMFTableHeading"/>
              <w:tabs>
                <w:tab w:val="center" w:pos="1280"/>
              </w:tabs>
              <w:rPr>
                <w:sz w:val="20"/>
              </w:rPr>
            </w:pPr>
            <w:r>
              <w:rPr>
                <w:rFonts w:ascii="Arial" w:hAnsi="Arial" w:cs="Arial"/>
                <w:sz w:val="20"/>
                <w:szCs w:val="20"/>
              </w:rPr>
              <w:t>tESBProviderResponse:</w:t>
            </w:r>
            <w:r>
              <w:rPr>
                <w:rFonts w:ascii="Arial" w:hAnsi="Arial" w:cs="Arial"/>
                <w:b w:val="0"/>
                <w:sz w:val="20"/>
                <w:szCs w:val="20"/>
              </w:rPr>
              <w:t xml:space="preserve"> It a</w:t>
            </w:r>
            <w:r w:rsidRPr="007F26A2">
              <w:rPr>
                <w:rFonts w:ascii="Arial" w:hAnsi="Arial" w:cs="Arial"/>
                <w:b w:val="0"/>
                <w:sz w:val="20"/>
                <w:szCs w:val="20"/>
              </w:rPr>
              <w:t>cts as a service provider response builder at the end of each Talend Job cycle</w:t>
            </w:r>
            <w:r>
              <w:rPr>
                <w:rFonts w:ascii="Arial" w:hAnsi="Arial" w:cs="Arial"/>
                <w:b w:val="0"/>
                <w:sz w:val="20"/>
                <w:szCs w:val="20"/>
              </w:rPr>
              <w:t>.</w:t>
            </w:r>
          </w:p>
          <w:p w14:paraId="41B99548" w14:textId="77777777" w:rsidR="000631DA" w:rsidRDefault="000631DA" w:rsidP="008C74BC">
            <w:pPr>
              <w:ind w:firstLine="720"/>
              <w:rPr>
                <w:sz w:val="20"/>
                <w:lang w:val="en-GB" w:eastAsia="ja-JP"/>
              </w:rPr>
            </w:pPr>
          </w:p>
        </w:tc>
      </w:tr>
      <w:tr w:rsidR="000631DA" w14:paraId="2E3BE766" w14:textId="77777777" w:rsidTr="008C74BC">
        <w:trPr>
          <w:trHeight w:val="817"/>
        </w:trPr>
        <w:tc>
          <w:tcPr>
            <w:tcW w:w="217" w:type="pct"/>
            <w:tcBorders>
              <w:top w:val="single" w:sz="8" w:space="0" w:color="auto"/>
              <w:left w:val="single" w:sz="4" w:space="0" w:color="auto"/>
              <w:bottom w:val="single" w:sz="8" w:space="0" w:color="auto"/>
              <w:right w:val="single" w:sz="4" w:space="0" w:color="auto"/>
            </w:tcBorders>
            <w:shd w:val="clear" w:color="auto" w:fill="FFFFFF"/>
            <w:hideMark/>
          </w:tcPr>
          <w:p w14:paraId="3D1CC309"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12</w:t>
            </w:r>
          </w:p>
        </w:tc>
        <w:tc>
          <w:tcPr>
            <w:tcW w:w="1227" w:type="pct"/>
            <w:tcBorders>
              <w:top w:val="single" w:sz="8" w:space="0" w:color="auto"/>
              <w:left w:val="single" w:sz="4" w:space="0" w:color="auto"/>
              <w:bottom w:val="single" w:sz="8" w:space="0" w:color="auto"/>
              <w:right w:val="single" w:sz="4" w:space="0" w:color="auto"/>
            </w:tcBorders>
            <w:shd w:val="clear" w:color="auto" w:fill="FFFFFF"/>
            <w:hideMark/>
          </w:tcPr>
          <w:p w14:paraId="1372F9C7"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Talend DI - Technical Error Handling</w:t>
            </w:r>
          </w:p>
        </w:tc>
        <w:tc>
          <w:tcPr>
            <w:tcW w:w="1455" w:type="pct"/>
            <w:tcBorders>
              <w:top w:val="single" w:sz="8" w:space="0" w:color="auto"/>
              <w:left w:val="single" w:sz="4" w:space="0" w:color="auto"/>
              <w:bottom w:val="single" w:sz="8" w:space="0" w:color="auto"/>
              <w:right w:val="single" w:sz="4" w:space="0" w:color="auto"/>
            </w:tcBorders>
            <w:shd w:val="clear" w:color="auto" w:fill="FFFFFF"/>
            <w:hideMark/>
          </w:tcPr>
          <w:p w14:paraId="3CE5020A" w14:textId="77777777" w:rsidR="000631DA" w:rsidRDefault="000631DA" w:rsidP="008C74BC">
            <w:pPr>
              <w:pStyle w:val="PMFTableHeading"/>
              <w:rPr>
                <w:rFonts w:ascii="Arial" w:hAnsi="Arial" w:cs="Arial"/>
                <w:b w:val="0"/>
                <w:sz w:val="20"/>
                <w:szCs w:val="20"/>
              </w:rPr>
            </w:pPr>
            <w:r>
              <w:rPr>
                <w:rFonts w:ascii="Arial" w:hAnsi="Arial" w:cs="Arial"/>
                <w:b w:val="0"/>
                <w:sz w:val="20"/>
                <w:szCs w:val="20"/>
              </w:rPr>
              <w:t>Technical errors are generally occurs when the component failed to execute like MDM connection issues or any job failures</w:t>
            </w:r>
          </w:p>
        </w:tc>
        <w:tc>
          <w:tcPr>
            <w:tcW w:w="2101" w:type="pct"/>
            <w:tcBorders>
              <w:top w:val="single" w:sz="8" w:space="0" w:color="auto"/>
              <w:left w:val="single" w:sz="4" w:space="0" w:color="auto"/>
              <w:bottom w:val="single" w:sz="8" w:space="0" w:color="auto"/>
              <w:right w:val="single" w:sz="4" w:space="0" w:color="auto"/>
            </w:tcBorders>
            <w:shd w:val="clear" w:color="auto" w:fill="FFFFFF"/>
          </w:tcPr>
          <w:p w14:paraId="388BFCB2" w14:textId="77777777" w:rsidR="000631DA" w:rsidRDefault="000631DA" w:rsidP="008C74BC">
            <w:pPr>
              <w:pStyle w:val="PMFTableHeading"/>
              <w:tabs>
                <w:tab w:val="center" w:pos="1280"/>
              </w:tabs>
              <w:rPr>
                <w:rFonts w:ascii="Arial" w:hAnsi="Arial" w:cs="Arial"/>
                <w:b w:val="0"/>
                <w:sz w:val="20"/>
                <w:szCs w:val="20"/>
              </w:rPr>
            </w:pPr>
            <w:r>
              <w:rPr>
                <w:rFonts w:ascii="Arial" w:hAnsi="Arial" w:cs="Arial"/>
                <w:sz w:val="20"/>
                <w:szCs w:val="20"/>
              </w:rPr>
              <w:t xml:space="preserve">tLogCatcher: </w:t>
            </w:r>
            <w:r w:rsidRPr="00D10B53">
              <w:rPr>
                <w:rFonts w:ascii="Arial" w:hAnsi="Arial" w:cs="Arial"/>
                <w:b w:val="0"/>
                <w:sz w:val="20"/>
                <w:szCs w:val="20"/>
              </w:rPr>
              <w:t>It fetches set fields and messages from Java Exception</w:t>
            </w:r>
          </w:p>
          <w:p w14:paraId="6D6A01F1" w14:textId="77777777" w:rsidR="000631DA" w:rsidRDefault="000631DA" w:rsidP="008C74BC">
            <w:pPr>
              <w:pStyle w:val="PMFTableHeading"/>
              <w:tabs>
                <w:tab w:val="center" w:pos="1280"/>
              </w:tabs>
              <w:rPr>
                <w:rFonts w:ascii="Arial" w:hAnsi="Arial" w:cs="Arial"/>
                <w:b w:val="0"/>
                <w:sz w:val="20"/>
                <w:szCs w:val="20"/>
              </w:rPr>
            </w:pPr>
          </w:p>
          <w:p w14:paraId="16D96D1E" w14:textId="77777777" w:rsidR="000631DA" w:rsidRDefault="000631DA" w:rsidP="008C74BC">
            <w:pPr>
              <w:pStyle w:val="PMFTableHeading"/>
              <w:tabs>
                <w:tab w:val="center" w:pos="1280"/>
              </w:tabs>
              <w:rPr>
                <w:rFonts w:ascii="Arial" w:hAnsi="Arial" w:cs="Arial"/>
                <w:sz w:val="20"/>
                <w:szCs w:val="20"/>
              </w:rPr>
            </w:pPr>
            <w:r>
              <w:rPr>
                <w:rFonts w:ascii="Arial" w:hAnsi="Arial" w:cs="Arial"/>
                <w:sz w:val="20"/>
                <w:szCs w:val="20"/>
              </w:rPr>
              <w:t xml:space="preserve">tESBProviderFault: </w:t>
            </w:r>
            <w:r w:rsidRPr="00B567A9">
              <w:rPr>
                <w:rFonts w:ascii="Arial" w:hAnsi="Arial" w:cs="Arial"/>
                <w:b w:val="0"/>
                <w:sz w:val="20"/>
                <w:szCs w:val="20"/>
              </w:rPr>
              <w:t>It a</w:t>
            </w:r>
            <w:r w:rsidRPr="0086170F">
              <w:rPr>
                <w:rFonts w:ascii="Arial" w:hAnsi="Arial" w:cs="Arial"/>
                <w:b w:val="0"/>
                <w:sz w:val="20"/>
                <w:szCs w:val="20"/>
              </w:rPr>
              <w:t>cts as Fault message of the Web Service response at the end of a Talend Job cycle</w:t>
            </w:r>
            <w:r>
              <w:rPr>
                <w:rFonts w:ascii="Arial" w:hAnsi="Arial" w:cs="Arial"/>
                <w:b w:val="0"/>
                <w:sz w:val="20"/>
                <w:szCs w:val="20"/>
              </w:rPr>
              <w:t>.</w:t>
            </w:r>
          </w:p>
        </w:tc>
      </w:tr>
    </w:tbl>
    <w:p w14:paraId="4B29032E" w14:textId="77777777" w:rsidR="00C31EC4" w:rsidRDefault="00C31EC4" w:rsidP="00D95D69"/>
    <w:p w14:paraId="7F6BCE5A" w14:textId="77777777" w:rsidR="00A549F3" w:rsidRDefault="00A549F3" w:rsidP="00A549F3">
      <w:pPr>
        <w:pStyle w:val="Heading1"/>
        <w:pageBreakBefore/>
        <w:numPr>
          <w:ilvl w:val="0"/>
          <w:numId w:val="3"/>
        </w:numPr>
        <w:ind w:left="431" w:hanging="431"/>
        <w:jc w:val="left"/>
      </w:pPr>
      <w:bookmarkStart w:id="119" w:name="_Toc243658866"/>
      <w:bookmarkStart w:id="120" w:name="_Toc328072891"/>
      <w:bookmarkStart w:id="121" w:name="_Toc342576269"/>
      <w:bookmarkStart w:id="122" w:name="_Toc397680864"/>
      <w:bookmarkStart w:id="123" w:name="_Toc476148035"/>
      <w:bookmarkStart w:id="124" w:name="_Toc140070020"/>
      <w:bookmarkStart w:id="125" w:name="_Toc140070097"/>
      <w:bookmarkStart w:id="126" w:name="_Toc140070174"/>
      <w:bookmarkStart w:id="127" w:name="_Toc140070251"/>
      <w:bookmarkStart w:id="128" w:name="_Toc140070328"/>
      <w:bookmarkStart w:id="129" w:name="_Toc203116583"/>
      <w:r w:rsidRPr="00513C50">
        <w:lastRenderedPageBreak/>
        <w:t>Non-Functional Design</w:t>
      </w:r>
      <w:bookmarkEnd w:id="119"/>
      <w:bookmarkEnd w:id="120"/>
      <w:bookmarkEnd w:id="121"/>
      <w:bookmarkEnd w:id="122"/>
      <w:bookmarkEnd w:id="123"/>
    </w:p>
    <w:p w14:paraId="65D8604F" w14:textId="77777777" w:rsidR="00A549F3" w:rsidRDefault="00A549F3" w:rsidP="00A549F3">
      <w:pPr>
        <w:pStyle w:val="Heading2"/>
        <w:numPr>
          <w:ilvl w:val="1"/>
          <w:numId w:val="3"/>
        </w:numPr>
        <w:jc w:val="left"/>
        <w:rPr>
          <w:rFonts w:cs="Calibri"/>
        </w:rPr>
      </w:pPr>
      <w:bookmarkStart w:id="130" w:name="_E2E_High_Level"/>
      <w:bookmarkStart w:id="131" w:name="_Toc353454153"/>
      <w:bookmarkStart w:id="132" w:name="_Toc397680865"/>
      <w:bookmarkStart w:id="133" w:name="_Toc476148036"/>
      <w:bookmarkEnd w:id="124"/>
      <w:bookmarkEnd w:id="125"/>
      <w:bookmarkEnd w:id="126"/>
      <w:bookmarkEnd w:id="127"/>
      <w:bookmarkEnd w:id="128"/>
      <w:bookmarkEnd w:id="129"/>
      <w:bookmarkEnd w:id="130"/>
      <w:r>
        <w:rPr>
          <w:rFonts w:cs="Calibri"/>
        </w:rPr>
        <w:t>Security</w:t>
      </w:r>
      <w:bookmarkEnd w:id="131"/>
      <w:bookmarkEnd w:id="132"/>
      <w:r w:rsidR="005D6A81">
        <w:rPr>
          <w:rFonts w:cs="Calibri"/>
        </w:rPr>
        <w:t xml:space="preserve"> and Data Access</w:t>
      </w:r>
      <w:bookmarkEnd w:id="133"/>
    </w:p>
    <w:p w14:paraId="38F39C3A" w14:textId="77777777" w:rsidR="00836C0C" w:rsidRDefault="00836C0C" w:rsidP="009A6C92">
      <w:pPr>
        <w:rPr>
          <w:sz w:val="20"/>
        </w:rPr>
      </w:pPr>
      <w:r w:rsidRPr="009A6C92">
        <w:rPr>
          <w:sz w:val="20"/>
        </w:rPr>
        <w:t>The MDM Real-time service “</w:t>
      </w:r>
      <w:r w:rsidRPr="009A6C92">
        <w:rPr>
          <w:b/>
          <w:sz w:val="20"/>
        </w:rPr>
        <w:t>Create/Update/Search/Get”</w:t>
      </w:r>
      <w:r w:rsidRPr="009A6C92">
        <w:rPr>
          <w:sz w:val="20"/>
        </w:rPr>
        <w:t xml:space="preserve"> will be hosted within Homeserve intranet. The protocol</w:t>
      </w:r>
      <w:r w:rsidR="007C086A">
        <w:rPr>
          <w:sz w:val="20"/>
        </w:rPr>
        <w:t xml:space="preserve"> will be SOAP Over HTTP</w:t>
      </w:r>
      <w:r w:rsidRPr="009A6C92">
        <w:rPr>
          <w:sz w:val="20"/>
        </w:rPr>
        <w:t xml:space="preserve"> and requests and response end points will be secured with </w:t>
      </w:r>
      <w:r w:rsidRPr="00E2101A">
        <w:rPr>
          <w:b/>
          <w:sz w:val="20"/>
        </w:rPr>
        <w:t>Username &amp; Password</w:t>
      </w:r>
      <w:r w:rsidRPr="009A6C92">
        <w:rPr>
          <w:sz w:val="20"/>
        </w:rPr>
        <w:t xml:space="preserve"> as per the Homeserve security policies. Only agreed systems will integrate with the MDM system. </w:t>
      </w:r>
    </w:p>
    <w:p w14:paraId="74BD3BA0" w14:textId="77777777" w:rsidR="00E2101A" w:rsidRDefault="00E2101A" w:rsidP="009A6C92">
      <w:pPr>
        <w:rPr>
          <w:sz w:val="20"/>
        </w:rPr>
      </w:pPr>
    </w:p>
    <w:p w14:paraId="1AA5722C" w14:textId="77777777" w:rsidR="00E2101A" w:rsidRDefault="00E2101A" w:rsidP="00E2101A">
      <w:pPr>
        <w:rPr>
          <w:sz w:val="20"/>
        </w:rPr>
      </w:pPr>
      <w:r>
        <w:rPr>
          <w:sz w:val="20"/>
        </w:rPr>
        <w:t>The following steps should be taken to enable the http username and password authentication for each service,</w:t>
      </w:r>
    </w:p>
    <w:p w14:paraId="5819BE00" w14:textId="77777777" w:rsidR="00E2101A" w:rsidRDefault="00E2101A" w:rsidP="00E2101A">
      <w:pPr>
        <w:rPr>
          <w:sz w:val="20"/>
        </w:rPr>
      </w:pPr>
    </w:p>
    <w:p w14:paraId="6E9AF2CB" w14:textId="77777777" w:rsidR="00E2101A" w:rsidRDefault="00E2101A" w:rsidP="008C6CCE">
      <w:pPr>
        <w:pStyle w:val="ListParagraph"/>
        <w:numPr>
          <w:ilvl w:val="0"/>
          <w:numId w:val="11"/>
        </w:numPr>
        <w:ind w:left="360"/>
        <w:rPr>
          <w:sz w:val="20"/>
        </w:rPr>
      </w:pPr>
      <w:r>
        <w:rPr>
          <w:sz w:val="20"/>
        </w:rPr>
        <w:t>Check the option “Username/Password” in ESB Service Security tab available in Talend ESB runtime options for each service job.</w:t>
      </w:r>
    </w:p>
    <w:p w14:paraId="49614C0F" w14:textId="77777777" w:rsidR="00E2101A" w:rsidRDefault="0069348D" w:rsidP="008C6CCE">
      <w:pPr>
        <w:pStyle w:val="ListParagraph"/>
        <w:numPr>
          <w:ilvl w:val="0"/>
          <w:numId w:val="11"/>
        </w:numPr>
        <w:ind w:left="360"/>
        <w:rPr>
          <w:sz w:val="20"/>
        </w:rPr>
      </w:pPr>
      <w:r>
        <w:rPr>
          <w:sz w:val="20"/>
        </w:rPr>
        <w:t xml:space="preserve">Talend ESB will used the Syncope function i.e. </w:t>
      </w:r>
      <w:r w:rsidR="00E2101A">
        <w:rPr>
          <w:sz w:val="20"/>
        </w:rPr>
        <w:t>Maintain the authorized uses list at server in below file. So that whenever request comes from consumed system It will verify the requested username and password in user.properties file</w:t>
      </w:r>
      <w:r w:rsidR="00CC4BF5">
        <w:rPr>
          <w:sz w:val="20"/>
        </w:rPr>
        <w:t xml:space="preserve"> (p</w:t>
      </w:r>
      <w:r w:rsidR="00E2101A" w:rsidRPr="00CC4BF5">
        <w:rPr>
          <w:sz w:val="20"/>
        </w:rPr>
        <w:t>ath:</w:t>
      </w:r>
      <w:r w:rsidR="00F90C80">
        <w:rPr>
          <w:sz w:val="20"/>
        </w:rPr>
        <w:t xml:space="preserve"> &lt;Talend_Home</w:t>
      </w:r>
      <w:r w:rsidR="00F90C80" w:rsidRPr="00F90C80">
        <w:rPr>
          <w:sz w:val="20"/>
        </w:rPr>
        <w:t>&gt;</w:t>
      </w:r>
      <w:r w:rsidR="004666BA">
        <w:rPr>
          <w:sz w:val="20"/>
        </w:rPr>
        <w:t>/5.6</w:t>
      </w:r>
      <w:r w:rsidR="00E2101A" w:rsidRPr="00F90C80">
        <w:rPr>
          <w:sz w:val="20"/>
        </w:rPr>
        <w:t>.1/esb/container/etc</w:t>
      </w:r>
      <w:r w:rsidR="00CC4BF5" w:rsidRPr="004B5B19">
        <w:rPr>
          <w:sz w:val="20"/>
        </w:rPr>
        <w:t>)</w:t>
      </w:r>
    </w:p>
    <w:p w14:paraId="34AFAE19" w14:textId="77777777" w:rsidR="00A549F3" w:rsidRPr="006F73E7" w:rsidRDefault="00A549F3" w:rsidP="00A549F3">
      <w:pPr>
        <w:pStyle w:val="Heading2"/>
        <w:numPr>
          <w:ilvl w:val="1"/>
          <w:numId w:val="3"/>
        </w:numPr>
        <w:jc w:val="left"/>
        <w:rPr>
          <w:rFonts w:cs="Calibri"/>
        </w:rPr>
      </w:pPr>
      <w:bookmarkStart w:id="134" w:name="_Toc353454154"/>
      <w:bookmarkStart w:id="135" w:name="_Toc397680866"/>
      <w:bookmarkStart w:id="136" w:name="_Toc476148037"/>
      <w:r w:rsidRPr="006F73E7">
        <w:rPr>
          <w:rFonts w:cs="Calibri"/>
        </w:rPr>
        <w:t>Performance</w:t>
      </w:r>
      <w:bookmarkEnd w:id="134"/>
      <w:bookmarkEnd w:id="135"/>
      <w:r w:rsidR="00C97EF4" w:rsidRPr="006F73E7">
        <w:rPr>
          <w:rFonts w:cs="Calibri"/>
        </w:rPr>
        <w:t xml:space="preserve"> Considerations</w:t>
      </w:r>
      <w:bookmarkEnd w:id="136"/>
    </w:p>
    <w:p w14:paraId="52B6B5F8" w14:textId="77777777" w:rsidR="00814F4A" w:rsidRDefault="00814F4A" w:rsidP="00386256">
      <w:pPr>
        <w:rPr>
          <w:sz w:val="20"/>
        </w:rPr>
      </w:pPr>
    </w:p>
    <w:p w14:paraId="466FD079" w14:textId="77777777" w:rsidR="00386256" w:rsidRPr="00814F4A" w:rsidRDefault="00F3543A" w:rsidP="00386256">
      <w:pPr>
        <w:rPr>
          <w:sz w:val="20"/>
        </w:rPr>
      </w:pPr>
      <w:r>
        <w:rPr>
          <w:sz w:val="20"/>
        </w:rPr>
        <w:t>The MDM services will align with following performance requirements</w:t>
      </w:r>
      <w:r w:rsidR="00B516D6">
        <w:rPr>
          <w:sz w:val="20"/>
        </w:rPr>
        <w:t xml:space="preserve"> (TBC)</w:t>
      </w:r>
      <w:r>
        <w:rPr>
          <w:sz w:val="20"/>
        </w:rPr>
        <w:t>,</w:t>
      </w:r>
    </w:p>
    <w:p w14:paraId="4A9D8294" w14:textId="77777777" w:rsidR="00386256" w:rsidRDefault="00386256" w:rsidP="009A6C92">
      <w:pPr>
        <w:rPr>
          <w:sz w:val="20"/>
        </w:rPr>
      </w:pPr>
    </w:p>
    <w:tbl>
      <w:tblPr>
        <w:tblW w:w="4540" w:type="pct"/>
        <w:tblBorders>
          <w:insideH w:val="single" w:sz="18" w:space="0" w:color="FFFFFF"/>
          <w:insideV w:val="single" w:sz="18" w:space="0" w:color="FFFFFF"/>
        </w:tblBorders>
        <w:tblLook w:val="0000" w:firstRow="0" w:lastRow="0" w:firstColumn="0" w:lastColumn="0" w:noHBand="0" w:noVBand="0"/>
      </w:tblPr>
      <w:tblGrid>
        <w:gridCol w:w="428"/>
        <w:gridCol w:w="3110"/>
        <w:gridCol w:w="2083"/>
        <w:gridCol w:w="2420"/>
      </w:tblGrid>
      <w:tr w:rsidR="00386256" w:rsidRPr="00731E04" w14:paraId="04CF1C2C" w14:textId="77777777" w:rsidTr="00B538DC">
        <w:trPr>
          <w:trHeight w:val="50"/>
        </w:trPr>
        <w:tc>
          <w:tcPr>
            <w:tcW w:w="266" w:type="pct"/>
            <w:tcBorders>
              <w:top w:val="single" w:sz="8" w:space="0" w:color="auto"/>
              <w:left w:val="single" w:sz="8" w:space="0" w:color="auto"/>
              <w:bottom w:val="single" w:sz="8" w:space="0" w:color="auto"/>
              <w:right w:val="single" w:sz="6" w:space="0" w:color="auto"/>
            </w:tcBorders>
            <w:shd w:val="clear" w:color="auto" w:fill="C0C0C0"/>
          </w:tcPr>
          <w:p w14:paraId="17A752B1" w14:textId="77777777" w:rsidR="00386256" w:rsidRPr="00395686" w:rsidRDefault="00386256" w:rsidP="00E554E2">
            <w:pPr>
              <w:pStyle w:val="PMFTableHeading"/>
              <w:rPr>
                <w:rFonts w:ascii="Arial" w:hAnsi="Arial" w:cs="Arial"/>
                <w:sz w:val="20"/>
                <w:szCs w:val="20"/>
              </w:rPr>
            </w:pPr>
            <w:r>
              <w:rPr>
                <w:rFonts w:ascii="Arial" w:hAnsi="Arial" w:cs="Arial"/>
                <w:sz w:val="20"/>
                <w:szCs w:val="20"/>
              </w:rPr>
              <w:t>ID</w:t>
            </w:r>
          </w:p>
        </w:tc>
        <w:tc>
          <w:tcPr>
            <w:tcW w:w="1934" w:type="pct"/>
            <w:tcBorders>
              <w:top w:val="single" w:sz="8" w:space="0" w:color="auto"/>
              <w:left w:val="single" w:sz="6" w:space="0" w:color="auto"/>
              <w:bottom w:val="single" w:sz="8" w:space="0" w:color="auto"/>
              <w:right w:val="single" w:sz="6" w:space="0" w:color="auto"/>
            </w:tcBorders>
            <w:shd w:val="clear" w:color="auto" w:fill="C0C0C0"/>
          </w:tcPr>
          <w:p w14:paraId="091C0B7F" w14:textId="77777777" w:rsidR="00386256" w:rsidRPr="00395686" w:rsidRDefault="00386256" w:rsidP="00E554E2">
            <w:pPr>
              <w:pStyle w:val="PMFTableHeading"/>
              <w:rPr>
                <w:rFonts w:ascii="Arial" w:hAnsi="Arial" w:cs="Arial"/>
                <w:sz w:val="20"/>
                <w:szCs w:val="20"/>
              </w:rPr>
            </w:pPr>
            <w:r>
              <w:rPr>
                <w:rFonts w:ascii="Arial" w:hAnsi="Arial" w:cs="Arial"/>
                <w:sz w:val="20"/>
                <w:szCs w:val="20"/>
              </w:rPr>
              <w:t>MDM Service</w:t>
            </w:r>
          </w:p>
        </w:tc>
        <w:tc>
          <w:tcPr>
            <w:tcW w:w="1295" w:type="pct"/>
            <w:tcBorders>
              <w:top w:val="single" w:sz="8" w:space="0" w:color="auto"/>
              <w:left w:val="single" w:sz="6" w:space="0" w:color="auto"/>
              <w:bottom w:val="single" w:sz="8" w:space="0" w:color="auto"/>
              <w:right w:val="single" w:sz="6" w:space="0" w:color="auto"/>
            </w:tcBorders>
            <w:shd w:val="clear" w:color="auto" w:fill="C0C0C0"/>
          </w:tcPr>
          <w:p w14:paraId="13F1CDA6" w14:textId="77777777" w:rsidR="00386256" w:rsidRDefault="00386256" w:rsidP="00E554E2">
            <w:pPr>
              <w:pStyle w:val="PMFTableHeading"/>
              <w:rPr>
                <w:rFonts w:ascii="Arial" w:hAnsi="Arial" w:cs="Arial"/>
                <w:sz w:val="20"/>
                <w:szCs w:val="20"/>
              </w:rPr>
            </w:pPr>
            <w:r>
              <w:rPr>
                <w:rFonts w:ascii="Arial" w:hAnsi="Arial" w:cs="Arial"/>
                <w:sz w:val="20"/>
                <w:szCs w:val="20"/>
              </w:rPr>
              <w:t>Expected Response Time</w:t>
            </w:r>
          </w:p>
          <w:p w14:paraId="3E6B09DC" w14:textId="77777777" w:rsidR="00386256" w:rsidRPr="00395686" w:rsidRDefault="00386256" w:rsidP="00E554E2">
            <w:pPr>
              <w:pStyle w:val="PMFTableHeading"/>
              <w:rPr>
                <w:rFonts w:ascii="Arial" w:hAnsi="Arial" w:cs="Arial"/>
                <w:sz w:val="20"/>
                <w:szCs w:val="20"/>
              </w:rPr>
            </w:pPr>
            <w:r>
              <w:rPr>
                <w:rFonts w:ascii="Arial" w:hAnsi="Arial" w:cs="Arial"/>
                <w:sz w:val="20"/>
                <w:szCs w:val="20"/>
              </w:rPr>
              <w:t>(Pega and MDM Only)</w:t>
            </w:r>
          </w:p>
        </w:tc>
        <w:tc>
          <w:tcPr>
            <w:tcW w:w="1505" w:type="pct"/>
            <w:tcBorders>
              <w:top w:val="single" w:sz="8" w:space="0" w:color="auto"/>
              <w:left w:val="single" w:sz="6" w:space="0" w:color="auto"/>
              <w:bottom w:val="single" w:sz="8" w:space="0" w:color="auto"/>
              <w:right w:val="single" w:sz="6" w:space="0" w:color="auto"/>
            </w:tcBorders>
            <w:shd w:val="clear" w:color="auto" w:fill="C0C0C0"/>
          </w:tcPr>
          <w:p w14:paraId="2B660B60" w14:textId="77777777" w:rsidR="00386256" w:rsidRDefault="00386256" w:rsidP="00E554E2">
            <w:pPr>
              <w:pStyle w:val="PMFTableHeading"/>
              <w:rPr>
                <w:rFonts w:ascii="Arial" w:hAnsi="Arial" w:cs="Arial"/>
                <w:sz w:val="20"/>
                <w:szCs w:val="20"/>
              </w:rPr>
            </w:pPr>
            <w:r>
              <w:rPr>
                <w:rFonts w:ascii="Arial" w:hAnsi="Arial" w:cs="Arial"/>
                <w:sz w:val="20"/>
                <w:szCs w:val="20"/>
              </w:rPr>
              <w:t>Number of Request per Hour</w:t>
            </w:r>
          </w:p>
        </w:tc>
      </w:tr>
      <w:tr w:rsidR="00386256" w:rsidRPr="00BF0294" w14:paraId="7E4699CF"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1878839A" w14:textId="77777777" w:rsidR="00386256" w:rsidRDefault="00386256" w:rsidP="00E554E2">
            <w:pPr>
              <w:pStyle w:val="PMFTableHeading"/>
              <w:rPr>
                <w:rFonts w:ascii="Arial" w:hAnsi="Arial" w:cs="Arial"/>
                <w:b w:val="0"/>
                <w:sz w:val="20"/>
                <w:szCs w:val="20"/>
              </w:rPr>
            </w:pPr>
            <w:r>
              <w:rPr>
                <w:rFonts w:ascii="Arial" w:hAnsi="Arial" w:cs="Arial"/>
                <w:b w:val="0"/>
                <w:sz w:val="20"/>
                <w:szCs w:val="20"/>
              </w:rPr>
              <w:t>1</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625D6696" w14:textId="77777777" w:rsidR="00386256" w:rsidRPr="002367DF" w:rsidRDefault="00386256" w:rsidP="00E554E2">
            <w:pPr>
              <w:pStyle w:val="PMFTableHeading"/>
              <w:rPr>
                <w:rFonts w:ascii="Arial" w:hAnsi="Arial" w:cs="Arial"/>
                <w:b w:val="0"/>
                <w:sz w:val="20"/>
                <w:szCs w:val="20"/>
              </w:rPr>
            </w:pPr>
            <w:r w:rsidRPr="002367DF">
              <w:rPr>
                <w:rFonts w:ascii="Arial" w:hAnsi="Arial" w:cs="Arial"/>
                <w:b w:val="0"/>
                <w:sz w:val="20"/>
                <w:szCs w:val="20"/>
              </w:rPr>
              <w:t>CreateParty</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343578D0" w14:textId="77777777" w:rsidR="00386256" w:rsidRPr="002367DF" w:rsidRDefault="00285FFA" w:rsidP="00E554E2">
            <w:pPr>
              <w:pStyle w:val="PMFTableHeading"/>
              <w:jc w:val="right"/>
              <w:rPr>
                <w:rFonts w:ascii="Arial" w:hAnsi="Arial" w:cs="Arial"/>
                <w:b w:val="0"/>
                <w:sz w:val="20"/>
                <w:szCs w:val="20"/>
              </w:rPr>
            </w:pPr>
            <w:r>
              <w:rPr>
                <w:rFonts w:ascii="Arial" w:hAnsi="Arial" w:cs="Arial"/>
                <w:b w:val="0"/>
                <w:sz w:val="20"/>
                <w:szCs w:val="20"/>
              </w:rPr>
              <w:t>&lt;=5</w:t>
            </w:r>
            <w:r w:rsidR="00386256">
              <w:rPr>
                <w:rFonts w:ascii="Arial" w:hAnsi="Arial" w:cs="Arial"/>
                <w:b w:val="0"/>
                <w:sz w:val="20"/>
                <w:szCs w:val="20"/>
              </w:rPr>
              <w:t xml:space="preserve">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026881C2" w14:textId="77777777" w:rsidR="00386256" w:rsidRPr="002367DF" w:rsidRDefault="00386256" w:rsidP="00E554E2">
            <w:pPr>
              <w:pStyle w:val="PMFTableHeading"/>
              <w:jc w:val="right"/>
              <w:rPr>
                <w:rFonts w:ascii="Arial" w:hAnsi="Arial" w:cs="Arial"/>
                <w:b w:val="0"/>
                <w:sz w:val="20"/>
                <w:szCs w:val="20"/>
              </w:rPr>
            </w:pPr>
            <w:r>
              <w:rPr>
                <w:rFonts w:ascii="Arial" w:hAnsi="Arial" w:cs="Arial"/>
                <w:b w:val="0"/>
                <w:sz w:val="20"/>
                <w:szCs w:val="20"/>
              </w:rPr>
              <w:t>&lt;= 1000</w:t>
            </w:r>
          </w:p>
        </w:tc>
      </w:tr>
      <w:tr w:rsidR="00386256" w:rsidRPr="00BF0294" w14:paraId="3FA1E686"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75878C17" w14:textId="77777777" w:rsidR="00386256" w:rsidRDefault="00386256" w:rsidP="00E554E2">
            <w:pPr>
              <w:pStyle w:val="PMFTableHeading"/>
              <w:rPr>
                <w:rFonts w:ascii="Arial" w:hAnsi="Arial" w:cs="Arial"/>
                <w:b w:val="0"/>
                <w:sz w:val="20"/>
                <w:szCs w:val="20"/>
              </w:rPr>
            </w:pPr>
            <w:r>
              <w:rPr>
                <w:rFonts w:ascii="Arial" w:hAnsi="Arial" w:cs="Arial"/>
                <w:b w:val="0"/>
                <w:sz w:val="20"/>
                <w:szCs w:val="20"/>
              </w:rPr>
              <w:t>2</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6C1642DE" w14:textId="77777777" w:rsidR="00386256" w:rsidRPr="002367DF" w:rsidRDefault="00386256" w:rsidP="00386256">
            <w:pPr>
              <w:pStyle w:val="PMFTableHeading"/>
              <w:rPr>
                <w:rFonts w:ascii="Arial" w:hAnsi="Arial" w:cs="Arial"/>
                <w:b w:val="0"/>
                <w:sz w:val="20"/>
                <w:szCs w:val="20"/>
              </w:rPr>
            </w:pPr>
            <w:r w:rsidRPr="002367DF">
              <w:rPr>
                <w:rFonts w:ascii="Arial" w:hAnsi="Arial" w:cs="Arial"/>
                <w:b w:val="0"/>
                <w:sz w:val="20"/>
                <w:szCs w:val="20"/>
              </w:rPr>
              <w:t>UpdateParty</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2D1029DF" w14:textId="77777777" w:rsidR="00386256" w:rsidRPr="002367DF" w:rsidRDefault="00285FFA" w:rsidP="00E554E2">
            <w:pPr>
              <w:pStyle w:val="PMFTableHeading"/>
              <w:jc w:val="right"/>
              <w:rPr>
                <w:rFonts w:ascii="Arial" w:hAnsi="Arial" w:cs="Arial"/>
                <w:b w:val="0"/>
                <w:sz w:val="20"/>
                <w:szCs w:val="20"/>
              </w:rPr>
            </w:pPr>
            <w:r>
              <w:rPr>
                <w:rFonts w:ascii="Arial" w:hAnsi="Arial" w:cs="Arial"/>
                <w:b w:val="0"/>
                <w:sz w:val="20"/>
                <w:szCs w:val="20"/>
              </w:rPr>
              <w:t>&lt;=5</w:t>
            </w:r>
            <w:r w:rsidR="00386256">
              <w:rPr>
                <w:rFonts w:ascii="Arial" w:hAnsi="Arial" w:cs="Arial"/>
                <w:b w:val="0"/>
                <w:sz w:val="20"/>
                <w:szCs w:val="20"/>
              </w:rPr>
              <w:t xml:space="preserve">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60232727" w14:textId="77777777" w:rsidR="00386256" w:rsidRPr="002367DF" w:rsidRDefault="00386256" w:rsidP="00E554E2">
            <w:pPr>
              <w:pStyle w:val="PMFTableHeading"/>
              <w:tabs>
                <w:tab w:val="center" w:pos="1280"/>
              </w:tabs>
              <w:jc w:val="right"/>
              <w:rPr>
                <w:rFonts w:ascii="Arial" w:hAnsi="Arial" w:cs="Arial"/>
                <w:b w:val="0"/>
                <w:sz w:val="20"/>
                <w:szCs w:val="20"/>
              </w:rPr>
            </w:pPr>
            <w:r>
              <w:rPr>
                <w:rFonts w:ascii="Arial" w:hAnsi="Arial" w:cs="Arial"/>
                <w:b w:val="0"/>
                <w:sz w:val="20"/>
                <w:szCs w:val="20"/>
              </w:rPr>
              <w:t>&lt;= 1000</w:t>
            </w:r>
          </w:p>
        </w:tc>
      </w:tr>
      <w:tr w:rsidR="00386256" w:rsidRPr="00BF0294" w14:paraId="489D18EB"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411576F9" w14:textId="77777777" w:rsidR="00386256" w:rsidRDefault="00386256" w:rsidP="00E554E2">
            <w:pPr>
              <w:pStyle w:val="PMFTableHeading"/>
              <w:rPr>
                <w:rFonts w:ascii="Arial" w:hAnsi="Arial" w:cs="Arial"/>
                <w:b w:val="0"/>
                <w:sz w:val="20"/>
                <w:szCs w:val="20"/>
              </w:rPr>
            </w:pPr>
            <w:r>
              <w:rPr>
                <w:rFonts w:ascii="Arial" w:hAnsi="Arial" w:cs="Arial"/>
                <w:b w:val="0"/>
                <w:sz w:val="20"/>
                <w:szCs w:val="20"/>
              </w:rPr>
              <w:t>3</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6F82158E" w14:textId="77777777" w:rsidR="00386256" w:rsidRPr="002367DF" w:rsidRDefault="00386256" w:rsidP="00386256">
            <w:pPr>
              <w:pStyle w:val="PMFTableHeading"/>
              <w:rPr>
                <w:rFonts w:ascii="Arial" w:hAnsi="Arial" w:cs="Arial"/>
                <w:b w:val="0"/>
                <w:sz w:val="20"/>
                <w:szCs w:val="20"/>
              </w:rPr>
            </w:pPr>
            <w:r w:rsidRPr="002367DF">
              <w:rPr>
                <w:rFonts w:ascii="Arial" w:hAnsi="Arial" w:cs="Arial"/>
                <w:b w:val="0"/>
                <w:sz w:val="20"/>
                <w:szCs w:val="20"/>
              </w:rPr>
              <w:t>GetParty</w:t>
            </w:r>
            <w:r>
              <w:rPr>
                <w:rFonts w:ascii="Arial" w:hAnsi="Arial" w:cs="Arial"/>
                <w:b w:val="0"/>
                <w:sz w:val="20"/>
                <w:szCs w:val="20"/>
              </w:rPr>
              <w:t>Details</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6C81E663" w14:textId="77777777" w:rsidR="00386256" w:rsidRPr="002367DF" w:rsidRDefault="00285FFA" w:rsidP="00E554E2">
            <w:pPr>
              <w:pStyle w:val="PMFTableHeading"/>
              <w:jc w:val="right"/>
              <w:rPr>
                <w:rFonts w:ascii="Arial" w:hAnsi="Arial" w:cs="Arial"/>
                <w:b w:val="0"/>
                <w:sz w:val="20"/>
                <w:szCs w:val="20"/>
              </w:rPr>
            </w:pPr>
            <w:r>
              <w:rPr>
                <w:rFonts w:ascii="Arial" w:hAnsi="Arial" w:cs="Arial"/>
                <w:b w:val="0"/>
                <w:sz w:val="20"/>
                <w:szCs w:val="20"/>
              </w:rPr>
              <w:t>&lt;=5</w:t>
            </w:r>
            <w:r w:rsidR="00386256">
              <w:rPr>
                <w:rFonts w:ascii="Arial" w:hAnsi="Arial" w:cs="Arial"/>
                <w:b w:val="0"/>
                <w:sz w:val="20"/>
                <w:szCs w:val="20"/>
              </w:rPr>
              <w:t xml:space="preserve">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4E706344" w14:textId="77777777" w:rsidR="00386256" w:rsidRPr="002367DF" w:rsidRDefault="00386256" w:rsidP="00E554E2">
            <w:pPr>
              <w:pStyle w:val="PMFTableHeading"/>
              <w:tabs>
                <w:tab w:val="center" w:pos="1280"/>
              </w:tabs>
              <w:jc w:val="right"/>
              <w:rPr>
                <w:rFonts w:ascii="Arial" w:hAnsi="Arial" w:cs="Arial"/>
                <w:b w:val="0"/>
                <w:sz w:val="20"/>
                <w:szCs w:val="20"/>
              </w:rPr>
            </w:pPr>
            <w:r>
              <w:rPr>
                <w:rFonts w:ascii="Arial" w:hAnsi="Arial" w:cs="Arial"/>
                <w:b w:val="0"/>
                <w:sz w:val="20"/>
                <w:szCs w:val="20"/>
              </w:rPr>
              <w:t>&lt;= 1000</w:t>
            </w:r>
          </w:p>
        </w:tc>
      </w:tr>
      <w:tr w:rsidR="00386256" w:rsidRPr="00BF0294" w14:paraId="77F4017F"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4DD1DAD1" w14:textId="77777777" w:rsidR="00386256" w:rsidRDefault="00386256" w:rsidP="00E554E2">
            <w:pPr>
              <w:pStyle w:val="PMFTableHeading"/>
              <w:rPr>
                <w:rFonts w:ascii="Arial" w:hAnsi="Arial" w:cs="Arial"/>
                <w:b w:val="0"/>
                <w:sz w:val="20"/>
                <w:szCs w:val="20"/>
              </w:rPr>
            </w:pPr>
            <w:r>
              <w:rPr>
                <w:rFonts w:ascii="Arial" w:hAnsi="Arial" w:cs="Arial"/>
                <w:b w:val="0"/>
                <w:sz w:val="20"/>
                <w:szCs w:val="20"/>
              </w:rPr>
              <w:t>4</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06C46FE7" w14:textId="77777777" w:rsidR="00386256" w:rsidRPr="002367DF" w:rsidRDefault="00386256" w:rsidP="00386256">
            <w:pPr>
              <w:pStyle w:val="PMFTableHeading"/>
              <w:rPr>
                <w:rFonts w:ascii="Arial" w:hAnsi="Arial" w:cs="Arial"/>
                <w:b w:val="0"/>
                <w:sz w:val="20"/>
                <w:szCs w:val="20"/>
              </w:rPr>
            </w:pPr>
            <w:r w:rsidRPr="002367DF">
              <w:rPr>
                <w:rFonts w:ascii="Arial" w:hAnsi="Arial" w:cs="Arial"/>
                <w:b w:val="0"/>
                <w:sz w:val="20"/>
                <w:szCs w:val="20"/>
              </w:rPr>
              <w:t>SearchParty</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39059A94" w14:textId="77777777" w:rsidR="00386256" w:rsidRPr="002367DF" w:rsidRDefault="00285FFA" w:rsidP="00E554E2">
            <w:pPr>
              <w:pStyle w:val="PMFTableHeading"/>
              <w:jc w:val="right"/>
              <w:rPr>
                <w:rFonts w:ascii="Arial" w:hAnsi="Arial" w:cs="Arial"/>
                <w:b w:val="0"/>
                <w:sz w:val="20"/>
                <w:szCs w:val="20"/>
              </w:rPr>
            </w:pPr>
            <w:r>
              <w:rPr>
                <w:rFonts w:ascii="Arial" w:hAnsi="Arial" w:cs="Arial"/>
                <w:b w:val="0"/>
                <w:sz w:val="20"/>
                <w:szCs w:val="20"/>
              </w:rPr>
              <w:t>&lt;=5</w:t>
            </w:r>
            <w:r w:rsidR="00386256">
              <w:rPr>
                <w:rFonts w:ascii="Arial" w:hAnsi="Arial" w:cs="Arial"/>
                <w:b w:val="0"/>
                <w:sz w:val="20"/>
                <w:szCs w:val="20"/>
              </w:rPr>
              <w:t xml:space="preserve">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2707F94F" w14:textId="77777777" w:rsidR="00386256" w:rsidRPr="002367DF" w:rsidRDefault="00386256" w:rsidP="00E554E2">
            <w:pPr>
              <w:pStyle w:val="PMFTableHeading"/>
              <w:tabs>
                <w:tab w:val="center" w:pos="1280"/>
              </w:tabs>
              <w:jc w:val="right"/>
              <w:rPr>
                <w:rFonts w:ascii="Arial" w:hAnsi="Arial" w:cs="Arial"/>
                <w:b w:val="0"/>
                <w:sz w:val="20"/>
                <w:szCs w:val="20"/>
              </w:rPr>
            </w:pPr>
            <w:r>
              <w:rPr>
                <w:rFonts w:ascii="Arial" w:hAnsi="Arial" w:cs="Arial"/>
                <w:b w:val="0"/>
                <w:sz w:val="20"/>
                <w:szCs w:val="20"/>
              </w:rPr>
              <w:t>&lt;= 1000</w:t>
            </w:r>
          </w:p>
        </w:tc>
      </w:tr>
      <w:tr w:rsidR="00CD4F10" w:rsidRPr="00612507" w14:paraId="3EE8A7F8"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66EA4F02" w14:textId="77777777" w:rsidR="00CD4F10" w:rsidRPr="00612507" w:rsidRDefault="00CD4F10" w:rsidP="00CD4F10">
            <w:pPr>
              <w:pStyle w:val="PMFTableHeading"/>
              <w:rPr>
                <w:rFonts w:ascii="Arial" w:hAnsi="Arial" w:cs="Arial"/>
                <w:b w:val="0"/>
                <w:sz w:val="20"/>
                <w:szCs w:val="20"/>
              </w:rPr>
            </w:pPr>
            <w:r w:rsidRPr="00612507">
              <w:rPr>
                <w:rFonts w:ascii="Arial" w:hAnsi="Arial" w:cs="Arial"/>
                <w:b w:val="0"/>
                <w:sz w:val="20"/>
                <w:szCs w:val="20"/>
              </w:rPr>
              <w:t>5</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45E5F2E4" w14:textId="77777777" w:rsidR="00CD4F10" w:rsidRPr="00612507" w:rsidRDefault="00CD4F10" w:rsidP="00CD4F10">
            <w:pPr>
              <w:pStyle w:val="PMFTableHeading"/>
              <w:rPr>
                <w:rFonts w:ascii="Arial" w:hAnsi="Arial" w:cs="Arial"/>
                <w:b w:val="0"/>
                <w:sz w:val="20"/>
                <w:szCs w:val="20"/>
              </w:rPr>
            </w:pPr>
            <w:r w:rsidRPr="00612507">
              <w:rPr>
                <w:rFonts w:ascii="Arial" w:hAnsi="Arial" w:cs="Arial"/>
                <w:b w:val="0"/>
                <w:sz w:val="20"/>
                <w:szCs w:val="20"/>
              </w:rPr>
              <w:t>ManageCustomerAccount</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21A3F5A3" w14:textId="77777777" w:rsidR="00CD4F10" w:rsidRPr="00612507" w:rsidRDefault="00CD4F10" w:rsidP="00CD4F10">
            <w:pPr>
              <w:pStyle w:val="PMFTableHeading"/>
              <w:jc w:val="right"/>
              <w:rPr>
                <w:rFonts w:ascii="Arial" w:hAnsi="Arial" w:cs="Arial"/>
                <w:b w:val="0"/>
                <w:sz w:val="20"/>
                <w:szCs w:val="20"/>
              </w:rPr>
            </w:pPr>
            <w:r w:rsidRPr="00612507">
              <w:rPr>
                <w:rFonts w:ascii="Arial" w:hAnsi="Arial" w:cs="Arial"/>
                <w:b w:val="0"/>
                <w:sz w:val="20"/>
                <w:szCs w:val="20"/>
              </w:rPr>
              <w:t>&lt;=5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2A133BC4" w14:textId="77777777" w:rsidR="00CD4F10" w:rsidRPr="00612507" w:rsidRDefault="00CD4F10" w:rsidP="00CD4F10">
            <w:pPr>
              <w:pStyle w:val="PMFTableHeading"/>
              <w:tabs>
                <w:tab w:val="center" w:pos="1280"/>
              </w:tabs>
              <w:jc w:val="right"/>
              <w:rPr>
                <w:rFonts w:ascii="Arial" w:hAnsi="Arial" w:cs="Arial"/>
                <w:b w:val="0"/>
                <w:sz w:val="20"/>
                <w:szCs w:val="20"/>
              </w:rPr>
            </w:pPr>
            <w:r w:rsidRPr="00612507">
              <w:rPr>
                <w:rFonts w:ascii="Arial" w:hAnsi="Arial" w:cs="Arial"/>
                <w:b w:val="0"/>
                <w:sz w:val="20"/>
                <w:szCs w:val="20"/>
              </w:rPr>
              <w:t>&lt;= 1000</w:t>
            </w:r>
          </w:p>
        </w:tc>
      </w:tr>
      <w:tr w:rsidR="00111AB6" w:rsidRPr="00DC10A0" w14:paraId="303B5848"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7E809FCB" w14:textId="77777777" w:rsidR="00111AB6" w:rsidRPr="00DC10A0" w:rsidRDefault="00111AB6" w:rsidP="00111AB6">
            <w:pPr>
              <w:pStyle w:val="PMFTableHeading"/>
              <w:rPr>
                <w:rFonts w:ascii="Arial" w:hAnsi="Arial" w:cs="Arial"/>
                <w:b w:val="0"/>
                <w:sz w:val="20"/>
                <w:szCs w:val="20"/>
              </w:rPr>
            </w:pPr>
            <w:r w:rsidRPr="00DC10A0">
              <w:rPr>
                <w:rFonts w:ascii="Arial" w:hAnsi="Arial" w:cs="Arial"/>
                <w:b w:val="0"/>
                <w:sz w:val="20"/>
                <w:szCs w:val="20"/>
              </w:rPr>
              <w:t>6</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277F329F" w14:textId="77777777" w:rsidR="00111AB6" w:rsidRPr="00DC10A0" w:rsidRDefault="00111AB6" w:rsidP="00111AB6">
            <w:pPr>
              <w:pStyle w:val="PMFTableHeading"/>
              <w:rPr>
                <w:rFonts w:ascii="Arial" w:hAnsi="Arial" w:cs="Arial"/>
                <w:b w:val="0"/>
                <w:sz w:val="20"/>
                <w:szCs w:val="20"/>
              </w:rPr>
            </w:pPr>
            <w:r w:rsidRPr="00DC10A0">
              <w:rPr>
                <w:rFonts w:ascii="Arial" w:hAnsi="Arial" w:cs="Arial"/>
                <w:b w:val="0"/>
                <w:sz w:val="20"/>
                <w:szCs w:val="20"/>
              </w:rPr>
              <w:t>GetDocumentDetails</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55C5CB9C" w14:textId="77777777" w:rsidR="00111AB6" w:rsidRPr="00DC10A0" w:rsidRDefault="00111AB6" w:rsidP="00111AB6">
            <w:pPr>
              <w:pStyle w:val="PMFTableHeading"/>
              <w:jc w:val="right"/>
              <w:rPr>
                <w:rFonts w:ascii="Arial" w:hAnsi="Arial" w:cs="Arial"/>
                <w:b w:val="0"/>
                <w:sz w:val="20"/>
                <w:szCs w:val="20"/>
              </w:rPr>
            </w:pPr>
            <w:r w:rsidRPr="00DC10A0">
              <w:rPr>
                <w:rFonts w:ascii="Arial" w:hAnsi="Arial" w:cs="Arial"/>
                <w:b w:val="0"/>
                <w:sz w:val="20"/>
                <w:szCs w:val="20"/>
              </w:rPr>
              <w:t>&lt;=5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20211550" w14:textId="77777777" w:rsidR="00111AB6" w:rsidRPr="00DC10A0" w:rsidRDefault="00111AB6" w:rsidP="00111AB6">
            <w:pPr>
              <w:pStyle w:val="PMFTableHeading"/>
              <w:tabs>
                <w:tab w:val="center" w:pos="1280"/>
              </w:tabs>
              <w:jc w:val="right"/>
              <w:rPr>
                <w:rFonts w:ascii="Arial" w:hAnsi="Arial" w:cs="Arial"/>
                <w:b w:val="0"/>
                <w:sz w:val="20"/>
                <w:szCs w:val="20"/>
              </w:rPr>
            </w:pPr>
            <w:r w:rsidRPr="00DC10A0">
              <w:rPr>
                <w:rFonts w:ascii="Arial" w:hAnsi="Arial" w:cs="Arial"/>
                <w:b w:val="0"/>
                <w:sz w:val="20"/>
                <w:szCs w:val="20"/>
              </w:rPr>
              <w:t>&lt;= 1000</w:t>
            </w:r>
          </w:p>
        </w:tc>
      </w:tr>
      <w:tr w:rsidR="00D77AFE" w:rsidRPr="00DC10A0" w14:paraId="6C2DB961" w14:textId="77777777" w:rsidTr="00B538DC">
        <w:tblPrEx>
          <w:tblBorders>
            <w:insideH w:val="single" w:sz="4" w:space="0" w:color="auto"/>
            <w:insideV w:val="single" w:sz="4" w:space="0" w:color="auto"/>
          </w:tblBorders>
        </w:tblPrEx>
        <w:trPr>
          <w:trHeight w:val="54"/>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6FB6A12A" w14:textId="77777777" w:rsidR="00D77AFE" w:rsidRPr="00DC10A0" w:rsidRDefault="00D77AFE" w:rsidP="00D77AFE">
            <w:pPr>
              <w:pStyle w:val="PMFTableHeading"/>
              <w:rPr>
                <w:rFonts w:ascii="Arial" w:hAnsi="Arial" w:cs="Arial"/>
                <w:b w:val="0"/>
                <w:sz w:val="20"/>
                <w:szCs w:val="20"/>
              </w:rPr>
            </w:pPr>
            <w:r w:rsidRPr="00DC10A0">
              <w:rPr>
                <w:rFonts w:ascii="Arial" w:hAnsi="Arial" w:cs="Arial"/>
                <w:b w:val="0"/>
                <w:sz w:val="20"/>
                <w:szCs w:val="20"/>
              </w:rPr>
              <w:t>7</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4C51AE62" w14:textId="77777777" w:rsidR="00D77AFE" w:rsidRPr="00DC10A0" w:rsidRDefault="00D77AFE" w:rsidP="00D77AFE">
            <w:pPr>
              <w:pStyle w:val="PMFTableHeading"/>
              <w:rPr>
                <w:rFonts w:ascii="Arial" w:hAnsi="Arial" w:cs="Arial"/>
                <w:b w:val="0"/>
                <w:sz w:val="20"/>
                <w:szCs w:val="20"/>
              </w:rPr>
            </w:pPr>
            <w:r w:rsidRPr="00DC10A0">
              <w:rPr>
                <w:rFonts w:ascii="Arial" w:hAnsi="Arial" w:cs="Arial"/>
                <w:b w:val="0"/>
                <w:sz w:val="20"/>
                <w:szCs w:val="20"/>
              </w:rPr>
              <w:t>ManageDocumentDetai;s</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749BD59E" w14:textId="77777777" w:rsidR="00D77AFE" w:rsidRPr="00DC10A0" w:rsidRDefault="00D77AFE" w:rsidP="00D77AFE">
            <w:pPr>
              <w:pStyle w:val="PMFTableHeading"/>
              <w:jc w:val="right"/>
              <w:rPr>
                <w:rFonts w:ascii="Arial" w:hAnsi="Arial" w:cs="Arial"/>
                <w:b w:val="0"/>
                <w:sz w:val="20"/>
                <w:szCs w:val="20"/>
              </w:rPr>
            </w:pPr>
            <w:r w:rsidRPr="00DC10A0">
              <w:rPr>
                <w:rFonts w:ascii="Arial" w:hAnsi="Arial" w:cs="Arial"/>
                <w:b w:val="0"/>
                <w:sz w:val="20"/>
                <w:szCs w:val="20"/>
              </w:rPr>
              <w:t>&lt;=5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195EFD72" w14:textId="77777777" w:rsidR="00D77AFE" w:rsidRPr="00DC10A0" w:rsidRDefault="00D77AFE" w:rsidP="00D77AFE">
            <w:pPr>
              <w:pStyle w:val="PMFTableHeading"/>
              <w:tabs>
                <w:tab w:val="center" w:pos="1280"/>
              </w:tabs>
              <w:jc w:val="right"/>
              <w:rPr>
                <w:rFonts w:ascii="Arial" w:hAnsi="Arial" w:cs="Arial"/>
                <w:b w:val="0"/>
                <w:sz w:val="20"/>
                <w:szCs w:val="20"/>
              </w:rPr>
            </w:pPr>
            <w:r w:rsidRPr="00DC10A0">
              <w:rPr>
                <w:rFonts w:ascii="Arial" w:hAnsi="Arial" w:cs="Arial"/>
                <w:b w:val="0"/>
                <w:sz w:val="20"/>
                <w:szCs w:val="20"/>
              </w:rPr>
              <w:t>&lt;= 1000</w:t>
            </w:r>
          </w:p>
        </w:tc>
      </w:tr>
      <w:tr w:rsidR="002E2BB9" w:rsidRPr="00DC10A0" w14:paraId="292DE28C" w14:textId="77777777" w:rsidTr="00B538DC">
        <w:tblPrEx>
          <w:tblBorders>
            <w:insideH w:val="single" w:sz="4" w:space="0" w:color="auto"/>
            <w:insideV w:val="single" w:sz="4" w:space="0" w:color="auto"/>
          </w:tblBorders>
        </w:tblPrEx>
        <w:trPr>
          <w:trHeight w:val="286"/>
        </w:trPr>
        <w:tc>
          <w:tcPr>
            <w:tcW w:w="266" w:type="pct"/>
            <w:tcBorders>
              <w:top w:val="single" w:sz="8" w:space="0" w:color="auto"/>
              <w:left w:val="single" w:sz="4" w:space="0" w:color="auto"/>
              <w:bottom w:val="single" w:sz="8" w:space="0" w:color="auto"/>
              <w:right w:val="single" w:sz="4" w:space="0" w:color="auto"/>
            </w:tcBorders>
            <w:shd w:val="clear" w:color="auto" w:fill="FFFFFF"/>
          </w:tcPr>
          <w:p w14:paraId="4FF9FC2B" w14:textId="6058E136" w:rsidR="002E2BB9" w:rsidRPr="00DC10A0" w:rsidRDefault="002E2BB9" w:rsidP="002E2BB9">
            <w:pPr>
              <w:pStyle w:val="PMFTableHeading"/>
              <w:rPr>
                <w:rFonts w:ascii="Arial" w:hAnsi="Arial" w:cs="Arial"/>
                <w:b w:val="0"/>
                <w:sz w:val="20"/>
                <w:szCs w:val="20"/>
              </w:rPr>
            </w:pPr>
            <w:r>
              <w:rPr>
                <w:rFonts w:ascii="Arial" w:hAnsi="Arial" w:cs="Arial"/>
                <w:b w:val="0"/>
                <w:sz w:val="20"/>
                <w:szCs w:val="20"/>
              </w:rPr>
              <w:t>8</w:t>
            </w:r>
          </w:p>
        </w:tc>
        <w:tc>
          <w:tcPr>
            <w:tcW w:w="1934" w:type="pct"/>
            <w:tcBorders>
              <w:top w:val="single" w:sz="8" w:space="0" w:color="auto"/>
              <w:left w:val="single" w:sz="4" w:space="0" w:color="auto"/>
              <w:bottom w:val="single" w:sz="8" w:space="0" w:color="auto"/>
              <w:right w:val="single" w:sz="4" w:space="0" w:color="auto"/>
            </w:tcBorders>
            <w:shd w:val="clear" w:color="auto" w:fill="FFFFFF"/>
          </w:tcPr>
          <w:p w14:paraId="444BDDFB" w14:textId="4CC4B1FA" w:rsidR="002E2BB9" w:rsidRPr="00DC10A0" w:rsidRDefault="002E2BB9" w:rsidP="002E2BB9">
            <w:pPr>
              <w:pStyle w:val="PMFTableHeading"/>
              <w:rPr>
                <w:rFonts w:ascii="Arial" w:hAnsi="Arial" w:cs="Arial"/>
                <w:b w:val="0"/>
                <w:sz w:val="20"/>
                <w:szCs w:val="20"/>
              </w:rPr>
            </w:pPr>
            <w:r>
              <w:rPr>
                <w:rFonts w:ascii="Arial" w:hAnsi="Arial" w:cs="Arial"/>
                <w:b w:val="0"/>
                <w:sz w:val="20"/>
                <w:szCs w:val="20"/>
              </w:rPr>
              <w:t>GetCampaigns</w:t>
            </w:r>
          </w:p>
        </w:tc>
        <w:tc>
          <w:tcPr>
            <w:tcW w:w="1295" w:type="pct"/>
            <w:tcBorders>
              <w:top w:val="single" w:sz="8" w:space="0" w:color="auto"/>
              <w:left w:val="single" w:sz="4" w:space="0" w:color="auto"/>
              <w:bottom w:val="single" w:sz="8" w:space="0" w:color="auto"/>
              <w:right w:val="single" w:sz="4" w:space="0" w:color="auto"/>
            </w:tcBorders>
            <w:shd w:val="clear" w:color="auto" w:fill="FFFFFF"/>
          </w:tcPr>
          <w:p w14:paraId="2D8FB04A" w14:textId="4C0A1631" w:rsidR="002E2BB9" w:rsidRPr="00DC10A0" w:rsidRDefault="002E2BB9" w:rsidP="002E2BB9">
            <w:pPr>
              <w:pStyle w:val="PMFTableHeading"/>
              <w:jc w:val="right"/>
              <w:rPr>
                <w:rFonts w:ascii="Arial" w:hAnsi="Arial" w:cs="Arial"/>
                <w:b w:val="0"/>
                <w:sz w:val="20"/>
                <w:szCs w:val="20"/>
              </w:rPr>
            </w:pPr>
            <w:r w:rsidRPr="00DC10A0">
              <w:rPr>
                <w:rFonts w:ascii="Arial" w:hAnsi="Arial" w:cs="Arial"/>
                <w:b w:val="0"/>
                <w:sz w:val="20"/>
                <w:szCs w:val="20"/>
              </w:rPr>
              <w:t>&lt;=5 Seconds</w:t>
            </w:r>
          </w:p>
        </w:tc>
        <w:tc>
          <w:tcPr>
            <w:tcW w:w="1505" w:type="pct"/>
            <w:tcBorders>
              <w:top w:val="single" w:sz="8" w:space="0" w:color="auto"/>
              <w:left w:val="single" w:sz="4" w:space="0" w:color="auto"/>
              <w:bottom w:val="single" w:sz="8" w:space="0" w:color="auto"/>
              <w:right w:val="single" w:sz="4" w:space="0" w:color="auto"/>
            </w:tcBorders>
            <w:shd w:val="clear" w:color="auto" w:fill="FFFFFF"/>
          </w:tcPr>
          <w:p w14:paraId="7C6AD302" w14:textId="3A02357C" w:rsidR="002E2BB9" w:rsidRPr="00DC10A0" w:rsidRDefault="002E2BB9" w:rsidP="002E2BB9">
            <w:pPr>
              <w:pStyle w:val="PMFTableHeading"/>
              <w:tabs>
                <w:tab w:val="center" w:pos="1280"/>
              </w:tabs>
              <w:jc w:val="right"/>
              <w:rPr>
                <w:rFonts w:ascii="Arial" w:hAnsi="Arial" w:cs="Arial"/>
                <w:b w:val="0"/>
                <w:sz w:val="20"/>
                <w:szCs w:val="20"/>
              </w:rPr>
            </w:pPr>
            <w:r w:rsidRPr="00DC10A0">
              <w:rPr>
                <w:rFonts w:ascii="Arial" w:hAnsi="Arial" w:cs="Arial"/>
                <w:b w:val="0"/>
                <w:sz w:val="20"/>
                <w:szCs w:val="20"/>
              </w:rPr>
              <w:t>&lt;= 1000</w:t>
            </w:r>
          </w:p>
        </w:tc>
      </w:tr>
    </w:tbl>
    <w:p w14:paraId="312DBC92" w14:textId="77777777" w:rsidR="00386256" w:rsidRDefault="00386256" w:rsidP="009A6C92">
      <w:pPr>
        <w:rPr>
          <w:sz w:val="20"/>
        </w:rPr>
      </w:pPr>
    </w:p>
    <w:p w14:paraId="42A7EA1B" w14:textId="77777777" w:rsidR="006B28CB" w:rsidRDefault="006B28CB" w:rsidP="009A6C92">
      <w:pPr>
        <w:rPr>
          <w:sz w:val="20"/>
        </w:rPr>
      </w:pPr>
      <w:r>
        <w:rPr>
          <w:sz w:val="20"/>
        </w:rPr>
        <w:t xml:space="preserve">The following </w:t>
      </w:r>
      <w:r w:rsidR="00B50476">
        <w:rPr>
          <w:sz w:val="20"/>
        </w:rPr>
        <w:t xml:space="preserve">key </w:t>
      </w:r>
      <w:r>
        <w:rPr>
          <w:sz w:val="20"/>
        </w:rPr>
        <w:t xml:space="preserve">performance </w:t>
      </w:r>
      <w:r w:rsidR="00F3543A">
        <w:rPr>
          <w:sz w:val="20"/>
        </w:rPr>
        <w:t>guidelines</w:t>
      </w:r>
      <w:r>
        <w:rPr>
          <w:sz w:val="20"/>
        </w:rPr>
        <w:t xml:space="preserve"> need to be considered</w:t>
      </w:r>
      <w:r w:rsidR="00F3543A">
        <w:rPr>
          <w:sz w:val="20"/>
        </w:rPr>
        <w:t xml:space="preserve"> while implementing the service to meet the</w:t>
      </w:r>
      <w:r w:rsidR="00B50476">
        <w:rPr>
          <w:sz w:val="20"/>
        </w:rPr>
        <w:t xml:space="preserve"> above performance requirements. Also refer the Talend Development Guidelines and Best practices for more details.</w:t>
      </w:r>
    </w:p>
    <w:p w14:paraId="3ECCE912" w14:textId="77777777" w:rsidR="00A84171" w:rsidRDefault="00A84171" w:rsidP="009A6C92">
      <w:pPr>
        <w:rPr>
          <w:sz w:val="20"/>
        </w:rPr>
      </w:pPr>
    </w:p>
    <w:p w14:paraId="56163A85" w14:textId="77777777" w:rsidR="00A84171" w:rsidRDefault="00A84171" w:rsidP="009A6C92">
      <w:pPr>
        <w:rPr>
          <w:sz w:val="20"/>
        </w:rPr>
      </w:pPr>
      <w:commentRangeStart w:id="137"/>
      <w:r>
        <w:rPr>
          <w:sz w:val="20"/>
        </w:rPr>
        <w:t>SearchPartyService</w:t>
      </w:r>
      <w:commentRangeEnd w:id="137"/>
      <w:r>
        <w:rPr>
          <w:rStyle w:val="CommentReference"/>
        </w:rPr>
        <w:commentReference w:id="137"/>
      </w:r>
      <w:r>
        <w:rPr>
          <w:sz w:val="20"/>
        </w:rPr>
        <w:t xml:space="preserve"> Performance:</w:t>
      </w:r>
    </w:p>
    <w:p w14:paraId="2DCFD822" w14:textId="77777777" w:rsidR="00A84171" w:rsidRDefault="00A84171" w:rsidP="009A6C92">
      <w:pPr>
        <w:rPr>
          <w:sz w:val="20"/>
        </w:rPr>
      </w:pPr>
    </w:p>
    <w:p w14:paraId="19A365B3" w14:textId="77777777" w:rsidR="00A84171" w:rsidRDefault="00A84171" w:rsidP="009A6C92">
      <w:pPr>
        <w:rPr>
          <w:sz w:val="20"/>
        </w:rPr>
      </w:pPr>
      <w:r>
        <w:rPr>
          <w:sz w:val="20"/>
        </w:rPr>
        <w:t>Performance of SearchPartyService will be high for the below scenarios compated to the other scenarios:</w:t>
      </w:r>
    </w:p>
    <w:p w14:paraId="2C81333C" w14:textId="77777777" w:rsidR="00A84171" w:rsidRDefault="00A84171" w:rsidP="009A6C92">
      <w:pPr>
        <w:rPr>
          <w:sz w:val="20"/>
        </w:rPr>
      </w:pPr>
    </w:p>
    <w:p w14:paraId="739748E7" w14:textId="77777777" w:rsidR="00A84171" w:rsidRPr="00D943A8" w:rsidRDefault="00A84171" w:rsidP="00A84171">
      <w:pPr>
        <w:numPr>
          <w:ilvl w:val="0"/>
          <w:numId w:val="17"/>
        </w:numPr>
        <w:jc w:val="left"/>
        <w:rPr>
          <w:sz w:val="20"/>
        </w:rPr>
      </w:pPr>
      <w:r w:rsidRPr="00D943A8">
        <w:rPr>
          <w:sz w:val="20"/>
        </w:rPr>
        <w:t>Contract ID, SSID Search</w:t>
      </w:r>
    </w:p>
    <w:p w14:paraId="0DD4CA65" w14:textId="77777777" w:rsidR="00A84171" w:rsidRPr="00D943A8" w:rsidRDefault="00A84171" w:rsidP="00A84171">
      <w:pPr>
        <w:numPr>
          <w:ilvl w:val="0"/>
          <w:numId w:val="17"/>
        </w:numPr>
        <w:jc w:val="left"/>
        <w:rPr>
          <w:sz w:val="20"/>
        </w:rPr>
      </w:pPr>
      <w:r w:rsidRPr="00D943A8">
        <w:rPr>
          <w:sz w:val="20"/>
        </w:rPr>
        <w:t>Postcode, Flat Number, SSID Search</w:t>
      </w:r>
    </w:p>
    <w:p w14:paraId="37653D90" w14:textId="77777777" w:rsidR="00A84171" w:rsidRPr="00D943A8" w:rsidRDefault="00A84171" w:rsidP="00A84171">
      <w:pPr>
        <w:numPr>
          <w:ilvl w:val="0"/>
          <w:numId w:val="17"/>
        </w:numPr>
        <w:jc w:val="left"/>
        <w:rPr>
          <w:sz w:val="20"/>
        </w:rPr>
      </w:pPr>
      <w:r w:rsidRPr="00D943A8">
        <w:rPr>
          <w:sz w:val="20"/>
        </w:rPr>
        <w:t>Postcode, Building Number, SSID Search</w:t>
      </w:r>
    </w:p>
    <w:p w14:paraId="41F791FB" w14:textId="77777777" w:rsidR="00A84171" w:rsidRPr="00D943A8" w:rsidRDefault="00A84171" w:rsidP="00A84171">
      <w:pPr>
        <w:numPr>
          <w:ilvl w:val="0"/>
          <w:numId w:val="17"/>
        </w:numPr>
        <w:jc w:val="left"/>
        <w:rPr>
          <w:sz w:val="20"/>
        </w:rPr>
      </w:pPr>
      <w:r w:rsidRPr="00D943A8">
        <w:rPr>
          <w:sz w:val="20"/>
        </w:rPr>
        <w:t>Postcode, SSID Search</w:t>
      </w:r>
    </w:p>
    <w:p w14:paraId="51A82DC3" w14:textId="77777777" w:rsidR="00A84171" w:rsidRPr="00D943A8" w:rsidRDefault="00A84171" w:rsidP="00A84171">
      <w:pPr>
        <w:numPr>
          <w:ilvl w:val="0"/>
          <w:numId w:val="17"/>
        </w:numPr>
        <w:jc w:val="left"/>
        <w:rPr>
          <w:sz w:val="20"/>
        </w:rPr>
      </w:pPr>
      <w:r w:rsidRPr="00D943A8">
        <w:rPr>
          <w:sz w:val="20"/>
        </w:rPr>
        <w:t>Postcode, Flat Number, Building Number, SSID Search</w:t>
      </w:r>
    </w:p>
    <w:p w14:paraId="3BF07B0A" w14:textId="77777777" w:rsidR="00A84171" w:rsidRPr="00D943A8" w:rsidRDefault="00A84171" w:rsidP="00A84171">
      <w:pPr>
        <w:numPr>
          <w:ilvl w:val="0"/>
          <w:numId w:val="17"/>
        </w:numPr>
        <w:jc w:val="left"/>
        <w:rPr>
          <w:sz w:val="20"/>
        </w:rPr>
      </w:pPr>
      <w:r w:rsidRPr="00D943A8">
        <w:rPr>
          <w:sz w:val="20"/>
        </w:rPr>
        <w:t>Postcode, Surname, SSID Search</w:t>
      </w:r>
    </w:p>
    <w:p w14:paraId="13AD0960" w14:textId="77777777" w:rsidR="00A84171" w:rsidRPr="00D943A8" w:rsidRDefault="00A84171" w:rsidP="00A84171">
      <w:pPr>
        <w:numPr>
          <w:ilvl w:val="0"/>
          <w:numId w:val="17"/>
        </w:numPr>
        <w:jc w:val="left"/>
        <w:rPr>
          <w:sz w:val="20"/>
        </w:rPr>
      </w:pPr>
      <w:r w:rsidRPr="00D943A8">
        <w:rPr>
          <w:sz w:val="20"/>
        </w:rPr>
        <w:t>PAF Key, SSID Search</w:t>
      </w:r>
    </w:p>
    <w:p w14:paraId="704D5A13" w14:textId="77777777" w:rsidR="00A84171" w:rsidRPr="00D943A8" w:rsidRDefault="00A84171" w:rsidP="00A84171">
      <w:pPr>
        <w:numPr>
          <w:ilvl w:val="0"/>
          <w:numId w:val="17"/>
        </w:numPr>
        <w:jc w:val="left"/>
        <w:rPr>
          <w:sz w:val="20"/>
        </w:rPr>
      </w:pPr>
      <w:r w:rsidRPr="00D943A8">
        <w:rPr>
          <w:sz w:val="20"/>
        </w:rPr>
        <w:t>PhoneNumber,SSID Search</w:t>
      </w:r>
    </w:p>
    <w:p w14:paraId="72C317D4" w14:textId="77777777" w:rsidR="00C21F10" w:rsidRPr="00D943A8" w:rsidRDefault="00C21F10" w:rsidP="00C21F10">
      <w:pPr>
        <w:numPr>
          <w:ilvl w:val="0"/>
          <w:numId w:val="17"/>
        </w:numPr>
        <w:jc w:val="left"/>
        <w:rPr>
          <w:sz w:val="20"/>
        </w:rPr>
      </w:pPr>
      <w:r w:rsidRPr="00D943A8">
        <w:rPr>
          <w:sz w:val="20"/>
        </w:rPr>
        <w:t xml:space="preserve">PhoneNumber,SSID Search  </w:t>
      </w:r>
    </w:p>
    <w:p w14:paraId="41762038" w14:textId="77777777" w:rsidR="00C21F10" w:rsidRDefault="00C21F10" w:rsidP="00C21F10">
      <w:pPr>
        <w:numPr>
          <w:ilvl w:val="0"/>
          <w:numId w:val="17"/>
        </w:numPr>
        <w:jc w:val="left"/>
        <w:rPr>
          <w:sz w:val="20"/>
        </w:rPr>
      </w:pPr>
      <w:r w:rsidRPr="00D943A8">
        <w:rPr>
          <w:sz w:val="20"/>
        </w:rPr>
        <w:t>SSID, FirstName or LastName or Postcode</w:t>
      </w:r>
    </w:p>
    <w:p w14:paraId="0C816315" w14:textId="77777777" w:rsidR="000D26F7" w:rsidRDefault="000D26F7" w:rsidP="000D26F7">
      <w:pPr>
        <w:ind w:left="720"/>
        <w:jc w:val="left"/>
        <w:rPr>
          <w:sz w:val="20"/>
        </w:rPr>
      </w:pPr>
    </w:p>
    <w:p w14:paraId="111EB012" w14:textId="77777777" w:rsidR="00A80F96" w:rsidRPr="00107D76" w:rsidRDefault="00A80F96" w:rsidP="00A80F96">
      <w:pPr>
        <w:jc w:val="left"/>
        <w:rPr>
          <w:sz w:val="20"/>
          <w:highlight w:val="yellow"/>
        </w:rPr>
      </w:pPr>
      <w:r w:rsidRPr="00107D76">
        <w:rPr>
          <w:sz w:val="20"/>
          <w:highlight w:val="yellow"/>
        </w:rPr>
        <w:t>Most Frequently Used GetParty</w:t>
      </w:r>
      <w:r>
        <w:rPr>
          <w:sz w:val="20"/>
          <w:highlight w:val="yellow"/>
        </w:rPr>
        <w:t>Service</w:t>
      </w:r>
      <w:r w:rsidRPr="00107D76">
        <w:rPr>
          <w:sz w:val="20"/>
          <w:highlight w:val="yellow"/>
        </w:rPr>
        <w:t xml:space="preserve"> Scenarios:</w:t>
      </w:r>
    </w:p>
    <w:p w14:paraId="61554DEC" w14:textId="77777777" w:rsidR="00A80F96" w:rsidRPr="00107D76" w:rsidRDefault="00A80F96" w:rsidP="00A80F96">
      <w:pPr>
        <w:numPr>
          <w:ilvl w:val="0"/>
          <w:numId w:val="17"/>
        </w:numPr>
        <w:jc w:val="left"/>
        <w:rPr>
          <w:sz w:val="20"/>
          <w:highlight w:val="yellow"/>
        </w:rPr>
      </w:pPr>
      <w:r w:rsidRPr="00107D76">
        <w:rPr>
          <w:sz w:val="20"/>
          <w:highlight w:val="yellow"/>
        </w:rPr>
        <w:t>SSID, SourceCustomerID</w:t>
      </w:r>
    </w:p>
    <w:p w14:paraId="209B3718" w14:textId="77777777" w:rsidR="00A80F96" w:rsidRPr="00107D76" w:rsidRDefault="00A80F96" w:rsidP="00A80F96">
      <w:pPr>
        <w:numPr>
          <w:ilvl w:val="0"/>
          <w:numId w:val="17"/>
        </w:numPr>
        <w:jc w:val="left"/>
        <w:rPr>
          <w:sz w:val="20"/>
          <w:highlight w:val="yellow"/>
        </w:rPr>
      </w:pPr>
      <w:r w:rsidRPr="00107D76">
        <w:rPr>
          <w:sz w:val="20"/>
          <w:highlight w:val="yellow"/>
        </w:rPr>
        <w:t>SSID, SourceCustomerID,DocFilter,In/OutBound Flag</w:t>
      </w:r>
    </w:p>
    <w:p w14:paraId="7D9D5DD2" w14:textId="77777777" w:rsidR="00A80F96" w:rsidRPr="00107D76" w:rsidRDefault="00A80F96" w:rsidP="00A80F96">
      <w:pPr>
        <w:numPr>
          <w:ilvl w:val="0"/>
          <w:numId w:val="17"/>
        </w:numPr>
        <w:jc w:val="left"/>
        <w:rPr>
          <w:sz w:val="20"/>
          <w:highlight w:val="yellow"/>
        </w:rPr>
      </w:pPr>
      <w:r w:rsidRPr="00107D76">
        <w:rPr>
          <w:sz w:val="20"/>
          <w:highlight w:val="yellow"/>
        </w:rPr>
        <w:t>SSID, SourceCustomerID, CaseID</w:t>
      </w:r>
    </w:p>
    <w:p w14:paraId="192533C8" w14:textId="77777777" w:rsidR="00A80F96" w:rsidRPr="00107D76" w:rsidRDefault="00A80F96" w:rsidP="00A80F96">
      <w:pPr>
        <w:numPr>
          <w:ilvl w:val="0"/>
          <w:numId w:val="17"/>
        </w:numPr>
        <w:jc w:val="left"/>
        <w:rPr>
          <w:sz w:val="20"/>
        </w:rPr>
      </w:pPr>
      <w:r w:rsidRPr="00107D76">
        <w:rPr>
          <w:sz w:val="20"/>
          <w:highlight w:val="yellow"/>
        </w:rPr>
        <w:t>SSID, SourceCustomerID, ContractID, CustomerAccountNumber</w:t>
      </w:r>
    </w:p>
    <w:p w14:paraId="367BB079" w14:textId="77777777" w:rsidR="006B28CB" w:rsidRDefault="00F3543A" w:rsidP="00F3543A">
      <w:pPr>
        <w:tabs>
          <w:tab w:val="left" w:pos="1755"/>
        </w:tabs>
        <w:rPr>
          <w:sz w:val="20"/>
        </w:rPr>
      </w:pPr>
      <w:r>
        <w:rPr>
          <w:sz w:val="20"/>
        </w:rPr>
        <w:tab/>
      </w:r>
    </w:p>
    <w:p w14:paraId="422DE0C8" w14:textId="77777777" w:rsidR="00895477" w:rsidRPr="003F065E" w:rsidRDefault="00895477" w:rsidP="009A6C92">
      <w:pPr>
        <w:rPr>
          <w:b/>
          <w:sz w:val="20"/>
        </w:rPr>
      </w:pPr>
      <w:r w:rsidRPr="003F065E">
        <w:rPr>
          <w:b/>
          <w:sz w:val="20"/>
        </w:rPr>
        <w:t>Connection Pooling</w:t>
      </w:r>
      <w:r w:rsidR="003F065E" w:rsidRPr="003F065E">
        <w:rPr>
          <w:b/>
          <w:sz w:val="20"/>
        </w:rPr>
        <w:t>:</w:t>
      </w:r>
    </w:p>
    <w:p w14:paraId="751535CA" w14:textId="77777777" w:rsidR="004141F5" w:rsidRDefault="00F3543A" w:rsidP="009A6C92">
      <w:pPr>
        <w:rPr>
          <w:sz w:val="20"/>
        </w:rPr>
      </w:pPr>
      <w:r>
        <w:rPr>
          <w:sz w:val="20"/>
        </w:rPr>
        <w:t xml:space="preserve">It is </w:t>
      </w:r>
      <w:r w:rsidRPr="00F3543A">
        <w:rPr>
          <w:sz w:val="20"/>
        </w:rPr>
        <w:t xml:space="preserve">recommended to use a pooled connection factory to efficiently handle pooling </w:t>
      </w:r>
      <w:r>
        <w:rPr>
          <w:sz w:val="20"/>
        </w:rPr>
        <w:t>for Oracle Database via Talend ESB Karaf container.</w:t>
      </w:r>
    </w:p>
    <w:p w14:paraId="49BD7E1E" w14:textId="77777777" w:rsidR="006B28CB" w:rsidRDefault="006B28CB" w:rsidP="009A6C92">
      <w:pPr>
        <w:rPr>
          <w:sz w:val="20"/>
        </w:rPr>
      </w:pPr>
    </w:p>
    <w:p w14:paraId="059C28EE" w14:textId="77777777" w:rsidR="003F065E" w:rsidRDefault="003F065E" w:rsidP="009A6C92">
      <w:pPr>
        <w:rPr>
          <w:b/>
          <w:sz w:val="20"/>
        </w:rPr>
      </w:pPr>
      <w:r w:rsidRPr="003F065E">
        <w:rPr>
          <w:b/>
          <w:sz w:val="20"/>
        </w:rPr>
        <w:t>Job Parallelisms:</w:t>
      </w:r>
    </w:p>
    <w:p w14:paraId="52DAF8BE" w14:textId="77777777" w:rsidR="003F065E" w:rsidRDefault="003F065E" w:rsidP="009A6C92">
      <w:pPr>
        <w:rPr>
          <w:sz w:val="20"/>
        </w:rPr>
      </w:pPr>
      <w:r>
        <w:rPr>
          <w:sz w:val="20"/>
        </w:rPr>
        <w:t>Apply following parallelisms techniques wherever applicable,</w:t>
      </w:r>
    </w:p>
    <w:p w14:paraId="35857966" w14:textId="77777777" w:rsidR="003F065E" w:rsidRDefault="003F065E" w:rsidP="008C6CCE">
      <w:pPr>
        <w:pStyle w:val="ListParagraph"/>
        <w:numPr>
          <w:ilvl w:val="0"/>
          <w:numId w:val="9"/>
        </w:numPr>
        <w:rPr>
          <w:sz w:val="20"/>
        </w:rPr>
      </w:pPr>
      <w:r>
        <w:rPr>
          <w:sz w:val="20"/>
        </w:rPr>
        <w:t>Parallel data validations for different data elements</w:t>
      </w:r>
    </w:p>
    <w:p w14:paraId="5C8F18DE" w14:textId="77777777" w:rsidR="003F065E" w:rsidRDefault="003F065E" w:rsidP="008C6CCE">
      <w:pPr>
        <w:pStyle w:val="ListParagraph"/>
        <w:numPr>
          <w:ilvl w:val="0"/>
          <w:numId w:val="9"/>
        </w:numPr>
        <w:rPr>
          <w:sz w:val="20"/>
        </w:rPr>
      </w:pPr>
      <w:r>
        <w:rPr>
          <w:sz w:val="20"/>
        </w:rPr>
        <w:t>Load records in to multiple entities in parallel (non-dependent entities)</w:t>
      </w:r>
    </w:p>
    <w:p w14:paraId="78B9DC2E" w14:textId="77777777" w:rsidR="003F065E" w:rsidRDefault="003F065E" w:rsidP="008C6CCE">
      <w:pPr>
        <w:pStyle w:val="ListParagraph"/>
        <w:numPr>
          <w:ilvl w:val="0"/>
          <w:numId w:val="9"/>
        </w:numPr>
        <w:rPr>
          <w:sz w:val="20"/>
        </w:rPr>
      </w:pPr>
      <w:r>
        <w:rPr>
          <w:sz w:val="20"/>
        </w:rPr>
        <w:t>Commit the transaction once we load all the entities.</w:t>
      </w:r>
    </w:p>
    <w:p w14:paraId="0D40C142" w14:textId="77777777" w:rsidR="003F065E" w:rsidRPr="003F065E" w:rsidRDefault="003F065E" w:rsidP="003F065E">
      <w:pPr>
        <w:pStyle w:val="ListParagraph"/>
        <w:rPr>
          <w:sz w:val="20"/>
        </w:rPr>
      </w:pPr>
    </w:p>
    <w:p w14:paraId="0842ADDD" w14:textId="77777777" w:rsidR="003F065E" w:rsidRDefault="004141F5" w:rsidP="009A6C92">
      <w:pPr>
        <w:rPr>
          <w:b/>
          <w:sz w:val="20"/>
        </w:rPr>
      </w:pPr>
      <w:r>
        <w:rPr>
          <w:b/>
          <w:sz w:val="20"/>
        </w:rPr>
        <w:t xml:space="preserve">Database </w:t>
      </w:r>
      <w:r w:rsidR="007F237F" w:rsidRPr="004141F5">
        <w:rPr>
          <w:b/>
          <w:sz w:val="20"/>
        </w:rPr>
        <w:t>Indexing:</w:t>
      </w:r>
    </w:p>
    <w:p w14:paraId="0114A333" w14:textId="77777777" w:rsidR="007F237F" w:rsidRDefault="007F237F" w:rsidP="008C6CCE">
      <w:pPr>
        <w:pStyle w:val="ListParagraph"/>
        <w:numPr>
          <w:ilvl w:val="0"/>
          <w:numId w:val="10"/>
        </w:numPr>
        <w:rPr>
          <w:sz w:val="20"/>
        </w:rPr>
      </w:pPr>
      <w:r>
        <w:rPr>
          <w:sz w:val="20"/>
        </w:rPr>
        <w:t>Columns used in SQL Where Clause should be indexed and it should be maintained properly</w:t>
      </w:r>
    </w:p>
    <w:p w14:paraId="0FC57994" w14:textId="77777777" w:rsidR="00B50476" w:rsidRDefault="00B50476" w:rsidP="00B50476">
      <w:pPr>
        <w:pStyle w:val="ListParagraph"/>
        <w:rPr>
          <w:sz w:val="20"/>
        </w:rPr>
      </w:pPr>
    </w:p>
    <w:p w14:paraId="25D5D007" w14:textId="77777777" w:rsidR="00895477" w:rsidRDefault="00895477" w:rsidP="009A6C92">
      <w:pPr>
        <w:rPr>
          <w:sz w:val="20"/>
        </w:rPr>
      </w:pPr>
    </w:p>
    <w:p w14:paraId="169A506F" w14:textId="77777777" w:rsidR="00F3543A" w:rsidRDefault="00F3543A" w:rsidP="009A6C92">
      <w:pPr>
        <w:rPr>
          <w:b/>
          <w:sz w:val="20"/>
        </w:rPr>
      </w:pPr>
      <w:r w:rsidRPr="00F3543A">
        <w:rPr>
          <w:b/>
          <w:sz w:val="20"/>
        </w:rPr>
        <w:t>Service Performance Benchmarks:</w:t>
      </w:r>
    </w:p>
    <w:p w14:paraId="390C70C7" w14:textId="77777777" w:rsidR="00F3543A" w:rsidRDefault="00391EDC" w:rsidP="009A6C92">
      <w:pPr>
        <w:rPr>
          <w:sz w:val="20"/>
        </w:rPr>
      </w:pPr>
      <w:r>
        <w:rPr>
          <w:sz w:val="20"/>
        </w:rPr>
        <w:t xml:space="preserve">It is recommended to carry out the E2E performance testing (e.g. Jmeter) for </w:t>
      </w:r>
      <w:r w:rsidR="00C801E9">
        <w:rPr>
          <w:sz w:val="20"/>
        </w:rPr>
        <w:t>Realtime</w:t>
      </w:r>
      <w:r>
        <w:rPr>
          <w:sz w:val="20"/>
        </w:rPr>
        <w:t xml:space="preserve"> services to benchmark and baseline the performance and response time based on Physical Architecture.</w:t>
      </w:r>
    </w:p>
    <w:p w14:paraId="2D4F5833" w14:textId="77777777" w:rsidR="008B5BB5" w:rsidRDefault="008B5BB5" w:rsidP="009A6C92">
      <w:pPr>
        <w:rPr>
          <w:sz w:val="20"/>
        </w:rPr>
      </w:pPr>
    </w:p>
    <w:p w14:paraId="57F76CD9" w14:textId="77777777" w:rsidR="00C70E8C" w:rsidRDefault="0001197E" w:rsidP="00C70E8C">
      <w:pPr>
        <w:pStyle w:val="Heading2"/>
        <w:numPr>
          <w:ilvl w:val="1"/>
          <w:numId w:val="3"/>
        </w:numPr>
        <w:jc w:val="left"/>
        <w:rPr>
          <w:rFonts w:cs="Calibri"/>
        </w:rPr>
      </w:pPr>
      <w:bookmarkStart w:id="138" w:name="_Toc353454155"/>
      <w:bookmarkStart w:id="139" w:name="_Toc397680867"/>
      <w:bookmarkStart w:id="140" w:name="_Toc398124048"/>
      <w:bookmarkStart w:id="141" w:name="_Toc476148038"/>
      <w:r>
        <w:rPr>
          <w:rFonts w:cs="Calibri"/>
        </w:rPr>
        <w:t xml:space="preserve">Deployment, </w:t>
      </w:r>
      <w:r w:rsidR="00C70E8C">
        <w:rPr>
          <w:rFonts w:cs="Calibri"/>
        </w:rPr>
        <w:t>Scheduling</w:t>
      </w:r>
      <w:bookmarkEnd w:id="138"/>
      <w:r w:rsidR="00C70E8C">
        <w:rPr>
          <w:rFonts w:cs="Calibri"/>
        </w:rPr>
        <w:t xml:space="preserve"> &amp; Notification</w:t>
      </w:r>
      <w:bookmarkEnd w:id="139"/>
      <w:bookmarkEnd w:id="140"/>
      <w:bookmarkEnd w:id="141"/>
    </w:p>
    <w:p w14:paraId="4A17B63F" w14:textId="77777777" w:rsidR="00836C0C" w:rsidRDefault="00836C0C" w:rsidP="009A6C92">
      <w:pPr>
        <w:rPr>
          <w:sz w:val="20"/>
        </w:rPr>
      </w:pPr>
      <w:r w:rsidRPr="009A6C92">
        <w:rPr>
          <w:sz w:val="20"/>
        </w:rPr>
        <w:t>All MDM services will be deployed and monitored using Talend ESB module. The service artefacts will be available in Nexus repository and using Talend Administrator Centre (TAC), these artifacts will be deployed in Talend ESB runtime. Notification will be configured within TAC to send an alert to service delivery team whenever service is not available.</w:t>
      </w:r>
    </w:p>
    <w:p w14:paraId="0AB75A91" w14:textId="77777777" w:rsidR="00C70E8C" w:rsidRDefault="00C70E8C" w:rsidP="00C70E8C">
      <w:pPr>
        <w:pStyle w:val="Heading2"/>
        <w:numPr>
          <w:ilvl w:val="1"/>
          <w:numId w:val="3"/>
        </w:numPr>
        <w:jc w:val="left"/>
        <w:rPr>
          <w:rFonts w:cs="Calibri"/>
        </w:rPr>
      </w:pPr>
      <w:bookmarkStart w:id="142" w:name="_Toc353454156"/>
      <w:bookmarkStart w:id="143" w:name="_Toc397680868"/>
      <w:bookmarkStart w:id="144" w:name="_Toc398124049"/>
      <w:bookmarkStart w:id="145" w:name="_Toc476148039"/>
      <w:r>
        <w:rPr>
          <w:rFonts w:cs="Calibri"/>
        </w:rPr>
        <w:t>Error Handling</w:t>
      </w:r>
      <w:bookmarkEnd w:id="142"/>
      <w:bookmarkEnd w:id="143"/>
      <w:bookmarkEnd w:id="144"/>
      <w:r w:rsidR="00442EA7">
        <w:rPr>
          <w:rFonts w:cs="Calibri"/>
        </w:rPr>
        <w:t xml:space="preserve"> and Fault Management</w:t>
      </w:r>
      <w:bookmarkEnd w:id="145"/>
    </w:p>
    <w:p w14:paraId="371A31B0" w14:textId="77777777" w:rsidR="007658C5" w:rsidRDefault="007658C5" w:rsidP="009A6C92">
      <w:pPr>
        <w:rPr>
          <w:sz w:val="20"/>
        </w:rPr>
      </w:pPr>
      <w:r w:rsidRPr="009A6C92">
        <w:rPr>
          <w:sz w:val="20"/>
        </w:rPr>
        <w:t xml:space="preserve">To assist client systems with exception handling, all functional/business logic related errors will be part of SOAP service response with an appropriate Error code and Error Description will be sent as per the Error Catalogue. </w:t>
      </w:r>
    </w:p>
    <w:p w14:paraId="02F0EB95" w14:textId="77777777" w:rsidR="00015133" w:rsidRDefault="00015133" w:rsidP="00C05014">
      <w:pPr>
        <w:rPr>
          <w:sz w:val="20"/>
        </w:rPr>
      </w:pPr>
    </w:p>
    <w:p w14:paraId="6F8A60E8" w14:textId="77777777" w:rsidR="00C05014" w:rsidRDefault="007D32E7" w:rsidP="00C05014">
      <w:r>
        <w:object w:dxaOrig="10005" w:dyaOrig="6811" w14:anchorId="5CE2E189">
          <v:shape id="_x0000_i1040" type="#_x0000_t75" style="width:460.5pt;height:310.5pt" o:ole="">
            <v:imagedata r:id="rId60" o:title=""/>
          </v:shape>
          <o:OLEObject Type="Embed" ProgID="Visio.Drawing.11" ShapeID="_x0000_i1040" DrawAspect="Content" ObjectID="_1587996592" r:id="rId61"/>
        </w:object>
      </w:r>
    </w:p>
    <w:p w14:paraId="2AB4A3D0" w14:textId="77777777" w:rsidR="001651F7" w:rsidRDefault="001651F7" w:rsidP="00C05014"/>
    <w:p w14:paraId="6EFD32F5" w14:textId="77777777" w:rsidR="001651F7" w:rsidRDefault="001651F7" w:rsidP="00C05014"/>
    <w:p w14:paraId="0298DD64" w14:textId="77777777" w:rsidR="001651F7" w:rsidRDefault="001651F7" w:rsidP="00C05014"/>
    <w:p w14:paraId="3D71E686" w14:textId="77777777" w:rsidR="001651F7" w:rsidRPr="001651F7" w:rsidRDefault="001651F7" w:rsidP="00C05014">
      <w:pPr>
        <w:rPr>
          <w:b/>
          <w:sz w:val="22"/>
          <w:u w:val="single"/>
        </w:rPr>
      </w:pPr>
      <w:r w:rsidRPr="001651F7">
        <w:rPr>
          <w:b/>
          <w:sz w:val="22"/>
          <w:u w:val="single"/>
        </w:rPr>
        <w:t>Talend – Service Activity Monitoring (SAM):</w:t>
      </w:r>
    </w:p>
    <w:p w14:paraId="55A56811" w14:textId="77777777" w:rsidR="001651F7" w:rsidRDefault="001651F7" w:rsidP="00C05014"/>
    <w:p w14:paraId="4596264C" w14:textId="77777777" w:rsidR="001651F7" w:rsidRDefault="001651F7" w:rsidP="001651F7">
      <w:pPr>
        <w:rPr>
          <w:sz w:val="20"/>
        </w:rPr>
      </w:pPr>
      <w:r w:rsidRPr="001D1DBC">
        <w:rPr>
          <w:sz w:val="20"/>
        </w:rPr>
        <w:t>The Service Activity Monitoring component allows for logging and monitoring service calls made with the Apache</w:t>
      </w:r>
      <w:r>
        <w:rPr>
          <w:sz w:val="20"/>
        </w:rPr>
        <w:t xml:space="preserve"> </w:t>
      </w:r>
      <w:r w:rsidRPr="001D1DBC">
        <w:rPr>
          <w:sz w:val="20"/>
        </w:rPr>
        <w:t>CXF Framework. Typical use cases are: collecting usage statistics and fault monitoring.</w:t>
      </w:r>
      <w:r>
        <w:rPr>
          <w:sz w:val="20"/>
        </w:rPr>
        <w:t xml:space="preserve"> </w:t>
      </w:r>
      <w:r w:rsidRPr="001D1DBC">
        <w:rPr>
          <w:sz w:val="20"/>
        </w:rPr>
        <w:t>The Service Activity Monitoring (SAM) consists of two parts:</w:t>
      </w:r>
    </w:p>
    <w:p w14:paraId="2C480E72" w14:textId="77777777" w:rsidR="001651F7" w:rsidRDefault="001651F7" w:rsidP="001651F7">
      <w:pPr>
        <w:rPr>
          <w:sz w:val="20"/>
        </w:rPr>
      </w:pPr>
    </w:p>
    <w:p w14:paraId="635F0746" w14:textId="77777777" w:rsidR="001651F7" w:rsidRDefault="001651F7" w:rsidP="008C6CCE">
      <w:pPr>
        <w:pStyle w:val="ListParagraph"/>
        <w:numPr>
          <w:ilvl w:val="0"/>
          <w:numId w:val="10"/>
        </w:numPr>
        <w:rPr>
          <w:sz w:val="20"/>
        </w:rPr>
      </w:pPr>
      <w:r w:rsidRPr="001651F7">
        <w:rPr>
          <w:sz w:val="20"/>
        </w:rPr>
        <w:t>Agents (sam-agent) which gather and send monitoring data</w:t>
      </w:r>
    </w:p>
    <w:p w14:paraId="4FA6FCCB" w14:textId="77777777" w:rsidR="001651F7" w:rsidRPr="001651F7" w:rsidRDefault="001651F7" w:rsidP="008C6CCE">
      <w:pPr>
        <w:pStyle w:val="ListParagraph"/>
        <w:numPr>
          <w:ilvl w:val="0"/>
          <w:numId w:val="10"/>
        </w:numPr>
        <w:rPr>
          <w:sz w:val="20"/>
        </w:rPr>
      </w:pPr>
      <w:r w:rsidRPr="001651F7">
        <w:rPr>
          <w:sz w:val="20"/>
        </w:rPr>
        <w:t>A server (sam-server) which processes and stores the data</w:t>
      </w:r>
    </w:p>
    <w:p w14:paraId="543CD4F5" w14:textId="77777777" w:rsidR="001651F7" w:rsidRDefault="001651F7" w:rsidP="001651F7">
      <w:pPr>
        <w:rPr>
          <w:sz w:val="20"/>
        </w:rPr>
      </w:pPr>
    </w:p>
    <w:p w14:paraId="3CC29358" w14:textId="77777777" w:rsidR="001651F7" w:rsidRDefault="001651F7" w:rsidP="001651F7">
      <w:pPr>
        <w:rPr>
          <w:sz w:val="20"/>
        </w:rPr>
      </w:pPr>
      <w:r w:rsidRPr="001D1DBC">
        <w:rPr>
          <w:sz w:val="20"/>
        </w:rPr>
        <w:t>The sequence of how these are used is as follows:</w:t>
      </w:r>
    </w:p>
    <w:p w14:paraId="0F9B76BB" w14:textId="77777777" w:rsidR="001651F7" w:rsidRDefault="001651F7" w:rsidP="001651F7">
      <w:pPr>
        <w:rPr>
          <w:sz w:val="20"/>
        </w:rPr>
      </w:pPr>
    </w:p>
    <w:p w14:paraId="5A269CA7" w14:textId="77777777" w:rsidR="001651F7" w:rsidRDefault="001651F7" w:rsidP="008C6CCE">
      <w:pPr>
        <w:pStyle w:val="ListParagraph"/>
        <w:numPr>
          <w:ilvl w:val="0"/>
          <w:numId w:val="12"/>
        </w:numPr>
        <w:rPr>
          <w:sz w:val="20"/>
        </w:rPr>
      </w:pPr>
      <w:r w:rsidRPr="001651F7">
        <w:rPr>
          <w:sz w:val="20"/>
        </w:rPr>
        <w:t>The Agent creates events out of requests and replies from both the service consumer and provider side.</w:t>
      </w:r>
    </w:p>
    <w:p w14:paraId="16549FC4" w14:textId="77777777" w:rsidR="001651F7" w:rsidRDefault="001651F7" w:rsidP="008C6CCE">
      <w:pPr>
        <w:pStyle w:val="ListParagraph"/>
        <w:numPr>
          <w:ilvl w:val="0"/>
          <w:numId w:val="12"/>
        </w:numPr>
        <w:rPr>
          <w:sz w:val="20"/>
        </w:rPr>
      </w:pPr>
      <w:r w:rsidRPr="001651F7">
        <w:rPr>
          <w:sz w:val="20"/>
        </w:rPr>
        <w:t>The events are first collected locally and then sent to the Service Activity Monitoring Server periodically (so as not to disturb normal message flow).</w:t>
      </w:r>
    </w:p>
    <w:p w14:paraId="4781E7A9" w14:textId="77777777" w:rsidR="001651F7" w:rsidRPr="001651F7" w:rsidRDefault="001651F7" w:rsidP="008C6CCE">
      <w:pPr>
        <w:pStyle w:val="ListParagraph"/>
        <w:numPr>
          <w:ilvl w:val="0"/>
          <w:numId w:val="12"/>
        </w:numPr>
        <w:rPr>
          <w:sz w:val="20"/>
        </w:rPr>
      </w:pPr>
      <w:r w:rsidRPr="001651F7">
        <w:rPr>
          <w:sz w:val="20"/>
        </w:rPr>
        <w:t>When the server receives events from the Agent, it optionally uses filters and/or handlers on those events and stores them in a database.</w:t>
      </w:r>
    </w:p>
    <w:p w14:paraId="5DA126D8" w14:textId="77777777" w:rsidR="001651F7" w:rsidRDefault="001651F7" w:rsidP="00C05014"/>
    <w:p w14:paraId="0A5C0E41" w14:textId="77777777" w:rsidR="001651F7" w:rsidRPr="00F118DA" w:rsidRDefault="00F118DA" w:rsidP="00C05014">
      <w:pPr>
        <w:rPr>
          <w:b/>
          <w:sz w:val="20"/>
        </w:rPr>
      </w:pPr>
      <w:r w:rsidRPr="00F118DA">
        <w:rPr>
          <w:b/>
          <w:sz w:val="20"/>
        </w:rPr>
        <w:t>Sample Screenshots:</w:t>
      </w:r>
    </w:p>
    <w:p w14:paraId="089B88AB" w14:textId="77777777" w:rsidR="00F118DA" w:rsidRDefault="00F118DA" w:rsidP="00C05014"/>
    <w:p w14:paraId="51D6AC50" w14:textId="77777777" w:rsidR="00F118DA" w:rsidRDefault="00F118DA" w:rsidP="00C05014">
      <w:r>
        <w:rPr>
          <w:noProof/>
        </w:rPr>
        <w:drawing>
          <wp:inline distT="0" distB="0" distL="0" distR="0" wp14:anchorId="06F32EA6" wp14:editId="3A513CAB">
            <wp:extent cx="5534025" cy="29051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534025" cy="2905125"/>
                    </a:xfrm>
                    <a:prstGeom prst="rect">
                      <a:avLst/>
                    </a:prstGeom>
                  </pic:spPr>
                </pic:pic>
              </a:graphicData>
            </a:graphic>
          </wp:inline>
        </w:drawing>
      </w:r>
    </w:p>
    <w:p w14:paraId="339D48A3" w14:textId="77777777" w:rsidR="001651F7" w:rsidRPr="00C05014" w:rsidRDefault="001651F7" w:rsidP="00C05014">
      <w:pPr>
        <w:rPr>
          <w:sz w:val="20"/>
        </w:rPr>
      </w:pPr>
    </w:p>
    <w:p w14:paraId="33F86B4F" w14:textId="77777777" w:rsidR="001C6BFD" w:rsidRDefault="001C6BFD" w:rsidP="001C6BFD">
      <w:pPr>
        <w:rPr>
          <w:sz w:val="20"/>
        </w:rPr>
      </w:pPr>
    </w:p>
    <w:p w14:paraId="5C398439" w14:textId="77777777" w:rsidR="00F118DA" w:rsidRDefault="00392D5C" w:rsidP="001C6BFD">
      <w:pPr>
        <w:rPr>
          <w:sz w:val="20"/>
        </w:rPr>
      </w:pPr>
      <w:r>
        <w:rPr>
          <w:noProof/>
        </w:rPr>
        <w:drawing>
          <wp:inline distT="0" distB="0" distL="0" distR="0" wp14:anchorId="599145F5" wp14:editId="3535C00A">
            <wp:extent cx="5486400" cy="29489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486400" cy="2948940"/>
                    </a:xfrm>
                    <a:prstGeom prst="rect">
                      <a:avLst/>
                    </a:prstGeom>
                  </pic:spPr>
                </pic:pic>
              </a:graphicData>
            </a:graphic>
          </wp:inline>
        </w:drawing>
      </w:r>
    </w:p>
    <w:p w14:paraId="25926656" w14:textId="77777777" w:rsidR="00F118DA" w:rsidRDefault="00F118DA" w:rsidP="001C6BFD">
      <w:pPr>
        <w:rPr>
          <w:sz w:val="20"/>
        </w:rPr>
      </w:pPr>
    </w:p>
    <w:p w14:paraId="7C6CACBB" w14:textId="77777777" w:rsidR="00E539FA" w:rsidRDefault="00C70E8C" w:rsidP="00C70E8C">
      <w:pPr>
        <w:pStyle w:val="Heading2"/>
        <w:numPr>
          <w:ilvl w:val="1"/>
          <w:numId w:val="3"/>
        </w:numPr>
        <w:jc w:val="left"/>
        <w:rPr>
          <w:rFonts w:cs="Calibri"/>
        </w:rPr>
      </w:pPr>
      <w:bookmarkStart w:id="146" w:name="_Toc353454157"/>
      <w:bookmarkStart w:id="147" w:name="_Toc397680869"/>
      <w:bookmarkStart w:id="148" w:name="_Toc398124050"/>
      <w:bookmarkStart w:id="149" w:name="_Toc476148040"/>
      <w:r>
        <w:rPr>
          <w:rFonts w:cs="Calibri"/>
        </w:rPr>
        <w:t>Housekeeping Policies</w:t>
      </w:r>
      <w:bookmarkEnd w:id="146"/>
      <w:bookmarkEnd w:id="147"/>
      <w:bookmarkEnd w:id="148"/>
      <w:bookmarkEnd w:id="149"/>
    </w:p>
    <w:p w14:paraId="702B8AAD" w14:textId="77777777" w:rsidR="009A6C92" w:rsidRDefault="009A6C92" w:rsidP="009A6C92">
      <w:pPr>
        <w:jc w:val="left"/>
      </w:pPr>
    </w:p>
    <w:p w14:paraId="5173FBB8" w14:textId="77777777" w:rsidR="00F42F5C" w:rsidRDefault="007658C5" w:rsidP="0044643C">
      <w:pPr>
        <w:rPr>
          <w:sz w:val="20"/>
        </w:rPr>
      </w:pPr>
      <w:r w:rsidRPr="002367DF">
        <w:rPr>
          <w:sz w:val="20"/>
        </w:rPr>
        <w:t>MDM services actual request and response messages will be logged in Talend Administrator Console (ESB Job Conductor) using Service Activity Monitoring (SAM) feature. This will be used during Integration Testing / UAT to debug the messages. However, in production</w:t>
      </w:r>
      <w:r w:rsidRPr="002367DF">
        <w:rPr>
          <w:sz w:val="20"/>
        </w:rPr>
        <w:tab/>
        <w:t xml:space="preserve"> it can be switched off if any implications on system’s performance or response time.</w:t>
      </w:r>
    </w:p>
    <w:p w14:paraId="698C98D5" w14:textId="77777777" w:rsidR="00612B57" w:rsidRDefault="00612B57" w:rsidP="0044643C">
      <w:pPr>
        <w:rPr>
          <w:sz w:val="20"/>
        </w:rPr>
      </w:pPr>
    </w:p>
    <w:p w14:paraId="51D01F29" w14:textId="77777777" w:rsidR="00612B57" w:rsidRDefault="00DD0136" w:rsidP="0044643C">
      <w:r>
        <w:rPr>
          <w:sz w:val="20"/>
        </w:rPr>
        <w:t xml:space="preserve">Housekeeping script/job need to be created to maintain </w:t>
      </w:r>
      <w:r w:rsidR="00F95776">
        <w:rPr>
          <w:sz w:val="20"/>
        </w:rPr>
        <w:t xml:space="preserve">only </w:t>
      </w:r>
      <w:r w:rsidR="00F95776" w:rsidRPr="00E554E2">
        <w:rPr>
          <w:b/>
          <w:sz w:val="20"/>
          <w:u w:val="single"/>
        </w:rPr>
        <w:t>last “</w:t>
      </w:r>
      <w:r w:rsidR="00F95776">
        <w:rPr>
          <w:b/>
          <w:i/>
          <w:u w:val="single"/>
        </w:rPr>
        <w:t>7</w:t>
      </w:r>
      <w:r w:rsidR="00F95776" w:rsidRPr="00E554E2">
        <w:rPr>
          <w:b/>
          <w:i/>
          <w:u w:val="single"/>
        </w:rPr>
        <w:t>”</w:t>
      </w:r>
      <w:r w:rsidR="00F95776" w:rsidRPr="00E554E2">
        <w:rPr>
          <w:b/>
          <w:sz w:val="20"/>
          <w:u w:val="single"/>
        </w:rPr>
        <w:t xml:space="preserve"> days</w:t>
      </w:r>
      <w:r w:rsidR="00F95776">
        <w:rPr>
          <w:sz w:val="20"/>
        </w:rPr>
        <w:t xml:space="preserve"> and records </w:t>
      </w:r>
      <w:r>
        <w:rPr>
          <w:sz w:val="20"/>
        </w:rPr>
        <w:t>older than configured days should be purged from following SAM database tables (EVENTS_CUSTOMINFO and EVENTS).</w:t>
      </w:r>
    </w:p>
    <w:p w14:paraId="3848446F" w14:textId="77777777" w:rsidR="007658C5" w:rsidRPr="00F42F5C" w:rsidRDefault="00F42F5C" w:rsidP="00F42F5C">
      <w:pPr>
        <w:tabs>
          <w:tab w:val="left" w:pos="7095"/>
        </w:tabs>
      </w:pPr>
      <w:r>
        <w:tab/>
      </w:r>
    </w:p>
    <w:p w14:paraId="47761650" w14:textId="77777777" w:rsidR="000A034D" w:rsidRDefault="000A034D" w:rsidP="0040492A">
      <w:pPr>
        <w:pStyle w:val="Heading1"/>
        <w:pageBreakBefore/>
        <w:numPr>
          <w:ilvl w:val="0"/>
          <w:numId w:val="3"/>
        </w:numPr>
        <w:ind w:left="431" w:hanging="431"/>
        <w:jc w:val="left"/>
      </w:pPr>
      <w:bookmarkStart w:id="150" w:name="_Toc476148041"/>
      <w:bookmarkStart w:id="151" w:name="_Toc477065990"/>
      <w:bookmarkStart w:id="152" w:name="_Toc481826950"/>
      <w:bookmarkStart w:id="153" w:name="_Toc328148600"/>
      <w:bookmarkEnd w:id="96"/>
      <w:bookmarkEnd w:id="97"/>
      <w:bookmarkEnd w:id="98"/>
      <w:bookmarkEnd w:id="99"/>
      <w:r>
        <w:lastRenderedPageBreak/>
        <w:t>Appendix</w:t>
      </w:r>
      <w:bookmarkEnd w:id="150"/>
    </w:p>
    <w:p w14:paraId="1842D98D" w14:textId="77777777" w:rsidR="00CD4F10" w:rsidRPr="002B167A" w:rsidRDefault="00CD4F10" w:rsidP="00003CEF"/>
    <w:p w14:paraId="57A0AB92" w14:textId="77777777" w:rsidR="0003149A" w:rsidRDefault="006B4ED0" w:rsidP="0003149A">
      <w:pPr>
        <w:pStyle w:val="Heading2"/>
        <w:numPr>
          <w:ilvl w:val="1"/>
          <w:numId w:val="3"/>
        </w:numPr>
        <w:jc w:val="left"/>
      </w:pPr>
      <w:bookmarkStart w:id="154" w:name="_Toc476148042"/>
      <w:bookmarkStart w:id="155" w:name="_Toc340219584"/>
      <w:r>
        <w:t>References</w:t>
      </w:r>
      <w:bookmarkEnd w:id="154"/>
    </w:p>
    <w:p w14:paraId="49E2E677" w14:textId="77777777" w:rsidR="002802FB" w:rsidRPr="002E0E92" w:rsidRDefault="002802FB" w:rsidP="00F84623">
      <w:pPr>
        <w:pStyle w:val="Heading2"/>
        <w:numPr>
          <w:ilvl w:val="2"/>
          <w:numId w:val="3"/>
        </w:numPr>
        <w:rPr>
          <w:i w:val="0"/>
        </w:rPr>
      </w:pPr>
      <w:bookmarkStart w:id="156" w:name="_Toc411269994"/>
      <w:bookmarkStart w:id="157" w:name="_Toc476148043"/>
      <w:r>
        <w:rPr>
          <w:i w:val="0"/>
        </w:rPr>
        <w:t>Ensura</w:t>
      </w:r>
      <w:r w:rsidRPr="002E0E92">
        <w:rPr>
          <w:i w:val="0"/>
        </w:rPr>
        <w:t xml:space="preserve"> – Business Rules </w:t>
      </w:r>
      <w:r>
        <w:rPr>
          <w:i w:val="0"/>
        </w:rPr>
        <w:t>Presentation</w:t>
      </w:r>
      <w:r w:rsidRPr="002E0E92">
        <w:rPr>
          <w:i w:val="0"/>
        </w:rPr>
        <w:t>:</w:t>
      </w:r>
      <w:bookmarkEnd w:id="156"/>
      <w:bookmarkEnd w:id="157"/>
    </w:p>
    <w:p w14:paraId="20B048B0" w14:textId="77777777" w:rsidR="002802FB" w:rsidRPr="00E856C4" w:rsidRDefault="00411EE0" w:rsidP="002802FB">
      <w:pPr>
        <w:pStyle w:val="ListParagraph"/>
        <w:ind w:left="0"/>
        <w:rPr>
          <w:color w:val="1F497D"/>
          <w:sz w:val="20"/>
        </w:rPr>
      </w:pPr>
      <w:hyperlink r:id="rId64" w:anchor="InplviewHash4ff4f34c-129f-44ef-a843-01400633ce24=FilterFields1%3DSub%255Fx002d%255FCategory-FilterValues1%3DBRD%253B%2523Business%2520Rules" w:history="1">
        <w:r w:rsidR="002802FB" w:rsidRPr="00E856C4">
          <w:rPr>
            <w:rStyle w:val="Hyperlink"/>
            <w:sz w:val="20"/>
          </w:rPr>
          <w:t>https://serveusa.sharepoint.com/sites/HomeServe/GlobalResources/GlobalProjects/Ensura/Programme%20Documentation/Unity_MDM_Release_Business_Rules.pptx?d=w6cbd9861090046a5a39b808a009ccb0f&amp;Source=https%3A%2F%2Fserveusa%2Esharepoint%2Ecom%2Fsites%2FHomeServe%2FGlobalResources%2FGlobalProjects%2FEnsura%2FPages%2FDataMigrationMasterList%2D%2Easpx%23InplviewHash4ff4f34c%2D129f%2D44ef%2Da843%2D01400633ce24%3DFilterFields1%253DSub%25255Fx002d%25255FCategory%2DFilterValues1%253DBRD%25253B%252523Business%252520Rules</w:t>
        </w:r>
      </w:hyperlink>
    </w:p>
    <w:p w14:paraId="25E1392B" w14:textId="77777777" w:rsidR="002802FB" w:rsidRPr="0003149A" w:rsidRDefault="002802FB" w:rsidP="0003149A">
      <w:pPr>
        <w:rPr>
          <w:sz w:val="20"/>
        </w:rPr>
      </w:pPr>
    </w:p>
    <w:p w14:paraId="4C5AE70F" w14:textId="77777777" w:rsidR="00FE4158" w:rsidRDefault="00F84623" w:rsidP="00FE4158">
      <w:pPr>
        <w:pStyle w:val="Heading2"/>
        <w:numPr>
          <w:ilvl w:val="2"/>
          <w:numId w:val="3"/>
        </w:numPr>
      </w:pPr>
      <w:bookmarkStart w:id="158" w:name="_Toc476148044"/>
      <w:r>
        <w:t>Real time</w:t>
      </w:r>
      <w:r w:rsidR="00FE4158">
        <w:t xml:space="preserve"> Interface Contract Document (ICD)</w:t>
      </w:r>
      <w:bookmarkEnd w:id="158"/>
    </w:p>
    <w:p w14:paraId="176ACE97" w14:textId="77777777" w:rsidR="006B3FD6" w:rsidRDefault="006B3FD6" w:rsidP="00C27C74">
      <w:pPr>
        <w:rPr>
          <w:sz w:val="20"/>
        </w:rPr>
      </w:pPr>
    </w:p>
    <w:p w14:paraId="094D2204" w14:textId="3AB81E27" w:rsidR="004966BD" w:rsidRDefault="00411EE0" w:rsidP="00C27C74">
      <w:pPr>
        <w:rPr>
          <w:sz w:val="20"/>
        </w:rPr>
      </w:pPr>
      <w:hyperlink r:id="rId65" w:history="1">
        <w:r w:rsidR="004966BD" w:rsidRPr="00BC646C">
          <w:rPr>
            <w:rStyle w:val="Hyperlink"/>
            <w:sz w:val="20"/>
          </w:rPr>
          <w:t>https://serveusa.sharepoint.com/sites/HomeServe/GlobalResources/GlobalProjects/Ensura/Programme%20Documentation/R6_Sprint4_INT3233_MDM_ManagePartyService_ICD.docx?d=we4e1cf9ac1274c81a38d62417079dba2</w:t>
        </w:r>
      </w:hyperlink>
    </w:p>
    <w:p w14:paraId="249CC395" w14:textId="77777777" w:rsidR="004966BD" w:rsidRPr="00845F06" w:rsidRDefault="004966BD" w:rsidP="00C27C74">
      <w:pPr>
        <w:rPr>
          <w:sz w:val="20"/>
        </w:rPr>
      </w:pPr>
    </w:p>
    <w:p w14:paraId="7784392A" w14:textId="77777777" w:rsidR="00162C72" w:rsidRDefault="00162C72" w:rsidP="00162C72">
      <w:pPr>
        <w:pStyle w:val="Heading2"/>
        <w:numPr>
          <w:ilvl w:val="2"/>
          <w:numId w:val="3"/>
        </w:numPr>
      </w:pPr>
      <w:bookmarkStart w:id="159" w:name="_Toc476148045"/>
      <w:r>
        <w:t>MDM Platform Design</w:t>
      </w:r>
      <w:bookmarkEnd w:id="159"/>
    </w:p>
    <w:p w14:paraId="2691F6F2" w14:textId="77777777" w:rsidR="00D55870" w:rsidRPr="00845F06" w:rsidRDefault="00411EE0" w:rsidP="00D55870">
      <w:pPr>
        <w:rPr>
          <w:sz w:val="20"/>
        </w:rPr>
      </w:pPr>
      <w:hyperlink r:id="rId66" w:history="1">
        <w:r w:rsidR="00D55870" w:rsidRPr="00845F06">
          <w:rPr>
            <w:rStyle w:val="Hyperlink"/>
            <w:sz w:val="20"/>
          </w:rPr>
          <w:t>https://serveusa.sharepoint.com/sites/HomeServe/GlobalResources/GlobalProjects/Ensura/_layouts/15/WopiFrame.aspx?sourcedoc={E76D6696-3E15-4DDB-AD59-B121D96DA560}&amp;file=Unity_MDM_Platform_Introduction.pptx&amp;action=default</w:t>
        </w:r>
      </w:hyperlink>
    </w:p>
    <w:p w14:paraId="48BB70F7" w14:textId="77777777" w:rsidR="006369C6" w:rsidRDefault="006369C6" w:rsidP="006369C6">
      <w:pPr>
        <w:pStyle w:val="Heading2"/>
        <w:numPr>
          <w:ilvl w:val="2"/>
          <w:numId w:val="3"/>
        </w:numPr>
      </w:pPr>
      <w:bookmarkStart w:id="160" w:name="_Toc476148046"/>
      <w:r>
        <w:t>Reference Dataset</w:t>
      </w:r>
      <w:bookmarkEnd w:id="160"/>
    </w:p>
    <w:p w14:paraId="59E97F68" w14:textId="77777777" w:rsidR="005B412F" w:rsidRPr="005B412F" w:rsidRDefault="005B412F" w:rsidP="005B412F">
      <w:pPr>
        <w:rPr>
          <w:b/>
          <w:sz w:val="20"/>
        </w:rPr>
      </w:pPr>
      <w:r w:rsidRPr="005B412F">
        <w:rPr>
          <w:b/>
          <w:sz w:val="20"/>
        </w:rPr>
        <w:t>Unity Metadata Catalogue:</w:t>
      </w:r>
    </w:p>
    <w:p w14:paraId="6DC9A427" w14:textId="77777777" w:rsidR="005B412F" w:rsidRPr="005B412F" w:rsidRDefault="00411EE0" w:rsidP="005B412F">
      <w:pPr>
        <w:rPr>
          <w:sz w:val="20"/>
        </w:rPr>
      </w:pPr>
      <w:hyperlink r:id="rId67" w:history="1">
        <w:r w:rsidR="005B412F" w:rsidRPr="005B412F">
          <w:rPr>
            <w:rStyle w:val="Hyperlink"/>
            <w:sz w:val="20"/>
          </w:rPr>
          <w:t>https://serveusa.sharepoint.com/sites/HomeServe/GlobalResources/GlobalProjects/Ensura/_layouts/15/WopiFrame.aspx?sourcedoc={F9916697-43F7-4C99-8DFC-523A7AD19D3D}&amp;file=Unity%20Metadata%20Catalogue.xlsx&amp;action=default</w:t>
        </w:r>
      </w:hyperlink>
    </w:p>
    <w:p w14:paraId="6BAB512B" w14:textId="77777777" w:rsidR="005B412F" w:rsidRPr="005C1E98" w:rsidRDefault="005B412F" w:rsidP="003761DD">
      <w:pPr>
        <w:pStyle w:val="Heading2"/>
        <w:numPr>
          <w:ilvl w:val="2"/>
          <w:numId w:val="3"/>
        </w:numPr>
      </w:pPr>
      <w:bookmarkStart w:id="161" w:name="_Toc476148047"/>
      <w:r w:rsidRPr="005C1E98">
        <w:t>Unity Error Catalogue:</w:t>
      </w:r>
      <w:bookmarkEnd w:id="161"/>
    </w:p>
    <w:p w14:paraId="2655D921" w14:textId="77777777" w:rsidR="00F83A5F" w:rsidRPr="0076067F" w:rsidRDefault="00411EE0" w:rsidP="00F83A5F">
      <w:pPr>
        <w:rPr>
          <w:bCs w:val="0"/>
          <w:color w:val="000000" w:themeColor="text1"/>
          <w:sz w:val="20"/>
        </w:rPr>
      </w:pPr>
      <w:hyperlink r:id="rId68" w:history="1">
        <w:r w:rsidR="0076067F" w:rsidRPr="005C1E98">
          <w:rPr>
            <w:rStyle w:val="Hyperlink"/>
            <w:bCs w:val="0"/>
            <w:sz w:val="20"/>
          </w:rPr>
          <w:t>https://serveusa.sharepoint.com/sites/HomeServe/GlobalResources/GlobalProjects/Ensura/Archive%20%20documents/A%26D%20(archived%20documents)/Unity%20Error%20Catalogue.xlsx?d=wcb592cf811594741b2a836165f0480bc</w:t>
        </w:r>
      </w:hyperlink>
    </w:p>
    <w:p w14:paraId="4677A03A" w14:textId="77777777" w:rsidR="00F83A5F" w:rsidRPr="00286DB7" w:rsidRDefault="00F83A5F" w:rsidP="00286DB7">
      <w:pPr>
        <w:pStyle w:val="Heading2"/>
        <w:numPr>
          <w:ilvl w:val="2"/>
          <w:numId w:val="3"/>
        </w:numPr>
      </w:pPr>
      <w:bookmarkStart w:id="162" w:name="_Toc476148048"/>
      <w:r w:rsidRPr="00286DB7">
        <w:t>Ensura Duplicate Cust</w:t>
      </w:r>
      <w:r w:rsidR="004B19E2" w:rsidRPr="00286DB7">
        <w:t>omer Check Requirement Document</w:t>
      </w:r>
      <w:bookmarkEnd w:id="162"/>
    </w:p>
    <w:p w14:paraId="764AB7B8" w14:textId="77777777" w:rsidR="00F83A5F" w:rsidRPr="009D524A" w:rsidRDefault="00411EE0" w:rsidP="009D524A">
      <w:pPr>
        <w:rPr>
          <w:rStyle w:val="Hyperlink"/>
        </w:rPr>
      </w:pPr>
      <w:hyperlink r:id="rId69" w:history="1">
        <w:r w:rsidR="009D524A" w:rsidRPr="00457D6D">
          <w:rPr>
            <w:rStyle w:val="Hyperlink"/>
            <w:sz w:val="20"/>
          </w:rPr>
          <w:t>https://serveusa.sharepoint.com/sites/HomeServe/GlobalResources/GlobalProjects/Ensura/Programme%20Documentation/INT21_MDM_DuplicateCustomerCheck_ICD.docx?d=w2c51b2c8a33f4a54afbcf153de86a343</w:t>
        </w:r>
      </w:hyperlink>
    </w:p>
    <w:p w14:paraId="2B770834" w14:textId="77777777" w:rsidR="009D524A" w:rsidRPr="00F83A5F" w:rsidRDefault="009D524A" w:rsidP="00F83A5F">
      <w:pPr>
        <w:pStyle w:val="ListParagraph"/>
        <w:ind w:left="432"/>
        <w:rPr>
          <w:color w:val="000000" w:themeColor="text1"/>
          <w:sz w:val="20"/>
        </w:rPr>
      </w:pPr>
    </w:p>
    <w:p w14:paraId="10827E32" w14:textId="77777777" w:rsidR="003761DD" w:rsidRDefault="003761DD">
      <w:pPr>
        <w:jc w:val="left"/>
        <w:rPr>
          <w:b/>
          <w:i/>
        </w:rPr>
      </w:pPr>
      <w:r>
        <w:br w:type="page"/>
      </w:r>
    </w:p>
    <w:p w14:paraId="79300CB1" w14:textId="77777777" w:rsidR="00DA3D86" w:rsidRPr="0010787B" w:rsidRDefault="004249B1" w:rsidP="00DA3D86">
      <w:pPr>
        <w:pStyle w:val="Heading2"/>
        <w:numPr>
          <w:ilvl w:val="2"/>
          <w:numId w:val="3"/>
        </w:numPr>
      </w:pPr>
      <w:bookmarkStart w:id="163" w:name="_Toc476148049"/>
      <w:r w:rsidRPr="0010787B">
        <w:lastRenderedPageBreak/>
        <w:t>Pega Business Rules for R</w:t>
      </w:r>
      <w:r w:rsidR="00DA3D86" w:rsidRPr="0010787B">
        <w:t>1</w:t>
      </w:r>
      <w:bookmarkEnd w:id="163"/>
    </w:p>
    <w:p w14:paraId="4363DBE9" w14:textId="77777777" w:rsidR="00F83A5F" w:rsidRPr="0010787B" w:rsidRDefault="00F83A5F" w:rsidP="00F83A5F"/>
    <w:p w14:paraId="68F84BFD" w14:textId="77777777" w:rsidR="003414C7" w:rsidRPr="0010787B" w:rsidRDefault="003414C7" w:rsidP="003414C7">
      <w:pPr>
        <w:rPr>
          <w:sz w:val="20"/>
        </w:rPr>
      </w:pPr>
      <w:r w:rsidRPr="0010787B">
        <w:rPr>
          <w:sz w:val="20"/>
        </w:rPr>
        <w:t>Refer below sharepoint links for latest Pega data dictionaries, data validation and business rules.</w:t>
      </w:r>
    </w:p>
    <w:p w14:paraId="18881AA7" w14:textId="77777777" w:rsidR="003414C7" w:rsidRPr="0010787B" w:rsidRDefault="00411EE0" w:rsidP="003414C7">
      <w:pPr>
        <w:rPr>
          <w:color w:val="000000" w:themeColor="text1"/>
          <w:sz w:val="20"/>
        </w:rPr>
      </w:pPr>
      <w:hyperlink r:id="rId70" w:history="1">
        <w:r w:rsidR="003414C7" w:rsidRPr="0010787B">
          <w:rPr>
            <w:rStyle w:val="Hyperlink"/>
            <w:sz w:val="20"/>
          </w:rPr>
          <w:t>https://serveusa.sharepoint.com/sites/HomeServe/GlobalResources/GlobalProjects/Ensura/_layouts/15/WopiFrame.aspx?sourcedoc={CF044467-3B60-46ED-A87C-01B675DB17D8}&amp;file=CSS1_InboundCallHandling_DCO_Specifications.doc&amp;action=default</w:t>
        </w:r>
      </w:hyperlink>
    </w:p>
    <w:p w14:paraId="3873482B" w14:textId="77777777" w:rsidR="003414C7" w:rsidRPr="0010787B" w:rsidRDefault="003414C7" w:rsidP="003414C7">
      <w:pPr>
        <w:rPr>
          <w:color w:val="000000" w:themeColor="text1"/>
          <w:sz w:val="20"/>
        </w:rPr>
      </w:pPr>
    </w:p>
    <w:p w14:paraId="39A468BF" w14:textId="77777777" w:rsidR="003414C7" w:rsidRPr="0010787B" w:rsidRDefault="00411EE0" w:rsidP="003414C7">
      <w:pPr>
        <w:rPr>
          <w:color w:val="000000" w:themeColor="text1"/>
          <w:sz w:val="20"/>
        </w:rPr>
      </w:pPr>
      <w:hyperlink r:id="rId71" w:history="1">
        <w:r w:rsidR="003414C7" w:rsidRPr="0010787B">
          <w:rPr>
            <w:rStyle w:val="Hyperlink"/>
            <w:sz w:val="20"/>
          </w:rPr>
          <w:t>https://serveusa.sharepoint.com/sites/HomeServe/GlobalResources/GlobalProjects/Ensura/_layouts/15/WopiFrame.aspx?sourcedoc={6E26B775-306E-4C90-BBC9-694E8B4FFF29}&amp;file=CSS4_Enrolment_DCO%20Specification.doc&amp;action=default</w:t>
        </w:r>
      </w:hyperlink>
    </w:p>
    <w:p w14:paraId="73533A08" w14:textId="77777777" w:rsidR="003414C7" w:rsidRPr="0010787B" w:rsidRDefault="003414C7" w:rsidP="003414C7">
      <w:pPr>
        <w:rPr>
          <w:color w:val="000000" w:themeColor="text1"/>
          <w:sz w:val="20"/>
        </w:rPr>
      </w:pPr>
    </w:p>
    <w:p w14:paraId="5AE62C28" w14:textId="77777777" w:rsidR="003414C7" w:rsidRPr="0010787B" w:rsidRDefault="00411EE0" w:rsidP="003414C7">
      <w:pPr>
        <w:rPr>
          <w:color w:val="000000" w:themeColor="text1"/>
          <w:sz w:val="20"/>
        </w:rPr>
      </w:pPr>
      <w:hyperlink r:id="rId72" w:history="1">
        <w:r w:rsidR="003414C7" w:rsidRPr="0010787B">
          <w:rPr>
            <w:rStyle w:val="Hyperlink"/>
            <w:sz w:val="20"/>
          </w:rPr>
          <w:t>https://serveusa.sharepoint.com/sites/HomeServe/GlobalResources/GlobalProjects/Ensura/_layouts/15/WopiFrame.aspx?sourcedoc={2C9696FB-022F-4465-83C5-C2680B878009}&amp;file=CSS8_UpdateCustomerProfile_DCO_Specifications.doc&amp;action=default</w:t>
        </w:r>
      </w:hyperlink>
    </w:p>
    <w:bookmarkEnd w:id="151"/>
    <w:bookmarkEnd w:id="152"/>
    <w:bookmarkEnd w:id="153"/>
    <w:bookmarkEnd w:id="155"/>
    <w:p w14:paraId="4B38E00F" w14:textId="77777777" w:rsidR="004B19E2" w:rsidRPr="0010787B" w:rsidRDefault="004B19E2" w:rsidP="002C79EB">
      <w:pPr>
        <w:tabs>
          <w:tab w:val="left" w:pos="6156"/>
        </w:tabs>
      </w:pPr>
    </w:p>
    <w:p w14:paraId="5FF87E02" w14:textId="77777777" w:rsidR="004B19E2" w:rsidRPr="0010787B" w:rsidRDefault="004B19E2" w:rsidP="004B19E2">
      <w:pPr>
        <w:pStyle w:val="Heading2"/>
        <w:numPr>
          <w:ilvl w:val="2"/>
          <w:numId w:val="3"/>
        </w:numPr>
      </w:pPr>
      <w:bookmarkStart w:id="164" w:name="_Toc476148050"/>
      <w:r w:rsidRPr="0010787B">
        <w:t>Duplicate Cover Check Design Document</w:t>
      </w:r>
      <w:bookmarkEnd w:id="164"/>
    </w:p>
    <w:p w14:paraId="5B06F568" w14:textId="77777777" w:rsidR="00B4561D" w:rsidRPr="00B4561D" w:rsidRDefault="00411EE0" w:rsidP="00B4561D">
      <w:pPr>
        <w:rPr>
          <w:rStyle w:val="Hyperlink"/>
          <w:sz w:val="20"/>
        </w:rPr>
      </w:pPr>
      <w:hyperlink r:id="rId73" w:history="1">
        <w:r w:rsidR="00B4561D" w:rsidRPr="00B4561D">
          <w:rPr>
            <w:rStyle w:val="Hyperlink"/>
            <w:sz w:val="20"/>
          </w:rPr>
          <w:t>https://serveusa.sharepoint.com/sites/HomeServe/GlobalResources/GlobalProjects/Ensura/Programme%20Documentation/R6_Sprint2_INT25_MDM_DuplicateCoverCheck_IDD.docx?d=wcc8d40df66a944309e9446a6b2994f4f</w:t>
        </w:r>
      </w:hyperlink>
    </w:p>
    <w:p w14:paraId="35017917" w14:textId="77777777" w:rsidR="0040492A" w:rsidRPr="0010787B" w:rsidRDefault="002C79EB" w:rsidP="002C79EB">
      <w:pPr>
        <w:tabs>
          <w:tab w:val="left" w:pos="6156"/>
        </w:tabs>
      </w:pPr>
      <w:r w:rsidRPr="0010787B">
        <w:tab/>
      </w:r>
    </w:p>
    <w:p w14:paraId="148F26D3" w14:textId="77777777" w:rsidR="003761DD" w:rsidRPr="0010787B" w:rsidRDefault="003761DD" w:rsidP="002C79EB">
      <w:pPr>
        <w:tabs>
          <w:tab w:val="left" w:pos="6156"/>
        </w:tabs>
      </w:pPr>
    </w:p>
    <w:p w14:paraId="52D11A5C" w14:textId="77777777" w:rsidR="003761DD" w:rsidRPr="0010787B" w:rsidRDefault="003761DD" w:rsidP="003761DD">
      <w:pPr>
        <w:pStyle w:val="Heading2"/>
        <w:numPr>
          <w:ilvl w:val="2"/>
          <w:numId w:val="3"/>
        </w:numPr>
      </w:pPr>
      <w:bookmarkStart w:id="165" w:name="_Toc476148051"/>
      <w:r w:rsidRPr="0010787B">
        <w:t>Ensura – INT32,33 Small Change Document (BRD) for Release 4</w:t>
      </w:r>
      <w:bookmarkEnd w:id="165"/>
    </w:p>
    <w:p w14:paraId="3AED0D9E" w14:textId="77777777" w:rsidR="003761DD" w:rsidRDefault="00202535" w:rsidP="002C79EB">
      <w:pPr>
        <w:tabs>
          <w:tab w:val="left" w:pos="6156"/>
        </w:tabs>
      </w:pPr>
      <w:r w:rsidRPr="0010787B">
        <w:object w:dxaOrig="1121" w:dyaOrig="726" w14:anchorId="6A151905">
          <v:shape id="_x0000_i1041" type="#_x0000_t75" style="width:57.75pt;height:37.5pt" o:ole="">
            <v:imagedata r:id="rId74" o:title=""/>
          </v:shape>
          <o:OLEObject Type="Embed" ProgID="Package" ShapeID="_x0000_i1041" DrawAspect="Icon" ObjectID="_1587996593" r:id="rId75"/>
        </w:object>
      </w:r>
    </w:p>
    <w:p w14:paraId="33304A34" w14:textId="77777777" w:rsidR="00282D1E" w:rsidRDefault="00282D1E" w:rsidP="002C79EB">
      <w:pPr>
        <w:tabs>
          <w:tab w:val="left" w:pos="6156"/>
        </w:tabs>
      </w:pPr>
    </w:p>
    <w:p w14:paraId="5E9B84A1" w14:textId="77777777" w:rsidR="00282D1E" w:rsidRPr="0010787B" w:rsidRDefault="00282D1E" w:rsidP="00282D1E">
      <w:pPr>
        <w:pStyle w:val="Heading2"/>
        <w:numPr>
          <w:ilvl w:val="2"/>
          <w:numId w:val="3"/>
        </w:numPr>
      </w:pPr>
      <w:bookmarkStart w:id="166" w:name="_Toc476148052"/>
      <w:r>
        <w:t>Review Comments</w:t>
      </w:r>
      <w:bookmarkEnd w:id="166"/>
      <w:r>
        <w:t xml:space="preserve"> </w:t>
      </w:r>
    </w:p>
    <w:p w14:paraId="0F3C093B" w14:textId="77777777" w:rsidR="00282D1E" w:rsidRDefault="00282D1E" w:rsidP="00282D1E">
      <w:pPr>
        <w:tabs>
          <w:tab w:val="left" w:pos="6156"/>
        </w:tabs>
      </w:pPr>
    </w:p>
    <w:bookmarkStart w:id="167" w:name="_MON_1527507198"/>
    <w:bookmarkEnd w:id="167"/>
    <w:p w14:paraId="0D3ACFC3" w14:textId="77777777" w:rsidR="00282D1E" w:rsidRDefault="003575E1" w:rsidP="002C79EB">
      <w:pPr>
        <w:tabs>
          <w:tab w:val="left" w:pos="6156"/>
        </w:tabs>
      </w:pPr>
      <w:r>
        <w:object w:dxaOrig="2069" w:dyaOrig="1339" w14:anchorId="466DC968">
          <v:shape id="_x0000_i1042" type="#_x0000_t75" style="width:105.75pt;height:67.5pt" o:ole="">
            <v:imagedata r:id="rId76" o:title=""/>
          </v:shape>
          <o:OLEObject Type="Embed" ProgID="Excel.Sheet.12" ShapeID="_x0000_i1042" DrawAspect="Icon" ObjectID="_1587996594" r:id="rId77"/>
        </w:object>
      </w:r>
    </w:p>
    <w:p w14:paraId="34E46DAC" w14:textId="77777777" w:rsidR="00C96C68" w:rsidRDefault="00C96C68" w:rsidP="002C79EB">
      <w:pPr>
        <w:tabs>
          <w:tab w:val="left" w:pos="6156"/>
        </w:tabs>
      </w:pPr>
    </w:p>
    <w:p w14:paraId="75EF62A0" w14:textId="77777777" w:rsidR="005D4BDB" w:rsidRDefault="005D4BDB" w:rsidP="005D4BDB">
      <w:pPr>
        <w:pStyle w:val="Heading2"/>
        <w:numPr>
          <w:ilvl w:val="2"/>
          <w:numId w:val="3"/>
        </w:numPr>
      </w:pPr>
      <w:bookmarkStart w:id="168" w:name="_BBDM_CR241_related"/>
      <w:bookmarkStart w:id="169" w:name="_Toc476148053"/>
      <w:bookmarkEnd w:id="168"/>
      <w:r>
        <w:t>BBDM CR241 related artifacts</w:t>
      </w:r>
      <w:bookmarkEnd w:id="169"/>
    </w:p>
    <w:p w14:paraId="7BA78005" w14:textId="77777777" w:rsidR="005D4BDB" w:rsidRDefault="005D4BDB" w:rsidP="005D4BDB"/>
    <w:p w14:paraId="63E74650" w14:textId="77777777" w:rsidR="005D4BDB" w:rsidRPr="00C4091A" w:rsidRDefault="005D4BDB" w:rsidP="005D4BDB">
      <w:pPr>
        <w:rPr>
          <w:b/>
          <w:sz w:val="20"/>
        </w:rPr>
      </w:pPr>
      <w:r w:rsidRPr="00C4091A">
        <w:rPr>
          <w:b/>
          <w:sz w:val="20"/>
        </w:rPr>
        <w:t>CR requirement:</w:t>
      </w:r>
    </w:p>
    <w:bookmarkStart w:id="170" w:name="_MON_1543306268"/>
    <w:bookmarkEnd w:id="170"/>
    <w:p w14:paraId="3A8146B3" w14:textId="77777777" w:rsidR="005D4BDB" w:rsidRPr="00234142" w:rsidRDefault="005D4BDB" w:rsidP="005D4BDB">
      <w:r>
        <w:object w:dxaOrig="1551" w:dyaOrig="1004" w14:anchorId="2A9B8FEB">
          <v:shape id="_x0000_i1043" type="#_x0000_t75" style="width:77.25pt;height:51pt" o:ole="">
            <v:imagedata r:id="rId78" o:title=""/>
          </v:shape>
          <o:OLEObject Type="Embed" ProgID="Word.Document.12" ShapeID="_x0000_i1043" DrawAspect="Icon" ObjectID="_1587996595" r:id="rId79">
            <o:FieldCodes>\s</o:FieldCodes>
          </o:OLEObject>
        </w:object>
      </w:r>
    </w:p>
    <w:p w14:paraId="0C82207D" w14:textId="77777777" w:rsidR="005D4BDB" w:rsidRPr="00C4091A" w:rsidRDefault="005D4BDB" w:rsidP="005D4BDB"/>
    <w:p w14:paraId="77251E9E" w14:textId="77777777" w:rsidR="005D4BDB" w:rsidRPr="00561F27" w:rsidRDefault="005D4BDB" w:rsidP="005D4BDB"/>
    <w:p w14:paraId="661490FA" w14:textId="77777777" w:rsidR="005D4BDB" w:rsidRPr="00561F27" w:rsidRDefault="005D4BDB" w:rsidP="005D4BDB">
      <w:pPr>
        <w:rPr>
          <w:b/>
          <w:sz w:val="20"/>
        </w:rPr>
      </w:pPr>
      <w:r w:rsidRPr="00561F27">
        <w:rPr>
          <w:b/>
          <w:sz w:val="20"/>
        </w:rPr>
        <w:t>LOVs for Migration Markers:</w:t>
      </w:r>
    </w:p>
    <w:p w14:paraId="3E0AB125" w14:textId="77777777" w:rsidR="005D4BDB" w:rsidRDefault="005D4BDB" w:rsidP="005D4BDB"/>
    <w:bookmarkStart w:id="171" w:name="_MON_1543306306"/>
    <w:bookmarkEnd w:id="171"/>
    <w:p w14:paraId="3B3AA89E" w14:textId="77777777" w:rsidR="005D4BDB" w:rsidRPr="00561F27" w:rsidRDefault="00E73BD7" w:rsidP="005D4BDB">
      <w:r>
        <w:object w:dxaOrig="2069" w:dyaOrig="1339" w14:anchorId="2CECF334">
          <v:shape id="_x0000_i1044" type="#_x0000_t75" style="width:103.5pt;height:66pt" o:ole="">
            <v:imagedata r:id="rId80" o:title=""/>
          </v:shape>
          <o:OLEObject Type="Embed" ProgID="Excel.Sheet.12" ShapeID="_x0000_i1044" DrawAspect="Icon" ObjectID="_1587996596" r:id="rId81"/>
        </w:object>
      </w:r>
    </w:p>
    <w:p w14:paraId="54637683" w14:textId="77777777" w:rsidR="005D4BDB" w:rsidRPr="00561F27" w:rsidRDefault="005D4BDB" w:rsidP="005D4BDB">
      <w:pPr>
        <w:rPr>
          <w:b/>
          <w:sz w:val="20"/>
        </w:rPr>
      </w:pPr>
      <w:r w:rsidRPr="00561F27">
        <w:rPr>
          <w:b/>
          <w:sz w:val="20"/>
        </w:rPr>
        <w:t>Design discussion email – CR241:</w:t>
      </w:r>
    </w:p>
    <w:p w14:paraId="06C65383" w14:textId="77777777" w:rsidR="005D4BDB" w:rsidRDefault="005D4BDB" w:rsidP="00D943A8">
      <w:r>
        <w:t xml:space="preserve">  </w:t>
      </w:r>
      <w:bookmarkStart w:id="172" w:name="_Toc475462163"/>
      <w:bookmarkEnd w:id="172"/>
      <w:r>
        <w:object w:dxaOrig="1551" w:dyaOrig="1004" w14:anchorId="193ADAA6">
          <v:shape id="_x0000_i1045" type="#_x0000_t75" style="width:77.25pt;height:51pt" o:ole="">
            <v:imagedata r:id="rId82" o:title=""/>
          </v:shape>
          <o:OLEObject Type="Embed" ProgID="Package" ShapeID="_x0000_i1045" DrawAspect="Icon" ObjectID="_1587996597" r:id="rId83"/>
        </w:object>
      </w:r>
    </w:p>
    <w:p w14:paraId="017E8CDB" w14:textId="77777777" w:rsidR="005D4BDB" w:rsidRPr="00D943A8" w:rsidRDefault="005D4BDB" w:rsidP="005D4BDB">
      <w:pPr>
        <w:rPr>
          <w:b/>
        </w:rPr>
      </w:pPr>
      <w:r w:rsidRPr="00D943A8">
        <w:rPr>
          <w:b/>
        </w:rPr>
        <w:t>Email from Karthic (Ensura team) on CR241 discussion:</w:t>
      </w:r>
    </w:p>
    <w:p w14:paraId="6EEE4CE0" w14:textId="77777777" w:rsidR="005D4BDB" w:rsidRPr="008D4017" w:rsidRDefault="00D3544A" w:rsidP="005D4BDB">
      <w:pPr>
        <w:rPr>
          <w:b/>
        </w:rPr>
      </w:pPr>
      <w:r>
        <w:rPr>
          <w:b/>
        </w:rPr>
        <w:object w:dxaOrig="1551" w:dyaOrig="1004" w14:anchorId="01E2D419">
          <v:shape id="_x0000_i1046" type="#_x0000_t75" style="width:77.25pt;height:51pt" o:ole="">
            <v:imagedata r:id="rId84" o:title=""/>
          </v:shape>
          <o:OLEObject Type="Embed" ProgID="Package" ShapeID="_x0000_i1046" DrawAspect="Icon" ObjectID="_1587996598" r:id="rId85"/>
        </w:object>
      </w:r>
    </w:p>
    <w:p w14:paraId="1D6FC244" w14:textId="35CE6D02" w:rsidR="00483C4B" w:rsidRPr="00D943A8" w:rsidRDefault="00483C4B" w:rsidP="00D943A8">
      <w:r>
        <w:rPr>
          <w:sz w:val="20"/>
        </w:rPr>
        <w:t xml:space="preserve"> </w:t>
      </w:r>
      <w:bookmarkStart w:id="173" w:name="_Toc475462164"/>
      <w:r w:rsidRPr="00D943A8">
        <w:rPr>
          <w:b/>
        </w:rPr>
        <w:t>Email from Mark to include MDMAddressID in GetParty response:</w:t>
      </w:r>
      <w:bookmarkEnd w:id="173"/>
    </w:p>
    <w:p w14:paraId="74510DBF" w14:textId="5A8D76B5" w:rsidR="002D1EA1" w:rsidRPr="00D943A8" w:rsidRDefault="00483C4B" w:rsidP="002D1EA1">
      <w:pPr>
        <w:rPr>
          <w:b/>
        </w:rPr>
      </w:pPr>
      <w:r w:rsidRPr="00D943A8">
        <w:rPr>
          <w:b/>
        </w:rPr>
        <w:object w:dxaOrig="3645" w:dyaOrig="810" w14:anchorId="27204E7C">
          <v:shape id="_x0000_i1047" type="#_x0000_t75" style="width:182.25pt;height:39.75pt" o:ole="">
            <v:imagedata r:id="rId86" o:title=""/>
          </v:shape>
          <o:OLEObject Type="Embed" ProgID="Package" ShapeID="_x0000_i1047" DrawAspect="Content" ObjectID="_1587996599" r:id="rId87"/>
        </w:object>
      </w:r>
    </w:p>
    <w:p w14:paraId="1E63C388" w14:textId="6CC59F50" w:rsidR="002D1EA1" w:rsidRDefault="002D1EA1" w:rsidP="002D1EA1"/>
    <w:p w14:paraId="79936715" w14:textId="38C68EE4" w:rsidR="0010297F" w:rsidRDefault="0010297F" w:rsidP="0010297F">
      <w:pPr>
        <w:pStyle w:val="Heading2"/>
        <w:numPr>
          <w:ilvl w:val="2"/>
          <w:numId w:val="3"/>
        </w:numPr>
      </w:pPr>
      <w:bookmarkStart w:id="174" w:name="_Toc476148054"/>
      <w:r>
        <w:t>CR 305 Details</w:t>
      </w:r>
      <w:bookmarkEnd w:id="174"/>
    </w:p>
    <w:p w14:paraId="5E19A638" w14:textId="346494D3" w:rsidR="0010297F" w:rsidRPr="00C92E03" w:rsidRDefault="00A80498" w:rsidP="00D943A8">
      <w:r>
        <w:t xml:space="preserve">       </w:t>
      </w:r>
      <w:r>
        <w:object w:dxaOrig="1551" w:dyaOrig="1004" w14:anchorId="11AE2DE2">
          <v:shape id="_x0000_i1048" type="#_x0000_t75" style="width:77.25pt;height:51pt" o:ole="">
            <v:imagedata r:id="rId88" o:title=""/>
          </v:shape>
          <o:OLEObject Type="Embed" ProgID="PowerPoint.Show.12" ShapeID="_x0000_i1048" DrawAspect="Icon" ObjectID="_1587996600" r:id="rId89"/>
        </w:object>
      </w:r>
    </w:p>
    <w:p w14:paraId="332B1118" w14:textId="5D87AB61" w:rsidR="002D1EA1" w:rsidRPr="002D1EA1" w:rsidRDefault="002D1EA1" w:rsidP="002D1EA1"/>
    <w:sectPr w:rsidR="002D1EA1" w:rsidRPr="002D1EA1" w:rsidSect="00737E43">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1" w:author="Ashok Vardhan Vemula" w:date="2017-09-26T23:54:00Z" w:initials="AVV">
    <w:p w14:paraId="5A1811D4" w14:textId="4DA1FBB1" w:rsidR="00F02C71" w:rsidRDefault="00F02C71">
      <w:pPr>
        <w:pStyle w:val="CommentText"/>
      </w:pPr>
      <w:r>
        <w:rPr>
          <w:rStyle w:val="CommentReference"/>
        </w:rPr>
        <w:annotationRef/>
      </w:r>
      <w:r w:rsidRPr="00D943A8">
        <w:t>Updated MDM stack with WEB</w:t>
      </w:r>
    </w:p>
  </w:comment>
  <w:comment w:id="32" w:author="Chethana Panthangi" w:date="2016-11-28T13:19:00Z" w:initials="CP">
    <w:p w14:paraId="5B5A82E2" w14:textId="77777777" w:rsidR="00F02C71" w:rsidRDefault="00F02C71">
      <w:pPr>
        <w:pStyle w:val="CommentText"/>
      </w:pPr>
      <w:r>
        <w:rPr>
          <w:rStyle w:val="CommentReference"/>
        </w:rPr>
        <w:annotationRef/>
      </w:r>
      <w:r>
        <w:t>Included CTI new calling system as part of CR 325</w:t>
      </w:r>
    </w:p>
  </w:comment>
  <w:comment w:id="45" w:author="Chethana Panthangi" w:date="2017-02-21T16:41:00Z" w:initials="CP">
    <w:p w14:paraId="23CB6AE5" w14:textId="541E7C0B" w:rsidR="00F02C71" w:rsidRDefault="00F02C71">
      <w:pPr>
        <w:pStyle w:val="CommentText"/>
      </w:pPr>
      <w:r>
        <w:rPr>
          <w:rStyle w:val="CommentReference"/>
        </w:rPr>
        <w:annotationRef/>
      </w:r>
      <w:r>
        <w:t>Included MDB Source System</w:t>
      </w:r>
    </w:p>
  </w:comment>
  <w:comment w:id="46" w:author="Chethana Panthangi" w:date="2016-11-28T13:19:00Z" w:initials="CP">
    <w:p w14:paraId="3A5C01D3" w14:textId="77777777" w:rsidR="00F02C71" w:rsidRDefault="00F02C71">
      <w:pPr>
        <w:pStyle w:val="CommentText"/>
      </w:pPr>
      <w:r>
        <w:rPr>
          <w:rStyle w:val="CommentReference"/>
        </w:rPr>
        <w:annotationRef/>
      </w:r>
      <w:r>
        <w:t>Included CTI new calling system as part of CR 325</w:t>
      </w:r>
    </w:p>
  </w:comment>
  <w:comment w:id="48" w:author="Chethana Panthangi" w:date="2016-11-28T13:19:00Z" w:initials="CP">
    <w:p w14:paraId="76BEE0CD" w14:textId="77777777" w:rsidR="00F02C71" w:rsidRDefault="00F02C71">
      <w:pPr>
        <w:pStyle w:val="CommentText"/>
      </w:pPr>
      <w:r>
        <w:rPr>
          <w:rStyle w:val="CommentReference"/>
        </w:rPr>
        <w:annotationRef/>
      </w:r>
      <w:r>
        <w:t>CR 325</w:t>
      </w:r>
    </w:p>
  </w:comment>
  <w:comment w:id="49" w:author="Venkata Srinivas Samavedam" w:date="2016-11-29T09:41:00Z" w:initials="VSS">
    <w:p w14:paraId="2AA517F6" w14:textId="77777777" w:rsidR="00F02C71" w:rsidRDefault="00F02C71" w:rsidP="00016189">
      <w:pPr>
        <w:pStyle w:val="CommentText"/>
      </w:pPr>
      <w:r>
        <w:rPr>
          <w:rStyle w:val="CommentReference"/>
        </w:rPr>
        <w:annotationRef/>
      </w:r>
      <w:r>
        <w:t>Release6.4 Drop 1 changes.</w:t>
      </w:r>
    </w:p>
  </w:comment>
  <w:comment w:id="50" w:author="Venkata Srinivas Samavedam" w:date="2017-03-08T10:39:00Z" w:initials="VSS">
    <w:p w14:paraId="256EC949" w14:textId="77777777" w:rsidR="00F02C71" w:rsidRDefault="00F02C71" w:rsidP="009C7710">
      <w:pPr>
        <w:pStyle w:val="CommentText"/>
      </w:pPr>
      <w:r>
        <w:rPr>
          <w:rStyle w:val="CommentReference"/>
        </w:rPr>
        <w:annotationRef/>
      </w:r>
      <w:r>
        <w:t>Playback session on DuplicateCover change is completed with Business Team waiting for final confirmation from BDA Team.</w:t>
      </w:r>
    </w:p>
  </w:comment>
  <w:comment w:id="51" w:author="Ashok Vardhan Vemula" w:date="2017-09-26T11:01:00Z" w:initials="AVV">
    <w:p w14:paraId="6C156A66" w14:textId="77777777" w:rsidR="00F02C71" w:rsidRDefault="00F02C71" w:rsidP="00304679">
      <w:pPr>
        <w:pStyle w:val="CommentText"/>
      </w:pPr>
      <w:r>
        <w:rPr>
          <w:rStyle w:val="CommentReference"/>
        </w:rPr>
        <w:annotationRef/>
      </w:r>
      <w:r>
        <w:t xml:space="preserve">Updated for WEB requirement </w:t>
      </w:r>
    </w:p>
  </w:comment>
  <w:comment w:id="53" w:author="Ashok Vardhan Vemula" w:date="2017-09-27T00:11:00Z" w:initials="AVV">
    <w:p w14:paraId="22CD0EE2" w14:textId="25D97EA6" w:rsidR="00F02C71" w:rsidRDefault="00F02C71">
      <w:pPr>
        <w:pStyle w:val="CommentText"/>
      </w:pPr>
      <w:r>
        <w:rPr>
          <w:rStyle w:val="CommentReference"/>
        </w:rPr>
        <w:annotationRef/>
      </w:r>
      <w:r>
        <w:t>Added Web application to stack</w:t>
      </w:r>
    </w:p>
  </w:comment>
  <w:comment w:id="54" w:author="Chethana Panthangi" w:date="2016-11-28T13:20:00Z" w:initials="CP">
    <w:p w14:paraId="13C320EC" w14:textId="77777777" w:rsidR="00F02C71" w:rsidRDefault="00F02C71">
      <w:pPr>
        <w:pStyle w:val="CommentText"/>
      </w:pPr>
      <w:r>
        <w:rPr>
          <w:rStyle w:val="CommentReference"/>
        </w:rPr>
        <w:annotationRef/>
      </w:r>
      <w:r>
        <w:t>Included CTI new calling system as part of CR 325</w:t>
      </w:r>
    </w:p>
  </w:comment>
  <w:comment w:id="55" w:author="Chethana Panthangi" w:date="2016-11-28T13:20:00Z" w:initials="CP">
    <w:p w14:paraId="3FD2A85E" w14:textId="77777777" w:rsidR="00F02C71" w:rsidRDefault="00F02C71">
      <w:pPr>
        <w:pStyle w:val="CommentText"/>
      </w:pPr>
      <w:r>
        <w:rPr>
          <w:rStyle w:val="CommentReference"/>
        </w:rPr>
        <w:annotationRef/>
      </w:r>
      <w:r>
        <w:t xml:space="preserve">CR 325 </w:t>
      </w:r>
    </w:p>
  </w:comment>
  <w:comment w:id="61" w:author="Ashok Vardhan Vemula" w:date="2018-05-01T11:19:00Z" w:initials="AVV">
    <w:p w14:paraId="5390D5D0" w14:textId="2D2F2CC0" w:rsidR="00F02C71" w:rsidRDefault="00F02C71">
      <w:pPr>
        <w:pStyle w:val="CommentText"/>
      </w:pPr>
      <w:r>
        <w:t>[</w:t>
      </w:r>
      <w:r w:rsidRPr="004B09F7">
        <w:rPr>
          <w:b/>
        </w:rPr>
        <w:t>R6.4 Retrofit</w:t>
      </w:r>
      <w:r>
        <w:t xml:space="preserve">] </w:t>
      </w:r>
      <w:r>
        <w:rPr>
          <w:rStyle w:val="CommentReference"/>
        </w:rPr>
        <w:annotationRef/>
      </w:r>
      <w:r>
        <w:t>Stricken through as all the real-time documents will be via Manage document details service</w:t>
      </w:r>
    </w:p>
  </w:comment>
  <w:comment w:id="62" w:author="Chethana Panthangi" w:date="2016-11-28T13:20:00Z" w:initials="CP">
    <w:p w14:paraId="0F92058E" w14:textId="77777777" w:rsidR="00F02C71" w:rsidRDefault="00F02C71">
      <w:pPr>
        <w:pStyle w:val="CommentText"/>
      </w:pPr>
      <w:r>
        <w:rPr>
          <w:rStyle w:val="CommentReference"/>
        </w:rPr>
        <w:annotationRef/>
      </w:r>
      <w:r>
        <w:t>CR 325</w:t>
      </w:r>
    </w:p>
  </w:comment>
  <w:comment w:id="63" w:author="Chethana Panthangi" w:date="2016-11-28T13:20:00Z" w:initials="CP">
    <w:p w14:paraId="6FEBBF2C" w14:textId="77777777" w:rsidR="00F02C71" w:rsidRDefault="00F02C71">
      <w:pPr>
        <w:pStyle w:val="CommentText"/>
      </w:pPr>
      <w:r>
        <w:rPr>
          <w:rStyle w:val="CommentReference"/>
        </w:rPr>
        <w:annotationRef/>
      </w:r>
      <w:r>
        <w:t>CR 325</w:t>
      </w:r>
    </w:p>
  </w:comment>
  <w:comment w:id="64" w:author="Chethana Panthangi" w:date="2016-11-28T13:20:00Z" w:initials="CP">
    <w:p w14:paraId="4211E9BB" w14:textId="77777777" w:rsidR="00F02C71" w:rsidRDefault="00F02C71">
      <w:pPr>
        <w:pStyle w:val="CommentText"/>
      </w:pPr>
      <w:r>
        <w:rPr>
          <w:rStyle w:val="CommentReference"/>
        </w:rPr>
        <w:annotationRef/>
      </w:r>
      <w:r>
        <w:t>CR 325</w:t>
      </w:r>
    </w:p>
  </w:comment>
  <w:comment w:id="65" w:author="Venkata Srinivas Samavedam" w:date="2016-12-22T15:36:00Z" w:initials="VSS">
    <w:p w14:paraId="2B0C06FA" w14:textId="77777777" w:rsidR="00F02C71" w:rsidRDefault="00F02C71" w:rsidP="00901C8A">
      <w:pPr>
        <w:pStyle w:val="CommentText"/>
      </w:pPr>
      <w:r>
        <w:rPr>
          <w:rStyle w:val="CommentReference"/>
        </w:rPr>
        <w:annotationRef/>
      </w:r>
      <w:r>
        <w:t>Release 6.4 Drop1 Vulnerability and Partyrole requirements.</w:t>
      </w:r>
    </w:p>
  </w:comment>
  <w:comment w:id="66" w:author="Ashok Vardhan Vemula" w:date="2018-05-01T11:20:00Z" w:initials="AVV">
    <w:p w14:paraId="5CFD30B2" w14:textId="77777777" w:rsidR="00F02C71" w:rsidRDefault="00F02C71" w:rsidP="004B09F7">
      <w:pPr>
        <w:pStyle w:val="CommentText"/>
      </w:pPr>
      <w:r>
        <w:rPr>
          <w:rStyle w:val="CommentReference"/>
        </w:rPr>
        <w:annotationRef/>
      </w:r>
      <w:r>
        <w:t>[</w:t>
      </w:r>
      <w:r w:rsidRPr="004B09F7">
        <w:rPr>
          <w:b/>
        </w:rPr>
        <w:t>R6.4 Retrofit</w:t>
      </w:r>
      <w:r>
        <w:t>] Stricken through as GetaccountcontractDocument operation is not implemented (Requirment 2 of CR305)</w:t>
      </w:r>
    </w:p>
    <w:p w14:paraId="05D47C59" w14:textId="28ACA953" w:rsidR="00F02C71" w:rsidRDefault="00F02C71">
      <w:pPr>
        <w:pStyle w:val="CommentText"/>
      </w:pPr>
    </w:p>
  </w:comment>
  <w:comment w:id="67" w:author="Shafiq Ratansi" w:date="2017-03-17T16:13:00Z" w:initials="SR">
    <w:p w14:paraId="05AC34AD" w14:textId="52025D8E" w:rsidR="00F02C71" w:rsidRDefault="00F02C71">
      <w:pPr>
        <w:pStyle w:val="CommentText"/>
      </w:pPr>
      <w:r>
        <w:rPr>
          <w:rStyle w:val="CommentReference"/>
        </w:rPr>
        <w:annotationRef/>
      </w:r>
      <w:r>
        <w:t>Empty response or message no records found? Else how does CSR know the service has worked?</w:t>
      </w:r>
    </w:p>
  </w:comment>
  <w:comment w:id="68" w:author="Venkata Srinivas Samavedam" w:date="2017-03-20T12:38:00Z" w:initials="VSS">
    <w:p w14:paraId="45976CD9" w14:textId="440D15ED" w:rsidR="00F02C71" w:rsidRDefault="00F02C71">
      <w:pPr>
        <w:pStyle w:val="CommentText"/>
      </w:pPr>
      <w:r>
        <w:rPr>
          <w:rStyle w:val="CommentReference"/>
        </w:rPr>
        <w:annotationRef/>
      </w:r>
      <w:r>
        <w:t xml:space="preserve">For all services, response comes with Result description as “Success/Failed” based on this eServe will understand the request is failed or not (default for all services). Apart from this, </w:t>
      </w:r>
    </w:p>
    <w:p w14:paraId="3CF3EE4B" w14:textId="6AED3BCE" w:rsidR="00F02C71" w:rsidRDefault="00F02C71">
      <w:pPr>
        <w:pStyle w:val="CommentText"/>
      </w:pPr>
      <w:r>
        <w:t xml:space="preserve">Empty response means, campaigns related block will be empty to indicate no records found for the given request. </w:t>
      </w:r>
    </w:p>
  </w:comment>
  <w:comment w:id="69" w:author="Shafiq Ratansi" w:date="2017-03-17T16:16:00Z" w:initials="SR">
    <w:p w14:paraId="20181D14" w14:textId="68FF69EA" w:rsidR="00F02C71" w:rsidRDefault="00F02C71">
      <w:pPr>
        <w:pStyle w:val="CommentText"/>
      </w:pPr>
      <w:r>
        <w:rPr>
          <w:rStyle w:val="CommentReference"/>
        </w:rPr>
        <w:annotationRef/>
      </w:r>
      <w:r>
        <w:t>Empty response or message no records found? Else how does CSR know the service has worked?</w:t>
      </w:r>
    </w:p>
  </w:comment>
  <w:comment w:id="70" w:author="Venkata Srinivas Samavedam" w:date="2017-03-20T12:46:00Z" w:initials="VSS">
    <w:p w14:paraId="7F5D3848" w14:textId="5669D12D" w:rsidR="00F02C71" w:rsidRDefault="00F02C71" w:rsidP="00957EC9">
      <w:pPr>
        <w:pStyle w:val="CommentText"/>
      </w:pPr>
      <w:r>
        <w:rPr>
          <w:rStyle w:val="CommentReference"/>
        </w:rPr>
        <w:annotationRef/>
      </w:r>
      <w:r>
        <w:rPr>
          <w:rStyle w:val="CommentReference"/>
        </w:rPr>
        <w:annotationRef/>
      </w:r>
      <w:r>
        <w:t xml:space="preserve">For all services, response comes with Result description as “Success/Failed” based on this eServe will understand the request is failed or not (default for all services). Apart from this, </w:t>
      </w:r>
    </w:p>
    <w:p w14:paraId="36452D26" w14:textId="454B3CEC" w:rsidR="00F02C71" w:rsidRDefault="00F02C71" w:rsidP="00957EC9">
      <w:pPr>
        <w:pStyle w:val="CommentText"/>
      </w:pPr>
      <w:r>
        <w:t xml:space="preserve">Empty response means, documents related block will be empty to indicate no records found for the given request. </w:t>
      </w:r>
    </w:p>
    <w:p w14:paraId="0B2A7C44" w14:textId="77EDF858" w:rsidR="00F02C71" w:rsidRDefault="00F02C71">
      <w:pPr>
        <w:pStyle w:val="CommentText"/>
      </w:pPr>
    </w:p>
  </w:comment>
  <w:comment w:id="71" w:author="Shafiq Ratansi" w:date="2018-03-09T13:23:00Z" w:initials="SR">
    <w:p w14:paraId="7F542977" w14:textId="77777777" w:rsidR="00F02C71" w:rsidRDefault="00F02C71" w:rsidP="004B09F7">
      <w:pPr>
        <w:pStyle w:val="CommentText"/>
      </w:pPr>
      <w:r>
        <w:rPr>
          <w:rStyle w:val="CommentReference"/>
        </w:rPr>
        <w:annotationRef/>
      </w:r>
      <w:r>
        <w:rPr>
          <w:highlight w:val="yellow"/>
        </w:rPr>
        <w:t>What does this mean? Thought it always was?</w:t>
      </w:r>
    </w:p>
  </w:comment>
  <w:comment w:id="72" w:author="Ashok Vardhan Vemula" w:date="2018-03-09T14:40:00Z" w:initials="SR">
    <w:p w14:paraId="5AC7C572" w14:textId="2C0C9FB9" w:rsidR="00F02C71" w:rsidRDefault="00F02C71" w:rsidP="004B09F7">
      <w:pPr>
        <w:pStyle w:val="CommentText"/>
      </w:pPr>
      <w:r>
        <w:t>[</w:t>
      </w:r>
      <w:r w:rsidRPr="004B09F7">
        <w:rPr>
          <w:b/>
        </w:rPr>
        <w:t>R6.4 Retrofit</w:t>
      </w:r>
      <w:r>
        <w:t>]</w:t>
      </w:r>
      <w:r>
        <w:rPr>
          <w:rStyle w:val="CommentReference"/>
        </w:rPr>
        <w:annotationRef/>
      </w:r>
      <w:r>
        <w:t xml:space="preserve"> </w:t>
      </w:r>
      <w:r>
        <w:sym w:font="Wingdings" w:char="F04A"/>
      </w:r>
      <w:r>
        <w:sym w:font="Wingdings" w:char="F04A"/>
      </w:r>
      <w:r>
        <w:sym w:font="Wingdings" w:char="F04A"/>
      </w:r>
      <w:r>
        <w:t xml:space="preserve"> To cover off the MDM design, just in case of any defects in future</w:t>
      </w:r>
    </w:p>
  </w:comment>
  <w:comment w:id="75" w:author="Ashok Vardhan Vemula" w:date="2018-05-01T11:24:00Z" w:initials="AVV">
    <w:p w14:paraId="7B584EEA" w14:textId="0F00F126" w:rsidR="00F02C71" w:rsidRDefault="00F02C71">
      <w:pPr>
        <w:pStyle w:val="CommentText"/>
      </w:pPr>
      <w:r>
        <w:rPr>
          <w:rStyle w:val="CommentReference"/>
        </w:rPr>
        <w:annotationRef/>
      </w:r>
      <w:r>
        <w:t>[</w:t>
      </w:r>
      <w:r w:rsidRPr="002F74FD">
        <w:rPr>
          <w:b/>
        </w:rPr>
        <w:t>R6.4 Retrofit</w:t>
      </w:r>
      <w:r>
        <w:t>]Stricken through as it is no more applicable, since we are using MDD to store documents customers/prospect documents in MDM</w:t>
      </w:r>
    </w:p>
  </w:comment>
  <w:comment w:id="76" w:author="Venkata Srinivas Samavedam" w:date="2016-11-29T00:14:00Z" w:initials="VSS">
    <w:p w14:paraId="77DB4F69" w14:textId="77777777" w:rsidR="00F02C71" w:rsidRDefault="00F02C71" w:rsidP="00CB2FCC">
      <w:pPr>
        <w:pStyle w:val="CommentText"/>
      </w:pPr>
      <w:r>
        <w:rPr>
          <w:rStyle w:val="CommentReference"/>
        </w:rPr>
        <w:annotationRef/>
      </w:r>
      <w:r>
        <w:t>DocumentFormat default value. R6.4</w:t>
      </w:r>
    </w:p>
  </w:comment>
  <w:comment w:id="83" w:author="Ashok Vardhan Vemula" w:date="2017-09-27T00:14:00Z" w:initials="AVV">
    <w:p w14:paraId="5D12A24D" w14:textId="61F71C9F" w:rsidR="00F02C71" w:rsidRDefault="00F02C71">
      <w:pPr>
        <w:pStyle w:val="CommentText"/>
      </w:pPr>
      <w:r>
        <w:rPr>
          <w:rStyle w:val="CommentReference"/>
        </w:rPr>
        <w:annotationRef/>
      </w:r>
      <w:r>
        <w:t>Added WEB in R6.4.1for eDocs</w:t>
      </w:r>
    </w:p>
  </w:comment>
  <w:comment w:id="84" w:author="Chethana Panthangi" w:date="2016-11-28T13:21:00Z" w:initials="CP">
    <w:p w14:paraId="44407064" w14:textId="77777777" w:rsidR="00F02C71" w:rsidRDefault="00F02C71">
      <w:pPr>
        <w:pStyle w:val="CommentText"/>
      </w:pPr>
      <w:r>
        <w:rPr>
          <w:rStyle w:val="CommentReference"/>
        </w:rPr>
        <w:annotationRef/>
      </w:r>
      <w:r>
        <w:t>CR 325</w:t>
      </w:r>
    </w:p>
  </w:comment>
  <w:comment w:id="85" w:author="Ashok Vardhan Vemula" w:date="2017-09-27T00:14:00Z" w:initials="AVV">
    <w:p w14:paraId="6F226735" w14:textId="77777777" w:rsidR="00F02C71" w:rsidRDefault="00F02C71" w:rsidP="00F41F35">
      <w:pPr>
        <w:pStyle w:val="CommentText"/>
      </w:pPr>
      <w:r>
        <w:rPr>
          <w:rStyle w:val="CommentReference"/>
        </w:rPr>
        <w:annotationRef/>
      </w:r>
      <w:r>
        <w:t>Added WEB in R6.4.1for eDocs</w:t>
      </w:r>
    </w:p>
  </w:comment>
  <w:comment w:id="86" w:author="Ashok Vardhan Vemula" w:date="2017-09-27T00:14:00Z" w:initials="AVV">
    <w:p w14:paraId="0DF28D3D" w14:textId="77777777" w:rsidR="00F02C71" w:rsidRDefault="00F02C71" w:rsidP="00F41F35">
      <w:pPr>
        <w:pStyle w:val="CommentText"/>
      </w:pPr>
      <w:r>
        <w:rPr>
          <w:rStyle w:val="CommentReference"/>
        </w:rPr>
        <w:annotationRef/>
      </w:r>
      <w:r>
        <w:t>Added WEB in R6.4.1for eDocs</w:t>
      </w:r>
    </w:p>
  </w:comment>
  <w:comment w:id="109" w:author="Ashok Vardhan Vemula" w:date="2017-09-27T00:29:00Z" w:initials="AVV">
    <w:p w14:paraId="0569D5DB" w14:textId="50FC4152" w:rsidR="00F02C71" w:rsidRDefault="00F02C71">
      <w:pPr>
        <w:pStyle w:val="CommentText"/>
      </w:pPr>
      <w:r>
        <w:rPr>
          <w:rStyle w:val="CommentReference"/>
        </w:rPr>
        <w:annotationRef/>
      </w:r>
      <w:r>
        <w:t>Added Web as a source system in R6.4.1</w:t>
      </w:r>
    </w:p>
  </w:comment>
  <w:comment w:id="111" w:author="Ashok Vardhan Vemula" w:date="2017-09-27T00:30:00Z" w:initials="AVV">
    <w:p w14:paraId="7862CF9C" w14:textId="2B4985B9" w:rsidR="00F02C71" w:rsidRDefault="00F02C71">
      <w:pPr>
        <w:pStyle w:val="CommentText"/>
      </w:pPr>
      <w:r>
        <w:rPr>
          <w:rStyle w:val="CommentReference"/>
        </w:rPr>
        <w:annotationRef/>
      </w:r>
      <w:r>
        <w:t>Added Web as a source system in R6.4.1</w:t>
      </w:r>
    </w:p>
  </w:comment>
  <w:comment w:id="117" w:author="Ashok Vardhan Vemula" w:date="2017-09-27T00:30:00Z" w:initials="AVV">
    <w:p w14:paraId="3E9BE40C" w14:textId="768B764B" w:rsidR="00F02C71" w:rsidRDefault="00F02C71">
      <w:pPr>
        <w:pStyle w:val="CommentText"/>
      </w:pPr>
      <w:r>
        <w:rPr>
          <w:rStyle w:val="CommentReference"/>
        </w:rPr>
        <w:annotationRef/>
      </w:r>
      <w:r>
        <w:t>Added Web as a source system in R6.4.1</w:t>
      </w:r>
    </w:p>
  </w:comment>
  <w:comment w:id="137" w:author="Chethana Panthangi" w:date="2016-11-28T13:22:00Z" w:initials="CP">
    <w:p w14:paraId="772494C6" w14:textId="77777777" w:rsidR="00F02C71" w:rsidRDefault="00F02C71">
      <w:pPr>
        <w:pStyle w:val="CommentText"/>
      </w:pPr>
      <w:r>
        <w:rPr>
          <w:rStyle w:val="CommentReference"/>
        </w:rPr>
        <w:annotationRef/>
      </w:r>
      <w:r>
        <w:t>SPS Performance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A1811D4" w15:done="0"/>
  <w15:commentEx w15:paraId="5B5A82E2" w15:done="0"/>
  <w15:commentEx w15:paraId="23CB6AE5" w15:done="0"/>
  <w15:commentEx w15:paraId="3A5C01D3" w15:done="0"/>
  <w15:commentEx w15:paraId="76BEE0CD" w15:done="0"/>
  <w15:commentEx w15:paraId="2AA517F6" w15:done="0"/>
  <w15:commentEx w15:paraId="256EC949" w15:done="0"/>
  <w15:commentEx w15:paraId="6C156A66" w15:done="0"/>
  <w15:commentEx w15:paraId="22CD0EE2" w15:done="0"/>
  <w15:commentEx w15:paraId="13C320EC" w15:done="0"/>
  <w15:commentEx w15:paraId="3FD2A85E" w15:done="0"/>
  <w15:commentEx w15:paraId="5390D5D0" w15:done="0"/>
  <w15:commentEx w15:paraId="0F92058E" w15:done="0"/>
  <w15:commentEx w15:paraId="6FEBBF2C" w15:done="0"/>
  <w15:commentEx w15:paraId="4211E9BB" w15:done="0"/>
  <w15:commentEx w15:paraId="2B0C06FA" w15:done="0"/>
  <w15:commentEx w15:paraId="05D47C59" w15:done="0"/>
  <w15:commentEx w15:paraId="05AC34AD" w15:done="0"/>
  <w15:commentEx w15:paraId="3CF3EE4B" w15:paraIdParent="05AC34AD" w15:done="0"/>
  <w15:commentEx w15:paraId="20181D14" w15:done="0"/>
  <w15:commentEx w15:paraId="0B2A7C44" w15:paraIdParent="20181D14" w15:done="0"/>
  <w15:commentEx w15:paraId="7F542977" w15:done="0"/>
  <w15:commentEx w15:paraId="5AC7C572" w15:paraIdParent="7F542977" w15:done="0"/>
  <w15:commentEx w15:paraId="7B584EEA" w15:done="0"/>
  <w15:commentEx w15:paraId="77DB4F69" w15:done="0"/>
  <w15:commentEx w15:paraId="5D12A24D" w15:done="0"/>
  <w15:commentEx w15:paraId="44407064" w15:done="0"/>
  <w15:commentEx w15:paraId="6F226735" w15:done="0"/>
  <w15:commentEx w15:paraId="0DF28D3D" w15:done="0"/>
  <w15:commentEx w15:paraId="0569D5DB" w15:done="0"/>
  <w15:commentEx w15:paraId="7862CF9C" w15:done="0"/>
  <w15:commentEx w15:paraId="3E9BE40C" w15:done="0"/>
  <w15:commentEx w15:paraId="772494C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FAF6E9" w14:textId="77777777" w:rsidR="00411EE0" w:rsidRDefault="00411EE0">
      <w:r>
        <w:separator/>
      </w:r>
    </w:p>
  </w:endnote>
  <w:endnote w:type="continuationSeparator" w:id="0">
    <w:p w14:paraId="4496BC95" w14:textId="77777777" w:rsidR="00411EE0" w:rsidRDefault="00411E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Arial Bold">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B1B7DE" w14:textId="77777777" w:rsidR="00F02C71" w:rsidRDefault="00F02C71">
    <w:pPr>
      <w:pStyle w:val="Header"/>
      <w:tabs>
        <w:tab w:val="clear" w:pos="4320"/>
        <w:tab w:val="clear" w:pos="8640"/>
      </w:tabs>
      <w:rPr>
        <w:sz w:val="20"/>
        <w:szCs w:val="15"/>
      </w:rPr>
    </w:pPr>
  </w:p>
  <w:tbl>
    <w:tblPr>
      <w:tblStyle w:val="TableGrid"/>
      <w:tblW w:w="0" w:type="auto"/>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8"/>
      <w:gridCol w:w="666"/>
      <w:gridCol w:w="2952"/>
    </w:tblGrid>
    <w:tr w:rsidR="00F02C71" w14:paraId="2F40C27A" w14:textId="77777777" w:rsidTr="00912FFD">
      <w:tc>
        <w:tcPr>
          <w:tcW w:w="5238" w:type="dxa"/>
        </w:tcPr>
        <w:p w14:paraId="42E798E3" w14:textId="77777777" w:rsidR="00F02C71" w:rsidRDefault="00F02C71" w:rsidP="00CC7990">
          <w:pPr>
            <w:pStyle w:val="Header"/>
            <w:tabs>
              <w:tab w:val="clear" w:pos="4320"/>
              <w:tab w:val="clear" w:pos="8640"/>
            </w:tabs>
            <w:jc w:val="left"/>
            <w:rPr>
              <w:sz w:val="20"/>
              <w:szCs w:val="15"/>
            </w:rPr>
          </w:pPr>
          <w:r>
            <w:rPr>
              <w:sz w:val="20"/>
              <w:szCs w:val="15"/>
            </w:rPr>
            <w:t>Copyright © Virtusa Corporation</w:t>
          </w:r>
        </w:p>
        <w:p w14:paraId="49E1231E" w14:textId="77777777" w:rsidR="00F02C71" w:rsidRDefault="00F02C71" w:rsidP="00CC7990">
          <w:pPr>
            <w:pStyle w:val="Header"/>
            <w:tabs>
              <w:tab w:val="clear" w:pos="4320"/>
              <w:tab w:val="clear" w:pos="8640"/>
            </w:tabs>
            <w:jc w:val="left"/>
            <w:rPr>
              <w:sz w:val="20"/>
              <w:szCs w:val="15"/>
            </w:rPr>
          </w:pPr>
          <w:r>
            <w:rPr>
              <w:sz w:val="20"/>
              <w:szCs w:val="15"/>
            </w:rPr>
            <w:t>INT 32 &amp; 33 Real-Time</w:t>
          </w:r>
        </w:p>
        <w:p w14:paraId="5D0D09E4" w14:textId="77777777" w:rsidR="00F02C71" w:rsidRDefault="00F02C71" w:rsidP="00CC7990">
          <w:pPr>
            <w:pStyle w:val="Header"/>
            <w:tabs>
              <w:tab w:val="clear" w:pos="4320"/>
              <w:tab w:val="clear" w:pos="8640"/>
            </w:tabs>
            <w:jc w:val="left"/>
            <w:rPr>
              <w:sz w:val="20"/>
              <w:szCs w:val="15"/>
            </w:rPr>
          </w:pPr>
          <w:r w:rsidRPr="00CC7990">
            <w:rPr>
              <w:sz w:val="20"/>
              <w:szCs w:val="15"/>
            </w:rPr>
            <w:t>CLIENT CONFIDENTIAL</w:t>
          </w:r>
        </w:p>
      </w:tc>
      <w:tc>
        <w:tcPr>
          <w:tcW w:w="666" w:type="dxa"/>
        </w:tcPr>
        <w:p w14:paraId="5841616B" w14:textId="77777777" w:rsidR="00F02C71" w:rsidRDefault="00F02C71" w:rsidP="00EB52E8">
          <w:pPr>
            <w:pStyle w:val="Header"/>
            <w:tabs>
              <w:tab w:val="clear" w:pos="4320"/>
              <w:tab w:val="clear" w:pos="8640"/>
            </w:tabs>
            <w:jc w:val="center"/>
            <w:rPr>
              <w:sz w:val="20"/>
              <w:szCs w:val="15"/>
            </w:rPr>
          </w:pPr>
          <w:r>
            <w:rPr>
              <w:rStyle w:val="PageNumber"/>
            </w:rPr>
            <w:fldChar w:fldCharType="begin"/>
          </w:r>
          <w:r>
            <w:rPr>
              <w:rStyle w:val="PageNumber"/>
            </w:rPr>
            <w:instrText xml:space="preserve"> PAGE </w:instrText>
          </w:r>
          <w:r>
            <w:rPr>
              <w:rStyle w:val="PageNumber"/>
            </w:rPr>
            <w:fldChar w:fldCharType="separate"/>
          </w:r>
          <w:r w:rsidR="00D83387">
            <w:rPr>
              <w:rStyle w:val="PageNumber"/>
              <w:noProof/>
            </w:rPr>
            <w:t>1</w:t>
          </w:r>
          <w:r>
            <w:rPr>
              <w:rStyle w:val="PageNumber"/>
            </w:rPr>
            <w:fldChar w:fldCharType="end"/>
          </w:r>
          <w:r>
            <w:rPr>
              <w:sz w:val="20"/>
            </w:rPr>
            <w:t xml:space="preserve">   </w:t>
          </w:r>
        </w:p>
      </w:tc>
      <w:tc>
        <w:tcPr>
          <w:tcW w:w="2952" w:type="dxa"/>
        </w:tcPr>
        <w:p w14:paraId="5F432DCC" w14:textId="28738495" w:rsidR="00F02C71" w:rsidRDefault="00F02C71" w:rsidP="00982A8E">
          <w:pPr>
            <w:pStyle w:val="Header"/>
            <w:tabs>
              <w:tab w:val="clear" w:pos="4320"/>
              <w:tab w:val="clear" w:pos="8640"/>
            </w:tabs>
            <w:jc w:val="right"/>
            <w:rPr>
              <w:sz w:val="20"/>
              <w:szCs w:val="15"/>
            </w:rPr>
          </w:pPr>
          <w:r>
            <w:rPr>
              <w:sz w:val="20"/>
              <w:szCs w:val="15"/>
            </w:rPr>
            <w:t>01</w:t>
          </w:r>
          <w:r w:rsidRPr="00CC7990">
            <w:rPr>
              <w:sz w:val="20"/>
              <w:szCs w:val="15"/>
            </w:rPr>
            <w:t>/</w:t>
          </w:r>
          <w:r>
            <w:rPr>
              <w:sz w:val="20"/>
              <w:szCs w:val="15"/>
            </w:rPr>
            <w:t>03/2017</w:t>
          </w:r>
        </w:p>
      </w:tc>
    </w:tr>
  </w:tbl>
  <w:p w14:paraId="62719437" w14:textId="77777777" w:rsidR="00F02C71" w:rsidRDefault="00F02C71">
    <w:pPr>
      <w:pStyle w:val="Header"/>
      <w:tabs>
        <w:tab w:val="clear" w:pos="4320"/>
        <w:tab w:val="clear" w:pos="8640"/>
      </w:tabs>
      <w:rPr>
        <w:sz w:val="20"/>
        <w:szCs w:val="15"/>
      </w:rPr>
    </w:pPr>
  </w:p>
  <w:p w14:paraId="3A4FF047" w14:textId="77777777" w:rsidR="00F02C71" w:rsidRDefault="00F02C71">
    <w:pPr>
      <w:pStyle w:val="Header"/>
      <w:tabs>
        <w:tab w:val="clear" w:pos="4320"/>
        <w:tab w:val="clear" w:pos="8640"/>
      </w:tabs>
      <w:rPr>
        <w:sz w:val="20"/>
        <w:szCs w:val="15"/>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59A78" w14:textId="77777777" w:rsidR="00F02C71" w:rsidRDefault="00F02C71">
    <w:pPr>
      <w:pStyle w:val="Header"/>
      <w:tabs>
        <w:tab w:val="clear" w:pos="4320"/>
        <w:tab w:val="clear" w:pos="8640"/>
      </w:tabs>
      <w:rPr>
        <w:sz w:val="20"/>
        <w:szCs w:val="15"/>
      </w:rPr>
    </w:pPr>
  </w:p>
  <w:tbl>
    <w:tblPr>
      <w:tblStyle w:val="TableGrid"/>
      <w:tblW w:w="5000" w:type="pct"/>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2"/>
      <w:gridCol w:w="2251"/>
      <w:gridCol w:w="2953"/>
    </w:tblGrid>
    <w:tr w:rsidR="00F02C71" w14:paraId="1B09900D" w14:textId="77777777" w:rsidTr="00C615A2">
      <w:tc>
        <w:tcPr>
          <w:tcW w:w="2062" w:type="pct"/>
        </w:tcPr>
        <w:p w14:paraId="0D43CE54" w14:textId="77777777" w:rsidR="00F02C71" w:rsidRDefault="00F02C71" w:rsidP="00CC7990">
          <w:pPr>
            <w:pStyle w:val="Header"/>
            <w:tabs>
              <w:tab w:val="clear" w:pos="4320"/>
              <w:tab w:val="clear" w:pos="8640"/>
            </w:tabs>
            <w:jc w:val="left"/>
            <w:rPr>
              <w:sz w:val="20"/>
              <w:szCs w:val="15"/>
            </w:rPr>
          </w:pPr>
          <w:r>
            <w:rPr>
              <w:sz w:val="20"/>
              <w:szCs w:val="15"/>
            </w:rPr>
            <w:t>Copyright © Virtusa Corporation</w:t>
          </w:r>
        </w:p>
        <w:p w14:paraId="7D4F3318" w14:textId="77777777" w:rsidR="00F02C71" w:rsidRDefault="00F02C71" w:rsidP="002375CD">
          <w:pPr>
            <w:pStyle w:val="Header"/>
            <w:tabs>
              <w:tab w:val="clear" w:pos="4320"/>
              <w:tab w:val="clear" w:pos="8640"/>
            </w:tabs>
            <w:jc w:val="left"/>
            <w:rPr>
              <w:sz w:val="20"/>
              <w:szCs w:val="15"/>
            </w:rPr>
          </w:pPr>
          <w:r>
            <w:rPr>
              <w:sz w:val="20"/>
              <w:szCs w:val="15"/>
            </w:rPr>
            <w:t>INT 32 &amp; 33 Real-Time</w:t>
          </w:r>
        </w:p>
        <w:p w14:paraId="626823F7" w14:textId="77777777" w:rsidR="00F02C71" w:rsidRDefault="00F02C71" w:rsidP="00CC7990">
          <w:pPr>
            <w:pStyle w:val="Header"/>
            <w:tabs>
              <w:tab w:val="clear" w:pos="4320"/>
              <w:tab w:val="clear" w:pos="8640"/>
            </w:tabs>
            <w:jc w:val="left"/>
            <w:rPr>
              <w:sz w:val="20"/>
              <w:szCs w:val="15"/>
            </w:rPr>
          </w:pPr>
          <w:r w:rsidRPr="00CC7990">
            <w:rPr>
              <w:sz w:val="20"/>
              <w:szCs w:val="15"/>
            </w:rPr>
            <w:t>CLIENT CONFIDENTIAL</w:t>
          </w:r>
        </w:p>
      </w:tc>
      <w:tc>
        <w:tcPr>
          <w:tcW w:w="1271" w:type="pct"/>
        </w:tcPr>
        <w:p w14:paraId="5038AB7F" w14:textId="77777777" w:rsidR="00F02C71" w:rsidRDefault="00F02C71" w:rsidP="00EB52E8">
          <w:pPr>
            <w:pStyle w:val="Header"/>
            <w:tabs>
              <w:tab w:val="clear" w:pos="4320"/>
              <w:tab w:val="clear" w:pos="8640"/>
            </w:tabs>
            <w:jc w:val="center"/>
            <w:rPr>
              <w:sz w:val="20"/>
              <w:szCs w:val="15"/>
            </w:rPr>
          </w:pPr>
          <w:r>
            <w:rPr>
              <w:rStyle w:val="PageNumber"/>
            </w:rPr>
            <w:fldChar w:fldCharType="begin"/>
          </w:r>
          <w:r>
            <w:rPr>
              <w:rStyle w:val="PageNumber"/>
            </w:rPr>
            <w:instrText xml:space="preserve"> PAGE </w:instrText>
          </w:r>
          <w:r>
            <w:rPr>
              <w:rStyle w:val="PageNumber"/>
            </w:rPr>
            <w:fldChar w:fldCharType="separate"/>
          </w:r>
          <w:r w:rsidR="00B64343">
            <w:rPr>
              <w:rStyle w:val="PageNumber"/>
              <w:noProof/>
            </w:rPr>
            <w:t>30</w:t>
          </w:r>
          <w:r>
            <w:rPr>
              <w:rStyle w:val="PageNumber"/>
            </w:rPr>
            <w:fldChar w:fldCharType="end"/>
          </w:r>
          <w:r>
            <w:rPr>
              <w:sz w:val="20"/>
            </w:rPr>
            <w:t xml:space="preserve">   </w:t>
          </w:r>
        </w:p>
      </w:tc>
      <w:tc>
        <w:tcPr>
          <w:tcW w:w="1667" w:type="pct"/>
        </w:tcPr>
        <w:p w14:paraId="29180F24" w14:textId="331C4351" w:rsidR="00F02C71" w:rsidRDefault="00F02C71" w:rsidP="00982A8E">
          <w:pPr>
            <w:pStyle w:val="Header"/>
            <w:tabs>
              <w:tab w:val="clear" w:pos="4320"/>
              <w:tab w:val="clear" w:pos="8640"/>
            </w:tabs>
            <w:jc w:val="center"/>
            <w:rPr>
              <w:sz w:val="20"/>
              <w:szCs w:val="15"/>
            </w:rPr>
          </w:pPr>
          <w:r>
            <w:rPr>
              <w:sz w:val="20"/>
              <w:szCs w:val="15"/>
            </w:rPr>
            <w:t>01/03/2017</w:t>
          </w:r>
        </w:p>
      </w:tc>
    </w:tr>
  </w:tbl>
  <w:p w14:paraId="58E8107F" w14:textId="77777777" w:rsidR="00F02C71" w:rsidRDefault="00F02C71">
    <w:pPr>
      <w:pStyle w:val="Header"/>
      <w:tabs>
        <w:tab w:val="clear" w:pos="4320"/>
        <w:tab w:val="clear" w:pos="8640"/>
      </w:tabs>
      <w:rPr>
        <w:sz w:val="20"/>
        <w:szCs w:val="15"/>
      </w:rPr>
    </w:pPr>
  </w:p>
  <w:p w14:paraId="59CDC6CE" w14:textId="77777777" w:rsidR="00F02C71" w:rsidRDefault="00F02C71">
    <w:pPr>
      <w:pStyle w:val="Header"/>
      <w:tabs>
        <w:tab w:val="clear" w:pos="4320"/>
        <w:tab w:val="clear" w:pos="8640"/>
      </w:tabs>
      <w:rPr>
        <w:sz w:val="20"/>
        <w:szCs w:val="15"/>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4BA2C9" w14:textId="77777777" w:rsidR="00411EE0" w:rsidRDefault="00411EE0">
      <w:r>
        <w:separator/>
      </w:r>
    </w:p>
  </w:footnote>
  <w:footnote w:type="continuationSeparator" w:id="0">
    <w:p w14:paraId="0E8ABFA0" w14:textId="77777777" w:rsidR="00411EE0" w:rsidRDefault="00411EE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52"/>
      <w:gridCol w:w="2953"/>
      <w:gridCol w:w="2951"/>
    </w:tblGrid>
    <w:tr w:rsidR="00F02C71" w14:paraId="29EEB1A4" w14:textId="77777777" w:rsidTr="00CC7990">
      <w:tc>
        <w:tcPr>
          <w:tcW w:w="1667" w:type="pct"/>
          <w:tcBorders>
            <w:bottom w:val="single" w:sz="8" w:space="0" w:color="auto"/>
          </w:tcBorders>
          <w:vAlign w:val="bottom"/>
        </w:tcPr>
        <w:p w14:paraId="4E3C8435" w14:textId="77777777" w:rsidR="00F02C71" w:rsidRPr="0015062E" w:rsidRDefault="00F02C71" w:rsidP="0015062E">
          <w:pPr>
            <w:pStyle w:val="Header"/>
            <w:tabs>
              <w:tab w:val="clear" w:pos="4320"/>
              <w:tab w:val="clear" w:pos="8640"/>
            </w:tabs>
            <w:jc w:val="left"/>
          </w:pPr>
          <w:r>
            <w:rPr>
              <w:noProof/>
            </w:rPr>
            <w:drawing>
              <wp:inline distT="0" distB="0" distL="0" distR="0" wp14:anchorId="482A1DDA" wp14:editId="12C81262">
                <wp:extent cx="1097280" cy="402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280" cy="402590"/>
                        </a:xfrm>
                        <a:prstGeom prst="rect">
                          <a:avLst/>
                        </a:prstGeom>
                        <a:noFill/>
                      </pic:spPr>
                    </pic:pic>
                  </a:graphicData>
                </a:graphic>
              </wp:inline>
            </w:drawing>
          </w:r>
        </w:p>
      </w:tc>
      <w:tc>
        <w:tcPr>
          <w:tcW w:w="1667" w:type="pct"/>
          <w:tcBorders>
            <w:bottom w:val="single" w:sz="8" w:space="0" w:color="auto"/>
          </w:tcBorders>
          <w:vAlign w:val="bottom"/>
        </w:tcPr>
        <w:p w14:paraId="02A8BBBA" w14:textId="77777777" w:rsidR="00F02C71" w:rsidRPr="0015062E" w:rsidRDefault="00F02C71" w:rsidP="0015062E">
          <w:pPr>
            <w:pStyle w:val="Header"/>
            <w:tabs>
              <w:tab w:val="clear" w:pos="4320"/>
              <w:tab w:val="clear" w:pos="8640"/>
            </w:tabs>
            <w:jc w:val="right"/>
          </w:pPr>
        </w:p>
      </w:tc>
      <w:tc>
        <w:tcPr>
          <w:tcW w:w="1667" w:type="pct"/>
          <w:tcBorders>
            <w:bottom w:val="single" w:sz="8" w:space="0" w:color="auto"/>
          </w:tcBorders>
          <w:vAlign w:val="bottom"/>
        </w:tcPr>
        <w:p w14:paraId="1E367336" w14:textId="77777777" w:rsidR="00F02C71" w:rsidRDefault="00F02C71" w:rsidP="0015062E">
          <w:pPr>
            <w:pStyle w:val="Header"/>
            <w:tabs>
              <w:tab w:val="clear" w:pos="4320"/>
              <w:tab w:val="clear" w:pos="8640"/>
            </w:tabs>
            <w:jc w:val="right"/>
          </w:pPr>
          <w:r w:rsidRPr="00B32F15">
            <w:rPr>
              <w:noProof/>
              <w:sz w:val="20"/>
            </w:rPr>
            <w:drawing>
              <wp:inline distT="0" distB="0" distL="0" distR="0" wp14:anchorId="2075F971" wp14:editId="68EF3499">
                <wp:extent cx="752475" cy="398612"/>
                <wp:effectExtent l="0" t="0" r="0" b="1905"/>
                <wp:docPr id="45" name="Picture 45" descr="http://intranet.plc.hs.int/intranet/brand/documents/logos/HomeServe Logo - Portrai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ranet.plc.hs.int/intranet/brand/documents/logos/HomeServe Logo - Portrait (white).JPG"/>
                        <pic:cNvPicPr>
                          <a:picLocks noChangeAspect="1" noChangeArrowheads="1"/>
                        </pic:cNvPicPr>
                      </pic:nvPicPr>
                      <pic:blipFill>
                        <a:blip r:embed="rId2" cstate="print"/>
                        <a:srcRect/>
                        <a:stretch>
                          <a:fillRect/>
                        </a:stretch>
                      </pic:blipFill>
                      <pic:spPr bwMode="auto">
                        <a:xfrm>
                          <a:off x="0" y="0"/>
                          <a:ext cx="752475" cy="398612"/>
                        </a:xfrm>
                        <a:prstGeom prst="rect">
                          <a:avLst/>
                        </a:prstGeom>
                        <a:noFill/>
                        <a:ln w="9525">
                          <a:noFill/>
                          <a:miter lim="800000"/>
                          <a:headEnd/>
                          <a:tailEnd/>
                        </a:ln>
                      </pic:spPr>
                    </pic:pic>
                  </a:graphicData>
                </a:graphic>
              </wp:inline>
            </w:drawing>
          </w:r>
        </w:p>
      </w:tc>
    </w:tr>
  </w:tbl>
  <w:p w14:paraId="4521B4F3" w14:textId="77777777" w:rsidR="00F02C71" w:rsidRDefault="00F02C71" w:rsidP="00B31BF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18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9"/>
      <w:gridCol w:w="3060"/>
      <w:gridCol w:w="3058"/>
    </w:tblGrid>
    <w:tr w:rsidR="00F02C71" w14:paraId="6E8207E0" w14:textId="77777777" w:rsidTr="00DF4917">
      <w:trPr>
        <w:trHeight w:val="690"/>
      </w:trPr>
      <w:tc>
        <w:tcPr>
          <w:tcW w:w="1667" w:type="pct"/>
          <w:tcBorders>
            <w:bottom w:val="single" w:sz="8" w:space="0" w:color="auto"/>
          </w:tcBorders>
          <w:vAlign w:val="bottom"/>
        </w:tcPr>
        <w:p w14:paraId="48971AE8" w14:textId="77777777" w:rsidR="00F02C71" w:rsidRPr="0015062E" w:rsidRDefault="00F02C71" w:rsidP="008B5C33">
          <w:pPr>
            <w:pStyle w:val="Header"/>
            <w:tabs>
              <w:tab w:val="clear" w:pos="4320"/>
              <w:tab w:val="clear" w:pos="8640"/>
            </w:tabs>
            <w:jc w:val="left"/>
          </w:pPr>
          <w:r>
            <w:rPr>
              <w:noProof/>
            </w:rPr>
            <w:drawing>
              <wp:inline distT="0" distB="0" distL="0" distR="0" wp14:anchorId="3BC1B589" wp14:editId="115E2E73">
                <wp:extent cx="1097280" cy="4025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97280" cy="402590"/>
                        </a:xfrm>
                        <a:prstGeom prst="rect">
                          <a:avLst/>
                        </a:prstGeom>
                        <a:noFill/>
                      </pic:spPr>
                    </pic:pic>
                  </a:graphicData>
                </a:graphic>
              </wp:inline>
            </w:drawing>
          </w:r>
        </w:p>
      </w:tc>
      <w:tc>
        <w:tcPr>
          <w:tcW w:w="1667" w:type="pct"/>
          <w:tcBorders>
            <w:bottom w:val="single" w:sz="8" w:space="0" w:color="auto"/>
          </w:tcBorders>
          <w:vAlign w:val="bottom"/>
        </w:tcPr>
        <w:p w14:paraId="67F01E0E" w14:textId="77777777" w:rsidR="00F02C71" w:rsidRPr="0015062E" w:rsidRDefault="00F02C71" w:rsidP="008B5C33">
          <w:pPr>
            <w:pStyle w:val="Header"/>
            <w:tabs>
              <w:tab w:val="clear" w:pos="4320"/>
              <w:tab w:val="clear" w:pos="8640"/>
            </w:tabs>
            <w:jc w:val="right"/>
          </w:pPr>
        </w:p>
      </w:tc>
      <w:tc>
        <w:tcPr>
          <w:tcW w:w="1666" w:type="pct"/>
          <w:tcBorders>
            <w:bottom w:val="single" w:sz="8" w:space="0" w:color="auto"/>
          </w:tcBorders>
          <w:vAlign w:val="bottom"/>
        </w:tcPr>
        <w:p w14:paraId="01BDEEE2" w14:textId="77777777" w:rsidR="00F02C71" w:rsidRDefault="00F02C71" w:rsidP="008B5C33">
          <w:pPr>
            <w:pStyle w:val="Header"/>
            <w:tabs>
              <w:tab w:val="clear" w:pos="4320"/>
              <w:tab w:val="clear" w:pos="8640"/>
            </w:tabs>
            <w:jc w:val="right"/>
          </w:pPr>
          <w:r w:rsidRPr="00B32F15">
            <w:rPr>
              <w:noProof/>
              <w:sz w:val="20"/>
            </w:rPr>
            <w:drawing>
              <wp:inline distT="0" distB="0" distL="0" distR="0" wp14:anchorId="6528B7E9" wp14:editId="66244015">
                <wp:extent cx="752475" cy="398612"/>
                <wp:effectExtent l="0" t="0" r="0" b="1905"/>
                <wp:docPr id="33" name="Picture 33" descr="http://intranet.plc.hs.int/intranet/brand/documents/logos/HomeServe Logo - Portrait (wh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tranet.plc.hs.int/intranet/brand/documents/logos/HomeServe Logo - Portrait (white).JPG"/>
                        <pic:cNvPicPr>
                          <a:picLocks noChangeAspect="1" noChangeArrowheads="1"/>
                        </pic:cNvPicPr>
                      </pic:nvPicPr>
                      <pic:blipFill>
                        <a:blip r:embed="rId2" cstate="print"/>
                        <a:srcRect/>
                        <a:stretch>
                          <a:fillRect/>
                        </a:stretch>
                      </pic:blipFill>
                      <pic:spPr bwMode="auto">
                        <a:xfrm>
                          <a:off x="0" y="0"/>
                          <a:ext cx="752475" cy="398612"/>
                        </a:xfrm>
                        <a:prstGeom prst="rect">
                          <a:avLst/>
                        </a:prstGeom>
                        <a:noFill/>
                        <a:ln w="9525">
                          <a:noFill/>
                          <a:miter lim="800000"/>
                          <a:headEnd/>
                          <a:tailEnd/>
                        </a:ln>
                      </pic:spPr>
                    </pic:pic>
                  </a:graphicData>
                </a:graphic>
              </wp:inline>
            </w:drawing>
          </w:r>
        </w:p>
      </w:tc>
    </w:tr>
  </w:tbl>
  <w:p w14:paraId="0D7509ED" w14:textId="77777777" w:rsidR="00F02C71" w:rsidRDefault="00F02C7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D4B272B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9650B86"/>
    <w:multiLevelType w:val="hybridMultilevel"/>
    <w:tmpl w:val="42147DE8"/>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296893"/>
    <w:multiLevelType w:val="hybridMultilevel"/>
    <w:tmpl w:val="B0C89D20"/>
    <w:lvl w:ilvl="0" w:tplc="7136C0FC">
      <w:start w:val="1"/>
      <w:numFmt w:val="lowerRoman"/>
      <w:lvlText w:val="%1."/>
      <w:lvlJc w:val="left"/>
      <w:pPr>
        <w:ind w:left="1080" w:hanging="72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EE251E"/>
    <w:multiLevelType w:val="hybridMultilevel"/>
    <w:tmpl w:val="2EEA4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85C7A"/>
    <w:multiLevelType w:val="hybridMultilevel"/>
    <w:tmpl w:val="DB446600"/>
    <w:lvl w:ilvl="0" w:tplc="3A426472">
      <w:start w:val="1"/>
      <w:numFmt w:val="decimal"/>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5" w15:restartNumberingAfterBreak="0">
    <w:nsid w:val="123F2193"/>
    <w:multiLevelType w:val="hybridMultilevel"/>
    <w:tmpl w:val="C01EB52E"/>
    <w:lvl w:ilvl="0" w:tplc="7BCE345A">
      <w:numFmt w:val="bullet"/>
      <w:lvlText w:val="-"/>
      <w:lvlJc w:val="left"/>
      <w:pPr>
        <w:ind w:left="1530" w:hanging="360"/>
      </w:pPr>
      <w:rPr>
        <w:rFonts w:ascii="Arial" w:eastAsia="Times New Roman" w:hAnsi="Arial" w:cs="Aria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1F007141"/>
    <w:multiLevelType w:val="multilevel"/>
    <w:tmpl w:val="19C85D22"/>
    <w:lvl w:ilvl="0">
      <w:start w:val="1"/>
      <w:numFmt w:val="decimal"/>
      <w:pStyle w:val="Heading1"/>
      <w:lvlText w:val="%1"/>
      <w:lvlJc w:val="left"/>
      <w:pPr>
        <w:tabs>
          <w:tab w:val="num" w:pos="632"/>
        </w:tabs>
        <w:ind w:left="632" w:hanging="432"/>
      </w:pPr>
    </w:lvl>
    <w:lvl w:ilvl="1">
      <w:start w:val="1"/>
      <w:numFmt w:val="decimal"/>
      <w:pStyle w:val="Heading2"/>
      <w:lvlText w:val="%1.%2"/>
      <w:lvlJc w:val="left"/>
      <w:pPr>
        <w:tabs>
          <w:tab w:val="num" w:pos="776"/>
        </w:tabs>
        <w:ind w:left="776" w:hanging="576"/>
      </w:pPr>
    </w:lvl>
    <w:lvl w:ilvl="2">
      <w:start w:val="1"/>
      <w:numFmt w:val="decimal"/>
      <w:pStyle w:val="Heading3"/>
      <w:lvlText w:val="%1.%2.%3"/>
      <w:lvlJc w:val="left"/>
      <w:pPr>
        <w:tabs>
          <w:tab w:val="num" w:pos="920"/>
        </w:tabs>
        <w:ind w:left="920" w:hanging="720"/>
      </w:pPr>
    </w:lvl>
    <w:lvl w:ilvl="3">
      <w:start w:val="1"/>
      <w:numFmt w:val="decimal"/>
      <w:pStyle w:val="Heading4"/>
      <w:lvlText w:val="%1.%2.%3.%4"/>
      <w:lvlJc w:val="left"/>
      <w:pPr>
        <w:tabs>
          <w:tab w:val="num" w:pos="1064"/>
        </w:tabs>
        <w:ind w:left="1064" w:hanging="864"/>
      </w:pPr>
    </w:lvl>
    <w:lvl w:ilvl="4">
      <w:start w:val="1"/>
      <w:numFmt w:val="decimal"/>
      <w:pStyle w:val="Heading5"/>
      <w:lvlText w:val="%1.%2.%3.%4.%5"/>
      <w:lvlJc w:val="left"/>
      <w:pPr>
        <w:tabs>
          <w:tab w:val="num" w:pos="1208"/>
        </w:tabs>
        <w:ind w:left="1208" w:hanging="1008"/>
      </w:pPr>
    </w:lvl>
    <w:lvl w:ilvl="5">
      <w:start w:val="1"/>
      <w:numFmt w:val="decimal"/>
      <w:pStyle w:val="Heading6"/>
      <w:lvlText w:val="%1.%2.%3.%4.%5.%6"/>
      <w:lvlJc w:val="left"/>
      <w:pPr>
        <w:tabs>
          <w:tab w:val="num" w:pos="1352"/>
        </w:tabs>
        <w:ind w:left="1352" w:hanging="1152"/>
      </w:pPr>
    </w:lvl>
    <w:lvl w:ilvl="6">
      <w:start w:val="1"/>
      <w:numFmt w:val="decimal"/>
      <w:pStyle w:val="Heading7"/>
      <w:lvlText w:val="%1.%2.%3.%4.%5.%6.%7"/>
      <w:lvlJc w:val="left"/>
      <w:pPr>
        <w:tabs>
          <w:tab w:val="num" w:pos="1496"/>
        </w:tabs>
        <w:ind w:left="1496" w:hanging="1296"/>
      </w:pPr>
    </w:lvl>
    <w:lvl w:ilvl="7">
      <w:start w:val="1"/>
      <w:numFmt w:val="decimal"/>
      <w:pStyle w:val="Heading8"/>
      <w:lvlText w:val="%1.%2.%3.%4.%5.%6.%7.%8"/>
      <w:lvlJc w:val="left"/>
      <w:pPr>
        <w:tabs>
          <w:tab w:val="num" w:pos="1640"/>
        </w:tabs>
        <w:ind w:left="1640" w:hanging="1440"/>
      </w:pPr>
    </w:lvl>
    <w:lvl w:ilvl="8">
      <w:start w:val="1"/>
      <w:numFmt w:val="decimal"/>
      <w:pStyle w:val="Heading9"/>
      <w:lvlText w:val="%1.%2.%3.%4.%5.%6.%7.%8.%9"/>
      <w:lvlJc w:val="left"/>
      <w:pPr>
        <w:tabs>
          <w:tab w:val="num" w:pos="1784"/>
        </w:tabs>
        <w:ind w:left="1784" w:hanging="1584"/>
      </w:pPr>
    </w:lvl>
  </w:abstractNum>
  <w:abstractNum w:abstractNumId="7" w15:restartNumberingAfterBreak="0">
    <w:nsid w:val="23646F6A"/>
    <w:multiLevelType w:val="hybridMultilevel"/>
    <w:tmpl w:val="3022D3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3BE61F2"/>
    <w:multiLevelType w:val="hybridMultilevel"/>
    <w:tmpl w:val="7846A890"/>
    <w:lvl w:ilvl="0" w:tplc="95789C5E">
      <w:start w:val="1"/>
      <w:numFmt w:val="bullet"/>
      <w:lvlText w:val="-"/>
      <w:lvlJc w:val="left"/>
      <w:pPr>
        <w:ind w:left="720" w:hanging="360"/>
      </w:pPr>
      <w:rPr>
        <w:rFonts w:ascii="Calibri" w:eastAsia="Calibri" w:hAnsi="Calibri"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27954006"/>
    <w:multiLevelType w:val="hybridMultilevel"/>
    <w:tmpl w:val="C700E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910BBA"/>
    <w:multiLevelType w:val="hybridMultilevel"/>
    <w:tmpl w:val="179E6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0240CA"/>
    <w:multiLevelType w:val="hybridMultilevel"/>
    <w:tmpl w:val="DCD200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32594660"/>
    <w:multiLevelType w:val="hybridMultilevel"/>
    <w:tmpl w:val="C1266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CA3759"/>
    <w:multiLevelType w:val="hybridMultilevel"/>
    <w:tmpl w:val="02EA049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15:restartNumberingAfterBreak="0">
    <w:nsid w:val="35677FFB"/>
    <w:multiLevelType w:val="hybridMultilevel"/>
    <w:tmpl w:val="98D6D9A8"/>
    <w:lvl w:ilvl="0" w:tplc="B2ECB948">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15:restartNumberingAfterBreak="0">
    <w:nsid w:val="48150854"/>
    <w:multiLevelType w:val="hybridMultilevel"/>
    <w:tmpl w:val="24EAA580"/>
    <w:lvl w:ilvl="0" w:tplc="29D8B2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7E362E"/>
    <w:multiLevelType w:val="hybridMultilevel"/>
    <w:tmpl w:val="99803E2E"/>
    <w:lvl w:ilvl="0" w:tplc="E97E183E">
      <w:start w:val="1"/>
      <w:numFmt w:val="bullet"/>
      <w:lvlText w:val="•"/>
      <w:lvlJc w:val="left"/>
      <w:pPr>
        <w:tabs>
          <w:tab w:val="num" w:pos="720"/>
        </w:tabs>
        <w:ind w:left="720" w:hanging="360"/>
      </w:pPr>
      <w:rPr>
        <w:rFonts w:ascii="Arial" w:hAnsi="Arial" w:cs="Times New Roman" w:hint="default"/>
      </w:rPr>
    </w:lvl>
    <w:lvl w:ilvl="1" w:tplc="4BA8C254">
      <w:start w:val="1"/>
      <w:numFmt w:val="bullet"/>
      <w:lvlText w:val="•"/>
      <w:lvlJc w:val="left"/>
      <w:pPr>
        <w:tabs>
          <w:tab w:val="num" w:pos="1440"/>
        </w:tabs>
        <w:ind w:left="1440" w:hanging="360"/>
      </w:pPr>
      <w:rPr>
        <w:rFonts w:ascii="Arial" w:hAnsi="Arial" w:cs="Times New Roman" w:hint="default"/>
      </w:rPr>
    </w:lvl>
    <w:lvl w:ilvl="2" w:tplc="C26E6F42">
      <w:start w:val="1"/>
      <w:numFmt w:val="bullet"/>
      <w:lvlText w:val="•"/>
      <w:lvlJc w:val="left"/>
      <w:pPr>
        <w:tabs>
          <w:tab w:val="num" w:pos="2160"/>
        </w:tabs>
        <w:ind w:left="2160" w:hanging="360"/>
      </w:pPr>
      <w:rPr>
        <w:rFonts w:ascii="Arial" w:hAnsi="Arial" w:cs="Times New Roman" w:hint="default"/>
      </w:rPr>
    </w:lvl>
    <w:lvl w:ilvl="3" w:tplc="958A552A">
      <w:start w:val="1"/>
      <w:numFmt w:val="bullet"/>
      <w:lvlText w:val="•"/>
      <w:lvlJc w:val="left"/>
      <w:pPr>
        <w:tabs>
          <w:tab w:val="num" w:pos="2880"/>
        </w:tabs>
        <w:ind w:left="2880" w:hanging="360"/>
      </w:pPr>
      <w:rPr>
        <w:rFonts w:ascii="Arial" w:hAnsi="Arial" w:cs="Times New Roman" w:hint="default"/>
      </w:rPr>
    </w:lvl>
    <w:lvl w:ilvl="4" w:tplc="9312AE4C">
      <w:start w:val="1"/>
      <w:numFmt w:val="bullet"/>
      <w:lvlText w:val="•"/>
      <w:lvlJc w:val="left"/>
      <w:pPr>
        <w:tabs>
          <w:tab w:val="num" w:pos="3600"/>
        </w:tabs>
        <w:ind w:left="3600" w:hanging="360"/>
      </w:pPr>
      <w:rPr>
        <w:rFonts w:ascii="Arial" w:hAnsi="Arial" w:cs="Times New Roman" w:hint="default"/>
      </w:rPr>
    </w:lvl>
    <w:lvl w:ilvl="5" w:tplc="3B50FAFE">
      <w:start w:val="1"/>
      <w:numFmt w:val="bullet"/>
      <w:lvlText w:val="•"/>
      <w:lvlJc w:val="left"/>
      <w:pPr>
        <w:tabs>
          <w:tab w:val="num" w:pos="4320"/>
        </w:tabs>
        <w:ind w:left="4320" w:hanging="360"/>
      </w:pPr>
      <w:rPr>
        <w:rFonts w:ascii="Arial" w:hAnsi="Arial" w:cs="Times New Roman" w:hint="default"/>
      </w:rPr>
    </w:lvl>
    <w:lvl w:ilvl="6" w:tplc="9D2C1EB8">
      <w:start w:val="1"/>
      <w:numFmt w:val="bullet"/>
      <w:lvlText w:val="•"/>
      <w:lvlJc w:val="left"/>
      <w:pPr>
        <w:tabs>
          <w:tab w:val="num" w:pos="5040"/>
        </w:tabs>
        <w:ind w:left="5040" w:hanging="360"/>
      </w:pPr>
      <w:rPr>
        <w:rFonts w:ascii="Arial" w:hAnsi="Arial" w:cs="Times New Roman" w:hint="default"/>
      </w:rPr>
    </w:lvl>
    <w:lvl w:ilvl="7" w:tplc="D7DA728E">
      <w:start w:val="1"/>
      <w:numFmt w:val="bullet"/>
      <w:lvlText w:val="•"/>
      <w:lvlJc w:val="left"/>
      <w:pPr>
        <w:tabs>
          <w:tab w:val="num" w:pos="5760"/>
        </w:tabs>
        <w:ind w:left="5760" w:hanging="360"/>
      </w:pPr>
      <w:rPr>
        <w:rFonts w:ascii="Arial" w:hAnsi="Arial" w:cs="Times New Roman" w:hint="default"/>
      </w:rPr>
    </w:lvl>
    <w:lvl w:ilvl="8" w:tplc="22764A78">
      <w:start w:val="1"/>
      <w:numFmt w:val="bullet"/>
      <w:lvlText w:val="•"/>
      <w:lvlJc w:val="left"/>
      <w:pPr>
        <w:tabs>
          <w:tab w:val="num" w:pos="6480"/>
        </w:tabs>
        <w:ind w:left="6480" w:hanging="360"/>
      </w:pPr>
      <w:rPr>
        <w:rFonts w:ascii="Arial" w:hAnsi="Arial" w:cs="Times New Roman" w:hint="default"/>
      </w:rPr>
    </w:lvl>
  </w:abstractNum>
  <w:abstractNum w:abstractNumId="17" w15:restartNumberingAfterBreak="0">
    <w:nsid w:val="518058DF"/>
    <w:multiLevelType w:val="hybridMultilevel"/>
    <w:tmpl w:val="5A2C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586350"/>
    <w:multiLevelType w:val="hybridMultilevel"/>
    <w:tmpl w:val="24EAA580"/>
    <w:lvl w:ilvl="0" w:tplc="29D8B2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D2566B2"/>
    <w:multiLevelType w:val="hybridMultilevel"/>
    <w:tmpl w:val="135E7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3D0AAA"/>
    <w:multiLevelType w:val="multilevel"/>
    <w:tmpl w:val="62221168"/>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1" w15:restartNumberingAfterBreak="0">
    <w:nsid w:val="707C12AC"/>
    <w:multiLevelType w:val="multilevel"/>
    <w:tmpl w:val="CB68DB5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7CD13301"/>
    <w:multiLevelType w:val="hybridMultilevel"/>
    <w:tmpl w:val="D82211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6"/>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21"/>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num>
  <w:num w:numId="8">
    <w:abstractNumId w:val="9"/>
  </w:num>
  <w:num w:numId="9">
    <w:abstractNumId w:val="3"/>
  </w:num>
  <w:num w:numId="10">
    <w:abstractNumId w:val="12"/>
  </w:num>
  <w:num w:numId="11">
    <w:abstractNumId w:val="4"/>
  </w:num>
  <w:num w:numId="12">
    <w:abstractNumId w:val="19"/>
  </w:num>
  <w:num w:numId="13">
    <w:abstractNumId w:val="10"/>
  </w:num>
  <w:num w:numId="14">
    <w:abstractNumId w:val="6"/>
  </w:num>
  <w:num w:numId="15">
    <w:abstractNumId w:val="8"/>
  </w:num>
  <w:num w:numId="16">
    <w:abstractNumId w:val="20"/>
  </w:num>
  <w:num w:numId="17">
    <w:abstractNumId w:val="16"/>
  </w:num>
  <w:num w:numId="18">
    <w:abstractNumId w:val="7"/>
  </w:num>
  <w:num w:numId="19">
    <w:abstractNumId w:val="1"/>
  </w:num>
  <w:num w:numId="20">
    <w:abstractNumId w:val="22"/>
  </w:num>
  <w:num w:numId="21">
    <w:abstractNumId w:val="15"/>
  </w:num>
  <w:num w:numId="22">
    <w:abstractNumId w:val="18"/>
  </w:num>
  <w:num w:numId="23">
    <w:abstractNumId w:val="17"/>
  </w:num>
  <w:num w:numId="24">
    <w:abstractNumId w:val="2"/>
  </w:num>
  <w:num w:numId="25">
    <w:abstractNumId w:val="13"/>
  </w:num>
  <w:num w:numId="26">
    <w:abstractNumId w:val="5"/>
  </w:num>
  <w:num w:numId="27">
    <w:abstractNumId w:val="6"/>
  </w:num>
  <w:num w:numId="28">
    <w:abstractNumId w:val="6"/>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shok Vardhan Vemula">
    <w15:presenceInfo w15:providerId="AD" w15:userId="S-1-5-21-1935655697-2139871995-682003330-106855"/>
  </w15:person>
  <w15:person w15:author="Chethana Panthangi">
    <w15:presenceInfo w15:providerId="AD" w15:userId="S-1-5-21-1935655697-2139871995-682003330-170474"/>
  </w15:person>
  <w15:person w15:author="Venkata Srinivas Samavedam">
    <w15:presenceInfo w15:providerId="AD" w15:userId="S-1-5-21-1935655697-2139871995-682003330-1450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37E9"/>
    <w:rsid w:val="00000CEF"/>
    <w:rsid w:val="00001205"/>
    <w:rsid w:val="000026BF"/>
    <w:rsid w:val="00002B0A"/>
    <w:rsid w:val="00003CEF"/>
    <w:rsid w:val="00004413"/>
    <w:rsid w:val="00005159"/>
    <w:rsid w:val="00005AA9"/>
    <w:rsid w:val="00005B5D"/>
    <w:rsid w:val="00006086"/>
    <w:rsid w:val="000063C1"/>
    <w:rsid w:val="00006513"/>
    <w:rsid w:val="000073D2"/>
    <w:rsid w:val="00007961"/>
    <w:rsid w:val="00007CCF"/>
    <w:rsid w:val="00010A7D"/>
    <w:rsid w:val="00011679"/>
    <w:rsid w:val="0001197E"/>
    <w:rsid w:val="0001266A"/>
    <w:rsid w:val="000129EF"/>
    <w:rsid w:val="00013880"/>
    <w:rsid w:val="00014DF4"/>
    <w:rsid w:val="00015133"/>
    <w:rsid w:val="000153EC"/>
    <w:rsid w:val="00015ED0"/>
    <w:rsid w:val="00016189"/>
    <w:rsid w:val="00016AE9"/>
    <w:rsid w:val="00016D64"/>
    <w:rsid w:val="00020223"/>
    <w:rsid w:val="0002057C"/>
    <w:rsid w:val="00020DFA"/>
    <w:rsid w:val="0002103D"/>
    <w:rsid w:val="00021EF5"/>
    <w:rsid w:val="000229A6"/>
    <w:rsid w:val="00022CCA"/>
    <w:rsid w:val="0002343F"/>
    <w:rsid w:val="000235AE"/>
    <w:rsid w:val="00023D92"/>
    <w:rsid w:val="0002445C"/>
    <w:rsid w:val="0002526B"/>
    <w:rsid w:val="00025B11"/>
    <w:rsid w:val="00026559"/>
    <w:rsid w:val="00026CB4"/>
    <w:rsid w:val="00027F90"/>
    <w:rsid w:val="00030FFF"/>
    <w:rsid w:val="0003149A"/>
    <w:rsid w:val="00031AD2"/>
    <w:rsid w:val="00031BC6"/>
    <w:rsid w:val="000321A5"/>
    <w:rsid w:val="000332B8"/>
    <w:rsid w:val="00033456"/>
    <w:rsid w:val="0003352D"/>
    <w:rsid w:val="0003374F"/>
    <w:rsid w:val="00034C4D"/>
    <w:rsid w:val="000354C9"/>
    <w:rsid w:val="0003566E"/>
    <w:rsid w:val="00035690"/>
    <w:rsid w:val="00035F16"/>
    <w:rsid w:val="000368B8"/>
    <w:rsid w:val="0003706E"/>
    <w:rsid w:val="00037392"/>
    <w:rsid w:val="0003752C"/>
    <w:rsid w:val="0004046B"/>
    <w:rsid w:val="00042340"/>
    <w:rsid w:val="00042678"/>
    <w:rsid w:val="00042A31"/>
    <w:rsid w:val="00042B1A"/>
    <w:rsid w:val="00042E7A"/>
    <w:rsid w:val="00043109"/>
    <w:rsid w:val="000435A7"/>
    <w:rsid w:val="0004386D"/>
    <w:rsid w:val="00043ED9"/>
    <w:rsid w:val="00044C68"/>
    <w:rsid w:val="0004501E"/>
    <w:rsid w:val="00045C5E"/>
    <w:rsid w:val="0004626C"/>
    <w:rsid w:val="00050318"/>
    <w:rsid w:val="000512D0"/>
    <w:rsid w:val="00052C3B"/>
    <w:rsid w:val="000533A5"/>
    <w:rsid w:val="000555AB"/>
    <w:rsid w:val="00055DB3"/>
    <w:rsid w:val="00060529"/>
    <w:rsid w:val="00060B10"/>
    <w:rsid w:val="000614A9"/>
    <w:rsid w:val="0006238B"/>
    <w:rsid w:val="000631DA"/>
    <w:rsid w:val="0006396C"/>
    <w:rsid w:val="00065871"/>
    <w:rsid w:val="00065BE7"/>
    <w:rsid w:val="00065D9A"/>
    <w:rsid w:val="00066D07"/>
    <w:rsid w:val="00072345"/>
    <w:rsid w:val="00072B10"/>
    <w:rsid w:val="0007321A"/>
    <w:rsid w:val="00073678"/>
    <w:rsid w:val="00073B61"/>
    <w:rsid w:val="00074598"/>
    <w:rsid w:val="00074D9A"/>
    <w:rsid w:val="00075ED6"/>
    <w:rsid w:val="0007696B"/>
    <w:rsid w:val="0008009B"/>
    <w:rsid w:val="00080AAF"/>
    <w:rsid w:val="00080E7A"/>
    <w:rsid w:val="000816C9"/>
    <w:rsid w:val="00081A85"/>
    <w:rsid w:val="00082BD1"/>
    <w:rsid w:val="00082E1C"/>
    <w:rsid w:val="000836A2"/>
    <w:rsid w:val="000838A4"/>
    <w:rsid w:val="000842BC"/>
    <w:rsid w:val="000848E4"/>
    <w:rsid w:val="000849C6"/>
    <w:rsid w:val="00084BB0"/>
    <w:rsid w:val="0008552C"/>
    <w:rsid w:val="000859E4"/>
    <w:rsid w:val="00085AC8"/>
    <w:rsid w:val="00085DB8"/>
    <w:rsid w:val="00086136"/>
    <w:rsid w:val="00086742"/>
    <w:rsid w:val="00086E00"/>
    <w:rsid w:val="000871D5"/>
    <w:rsid w:val="000874A5"/>
    <w:rsid w:val="00087BFB"/>
    <w:rsid w:val="0009118F"/>
    <w:rsid w:val="00092C69"/>
    <w:rsid w:val="00093EFE"/>
    <w:rsid w:val="000942E5"/>
    <w:rsid w:val="000957AD"/>
    <w:rsid w:val="000972A9"/>
    <w:rsid w:val="000A034D"/>
    <w:rsid w:val="000A193C"/>
    <w:rsid w:val="000A1FAE"/>
    <w:rsid w:val="000A310C"/>
    <w:rsid w:val="000A316C"/>
    <w:rsid w:val="000A3408"/>
    <w:rsid w:val="000A3D37"/>
    <w:rsid w:val="000A485C"/>
    <w:rsid w:val="000A4B10"/>
    <w:rsid w:val="000A4E9D"/>
    <w:rsid w:val="000A5898"/>
    <w:rsid w:val="000A5BF1"/>
    <w:rsid w:val="000A7F1E"/>
    <w:rsid w:val="000B03E0"/>
    <w:rsid w:val="000B1294"/>
    <w:rsid w:val="000B13F0"/>
    <w:rsid w:val="000B14BB"/>
    <w:rsid w:val="000B1A88"/>
    <w:rsid w:val="000B3032"/>
    <w:rsid w:val="000B354F"/>
    <w:rsid w:val="000B3942"/>
    <w:rsid w:val="000B406A"/>
    <w:rsid w:val="000B45DD"/>
    <w:rsid w:val="000B48DE"/>
    <w:rsid w:val="000B4E3F"/>
    <w:rsid w:val="000B4F22"/>
    <w:rsid w:val="000B541B"/>
    <w:rsid w:val="000B63B2"/>
    <w:rsid w:val="000B67D1"/>
    <w:rsid w:val="000B70DA"/>
    <w:rsid w:val="000B7599"/>
    <w:rsid w:val="000B7828"/>
    <w:rsid w:val="000C1485"/>
    <w:rsid w:val="000C2CA4"/>
    <w:rsid w:val="000C2F57"/>
    <w:rsid w:val="000C48CC"/>
    <w:rsid w:val="000C6248"/>
    <w:rsid w:val="000C7048"/>
    <w:rsid w:val="000C714E"/>
    <w:rsid w:val="000C7598"/>
    <w:rsid w:val="000D06B0"/>
    <w:rsid w:val="000D12B5"/>
    <w:rsid w:val="000D248E"/>
    <w:rsid w:val="000D26F7"/>
    <w:rsid w:val="000D658A"/>
    <w:rsid w:val="000D66BE"/>
    <w:rsid w:val="000D6C6F"/>
    <w:rsid w:val="000D6D53"/>
    <w:rsid w:val="000D7508"/>
    <w:rsid w:val="000D7C83"/>
    <w:rsid w:val="000E084C"/>
    <w:rsid w:val="000E0DD0"/>
    <w:rsid w:val="000E1612"/>
    <w:rsid w:val="000E1F0C"/>
    <w:rsid w:val="000E2933"/>
    <w:rsid w:val="000E3748"/>
    <w:rsid w:val="000E394F"/>
    <w:rsid w:val="000E3F53"/>
    <w:rsid w:val="000E47D1"/>
    <w:rsid w:val="000E5333"/>
    <w:rsid w:val="000E54C7"/>
    <w:rsid w:val="000E5577"/>
    <w:rsid w:val="000E64B1"/>
    <w:rsid w:val="000F02FE"/>
    <w:rsid w:val="000F0ECE"/>
    <w:rsid w:val="000F1282"/>
    <w:rsid w:val="000F1FBB"/>
    <w:rsid w:val="000F22DB"/>
    <w:rsid w:val="000F3F6E"/>
    <w:rsid w:val="000F57C4"/>
    <w:rsid w:val="000F5BC1"/>
    <w:rsid w:val="000F5DB6"/>
    <w:rsid w:val="000F615A"/>
    <w:rsid w:val="000F70DF"/>
    <w:rsid w:val="000F721F"/>
    <w:rsid w:val="000F7DA6"/>
    <w:rsid w:val="000F7E0A"/>
    <w:rsid w:val="000F7E83"/>
    <w:rsid w:val="000F7F31"/>
    <w:rsid w:val="00100527"/>
    <w:rsid w:val="00100890"/>
    <w:rsid w:val="00100FA4"/>
    <w:rsid w:val="0010109E"/>
    <w:rsid w:val="00101283"/>
    <w:rsid w:val="0010297F"/>
    <w:rsid w:val="00102992"/>
    <w:rsid w:val="00104334"/>
    <w:rsid w:val="0010488A"/>
    <w:rsid w:val="00104EDA"/>
    <w:rsid w:val="00105D48"/>
    <w:rsid w:val="001067DA"/>
    <w:rsid w:val="0010787B"/>
    <w:rsid w:val="00107E1C"/>
    <w:rsid w:val="00110187"/>
    <w:rsid w:val="00110DDE"/>
    <w:rsid w:val="00111166"/>
    <w:rsid w:val="00111AB6"/>
    <w:rsid w:val="00111F72"/>
    <w:rsid w:val="00111F85"/>
    <w:rsid w:val="00112884"/>
    <w:rsid w:val="0011298A"/>
    <w:rsid w:val="001130FB"/>
    <w:rsid w:val="0011545F"/>
    <w:rsid w:val="00116245"/>
    <w:rsid w:val="00116384"/>
    <w:rsid w:val="00117362"/>
    <w:rsid w:val="0011776E"/>
    <w:rsid w:val="00117DE2"/>
    <w:rsid w:val="0012020A"/>
    <w:rsid w:val="00121527"/>
    <w:rsid w:val="001216B4"/>
    <w:rsid w:val="00121750"/>
    <w:rsid w:val="001219DD"/>
    <w:rsid w:val="00123019"/>
    <w:rsid w:val="00123283"/>
    <w:rsid w:val="00123B02"/>
    <w:rsid w:val="00124430"/>
    <w:rsid w:val="00124A78"/>
    <w:rsid w:val="00124DD6"/>
    <w:rsid w:val="00125111"/>
    <w:rsid w:val="00125DE6"/>
    <w:rsid w:val="0012690E"/>
    <w:rsid w:val="00126DDF"/>
    <w:rsid w:val="00126EBB"/>
    <w:rsid w:val="00127E37"/>
    <w:rsid w:val="001301FD"/>
    <w:rsid w:val="0013066B"/>
    <w:rsid w:val="00131FB7"/>
    <w:rsid w:val="00132AC5"/>
    <w:rsid w:val="00132C47"/>
    <w:rsid w:val="00133E15"/>
    <w:rsid w:val="0013406C"/>
    <w:rsid w:val="001341B7"/>
    <w:rsid w:val="001346BC"/>
    <w:rsid w:val="001365DA"/>
    <w:rsid w:val="00137692"/>
    <w:rsid w:val="0014118A"/>
    <w:rsid w:val="001420B0"/>
    <w:rsid w:val="00142A15"/>
    <w:rsid w:val="001431FE"/>
    <w:rsid w:val="00143975"/>
    <w:rsid w:val="001439B3"/>
    <w:rsid w:val="00143B81"/>
    <w:rsid w:val="00144021"/>
    <w:rsid w:val="00144EEA"/>
    <w:rsid w:val="00146A12"/>
    <w:rsid w:val="00146D76"/>
    <w:rsid w:val="00147EE6"/>
    <w:rsid w:val="00150168"/>
    <w:rsid w:val="001502D6"/>
    <w:rsid w:val="0015062E"/>
    <w:rsid w:val="001506A8"/>
    <w:rsid w:val="00150F19"/>
    <w:rsid w:val="00151622"/>
    <w:rsid w:val="001529B3"/>
    <w:rsid w:val="00153D65"/>
    <w:rsid w:val="00154683"/>
    <w:rsid w:val="0015470F"/>
    <w:rsid w:val="00154B14"/>
    <w:rsid w:val="00154E61"/>
    <w:rsid w:val="0015510B"/>
    <w:rsid w:val="00155CB1"/>
    <w:rsid w:val="00155E80"/>
    <w:rsid w:val="0015607E"/>
    <w:rsid w:val="001579DE"/>
    <w:rsid w:val="00160FD8"/>
    <w:rsid w:val="00161291"/>
    <w:rsid w:val="00162C72"/>
    <w:rsid w:val="001636DD"/>
    <w:rsid w:val="001638B1"/>
    <w:rsid w:val="00163F26"/>
    <w:rsid w:val="00163F57"/>
    <w:rsid w:val="00165172"/>
    <w:rsid w:val="001651AD"/>
    <w:rsid w:val="001651F7"/>
    <w:rsid w:val="00165A35"/>
    <w:rsid w:val="00165E8F"/>
    <w:rsid w:val="00166322"/>
    <w:rsid w:val="001667B8"/>
    <w:rsid w:val="00167631"/>
    <w:rsid w:val="001701DB"/>
    <w:rsid w:val="00171E49"/>
    <w:rsid w:val="00172313"/>
    <w:rsid w:val="00172452"/>
    <w:rsid w:val="00172A20"/>
    <w:rsid w:val="00173048"/>
    <w:rsid w:val="001747A3"/>
    <w:rsid w:val="00174C52"/>
    <w:rsid w:val="001763A8"/>
    <w:rsid w:val="00176444"/>
    <w:rsid w:val="0017650A"/>
    <w:rsid w:val="00176722"/>
    <w:rsid w:val="001769C7"/>
    <w:rsid w:val="00176B94"/>
    <w:rsid w:val="00176ED2"/>
    <w:rsid w:val="0017749F"/>
    <w:rsid w:val="00180648"/>
    <w:rsid w:val="00182F6F"/>
    <w:rsid w:val="0018365B"/>
    <w:rsid w:val="00183FAF"/>
    <w:rsid w:val="001865D1"/>
    <w:rsid w:val="001869A3"/>
    <w:rsid w:val="00186C6F"/>
    <w:rsid w:val="00186DDE"/>
    <w:rsid w:val="00187080"/>
    <w:rsid w:val="00187B88"/>
    <w:rsid w:val="00187CEB"/>
    <w:rsid w:val="00190838"/>
    <w:rsid w:val="00190A24"/>
    <w:rsid w:val="001910E7"/>
    <w:rsid w:val="001915E3"/>
    <w:rsid w:val="001917D5"/>
    <w:rsid w:val="00191B17"/>
    <w:rsid w:val="00192692"/>
    <w:rsid w:val="00193939"/>
    <w:rsid w:val="00193BD2"/>
    <w:rsid w:val="00194DEC"/>
    <w:rsid w:val="001954B4"/>
    <w:rsid w:val="00195B47"/>
    <w:rsid w:val="0019696C"/>
    <w:rsid w:val="001A001C"/>
    <w:rsid w:val="001A0599"/>
    <w:rsid w:val="001A05A0"/>
    <w:rsid w:val="001A0879"/>
    <w:rsid w:val="001A1152"/>
    <w:rsid w:val="001A124B"/>
    <w:rsid w:val="001A1492"/>
    <w:rsid w:val="001A1927"/>
    <w:rsid w:val="001A209D"/>
    <w:rsid w:val="001A22C7"/>
    <w:rsid w:val="001A2AA3"/>
    <w:rsid w:val="001A2E52"/>
    <w:rsid w:val="001A327C"/>
    <w:rsid w:val="001A34C7"/>
    <w:rsid w:val="001A4850"/>
    <w:rsid w:val="001A52F9"/>
    <w:rsid w:val="001A5ABD"/>
    <w:rsid w:val="001A5ADA"/>
    <w:rsid w:val="001A618A"/>
    <w:rsid w:val="001A6582"/>
    <w:rsid w:val="001A6D59"/>
    <w:rsid w:val="001A6E1D"/>
    <w:rsid w:val="001B03C6"/>
    <w:rsid w:val="001B0432"/>
    <w:rsid w:val="001B11D7"/>
    <w:rsid w:val="001B18EF"/>
    <w:rsid w:val="001B2E9C"/>
    <w:rsid w:val="001B3918"/>
    <w:rsid w:val="001B3D2B"/>
    <w:rsid w:val="001B40DC"/>
    <w:rsid w:val="001B4D6D"/>
    <w:rsid w:val="001B5286"/>
    <w:rsid w:val="001B58DC"/>
    <w:rsid w:val="001B5F24"/>
    <w:rsid w:val="001B5F99"/>
    <w:rsid w:val="001B6312"/>
    <w:rsid w:val="001B6F7C"/>
    <w:rsid w:val="001C07E5"/>
    <w:rsid w:val="001C0C26"/>
    <w:rsid w:val="001C164E"/>
    <w:rsid w:val="001C1E6F"/>
    <w:rsid w:val="001C20FB"/>
    <w:rsid w:val="001C29D4"/>
    <w:rsid w:val="001C3B9B"/>
    <w:rsid w:val="001C3C02"/>
    <w:rsid w:val="001C5442"/>
    <w:rsid w:val="001C5695"/>
    <w:rsid w:val="001C5D4E"/>
    <w:rsid w:val="001C6BFD"/>
    <w:rsid w:val="001C6EB4"/>
    <w:rsid w:val="001C7EEB"/>
    <w:rsid w:val="001D0269"/>
    <w:rsid w:val="001D0C49"/>
    <w:rsid w:val="001D0D92"/>
    <w:rsid w:val="001D0E9B"/>
    <w:rsid w:val="001D14C8"/>
    <w:rsid w:val="001D1AC3"/>
    <w:rsid w:val="001D1B55"/>
    <w:rsid w:val="001D2021"/>
    <w:rsid w:val="001D2323"/>
    <w:rsid w:val="001D2459"/>
    <w:rsid w:val="001D38B2"/>
    <w:rsid w:val="001D413E"/>
    <w:rsid w:val="001D497D"/>
    <w:rsid w:val="001D4988"/>
    <w:rsid w:val="001D4A29"/>
    <w:rsid w:val="001D4D33"/>
    <w:rsid w:val="001D56F3"/>
    <w:rsid w:val="001D6484"/>
    <w:rsid w:val="001D68AF"/>
    <w:rsid w:val="001E1833"/>
    <w:rsid w:val="001E2380"/>
    <w:rsid w:val="001E27D5"/>
    <w:rsid w:val="001E28DF"/>
    <w:rsid w:val="001E29E8"/>
    <w:rsid w:val="001E45EE"/>
    <w:rsid w:val="001E4D44"/>
    <w:rsid w:val="001E4F77"/>
    <w:rsid w:val="001E564E"/>
    <w:rsid w:val="001E5D56"/>
    <w:rsid w:val="001E6F84"/>
    <w:rsid w:val="001F0A23"/>
    <w:rsid w:val="001F0E8C"/>
    <w:rsid w:val="001F0F6A"/>
    <w:rsid w:val="001F1EA6"/>
    <w:rsid w:val="001F23F6"/>
    <w:rsid w:val="001F270C"/>
    <w:rsid w:val="001F3463"/>
    <w:rsid w:val="001F400A"/>
    <w:rsid w:val="001F4914"/>
    <w:rsid w:val="001F4B61"/>
    <w:rsid w:val="001F4B97"/>
    <w:rsid w:val="001F4D6C"/>
    <w:rsid w:val="001F5BF5"/>
    <w:rsid w:val="001F6548"/>
    <w:rsid w:val="001F6B09"/>
    <w:rsid w:val="001F6D3A"/>
    <w:rsid w:val="001F70FE"/>
    <w:rsid w:val="001F725A"/>
    <w:rsid w:val="001F7558"/>
    <w:rsid w:val="001F780A"/>
    <w:rsid w:val="00200911"/>
    <w:rsid w:val="00200BEF"/>
    <w:rsid w:val="002011B8"/>
    <w:rsid w:val="00201C89"/>
    <w:rsid w:val="00202535"/>
    <w:rsid w:val="002026C1"/>
    <w:rsid w:val="00202C67"/>
    <w:rsid w:val="00203D8C"/>
    <w:rsid w:val="002046EE"/>
    <w:rsid w:val="002047E6"/>
    <w:rsid w:val="00204B5F"/>
    <w:rsid w:val="0020586A"/>
    <w:rsid w:val="00206287"/>
    <w:rsid w:val="002063FE"/>
    <w:rsid w:val="00206BEF"/>
    <w:rsid w:val="002077A9"/>
    <w:rsid w:val="002079DB"/>
    <w:rsid w:val="00207A05"/>
    <w:rsid w:val="00210648"/>
    <w:rsid w:val="002109A4"/>
    <w:rsid w:val="00210BB9"/>
    <w:rsid w:val="00211620"/>
    <w:rsid w:val="00211D39"/>
    <w:rsid w:val="00211F3B"/>
    <w:rsid w:val="00212714"/>
    <w:rsid w:val="00212B28"/>
    <w:rsid w:val="002132E2"/>
    <w:rsid w:val="0021339F"/>
    <w:rsid w:val="00213617"/>
    <w:rsid w:val="0021363D"/>
    <w:rsid w:val="00213854"/>
    <w:rsid w:val="00213E89"/>
    <w:rsid w:val="0021534A"/>
    <w:rsid w:val="00215469"/>
    <w:rsid w:val="00217C97"/>
    <w:rsid w:val="00217F82"/>
    <w:rsid w:val="00222658"/>
    <w:rsid w:val="00222B24"/>
    <w:rsid w:val="00222F71"/>
    <w:rsid w:val="00223E59"/>
    <w:rsid w:val="0022525E"/>
    <w:rsid w:val="002257DC"/>
    <w:rsid w:val="00225B72"/>
    <w:rsid w:val="002276F6"/>
    <w:rsid w:val="00230E43"/>
    <w:rsid w:val="0023207C"/>
    <w:rsid w:val="00235511"/>
    <w:rsid w:val="00235AC8"/>
    <w:rsid w:val="00236613"/>
    <w:rsid w:val="00236E29"/>
    <w:rsid w:val="00236F92"/>
    <w:rsid w:val="00237215"/>
    <w:rsid w:val="00237285"/>
    <w:rsid w:val="00237532"/>
    <w:rsid w:val="002375CD"/>
    <w:rsid w:val="0024014C"/>
    <w:rsid w:val="002408EE"/>
    <w:rsid w:val="0024104C"/>
    <w:rsid w:val="00241204"/>
    <w:rsid w:val="002415CA"/>
    <w:rsid w:val="00241CA8"/>
    <w:rsid w:val="0024302F"/>
    <w:rsid w:val="00243315"/>
    <w:rsid w:val="00243DA9"/>
    <w:rsid w:val="0024483D"/>
    <w:rsid w:val="00246611"/>
    <w:rsid w:val="002466BD"/>
    <w:rsid w:val="002504D0"/>
    <w:rsid w:val="00250561"/>
    <w:rsid w:val="002507C7"/>
    <w:rsid w:val="00251462"/>
    <w:rsid w:val="00251B7F"/>
    <w:rsid w:val="0025224E"/>
    <w:rsid w:val="002524A1"/>
    <w:rsid w:val="00253174"/>
    <w:rsid w:val="00254207"/>
    <w:rsid w:val="00254702"/>
    <w:rsid w:val="00255648"/>
    <w:rsid w:val="00255ABB"/>
    <w:rsid w:val="00255B92"/>
    <w:rsid w:val="00255BE1"/>
    <w:rsid w:val="002569C0"/>
    <w:rsid w:val="00257AA4"/>
    <w:rsid w:val="00257DC6"/>
    <w:rsid w:val="00260956"/>
    <w:rsid w:val="00260C7B"/>
    <w:rsid w:val="00260FF8"/>
    <w:rsid w:val="002610BC"/>
    <w:rsid w:val="0026172B"/>
    <w:rsid w:val="00262886"/>
    <w:rsid w:val="00263A53"/>
    <w:rsid w:val="00263C36"/>
    <w:rsid w:val="0026408C"/>
    <w:rsid w:val="00265199"/>
    <w:rsid w:val="002664A8"/>
    <w:rsid w:val="002702F1"/>
    <w:rsid w:val="0027076E"/>
    <w:rsid w:val="002711F5"/>
    <w:rsid w:val="0027143E"/>
    <w:rsid w:val="00271895"/>
    <w:rsid w:val="00272265"/>
    <w:rsid w:val="00272455"/>
    <w:rsid w:val="00273501"/>
    <w:rsid w:val="00273742"/>
    <w:rsid w:val="00273A9D"/>
    <w:rsid w:val="00274A4A"/>
    <w:rsid w:val="00274D91"/>
    <w:rsid w:val="00275A8D"/>
    <w:rsid w:val="00275FA0"/>
    <w:rsid w:val="0027727B"/>
    <w:rsid w:val="00277F7B"/>
    <w:rsid w:val="002802FB"/>
    <w:rsid w:val="0028033E"/>
    <w:rsid w:val="002803D9"/>
    <w:rsid w:val="00280655"/>
    <w:rsid w:val="00280A11"/>
    <w:rsid w:val="00281A73"/>
    <w:rsid w:val="00282175"/>
    <w:rsid w:val="00282D1E"/>
    <w:rsid w:val="002831B4"/>
    <w:rsid w:val="00283590"/>
    <w:rsid w:val="00283B9A"/>
    <w:rsid w:val="00285FFA"/>
    <w:rsid w:val="00286098"/>
    <w:rsid w:val="00286808"/>
    <w:rsid w:val="00286946"/>
    <w:rsid w:val="00286DB7"/>
    <w:rsid w:val="002871C0"/>
    <w:rsid w:val="002904A6"/>
    <w:rsid w:val="002904CF"/>
    <w:rsid w:val="0029077C"/>
    <w:rsid w:val="00291782"/>
    <w:rsid w:val="00291E3D"/>
    <w:rsid w:val="00293BCC"/>
    <w:rsid w:val="00293DDD"/>
    <w:rsid w:val="00294181"/>
    <w:rsid w:val="00295D4F"/>
    <w:rsid w:val="002966B9"/>
    <w:rsid w:val="00296ADC"/>
    <w:rsid w:val="00297831"/>
    <w:rsid w:val="00297DB3"/>
    <w:rsid w:val="002A01B3"/>
    <w:rsid w:val="002A039F"/>
    <w:rsid w:val="002A0B29"/>
    <w:rsid w:val="002A0B52"/>
    <w:rsid w:val="002A1158"/>
    <w:rsid w:val="002A1598"/>
    <w:rsid w:val="002A1772"/>
    <w:rsid w:val="002A22BB"/>
    <w:rsid w:val="002A2C2F"/>
    <w:rsid w:val="002A344D"/>
    <w:rsid w:val="002A3C01"/>
    <w:rsid w:val="002A3C81"/>
    <w:rsid w:val="002A3CB2"/>
    <w:rsid w:val="002A5A34"/>
    <w:rsid w:val="002A610C"/>
    <w:rsid w:val="002A677F"/>
    <w:rsid w:val="002A68C8"/>
    <w:rsid w:val="002A6F0F"/>
    <w:rsid w:val="002A7099"/>
    <w:rsid w:val="002A7861"/>
    <w:rsid w:val="002A7D4E"/>
    <w:rsid w:val="002B0366"/>
    <w:rsid w:val="002B1575"/>
    <w:rsid w:val="002B167A"/>
    <w:rsid w:val="002B1720"/>
    <w:rsid w:val="002B23F4"/>
    <w:rsid w:val="002B262B"/>
    <w:rsid w:val="002B2C76"/>
    <w:rsid w:val="002B2F73"/>
    <w:rsid w:val="002B3407"/>
    <w:rsid w:val="002B3548"/>
    <w:rsid w:val="002B3A93"/>
    <w:rsid w:val="002B3E36"/>
    <w:rsid w:val="002B4EF8"/>
    <w:rsid w:val="002B4F2C"/>
    <w:rsid w:val="002B550A"/>
    <w:rsid w:val="002B598F"/>
    <w:rsid w:val="002B6084"/>
    <w:rsid w:val="002B61F6"/>
    <w:rsid w:val="002B7CAA"/>
    <w:rsid w:val="002C0AC3"/>
    <w:rsid w:val="002C118E"/>
    <w:rsid w:val="002C14A5"/>
    <w:rsid w:val="002C2059"/>
    <w:rsid w:val="002C3389"/>
    <w:rsid w:val="002C3A7A"/>
    <w:rsid w:val="002C479F"/>
    <w:rsid w:val="002C4A2A"/>
    <w:rsid w:val="002C52D1"/>
    <w:rsid w:val="002C5E8F"/>
    <w:rsid w:val="002C6855"/>
    <w:rsid w:val="002C68F0"/>
    <w:rsid w:val="002C7266"/>
    <w:rsid w:val="002C7432"/>
    <w:rsid w:val="002C76A2"/>
    <w:rsid w:val="002C7987"/>
    <w:rsid w:val="002C79EB"/>
    <w:rsid w:val="002C7B1D"/>
    <w:rsid w:val="002C7FE0"/>
    <w:rsid w:val="002D036E"/>
    <w:rsid w:val="002D06EC"/>
    <w:rsid w:val="002D129B"/>
    <w:rsid w:val="002D1373"/>
    <w:rsid w:val="002D1380"/>
    <w:rsid w:val="002D1384"/>
    <w:rsid w:val="002D1EA1"/>
    <w:rsid w:val="002D23B9"/>
    <w:rsid w:val="002D2458"/>
    <w:rsid w:val="002D2936"/>
    <w:rsid w:val="002D29BA"/>
    <w:rsid w:val="002D2CA4"/>
    <w:rsid w:val="002D30DF"/>
    <w:rsid w:val="002D45A2"/>
    <w:rsid w:val="002D4641"/>
    <w:rsid w:val="002D481A"/>
    <w:rsid w:val="002D4A8E"/>
    <w:rsid w:val="002D4B3F"/>
    <w:rsid w:val="002D4BB2"/>
    <w:rsid w:val="002D4C76"/>
    <w:rsid w:val="002D4E8B"/>
    <w:rsid w:val="002D6B7A"/>
    <w:rsid w:val="002D6CBB"/>
    <w:rsid w:val="002D6EBD"/>
    <w:rsid w:val="002D77FD"/>
    <w:rsid w:val="002E00BE"/>
    <w:rsid w:val="002E02C9"/>
    <w:rsid w:val="002E0E42"/>
    <w:rsid w:val="002E11EC"/>
    <w:rsid w:val="002E159F"/>
    <w:rsid w:val="002E164B"/>
    <w:rsid w:val="002E1FAD"/>
    <w:rsid w:val="002E2490"/>
    <w:rsid w:val="002E2BB9"/>
    <w:rsid w:val="002E388F"/>
    <w:rsid w:val="002E3934"/>
    <w:rsid w:val="002E4700"/>
    <w:rsid w:val="002E4EE3"/>
    <w:rsid w:val="002E51D4"/>
    <w:rsid w:val="002E59EF"/>
    <w:rsid w:val="002E5C96"/>
    <w:rsid w:val="002E6768"/>
    <w:rsid w:val="002E7545"/>
    <w:rsid w:val="002F0398"/>
    <w:rsid w:val="002F041F"/>
    <w:rsid w:val="002F0725"/>
    <w:rsid w:val="002F0882"/>
    <w:rsid w:val="002F1158"/>
    <w:rsid w:val="002F24ED"/>
    <w:rsid w:val="002F2926"/>
    <w:rsid w:val="002F32B7"/>
    <w:rsid w:val="002F533D"/>
    <w:rsid w:val="002F74FD"/>
    <w:rsid w:val="002F75F3"/>
    <w:rsid w:val="00300FDD"/>
    <w:rsid w:val="003037DF"/>
    <w:rsid w:val="003042A6"/>
    <w:rsid w:val="00304679"/>
    <w:rsid w:val="00304748"/>
    <w:rsid w:val="003048E2"/>
    <w:rsid w:val="0030580F"/>
    <w:rsid w:val="00305909"/>
    <w:rsid w:val="00305C54"/>
    <w:rsid w:val="00305EBD"/>
    <w:rsid w:val="003065C0"/>
    <w:rsid w:val="0030668B"/>
    <w:rsid w:val="00306889"/>
    <w:rsid w:val="00307E9B"/>
    <w:rsid w:val="0031007D"/>
    <w:rsid w:val="003103AE"/>
    <w:rsid w:val="00311C9A"/>
    <w:rsid w:val="00311E9F"/>
    <w:rsid w:val="00312B9A"/>
    <w:rsid w:val="00314290"/>
    <w:rsid w:val="0031561C"/>
    <w:rsid w:val="003162FF"/>
    <w:rsid w:val="00316CFE"/>
    <w:rsid w:val="003179E5"/>
    <w:rsid w:val="00320763"/>
    <w:rsid w:val="00320FEB"/>
    <w:rsid w:val="0032101C"/>
    <w:rsid w:val="00321039"/>
    <w:rsid w:val="003212ED"/>
    <w:rsid w:val="0032386E"/>
    <w:rsid w:val="0032466A"/>
    <w:rsid w:val="00326728"/>
    <w:rsid w:val="0032711C"/>
    <w:rsid w:val="0032779C"/>
    <w:rsid w:val="00327E03"/>
    <w:rsid w:val="00330081"/>
    <w:rsid w:val="003303CB"/>
    <w:rsid w:val="0033073E"/>
    <w:rsid w:val="003307A2"/>
    <w:rsid w:val="00330AFA"/>
    <w:rsid w:val="00331E5C"/>
    <w:rsid w:val="003322EE"/>
    <w:rsid w:val="00333272"/>
    <w:rsid w:val="003335BC"/>
    <w:rsid w:val="00334A3C"/>
    <w:rsid w:val="00334E61"/>
    <w:rsid w:val="003365B2"/>
    <w:rsid w:val="00340336"/>
    <w:rsid w:val="00340CED"/>
    <w:rsid w:val="003413AF"/>
    <w:rsid w:val="003414C7"/>
    <w:rsid w:val="003416C6"/>
    <w:rsid w:val="00341844"/>
    <w:rsid w:val="003419D7"/>
    <w:rsid w:val="00341B86"/>
    <w:rsid w:val="003424E6"/>
    <w:rsid w:val="0034270C"/>
    <w:rsid w:val="00343EEC"/>
    <w:rsid w:val="00343F4D"/>
    <w:rsid w:val="00343FBA"/>
    <w:rsid w:val="00344B6E"/>
    <w:rsid w:val="0034546E"/>
    <w:rsid w:val="00345CE0"/>
    <w:rsid w:val="00346A9F"/>
    <w:rsid w:val="00350269"/>
    <w:rsid w:val="00350904"/>
    <w:rsid w:val="00350F8F"/>
    <w:rsid w:val="003515A9"/>
    <w:rsid w:val="00351AA6"/>
    <w:rsid w:val="00351C0E"/>
    <w:rsid w:val="003521B1"/>
    <w:rsid w:val="00352E90"/>
    <w:rsid w:val="00352FE4"/>
    <w:rsid w:val="0035315B"/>
    <w:rsid w:val="003536C1"/>
    <w:rsid w:val="0035465A"/>
    <w:rsid w:val="00354E6E"/>
    <w:rsid w:val="003552DA"/>
    <w:rsid w:val="00355EFD"/>
    <w:rsid w:val="00356252"/>
    <w:rsid w:val="003565C3"/>
    <w:rsid w:val="003566CB"/>
    <w:rsid w:val="003569B2"/>
    <w:rsid w:val="003569FC"/>
    <w:rsid w:val="00356CF5"/>
    <w:rsid w:val="003573A1"/>
    <w:rsid w:val="003575E1"/>
    <w:rsid w:val="00357C2F"/>
    <w:rsid w:val="00357F77"/>
    <w:rsid w:val="00360260"/>
    <w:rsid w:val="00362039"/>
    <w:rsid w:val="00363A6E"/>
    <w:rsid w:val="003645E8"/>
    <w:rsid w:val="00364840"/>
    <w:rsid w:val="00364D6E"/>
    <w:rsid w:val="003655E9"/>
    <w:rsid w:val="00365B66"/>
    <w:rsid w:val="00365D83"/>
    <w:rsid w:val="00367BCA"/>
    <w:rsid w:val="00370A77"/>
    <w:rsid w:val="00372278"/>
    <w:rsid w:val="00372301"/>
    <w:rsid w:val="00372641"/>
    <w:rsid w:val="003735D6"/>
    <w:rsid w:val="0037402D"/>
    <w:rsid w:val="00374EA3"/>
    <w:rsid w:val="003752A3"/>
    <w:rsid w:val="0037569A"/>
    <w:rsid w:val="00375846"/>
    <w:rsid w:val="003761DD"/>
    <w:rsid w:val="0037676F"/>
    <w:rsid w:val="00377AD4"/>
    <w:rsid w:val="00377FF7"/>
    <w:rsid w:val="00380F05"/>
    <w:rsid w:val="003816BF"/>
    <w:rsid w:val="00381E9E"/>
    <w:rsid w:val="00383099"/>
    <w:rsid w:val="0038349A"/>
    <w:rsid w:val="00383A74"/>
    <w:rsid w:val="00383F66"/>
    <w:rsid w:val="0038449F"/>
    <w:rsid w:val="00385BB1"/>
    <w:rsid w:val="00385F03"/>
    <w:rsid w:val="00386256"/>
    <w:rsid w:val="00386D93"/>
    <w:rsid w:val="003872FD"/>
    <w:rsid w:val="003874C3"/>
    <w:rsid w:val="003903BC"/>
    <w:rsid w:val="00391EDC"/>
    <w:rsid w:val="00392D5C"/>
    <w:rsid w:val="00392FD4"/>
    <w:rsid w:val="003931E8"/>
    <w:rsid w:val="00393455"/>
    <w:rsid w:val="00395436"/>
    <w:rsid w:val="00395598"/>
    <w:rsid w:val="003978DB"/>
    <w:rsid w:val="00397A4D"/>
    <w:rsid w:val="00397D6B"/>
    <w:rsid w:val="00397D6C"/>
    <w:rsid w:val="00397EF1"/>
    <w:rsid w:val="003A03E2"/>
    <w:rsid w:val="003A06A7"/>
    <w:rsid w:val="003A0A65"/>
    <w:rsid w:val="003A0CD3"/>
    <w:rsid w:val="003A1657"/>
    <w:rsid w:val="003A1959"/>
    <w:rsid w:val="003A2BD8"/>
    <w:rsid w:val="003A3446"/>
    <w:rsid w:val="003A3CC5"/>
    <w:rsid w:val="003A3E0A"/>
    <w:rsid w:val="003A3EFD"/>
    <w:rsid w:val="003A406D"/>
    <w:rsid w:val="003A55E0"/>
    <w:rsid w:val="003A6CE3"/>
    <w:rsid w:val="003B00CF"/>
    <w:rsid w:val="003B0DB2"/>
    <w:rsid w:val="003B13F4"/>
    <w:rsid w:val="003B197A"/>
    <w:rsid w:val="003B24E7"/>
    <w:rsid w:val="003B2D4C"/>
    <w:rsid w:val="003B43CD"/>
    <w:rsid w:val="003B465F"/>
    <w:rsid w:val="003B4C79"/>
    <w:rsid w:val="003B5277"/>
    <w:rsid w:val="003B58A9"/>
    <w:rsid w:val="003B5BDF"/>
    <w:rsid w:val="003B725A"/>
    <w:rsid w:val="003B770B"/>
    <w:rsid w:val="003C0007"/>
    <w:rsid w:val="003C0D1B"/>
    <w:rsid w:val="003C16EF"/>
    <w:rsid w:val="003C2046"/>
    <w:rsid w:val="003C3131"/>
    <w:rsid w:val="003C4A48"/>
    <w:rsid w:val="003C4BFE"/>
    <w:rsid w:val="003C522F"/>
    <w:rsid w:val="003C7363"/>
    <w:rsid w:val="003C77CA"/>
    <w:rsid w:val="003C7BBA"/>
    <w:rsid w:val="003C7D27"/>
    <w:rsid w:val="003D0E45"/>
    <w:rsid w:val="003D123B"/>
    <w:rsid w:val="003D1319"/>
    <w:rsid w:val="003D1B11"/>
    <w:rsid w:val="003D1B93"/>
    <w:rsid w:val="003D1FEC"/>
    <w:rsid w:val="003D20A8"/>
    <w:rsid w:val="003D22FC"/>
    <w:rsid w:val="003D324D"/>
    <w:rsid w:val="003D39AE"/>
    <w:rsid w:val="003D4214"/>
    <w:rsid w:val="003D46CE"/>
    <w:rsid w:val="003D4D67"/>
    <w:rsid w:val="003D504E"/>
    <w:rsid w:val="003D6316"/>
    <w:rsid w:val="003D6A18"/>
    <w:rsid w:val="003E10D0"/>
    <w:rsid w:val="003E29D6"/>
    <w:rsid w:val="003E3334"/>
    <w:rsid w:val="003E45F5"/>
    <w:rsid w:val="003E4C6B"/>
    <w:rsid w:val="003E51C9"/>
    <w:rsid w:val="003F065E"/>
    <w:rsid w:val="003F0CEE"/>
    <w:rsid w:val="003F137E"/>
    <w:rsid w:val="003F2316"/>
    <w:rsid w:val="003F2F4F"/>
    <w:rsid w:val="003F38BF"/>
    <w:rsid w:val="003F52A7"/>
    <w:rsid w:val="003F5316"/>
    <w:rsid w:val="003F7B8B"/>
    <w:rsid w:val="003F7F04"/>
    <w:rsid w:val="0040036D"/>
    <w:rsid w:val="004007C3"/>
    <w:rsid w:val="00401397"/>
    <w:rsid w:val="004025CC"/>
    <w:rsid w:val="00402B36"/>
    <w:rsid w:val="0040492A"/>
    <w:rsid w:val="00404BE1"/>
    <w:rsid w:val="00405871"/>
    <w:rsid w:val="0040640F"/>
    <w:rsid w:val="00406B13"/>
    <w:rsid w:val="00406B32"/>
    <w:rsid w:val="00407E80"/>
    <w:rsid w:val="00410287"/>
    <w:rsid w:val="00410398"/>
    <w:rsid w:val="0041088F"/>
    <w:rsid w:val="00410B66"/>
    <w:rsid w:val="00410E8B"/>
    <w:rsid w:val="004115C8"/>
    <w:rsid w:val="00411EE0"/>
    <w:rsid w:val="00411FFE"/>
    <w:rsid w:val="00412400"/>
    <w:rsid w:val="004141F5"/>
    <w:rsid w:val="004143F7"/>
    <w:rsid w:val="00414B69"/>
    <w:rsid w:val="00415AC5"/>
    <w:rsid w:val="00415CC7"/>
    <w:rsid w:val="00416DD0"/>
    <w:rsid w:val="0041759B"/>
    <w:rsid w:val="0042061E"/>
    <w:rsid w:val="004208CB"/>
    <w:rsid w:val="00421771"/>
    <w:rsid w:val="00421906"/>
    <w:rsid w:val="00424841"/>
    <w:rsid w:val="004249B1"/>
    <w:rsid w:val="004255BF"/>
    <w:rsid w:val="00425863"/>
    <w:rsid w:val="0042730F"/>
    <w:rsid w:val="0042766D"/>
    <w:rsid w:val="00427858"/>
    <w:rsid w:val="00427962"/>
    <w:rsid w:val="00427D26"/>
    <w:rsid w:val="00427FF6"/>
    <w:rsid w:val="00430374"/>
    <w:rsid w:val="00430BD1"/>
    <w:rsid w:val="004314AA"/>
    <w:rsid w:val="004316F1"/>
    <w:rsid w:val="004318EA"/>
    <w:rsid w:val="0043192E"/>
    <w:rsid w:val="00432BE5"/>
    <w:rsid w:val="00432EE7"/>
    <w:rsid w:val="00433577"/>
    <w:rsid w:val="00435D04"/>
    <w:rsid w:val="00435E22"/>
    <w:rsid w:val="00436882"/>
    <w:rsid w:val="00436886"/>
    <w:rsid w:val="00436A70"/>
    <w:rsid w:val="00437B4A"/>
    <w:rsid w:val="00437CFE"/>
    <w:rsid w:val="00437ED7"/>
    <w:rsid w:val="00437FA5"/>
    <w:rsid w:val="00437FDC"/>
    <w:rsid w:val="00440198"/>
    <w:rsid w:val="004413A4"/>
    <w:rsid w:val="00441788"/>
    <w:rsid w:val="004418C1"/>
    <w:rsid w:val="00442537"/>
    <w:rsid w:val="00442EA7"/>
    <w:rsid w:val="00444835"/>
    <w:rsid w:val="004448DE"/>
    <w:rsid w:val="00444A4E"/>
    <w:rsid w:val="00445050"/>
    <w:rsid w:val="00445166"/>
    <w:rsid w:val="00445A2B"/>
    <w:rsid w:val="00445BE2"/>
    <w:rsid w:val="00446042"/>
    <w:rsid w:val="0044643C"/>
    <w:rsid w:val="0044653D"/>
    <w:rsid w:val="00446940"/>
    <w:rsid w:val="0044751A"/>
    <w:rsid w:val="00447F6B"/>
    <w:rsid w:val="004500A1"/>
    <w:rsid w:val="004504F5"/>
    <w:rsid w:val="004505BE"/>
    <w:rsid w:val="004514D1"/>
    <w:rsid w:val="00451564"/>
    <w:rsid w:val="004518A2"/>
    <w:rsid w:val="00451A64"/>
    <w:rsid w:val="00453001"/>
    <w:rsid w:val="004537E9"/>
    <w:rsid w:val="00453916"/>
    <w:rsid w:val="00453934"/>
    <w:rsid w:val="00454747"/>
    <w:rsid w:val="0045705B"/>
    <w:rsid w:val="004579CB"/>
    <w:rsid w:val="00460F1F"/>
    <w:rsid w:val="0046251B"/>
    <w:rsid w:val="00463774"/>
    <w:rsid w:val="004644B6"/>
    <w:rsid w:val="00464912"/>
    <w:rsid w:val="00464F95"/>
    <w:rsid w:val="004656BB"/>
    <w:rsid w:val="00465AC9"/>
    <w:rsid w:val="0046654B"/>
    <w:rsid w:val="004666BA"/>
    <w:rsid w:val="0046746C"/>
    <w:rsid w:val="00467F0B"/>
    <w:rsid w:val="004710D7"/>
    <w:rsid w:val="00471928"/>
    <w:rsid w:val="00472698"/>
    <w:rsid w:val="00472AEE"/>
    <w:rsid w:val="00472C4C"/>
    <w:rsid w:val="00472CA9"/>
    <w:rsid w:val="00472EB5"/>
    <w:rsid w:val="004739E1"/>
    <w:rsid w:val="00473DD8"/>
    <w:rsid w:val="00476FAC"/>
    <w:rsid w:val="004770DA"/>
    <w:rsid w:val="00477266"/>
    <w:rsid w:val="00477D9D"/>
    <w:rsid w:val="004802BC"/>
    <w:rsid w:val="00480593"/>
    <w:rsid w:val="004806EB"/>
    <w:rsid w:val="00480EF3"/>
    <w:rsid w:val="00480F65"/>
    <w:rsid w:val="004818B0"/>
    <w:rsid w:val="00481D63"/>
    <w:rsid w:val="0048257C"/>
    <w:rsid w:val="004825E2"/>
    <w:rsid w:val="00482627"/>
    <w:rsid w:val="00482E8C"/>
    <w:rsid w:val="004839FF"/>
    <w:rsid w:val="00483C4B"/>
    <w:rsid w:val="0048405F"/>
    <w:rsid w:val="004843CA"/>
    <w:rsid w:val="004844C8"/>
    <w:rsid w:val="0048456B"/>
    <w:rsid w:val="00484814"/>
    <w:rsid w:val="00484A67"/>
    <w:rsid w:val="00485568"/>
    <w:rsid w:val="00485742"/>
    <w:rsid w:val="00485801"/>
    <w:rsid w:val="00485CA1"/>
    <w:rsid w:val="00485F08"/>
    <w:rsid w:val="00485FCB"/>
    <w:rsid w:val="004902F8"/>
    <w:rsid w:val="004918F8"/>
    <w:rsid w:val="00491BD5"/>
    <w:rsid w:val="004926B6"/>
    <w:rsid w:val="00493567"/>
    <w:rsid w:val="00493AEE"/>
    <w:rsid w:val="00495433"/>
    <w:rsid w:val="00495764"/>
    <w:rsid w:val="004966BD"/>
    <w:rsid w:val="00496E97"/>
    <w:rsid w:val="004A108C"/>
    <w:rsid w:val="004A11A8"/>
    <w:rsid w:val="004A269F"/>
    <w:rsid w:val="004A274E"/>
    <w:rsid w:val="004A2750"/>
    <w:rsid w:val="004A3A8C"/>
    <w:rsid w:val="004A3B93"/>
    <w:rsid w:val="004A40E2"/>
    <w:rsid w:val="004A4AEF"/>
    <w:rsid w:val="004A702B"/>
    <w:rsid w:val="004A77FA"/>
    <w:rsid w:val="004A782E"/>
    <w:rsid w:val="004A7EF6"/>
    <w:rsid w:val="004B039B"/>
    <w:rsid w:val="004B05BA"/>
    <w:rsid w:val="004B09C2"/>
    <w:rsid w:val="004B09F7"/>
    <w:rsid w:val="004B19E2"/>
    <w:rsid w:val="004B1E85"/>
    <w:rsid w:val="004B254F"/>
    <w:rsid w:val="004B296D"/>
    <w:rsid w:val="004B2E3D"/>
    <w:rsid w:val="004B307C"/>
    <w:rsid w:val="004B33E2"/>
    <w:rsid w:val="004B3B36"/>
    <w:rsid w:val="004B3E92"/>
    <w:rsid w:val="004B4183"/>
    <w:rsid w:val="004B4592"/>
    <w:rsid w:val="004B45F1"/>
    <w:rsid w:val="004B5B19"/>
    <w:rsid w:val="004B5B59"/>
    <w:rsid w:val="004B5BDD"/>
    <w:rsid w:val="004B64CA"/>
    <w:rsid w:val="004B6C30"/>
    <w:rsid w:val="004C0284"/>
    <w:rsid w:val="004C056C"/>
    <w:rsid w:val="004C0725"/>
    <w:rsid w:val="004C0F20"/>
    <w:rsid w:val="004C2AA3"/>
    <w:rsid w:val="004C2EF6"/>
    <w:rsid w:val="004C4627"/>
    <w:rsid w:val="004C4FB1"/>
    <w:rsid w:val="004C6258"/>
    <w:rsid w:val="004C69C7"/>
    <w:rsid w:val="004C72E0"/>
    <w:rsid w:val="004D12A2"/>
    <w:rsid w:val="004D1355"/>
    <w:rsid w:val="004D1E6F"/>
    <w:rsid w:val="004D33F2"/>
    <w:rsid w:val="004D522F"/>
    <w:rsid w:val="004D5810"/>
    <w:rsid w:val="004D5BD4"/>
    <w:rsid w:val="004D62E8"/>
    <w:rsid w:val="004D7A0D"/>
    <w:rsid w:val="004E09D3"/>
    <w:rsid w:val="004E1E5A"/>
    <w:rsid w:val="004E2372"/>
    <w:rsid w:val="004E29D7"/>
    <w:rsid w:val="004E2E7E"/>
    <w:rsid w:val="004E4320"/>
    <w:rsid w:val="004E5E98"/>
    <w:rsid w:val="004E62A7"/>
    <w:rsid w:val="004E645C"/>
    <w:rsid w:val="004E7B13"/>
    <w:rsid w:val="004F0153"/>
    <w:rsid w:val="004F0B7B"/>
    <w:rsid w:val="004F0F9E"/>
    <w:rsid w:val="004F1149"/>
    <w:rsid w:val="004F2F31"/>
    <w:rsid w:val="004F4A13"/>
    <w:rsid w:val="004F60C2"/>
    <w:rsid w:val="004F7006"/>
    <w:rsid w:val="004F797A"/>
    <w:rsid w:val="00500E2D"/>
    <w:rsid w:val="00501588"/>
    <w:rsid w:val="00501BA2"/>
    <w:rsid w:val="00501E8C"/>
    <w:rsid w:val="0050231A"/>
    <w:rsid w:val="00502CD6"/>
    <w:rsid w:val="00502EB0"/>
    <w:rsid w:val="00503AB2"/>
    <w:rsid w:val="00503B2F"/>
    <w:rsid w:val="0050425C"/>
    <w:rsid w:val="0050471F"/>
    <w:rsid w:val="00504F0D"/>
    <w:rsid w:val="005051C7"/>
    <w:rsid w:val="00505F20"/>
    <w:rsid w:val="00505FF5"/>
    <w:rsid w:val="00506C2E"/>
    <w:rsid w:val="005100E5"/>
    <w:rsid w:val="005105CA"/>
    <w:rsid w:val="005108A4"/>
    <w:rsid w:val="00511851"/>
    <w:rsid w:val="00511BD6"/>
    <w:rsid w:val="00512CD4"/>
    <w:rsid w:val="00513448"/>
    <w:rsid w:val="00513C50"/>
    <w:rsid w:val="005154AC"/>
    <w:rsid w:val="00515AB2"/>
    <w:rsid w:val="00516B58"/>
    <w:rsid w:val="0051746A"/>
    <w:rsid w:val="0052149A"/>
    <w:rsid w:val="00521921"/>
    <w:rsid w:val="005225FA"/>
    <w:rsid w:val="00522B7A"/>
    <w:rsid w:val="00522C7E"/>
    <w:rsid w:val="0052322C"/>
    <w:rsid w:val="0052337B"/>
    <w:rsid w:val="005249E4"/>
    <w:rsid w:val="005257CD"/>
    <w:rsid w:val="00526602"/>
    <w:rsid w:val="005266CD"/>
    <w:rsid w:val="005270A0"/>
    <w:rsid w:val="00527BA3"/>
    <w:rsid w:val="005302B7"/>
    <w:rsid w:val="00530A6E"/>
    <w:rsid w:val="00530F25"/>
    <w:rsid w:val="005317F0"/>
    <w:rsid w:val="00531878"/>
    <w:rsid w:val="005328A3"/>
    <w:rsid w:val="00532D09"/>
    <w:rsid w:val="005332D5"/>
    <w:rsid w:val="005341FE"/>
    <w:rsid w:val="00534653"/>
    <w:rsid w:val="00536164"/>
    <w:rsid w:val="00536189"/>
    <w:rsid w:val="00536510"/>
    <w:rsid w:val="0053760D"/>
    <w:rsid w:val="00537775"/>
    <w:rsid w:val="00540A28"/>
    <w:rsid w:val="00541177"/>
    <w:rsid w:val="005412AB"/>
    <w:rsid w:val="0054262B"/>
    <w:rsid w:val="005427C9"/>
    <w:rsid w:val="00542840"/>
    <w:rsid w:val="00543A9B"/>
    <w:rsid w:val="00543D29"/>
    <w:rsid w:val="00543DA7"/>
    <w:rsid w:val="005442AD"/>
    <w:rsid w:val="00550129"/>
    <w:rsid w:val="00550AE0"/>
    <w:rsid w:val="00551690"/>
    <w:rsid w:val="0055186A"/>
    <w:rsid w:val="00551D77"/>
    <w:rsid w:val="005521E4"/>
    <w:rsid w:val="0055284E"/>
    <w:rsid w:val="00552A68"/>
    <w:rsid w:val="00552C0F"/>
    <w:rsid w:val="00552EA7"/>
    <w:rsid w:val="005530E8"/>
    <w:rsid w:val="0055356B"/>
    <w:rsid w:val="00553FA5"/>
    <w:rsid w:val="005541F9"/>
    <w:rsid w:val="00554E44"/>
    <w:rsid w:val="00555353"/>
    <w:rsid w:val="00555513"/>
    <w:rsid w:val="0055598D"/>
    <w:rsid w:val="00556008"/>
    <w:rsid w:val="0055673D"/>
    <w:rsid w:val="00556EB5"/>
    <w:rsid w:val="00557485"/>
    <w:rsid w:val="005574C5"/>
    <w:rsid w:val="005574F6"/>
    <w:rsid w:val="00560831"/>
    <w:rsid w:val="005612FC"/>
    <w:rsid w:val="00561F27"/>
    <w:rsid w:val="00562A0C"/>
    <w:rsid w:val="00563D84"/>
    <w:rsid w:val="00564858"/>
    <w:rsid w:val="0056494E"/>
    <w:rsid w:val="00564C6E"/>
    <w:rsid w:val="00565816"/>
    <w:rsid w:val="00566C65"/>
    <w:rsid w:val="00567542"/>
    <w:rsid w:val="00567759"/>
    <w:rsid w:val="00567D1E"/>
    <w:rsid w:val="00567F13"/>
    <w:rsid w:val="00567F3E"/>
    <w:rsid w:val="00570774"/>
    <w:rsid w:val="00571CE5"/>
    <w:rsid w:val="00571FDC"/>
    <w:rsid w:val="0057225E"/>
    <w:rsid w:val="00572445"/>
    <w:rsid w:val="00573BD3"/>
    <w:rsid w:val="00573F52"/>
    <w:rsid w:val="005749B0"/>
    <w:rsid w:val="005754AC"/>
    <w:rsid w:val="005765D7"/>
    <w:rsid w:val="005773FD"/>
    <w:rsid w:val="005777E4"/>
    <w:rsid w:val="00580009"/>
    <w:rsid w:val="00580243"/>
    <w:rsid w:val="00581BCF"/>
    <w:rsid w:val="005821BE"/>
    <w:rsid w:val="005825A0"/>
    <w:rsid w:val="005833FA"/>
    <w:rsid w:val="00583E41"/>
    <w:rsid w:val="00584A13"/>
    <w:rsid w:val="00585A3A"/>
    <w:rsid w:val="00586B0D"/>
    <w:rsid w:val="00586FD3"/>
    <w:rsid w:val="00587AA0"/>
    <w:rsid w:val="00587C50"/>
    <w:rsid w:val="00587D6E"/>
    <w:rsid w:val="00590717"/>
    <w:rsid w:val="00590EF8"/>
    <w:rsid w:val="005924DF"/>
    <w:rsid w:val="005933B2"/>
    <w:rsid w:val="00594271"/>
    <w:rsid w:val="00594786"/>
    <w:rsid w:val="00595DD9"/>
    <w:rsid w:val="00596926"/>
    <w:rsid w:val="00596A70"/>
    <w:rsid w:val="00596D5A"/>
    <w:rsid w:val="00596DCB"/>
    <w:rsid w:val="00596FCC"/>
    <w:rsid w:val="00597352"/>
    <w:rsid w:val="005A0C1D"/>
    <w:rsid w:val="005A16B3"/>
    <w:rsid w:val="005A1D64"/>
    <w:rsid w:val="005A2964"/>
    <w:rsid w:val="005A2A0D"/>
    <w:rsid w:val="005A2DAB"/>
    <w:rsid w:val="005A3AB1"/>
    <w:rsid w:val="005A448D"/>
    <w:rsid w:val="005A4A94"/>
    <w:rsid w:val="005A4EB3"/>
    <w:rsid w:val="005A55B9"/>
    <w:rsid w:val="005A5FC0"/>
    <w:rsid w:val="005A6878"/>
    <w:rsid w:val="005A7AA6"/>
    <w:rsid w:val="005B0E76"/>
    <w:rsid w:val="005B16BA"/>
    <w:rsid w:val="005B1CC4"/>
    <w:rsid w:val="005B2282"/>
    <w:rsid w:val="005B2ADC"/>
    <w:rsid w:val="005B3E5F"/>
    <w:rsid w:val="005B412F"/>
    <w:rsid w:val="005B4875"/>
    <w:rsid w:val="005B49DC"/>
    <w:rsid w:val="005B55F2"/>
    <w:rsid w:val="005B567D"/>
    <w:rsid w:val="005B5EC9"/>
    <w:rsid w:val="005B6685"/>
    <w:rsid w:val="005B684A"/>
    <w:rsid w:val="005B6939"/>
    <w:rsid w:val="005B767A"/>
    <w:rsid w:val="005B772A"/>
    <w:rsid w:val="005B7851"/>
    <w:rsid w:val="005C0D69"/>
    <w:rsid w:val="005C169E"/>
    <w:rsid w:val="005C1DBE"/>
    <w:rsid w:val="005C1E98"/>
    <w:rsid w:val="005C29F9"/>
    <w:rsid w:val="005C2E1E"/>
    <w:rsid w:val="005C35E4"/>
    <w:rsid w:val="005C3F5D"/>
    <w:rsid w:val="005C4D54"/>
    <w:rsid w:val="005C4FDB"/>
    <w:rsid w:val="005C5DDE"/>
    <w:rsid w:val="005C68F6"/>
    <w:rsid w:val="005D137C"/>
    <w:rsid w:val="005D2161"/>
    <w:rsid w:val="005D2B69"/>
    <w:rsid w:val="005D2BFE"/>
    <w:rsid w:val="005D48FA"/>
    <w:rsid w:val="005D4AC5"/>
    <w:rsid w:val="005D4BDB"/>
    <w:rsid w:val="005D52F7"/>
    <w:rsid w:val="005D55B4"/>
    <w:rsid w:val="005D6535"/>
    <w:rsid w:val="005D67EF"/>
    <w:rsid w:val="005D6A81"/>
    <w:rsid w:val="005E004F"/>
    <w:rsid w:val="005E169D"/>
    <w:rsid w:val="005E22DC"/>
    <w:rsid w:val="005E2A9F"/>
    <w:rsid w:val="005E3C21"/>
    <w:rsid w:val="005E42BD"/>
    <w:rsid w:val="005E5458"/>
    <w:rsid w:val="005E5988"/>
    <w:rsid w:val="005E59CB"/>
    <w:rsid w:val="005E602B"/>
    <w:rsid w:val="005E6098"/>
    <w:rsid w:val="005F1AC3"/>
    <w:rsid w:val="005F1BA6"/>
    <w:rsid w:val="005F23C4"/>
    <w:rsid w:val="005F300D"/>
    <w:rsid w:val="005F4402"/>
    <w:rsid w:val="005F5A67"/>
    <w:rsid w:val="005F77B4"/>
    <w:rsid w:val="006006DF"/>
    <w:rsid w:val="00600A43"/>
    <w:rsid w:val="006014ED"/>
    <w:rsid w:val="00601C32"/>
    <w:rsid w:val="00601D6B"/>
    <w:rsid w:val="0060208D"/>
    <w:rsid w:val="0060258D"/>
    <w:rsid w:val="00602880"/>
    <w:rsid w:val="00603359"/>
    <w:rsid w:val="00603B8B"/>
    <w:rsid w:val="00603F7D"/>
    <w:rsid w:val="006041A6"/>
    <w:rsid w:val="00604BB4"/>
    <w:rsid w:val="00604EF9"/>
    <w:rsid w:val="006050E8"/>
    <w:rsid w:val="00605854"/>
    <w:rsid w:val="00605E25"/>
    <w:rsid w:val="00606240"/>
    <w:rsid w:val="00606320"/>
    <w:rsid w:val="00606875"/>
    <w:rsid w:val="00607A05"/>
    <w:rsid w:val="0061002E"/>
    <w:rsid w:val="006105BC"/>
    <w:rsid w:val="00611183"/>
    <w:rsid w:val="006124FA"/>
    <w:rsid w:val="00612507"/>
    <w:rsid w:val="00612605"/>
    <w:rsid w:val="00612A4D"/>
    <w:rsid w:val="00612AA9"/>
    <w:rsid w:val="00612ACC"/>
    <w:rsid w:val="00612B57"/>
    <w:rsid w:val="00614110"/>
    <w:rsid w:val="00614C48"/>
    <w:rsid w:val="00616073"/>
    <w:rsid w:val="00616098"/>
    <w:rsid w:val="00616155"/>
    <w:rsid w:val="00616379"/>
    <w:rsid w:val="0061726E"/>
    <w:rsid w:val="00617E0B"/>
    <w:rsid w:val="00620B9A"/>
    <w:rsid w:val="00620F61"/>
    <w:rsid w:val="00621628"/>
    <w:rsid w:val="0062270C"/>
    <w:rsid w:val="006238A3"/>
    <w:rsid w:val="00624473"/>
    <w:rsid w:val="006248B4"/>
    <w:rsid w:val="00625162"/>
    <w:rsid w:val="006252A3"/>
    <w:rsid w:val="00625753"/>
    <w:rsid w:val="00625E26"/>
    <w:rsid w:val="006274BF"/>
    <w:rsid w:val="00630EB5"/>
    <w:rsid w:val="00631978"/>
    <w:rsid w:val="00631BE5"/>
    <w:rsid w:val="00631CE6"/>
    <w:rsid w:val="00631D94"/>
    <w:rsid w:val="00631F66"/>
    <w:rsid w:val="00631F86"/>
    <w:rsid w:val="006320E9"/>
    <w:rsid w:val="006323BC"/>
    <w:rsid w:val="006329C3"/>
    <w:rsid w:val="00633260"/>
    <w:rsid w:val="00633851"/>
    <w:rsid w:val="00634DAC"/>
    <w:rsid w:val="0063530C"/>
    <w:rsid w:val="006366B1"/>
    <w:rsid w:val="00636800"/>
    <w:rsid w:val="006368B6"/>
    <w:rsid w:val="006369C6"/>
    <w:rsid w:val="00637CD8"/>
    <w:rsid w:val="00637E93"/>
    <w:rsid w:val="00640D57"/>
    <w:rsid w:val="006410AC"/>
    <w:rsid w:val="00641528"/>
    <w:rsid w:val="00641A9D"/>
    <w:rsid w:val="00642727"/>
    <w:rsid w:val="006433C7"/>
    <w:rsid w:val="00643FA0"/>
    <w:rsid w:val="00644220"/>
    <w:rsid w:val="006446EB"/>
    <w:rsid w:val="00645050"/>
    <w:rsid w:val="00645848"/>
    <w:rsid w:val="00647C4E"/>
    <w:rsid w:val="0065012C"/>
    <w:rsid w:val="00650318"/>
    <w:rsid w:val="0065078C"/>
    <w:rsid w:val="0065091C"/>
    <w:rsid w:val="0065122B"/>
    <w:rsid w:val="0065196A"/>
    <w:rsid w:val="0065199C"/>
    <w:rsid w:val="00651B23"/>
    <w:rsid w:val="00651D26"/>
    <w:rsid w:val="00651E3D"/>
    <w:rsid w:val="00652036"/>
    <w:rsid w:val="0065370F"/>
    <w:rsid w:val="0065388D"/>
    <w:rsid w:val="006540BA"/>
    <w:rsid w:val="006542A4"/>
    <w:rsid w:val="00655A71"/>
    <w:rsid w:val="006566A3"/>
    <w:rsid w:val="00657728"/>
    <w:rsid w:val="006579BC"/>
    <w:rsid w:val="006602A3"/>
    <w:rsid w:val="0066154B"/>
    <w:rsid w:val="0066215B"/>
    <w:rsid w:val="006633C3"/>
    <w:rsid w:val="00663894"/>
    <w:rsid w:val="00663F7A"/>
    <w:rsid w:val="00665009"/>
    <w:rsid w:val="006655F6"/>
    <w:rsid w:val="00665B14"/>
    <w:rsid w:val="006662D1"/>
    <w:rsid w:val="006676E9"/>
    <w:rsid w:val="00667D2D"/>
    <w:rsid w:val="006702F3"/>
    <w:rsid w:val="00670DE9"/>
    <w:rsid w:val="00671ADB"/>
    <w:rsid w:val="00671FB3"/>
    <w:rsid w:val="006721B6"/>
    <w:rsid w:val="00673C62"/>
    <w:rsid w:val="00674815"/>
    <w:rsid w:val="00676458"/>
    <w:rsid w:val="0067697A"/>
    <w:rsid w:val="006769DE"/>
    <w:rsid w:val="00676A67"/>
    <w:rsid w:val="00676E66"/>
    <w:rsid w:val="00677888"/>
    <w:rsid w:val="00677AA4"/>
    <w:rsid w:val="00677D30"/>
    <w:rsid w:val="00680206"/>
    <w:rsid w:val="00680644"/>
    <w:rsid w:val="006808B4"/>
    <w:rsid w:val="00681BD6"/>
    <w:rsid w:val="0068273F"/>
    <w:rsid w:val="006837DE"/>
    <w:rsid w:val="00683D6B"/>
    <w:rsid w:val="0068473B"/>
    <w:rsid w:val="00684807"/>
    <w:rsid w:val="006849DC"/>
    <w:rsid w:val="00684EF2"/>
    <w:rsid w:val="00684FF2"/>
    <w:rsid w:val="00685A8B"/>
    <w:rsid w:val="00686304"/>
    <w:rsid w:val="006863DA"/>
    <w:rsid w:val="00691A51"/>
    <w:rsid w:val="00691D39"/>
    <w:rsid w:val="006923E1"/>
    <w:rsid w:val="00692D57"/>
    <w:rsid w:val="0069326D"/>
    <w:rsid w:val="0069348D"/>
    <w:rsid w:val="006934E7"/>
    <w:rsid w:val="00693BB1"/>
    <w:rsid w:val="00694419"/>
    <w:rsid w:val="00694580"/>
    <w:rsid w:val="006949D4"/>
    <w:rsid w:val="00694D17"/>
    <w:rsid w:val="006950EB"/>
    <w:rsid w:val="00695428"/>
    <w:rsid w:val="0069657E"/>
    <w:rsid w:val="006969DC"/>
    <w:rsid w:val="00696B6C"/>
    <w:rsid w:val="006978AD"/>
    <w:rsid w:val="0069795E"/>
    <w:rsid w:val="00697FD8"/>
    <w:rsid w:val="006A03D7"/>
    <w:rsid w:val="006A193E"/>
    <w:rsid w:val="006A1D61"/>
    <w:rsid w:val="006A2DBF"/>
    <w:rsid w:val="006A3696"/>
    <w:rsid w:val="006A36FB"/>
    <w:rsid w:val="006A3ADD"/>
    <w:rsid w:val="006A4B2A"/>
    <w:rsid w:val="006A5182"/>
    <w:rsid w:val="006A541B"/>
    <w:rsid w:val="006A563B"/>
    <w:rsid w:val="006A598A"/>
    <w:rsid w:val="006A5BCC"/>
    <w:rsid w:val="006A5C7C"/>
    <w:rsid w:val="006A614E"/>
    <w:rsid w:val="006A6308"/>
    <w:rsid w:val="006A7054"/>
    <w:rsid w:val="006A79B5"/>
    <w:rsid w:val="006B1586"/>
    <w:rsid w:val="006B1B3E"/>
    <w:rsid w:val="006B2072"/>
    <w:rsid w:val="006B28C4"/>
    <w:rsid w:val="006B28CB"/>
    <w:rsid w:val="006B3A00"/>
    <w:rsid w:val="006B3FD6"/>
    <w:rsid w:val="006B448A"/>
    <w:rsid w:val="006B4A1D"/>
    <w:rsid w:val="006B4A93"/>
    <w:rsid w:val="006B4ED0"/>
    <w:rsid w:val="006B6BE3"/>
    <w:rsid w:val="006B70AB"/>
    <w:rsid w:val="006C024B"/>
    <w:rsid w:val="006C0A37"/>
    <w:rsid w:val="006C1616"/>
    <w:rsid w:val="006C2B4B"/>
    <w:rsid w:val="006C3DA8"/>
    <w:rsid w:val="006C4377"/>
    <w:rsid w:val="006C4611"/>
    <w:rsid w:val="006C5D35"/>
    <w:rsid w:val="006C62CF"/>
    <w:rsid w:val="006C64DD"/>
    <w:rsid w:val="006C7849"/>
    <w:rsid w:val="006C7C14"/>
    <w:rsid w:val="006D109E"/>
    <w:rsid w:val="006D1AD5"/>
    <w:rsid w:val="006D1BB3"/>
    <w:rsid w:val="006D236E"/>
    <w:rsid w:val="006D2A38"/>
    <w:rsid w:val="006D3CA9"/>
    <w:rsid w:val="006D3F1A"/>
    <w:rsid w:val="006D4379"/>
    <w:rsid w:val="006D43AF"/>
    <w:rsid w:val="006D4889"/>
    <w:rsid w:val="006D50B6"/>
    <w:rsid w:val="006D5156"/>
    <w:rsid w:val="006D5CC2"/>
    <w:rsid w:val="006D63F3"/>
    <w:rsid w:val="006D6AA6"/>
    <w:rsid w:val="006D7765"/>
    <w:rsid w:val="006E02F0"/>
    <w:rsid w:val="006E0892"/>
    <w:rsid w:val="006E22ED"/>
    <w:rsid w:val="006E27D4"/>
    <w:rsid w:val="006E28C6"/>
    <w:rsid w:val="006E35E8"/>
    <w:rsid w:val="006E4248"/>
    <w:rsid w:val="006E4A67"/>
    <w:rsid w:val="006E4B8B"/>
    <w:rsid w:val="006E4C69"/>
    <w:rsid w:val="006E4F31"/>
    <w:rsid w:val="006E4FEE"/>
    <w:rsid w:val="006E51A9"/>
    <w:rsid w:val="006E554B"/>
    <w:rsid w:val="006E59B3"/>
    <w:rsid w:val="006E5E1F"/>
    <w:rsid w:val="006E6413"/>
    <w:rsid w:val="006E67FC"/>
    <w:rsid w:val="006E69FA"/>
    <w:rsid w:val="006E6A36"/>
    <w:rsid w:val="006E7723"/>
    <w:rsid w:val="006F01DF"/>
    <w:rsid w:val="006F0A03"/>
    <w:rsid w:val="006F1836"/>
    <w:rsid w:val="006F1A79"/>
    <w:rsid w:val="006F1DD9"/>
    <w:rsid w:val="006F2A03"/>
    <w:rsid w:val="006F3AD0"/>
    <w:rsid w:val="006F4097"/>
    <w:rsid w:val="006F45BF"/>
    <w:rsid w:val="006F4A8D"/>
    <w:rsid w:val="006F4BAE"/>
    <w:rsid w:val="006F4FF7"/>
    <w:rsid w:val="006F57B4"/>
    <w:rsid w:val="006F5D48"/>
    <w:rsid w:val="006F6838"/>
    <w:rsid w:val="006F6F8A"/>
    <w:rsid w:val="006F73E7"/>
    <w:rsid w:val="006F77D5"/>
    <w:rsid w:val="00700A3D"/>
    <w:rsid w:val="00700FC6"/>
    <w:rsid w:val="00701AF5"/>
    <w:rsid w:val="00701E1F"/>
    <w:rsid w:val="007028EC"/>
    <w:rsid w:val="00702F0E"/>
    <w:rsid w:val="0070301E"/>
    <w:rsid w:val="00703547"/>
    <w:rsid w:val="00703A7A"/>
    <w:rsid w:val="0070438E"/>
    <w:rsid w:val="00704537"/>
    <w:rsid w:val="007045E8"/>
    <w:rsid w:val="00704B1A"/>
    <w:rsid w:val="00704BB5"/>
    <w:rsid w:val="00705FC6"/>
    <w:rsid w:val="007062FD"/>
    <w:rsid w:val="00706404"/>
    <w:rsid w:val="007077CD"/>
    <w:rsid w:val="0071083A"/>
    <w:rsid w:val="00711545"/>
    <w:rsid w:val="00712D95"/>
    <w:rsid w:val="00714330"/>
    <w:rsid w:val="00714957"/>
    <w:rsid w:val="00714CC8"/>
    <w:rsid w:val="00715970"/>
    <w:rsid w:val="0071605D"/>
    <w:rsid w:val="007160E3"/>
    <w:rsid w:val="00716812"/>
    <w:rsid w:val="00716D76"/>
    <w:rsid w:val="00717543"/>
    <w:rsid w:val="0072024A"/>
    <w:rsid w:val="0072059E"/>
    <w:rsid w:val="0072066C"/>
    <w:rsid w:val="00721002"/>
    <w:rsid w:val="007214A7"/>
    <w:rsid w:val="00722110"/>
    <w:rsid w:val="00722F17"/>
    <w:rsid w:val="007231BE"/>
    <w:rsid w:val="00724F89"/>
    <w:rsid w:val="0072501B"/>
    <w:rsid w:val="00725061"/>
    <w:rsid w:val="007250D1"/>
    <w:rsid w:val="007257B2"/>
    <w:rsid w:val="00725B01"/>
    <w:rsid w:val="007269A4"/>
    <w:rsid w:val="00726B25"/>
    <w:rsid w:val="00726C72"/>
    <w:rsid w:val="00726C97"/>
    <w:rsid w:val="00727199"/>
    <w:rsid w:val="0072791D"/>
    <w:rsid w:val="00730114"/>
    <w:rsid w:val="00730E46"/>
    <w:rsid w:val="0073114C"/>
    <w:rsid w:val="00731350"/>
    <w:rsid w:val="00731446"/>
    <w:rsid w:val="00731490"/>
    <w:rsid w:val="007317EB"/>
    <w:rsid w:val="00731911"/>
    <w:rsid w:val="00731BE1"/>
    <w:rsid w:val="0073241B"/>
    <w:rsid w:val="0073310E"/>
    <w:rsid w:val="007336E6"/>
    <w:rsid w:val="00733A68"/>
    <w:rsid w:val="00735608"/>
    <w:rsid w:val="00736B04"/>
    <w:rsid w:val="00736F38"/>
    <w:rsid w:val="00737E43"/>
    <w:rsid w:val="007407DE"/>
    <w:rsid w:val="00740BA0"/>
    <w:rsid w:val="00740DC8"/>
    <w:rsid w:val="00740E84"/>
    <w:rsid w:val="00740F2A"/>
    <w:rsid w:val="00740F87"/>
    <w:rsid w:val="00741DBC"/>
    <w:rsid w:val="00741F82"/>
    <w:rsid w:val="00742CE4"/>
    <w:rsid w:val="00742DDF"/>
    <w:rsid w:val="00743AB5"/>
    <w:rsid w:val="00744172"/>
    <w:rsid w:val="00744A67"/>
    <w:rsid w:val="0074549D"/>
    <w:rsid w:val="0074553B"/>
    <w:rsid w:val="00745AF3"/>
    <w:rsid w:val="00746623"/>
    <w:rsid w:val="00746B9D"/>
    <w:rsid w:val="007474C9"/>
    <w:rsid w:val="00751751"/>
    <w:rsid w:val="00753AB2"/>
    <w:rsid w:val="00754497"/>
    <w:rsid w:val="007544F1"/>
    <w:rsid w:val="00754692"/>
    <w:rsid w:val="00754DB8"/>
    <w:rsid w:val="00755769"/>
    <w:rsid w:val="00755821"/>
    <w:rsid w:val="00755A89"/>
    <w:rsid w:val="00755F45"/>
    <w:rsid w:val="00756442"/>
    <w:rsid w:val="00757385"/>
    <w:rsid w:val="0075786C"/>
    <w:rsid w:val="0076067F"/>
    <w:rsid w:val="00762A27"/>
    <w:rsid w:val="00762B1D"/>
    <w:rsid w:val="0076382C"/>
    <w:rsid w:val="00764938"/>
    <w:rsid w:val="007658C5"/>
    <w:rsid w:val="00765A1A"/>
    <w:rsid w:val="00765E03"/>
    <w:rsid w:val="00766445"/>
    <w:rsid w:val="00766DF0"/>
    <w:rsid w:val="007675F7"/>
    <w:rsid w:val="00767B8B"/>
    <w:rsid w:val="00770806"/>
    <w:rsid w:val="007709C5"/>
    <w:rsid w:val="00770B00"/>
    <w:rsid w:val="00770B44"/>
    <w:rsid w:val="00770F2D"/>
    <w:rsid w:val="00771181"/>
    <w:rsid w:val="0077150C"/>
    <w:rsid w:val="0077252D"/>
    <w:rsid w:val="00772576"/>
    <w:rsid w:val="0077311E"/>
    <w:rsid w:val="00773123"/>
    <w:rsid w:val="00773594"/>
    <w:rsid w:val="00773B91"/>
    <w:rsid w:val="00773CCE"/>
    <w:rsid w:val="00773D06"/>
    <w:rsid w:val="00774443"/>
    <w:rsid w:val="00774BE7"/>
    <w:rsid w:val="00774C0A"/>
    <w:rsid w:val="00774E1D"/>
    <w:rsid w:val="0077559A"/>
    <w:rsid w:val="007756C0"/>
    <w:rsid w:val="00775CBD"/>
    <w:rsid w:val="00775DFF"/>
    <w:rsid w:val="00775F99"/>
    <w:rsid w:val="00776475"/>
    <w:rsid w:val="007767DF"/>
    <w:rsid w:val="00777F53"/>
    <w:rsid w:val="00780B13"/>
    <w:rsid w:val="00781563"/>
    <w:rsid w:val="00783A9D"/>
    <w:rsid w:val="00783C3C"/>
    <w:rsid w:val="00783CEF"/>
    <w:rsid w:val="007846CE"/>
    <w:rsid w:val="007849DE"/>
    <w:rsid w:val="00785171"/>
    <w:rsid w:val="00785576"/>
    <w:rsid w:val="007873E7"/>
    <w:rsid w:val="0079060F"/>
    <w:rsid w:val="007909B8"/>
    <w:rsid w:val="00790E0E"/>
    <w:rsid w:val="007914A2"/>
    <w:rsid w:val="007941E2"/>
    <w:rsid w:val="00794399"/>
    <w:rsid w:val="0079454A"/>
    <w:rsid w:val="00794E18"/>
    <w:rsid w:val="007953B2"/>
    <w:rsid w:val="007953CC"/>
    <w:rsid w:val="00795A3C"/>
    <w:rsid w:val="00797B55"/>
    <w:rsid w:val="00797CA0"/>
    <w:rsid w:val="007A022E"/>
    <w:rsid w:val="007A0442"/>
    <w:rsid w:val="007A1042"/>
    <w:rsid w:val="007A1CA7"/>
    <w:rsid w:val="007A3CEA"/>
    <w:rsid w:val="007A469F"/>
    <w:rsid w:val="007A5023"/>
    <w:rsid w:val="007A5F49"/>
    <w:rsid w:val="007A70F6"/>
    <w:rsid w:val="007B06C4"/>
    <w:rsid w:val="007B3E19"/>
    <w:rsid w:val="007B406A"/>
    <w:rsid w:val="007B481C"/>
    <w:rsid w:val="007B5594"/>
    <w:rsid w:val="007B600E"/>
    <w:rsid w:val="007B65F0"/>
    <w:rsid w:val="007B6698"/>
    <w:rsid w:val="007B7C4F"/>
    <w:rsid w:val="007C086A"/>
    <w:rsid w:val="007C0A8A"/>
    <w:rsid w:val="007C111E"/>
    <w:rsid w:val="007C1833"/>
    <w:rsid w:val="007C2CFB"/>
    <w:rsid w:val="007C3A9E"/>
    <w:rsid w:val="007C4182"/>
    <w:rsid w:val="007C439F"/>
    <w:rsid w:val="007C49B4"/>
    <w:rsid w:val="007C5032"/>
    <w:rsid w:val="007C5A7E"/>
    <w:rsid w:val="007C6864"/>
    <w:rsid w:val="007C749D"/>
    <w:rsid w:val="007D063E"/>
    <w:rsid w:val="007D0D30"/>
    <w:rsid w:val="007D1365"/>
    <w:rsid w:val="007D1743"/>
    <w:rsid w:val="007D1807"/>
    <w:rsid w:val="007D18EE"/>
    <w:rsid w:val="007D1B53"/>
    <w:rsid w:val="007D22EE"/>
    <w:rsid w:val="007D2954"/>
    <w:rsid w:val="007D32E7"/>
    <w:rsid w:val="007D3321"/>
    <w:rsid w:val="007D412A"/>
    <w:rsid w:val="007D5307"/>
    <w:rsid w:val="007D596A"/>
    <w:rsid w:val="007D617D"/>
    <w:rsid w:val="007D7552"/>
    <w:rsid w:val="007D7E20"/>
    <w:rsid w:val="007E0F8E"/>
    <w:rsid w:val="007E1D2D"/>
    <w:rsid w:val="007E2780"/>
    <w:rsid w:val="007E372D"/>
    <w:rsid w:val="007E38C5"/>
    <w:rsid w:val="007E38E9"/>
    <w:rsid w:val="007E3DCD"/>
    <w:rsid w:val="007E4908"/>
    <w:rsid w:val="007E4B2C"/>
    <w:rsid w:val="007E5255"/>
    <w:rsid w:val="007E57FB"/>
    <w:rsid w:val="007E5F2C"/>
    <w:rsid w:val="007E6812"/>
    <w:rsid w:val="007E68A5"/>
    <w:rsid w:val="007E68DD"/>
    <w:rsid w:val="007E6916"/>
    <w:rsid w:val="007E6C27"/>
    <w:rsid w:val="007E6F7F"/>
    <w:rsid w:val="007E7C0C"/>
    <w:rsid w:val="007E7DD0"/>
    <w:rsid w:val="007F0254"/>
    <w:rsid w:val="007F1537"/>
    <w:rsid w:val="007F1592"/>
    <w:rsid w:val="007F1F89"/>
    <w:rsid w:val="007F237F"/>
    <w:rsid w:val="007F3E57"/>
    <w:rsid w:val="007F3FC3"/>
    <w:rsid w:val="007F5190"/>
    <w:rsid w:val="007F5261"/>
    <w:rsid w:val="007F558C"/>
    <w:rsid w:val="007F5A64"/>
    <w:rsid w:val="007F6776"/>
    <w:rsid w:val="007F747A"/>
    <w:rsid w:val="007F7CA2"/>
    <w:rsid w:val="008001C8"/>
    <w:rsid w:val="00801364"/>
    <w:rsid w:val="008015BD"/>
    <w:rsid w:val="00801738"/>
    <w:rsid w:val="00801868"/>
    <w:rsid w:val="00801C3F"/>
    <w:rsid w:val="008020F3"/>
    <w:rsid w:val="00802AA1"/>
    <w:rsid w:val="0080311A"/>
    <w:rsid w:val="00803229"/>
    <w:rsid w:val="00803266"/>
    <w:rsid w:val="00804372"/>
    <w:rsid w:val="00804DEF"/>
    <w:rsid w:val="00804F04"/>
    <w:rsid w:val="008061D4"/>
    <w:rsid w:val="00806C7A"/>
    <w:rsid w:val="00806FA2"/>
    <w:rsid w:val="008076FF"/>
    <w:rsid w:val="00807C44"/>
    <w:rsid w:val="008101E4"/>
    <w:rsid w:val="00810336"/>
    <w:rsid w:val="00810E1C"/>
    <w:rsid w:val="00810EAA"/>
    <w:rsid w:val="0081108A"/>
    <w:rsid w:val="00811A4B"/>
    <w:rsid w:val="00811B89"/>
    <w:rsid w:val="008125CD"/>
    <w:rsid w:val="008129E7"/>
    <w:rsid w:val="008134F7"/>
    <w:rsid w:val="008139EA"/>
    <w:rsid w:val="008146C9"/>
    <w:rsid w:val="00814778"/>
    <w:rsid w:val="00814B8C"/>
    <w:rsid w:val="00814F4A"/>
    <w:rsid w:val="0081575D"/>
    <w:rsid w:val="00815C15"/>
    <w:rsid w:val="008162A4"/>
    <w:rsid w:val="00817266"/>
    <w:rsid w:val="008177FB"/>
    <w:rsid w:val="008204BC"/>
    <w:rsid w:val="00820643"/>
    <w:rsid w:val="008219AC"/>
    <w:rsid w:val="00821C79"/>
    <w:rsid w:val="0082295C"/>
    <w:rsid w:val="00822F58"/>
    <w:rsid w:val="008230CA"/>
    <w:rsid w:val="0082377D"/>
    <w:rsid w:val="008238B3"/>
    <w:rsid w:val="00824531"/>
    <w:rsid w:val="00824A58"/>
    <w:rsid w:val="00825BE8"/>
    <w:rsid w:val="008261BF"/>
    <w:rsid w:val="00826655"/>
    <w:rsid w:val="00826A49"/>
    <w:rsid w:val="00827271"/>
    <w:rsid w:val="00827471"/>
    <w:rsid w:val="008274DC"/>
    <w:rsid w:val="008275A7"/>
    <w:rsid w:val="00827C4F"/>
    <w:rsid w:val="00830948"/>
    <w:rsid w:val="00830FC0"/>
    <w:rsid w:val="00831444"/>
    <w:rsid w:val="00831501"/>
    <w:rsid w:val="00832520"/>
    <w:rsid w:val="00834CE7"/>
    <w:rsid w:val="008352D4"/>
    <w:rsid w:val="0083587B"/>
    <w:rsid w:val="00835A2A"/>
    <w:rsid w:val="00835CED"/>
    <w:rsid w:val="00836482"/>
    <w:rsid w:val="00836666"/>
    <w:rsid w:val="00836C0C"/>
    <w:rsid w:val="00837B25"/>
    <w:rsid w:val="00841AE6"/>
    <w:rsid w:val="00841CA8"/>
    <w:rsid w:val="00841CDA"/>
    <w:rsid w:val="0084242A"/>
    <w:rsid w:val="00842BDD"/>
    <w:rsid w:val="00842D6A"/>
    <w:rsid w:val="00843472"/>
    <w:rsid w:val="008436E1"/>
    <w:rsid w:val="00843AD7"/>
    <w:rsid w:val="00843CC6"/>
    <w:rsid w:val="008448A1"/>
    <w:rsid w:val="00845D6F"/>
    <w:rsid w:val="00845F06"/>
    <w:rsid w:val="00846126"/>
    <w:rsid w:val="00846B69"/>
    <w:rsid w:val="0085095F"/>
    <w:rsid w:val="00850965"/>
    <w:rsid w:val="00851955"/>
    <w:rsid w:val="00851D62"/>
    <w:rsid w:val="00851E6D"/>
    <w:rsid w:val="008539B4"/>
    <w:rsid w:val="008540C0"/>
    <w:rsid w:val="008543C8"/>
    <w:rsid w:val="008545C5"/>
    <w:rsid w:val="00854C32"/>
    <w:rsid w:val="00854C8A"/>
    <w:rsid w:val="00855394"/>
    <w:rsid w:val="00855B6E"/>
    <w:rsid w:val="00856AA0"/>
    <w:rsid w:val="00856C52"/>
    <w:rsid w:val="008579CC"/>
    <w:rsid w:val="00857A82"/>
    <w:rsid w:val="0086015B"/>
    <w:rsid w:val="00861321"/>
    <w:rsid w:val="008614DB"/>
    <w:rsid w:val="00861665"/>
    <w:rsid w:val="00861C0A"/>
    <w:rsid w:val="0086246C"/>
    <w:rsid w:val="00863964"/>
    <w:rsid w:val="00863A35"/>
    <w:rsid w:val="0086428B"/>
    <w:rsid w:val="00864D46"/>
    <w:rsid w:val="0086515C"/>
    <w:rsid w:val="00865FB4"/>
    <w:rsid w:val="00866216"/>
    <w:rsid w:val="008663AE"/>
    <w:rsid w:val="008668FF"/>
    <w:rsid w:val="008669F4"/>
    <w:rsid w:val="00866F84"/>
    <w:rsid w:val="008672B3"/>
    <w:rsid w:val="00867FE8"/>
    <w:rsid w:val="008709B7"/>
    <w:rsid w:val="008720FA"/>
    <w:rsid w:val="008737E9"/>
    <w:rsid w:val="00873D8F"/>
    <w:rsid w:val="00873DB6"/>
    <w:rsid w:val="0087411F"/>
    <w:rsid w:val="008741D6"/>
    <w:rsid w:val="00874811"/>
    <w:rsid w:val="008753FA"/>
    <w:rsid w:val="008755BF"/>
    <w:rsid w:val="00875C7A"/>
    <w:rsid w:val="0087623E"/>
    <w:rsid w:val="0087632B"/>
    <w:rsid w:val="00876B46"/>
    <w:rsid w:val="008774BE"/>
    <w:rsid w:val="008777D8"/>
    <w:rsid w:val="0087781D"/>
    <w:rsid w:val="0087783E"/>
    <w:rsid w:val="00877E03"/>
    <w:rsid w:val="008805DA"/>
    <w:rsid w:val="00880919"/>
    <w:rsid w:val="00880D0F"/>
    <w:rsid w:val="00881363"/>
    <w:rsid w:val="00881B47"/>
    <w:rsid w:val="00881D88"/>
    <w:rsid w:val="008820F7"/>
    <w:rsid w:val="00882E95"/>
    <w:rsid w:val="00883030"/>
    <w:rsid w:val="008834A6"/>
    <w:rsid w:val="00883ECE"/>
    <w:rsid w:val="0088411D"/>
    <w:rsid w:val="008841A9"/>
    <w:rsid w:val="00884722"/>
    <w:rsid w:val="0088588D"/>
    <w:rsid w:val="0088607C"/>
    <w:rsid w:val="00887BD0"/>
    <w:rsid w:val="008902B7"/>
    <w:rsid w:val="008902FD"/>
    <w:rsid w:val="00891505"/>
    <w:rsid w:val="00892A99"/>
    <w:rsid w:val="00895477"/>
    <w:rsid w:val="008961C2"/>
    <w:rsid w:val="0089712B"/>
    <w:rsid w:val="00897801"/>
    <w:rsid w:val="008A00DA"/>
    <w:rsid w:val="008A06DB"/>
    <w:rsid w:val="008A0F82"/>
    <w:rsid w:val="008A12BE"/>
    <w:rsid w:val="008A151D"/>
    <w:rsid w:val="008A200E"/>
    <w:rsid w:val="008A2568"/>
    <w:rsid w:val="008A345D"/>
    <w:rsid w:val="008A3BA0"/>
    <w:rsid w:val="008A488F"/>
    <w:rsid w:val="008A5229"/>
    <w:rsid w:val="008A5857"/>
    <w:rsid w:val="008A5972"/>
    <w:rsid w:val="008A5E0D"/>
    <w:rsid w:val="008A602E"/>
    <w:rsid w:val="008A6A79"/>
    <w:rsid w:val="008A6EE9"/>
    <w:rsid w:val="008A7039"/>
    <w:rsid w:val="008A780E"/>
    <w:rsid w:val="008A798B"/>
    <w:rsid w:val="008B0A6C"/>
    <w:rsid w:val="008B28E7"/>
    <w:rsid w:val="008B2ABC"/>
    <w:rsid w:val="008B37AD"/>
    <w:rsid w:val="008B45C1"/>
    <w:rsid w:val="008B4AC0"/>
    <w:rsid w:val="008B4F38"/>
    <w:rsid w:val="008B5BB5"/>
    <w:rsid w:val="008B5C33"/>
    <w:rsid w:val="008B5D59"/>
    <w:rsid w:val="008B748E"/>
    <w:rsid w:val="008C11E0"/>
    <w:rsid w:val="008C23B1"/>
    <w:rsid w:val="008C2655"/>
    <w:rsid w:val="008C3746"/>
    <w:rsid w:val="008C53CA"/>
    <w:rsid w:val="008C63CB"/>
    <w:rsid w:val="008C656F"/>
    <w:rsid w:val="008C6CCE"/>
    <w:rsid w:val="008C6F87"/>
    <w:rsid w:val="008C71B4"/>
    <w:rsid w:val="008C721C"/>
    <w:rsid w:val="008C74BC"/>
    <w:rsid w:val="008C7720"/>
    <w:rsid w:val="008C7D1C"/>
    <w:rsid w:val="008D1198"/>
    <w:rsid w:val="008D128A"/>
    <w:rsid w:val="008D3495"/>
    <w:rsid w:val="008D3EE2"/>
    <w:rsid w:val="008D4E5B"/>
    <w:rsid w:val="008D4F59"/>
    <w:rsid w:val="008D6CB9"/>
    <w:rsid w:val="008D7374"/>
    <w:rsid w:val="008E02EA"/>
    <w:rsid w:val="008E04A2"/>
    <w:rsid w:val="008E170D"/>
    <w:rsid w:val="008E2E80"/>
    <w:rsid w:val="008E33F7"/>
    <w:rsid w:val="008E43CC"/>
    <w:rsid w:val="008E528A"/>
    <w:rsid w:val="008E5383"/>
    <w:rsid w:val="008E58C5"/>
    <w:rsid w:val="008E5BF2"/>
    <w:rsid w:val="008E5F1A"/>
    <w:rsid w:val="008E61B9"/>
    <w:rsid w:val="008E631E"/>
    <w:rsid w:val="008E6E9C"/>
    <w:rsid w:val="008E79AB"/>
    <w:rsid w:val="008F0331"/>
    <w:rsid w:val="008F0881"/>
    <w:rsid w:val="008F08D7"/>
    <w:rsid w:val="008F08FA"/>
    <w:rsid w:val="008F0DD9"/>
    <w:rsid w:val="008F0F95"/>
    <w:rsid w:val="008F19D7"/>
    <w:rsid w:val="008F1B52"/>
    <w:rsid w:val="008F1C3B"/>
    <w:rsid w:val="008F1DAE"/>
    <w:rsid w:val="008F24AB"/>
    <w:rsid w:val="008F37EF"/>
    <w:rsid w:val="008F3B27"/>
    <w:rsid w:val="008F3E5A"/>
    <w:rsid w:val="008F4F43"/>
    <w:rsid w:val="008F53E6"/>
    <w:rsid w:val="008F55EE"/>
    <w:rsid w:val="008F5EE6"/>
    <w:rsid w:val="008F6176"/>
    <w:rsid w:val="008F68F2"/>
    <w:rsid w:val="008F6F4F"/>
    <w:rsid w:val="008F71BE"/>
    <w:rsid w:val="008F7F1F"/>
    <w:rsid w:val="008F7F49"/>
    <w:rsid w:val="00901C8A"/>
    <w:rsid w:val="009022BB"/>
    <w:rsid w:val="0090239E"/>
    <w:rsid w:val="0090251E"/>
    <w:rsid w:val="00902718"/>
    <w:rsid w:val="0090444E"/>
    <w:rsid w:val="00904648"/>
    <w:rsid w:val="00904943"/>
    <w:rsid w:val="00905945"/>
    <w:rsid w:val="0090599D"/>
    <w:rsid w:val="00905C44"/>
    <w:rsid w:val="0090643B"/>
    <w:rsid w:val="00906E68"/>
    <w:rsid w:val="009103B3"/>
    <w:rsid w:val="0091058F"/>
    <w:rsid w:val="009107CE"/>
    <w:rsid w:val="00910C94"/>
    <w:rsid w:val="00910CFB"/>
    <w:rsid w:val="00910D70"/>
    <w:rsid w:val="00910F23"/>
    <w:rsid w:val="00911252"/>
    <w:rsid w:val="00911D79"/>
    <w:rsid w:val="0091278A"/>
    <w:rsid w:val="00912DBD"/>
    <w:rsid w:val="00912EB0"/>
    <w:rsid w:val="00912FFD"/>
    <w:rsid w:val="0091461A"/>
    <w:rsid w:val="00914671"/>
    <w:rsid w:val="00914CAA"/>
    <w:rsid w:val="00915843"/>
    <w:rsid w:val="00915A9B"/>
    <w:rsid w:val="00915CE1"/>
    <w:rsid w:val="009162F6"/>
    <w:rsid w:val="00916A2B"/>
    <w:rsid w:val="009170C6"/>
    <w:rsid w:val="00917D44"/>
    <w:rsid w:val="00920521"/>
    <w:rsid w:val="009205ED"/>
    <w:rsid w:val="00920C85"/>
    <w:rsid w:val="00921307"/>
    <w:rsid w:val="009215B6"/>
    <w:rsid w:val="00922422"/>
    <w:rsid w:val="00922AB2"/>
    <w:rsid w:val="00922EFA"/>
    <w:rsid w:val="009231FD"/>
    <w:rsid w:val="0092400F"/>
    <w:rsid w:val="00926151"/>
    <w:rsid w:val="00926CF3"/>
    <w:rsid w:val="00927B1F"/>
    <w:rsid w:val="00927D54"/>
    <w:rsid w:val="0093007D"/>
    <w:rsid w:val="00930395"/>
    <w:rsid w:val="00930455"/>
    <w:rsid w:val="00930576"/>
    <w:rsid w:val="009307BD"/>
    <w:rsid w:val="0093118D"/>
    <w:rsid w:val="0093123C"/>
    <w:rsid w:val="00931392"/>
    <w:rsid w:val="009327CB"/>
    <w:rsid w:val="009329F0"/>
    <w:rsid w:val="00932E33"/>
    <w:rsid w:val="009330BA"/>
    <w:rsid w:val="009333F3"/>
    <w:rsid w:val="00934360"/>
    <w:rsid w:val="00934470"/>
    <w:rsid w:val="00935416"/>
    <w:rsid w:val="00935709"/>
    <w:rsid w:val="00935D8B"/>
    <w:rsid w:val="0093627D"/>
    <w:rsid w:val="009368FF"/>
    <w:rsid w:val="00936EBF"/>
    <w:rsid w:val="00936F7E"/>
    <w:rsid w:val="00936F89"/>
    <w:rsid w:val="009412BC"/>
    <w:rsid w:val="00942421"/>
    <w:rsid w:val="00942442"/>
    <w:rsid w:val="00942481"/>
    <w:rsid w:val="00944AA9"/>
    <w:rsid w:val="00946EC3"/>
    <w:rsid w:val="00947124"/>
    <w:rsid w:val="009471D4"/>
    <w:rsid w:val="00947518"/>
    <w:rsid w:val="00947750"/>
    <w:rsid w:val="00950130"/>
    <w:rsid w:val="00951468"/>
    <w:rsid w:val="00952F1A"/>
    <w:rsid w:val="00953C0F"/>
    <w:rsid w:val="00954301"/>
    <w:rsid w:val="009549B3"/>
    <w:rsid w:val="009552FC"/>
    <w:rsid w:val="009555C5"/>
    <w:rsid w:val="00955761"/>
    <w:rsid w:val="00955C1C"/>
    <w:rsid w:val="00956442"/>
    <w:rsid w:val="009564F7"/>
    <w:rsid w:val="009568A1"/>
    <w:rsid w:val="00956D69"/>
    <w:rsid w:val="00957515"/>
    <w:rsid w:val="00957EC9"/>
    <w:rsid w:val="0096007A"/>
    <w:rsid w:val="00960959"/>
    <w:rsid w:val="009610E0"/>
    <w:rsid w:val="00962A08"/>
    <w:rsid w:val="00963037"/>
    <w:rsid w:val="0096410F"/>
    <w:rsid w:val="009645D8"/>
    <w:rsid w:val="00964D6A"/>
    <w:rsid w:val="009654ED"/>
    <w:rsid w:val="0096552E"/>
    <w:rsid w:val="00965BEA"/>
    <w:rsid w:val="00965C27"/>
    <w:rsid w:val="00965F0F"/>
    <w:rsid w:val="0096641F"/>
    <w:rsid w:val="00967BFA"/>
    <w:rsid w:val="00970B60"/>
    <w:rsid w:val="00970FBE"/>
    <w:rsid w:val="0097106A"/>
    <w:rsid w:val="009713D6"/>
    <w:rsid w:val="00971C27"/>
    <w:rsid w:val="00971DB4"/>
    <w:rsid w:val="00972511"/>
    <w:rsid w:val="00973038"/>
    <w:rsid w:val="009732D3"/>
    <w:rsid w:val="00973409"/>
    <w:rsid w:val="00973BCC"/>
    <w:rsid w:val="00974345"/>
    <w:rsid w:val="0097437E"/>
    <w:rsid w:val="0097513B"/>
    <w:rsid w:val="00975992"/>
    <w:rsid w:val="00975B70"/>
    <w:rsid w:val="00977457"/>
    <w:rsid w:val="00977785"/>
    <w:rsid w:val="00980645"/>
    <w:rsid w:val="00980AD6"/>
    <w:rsid w:val="00980BC6"/>
    <w:rsid w:val="00981226"/>
    <w:rsid w:val="009819A4"/>
    <w:rsid w:val="00982014"/>
    <w:rsid w:val="009822C7"/>
    <w:rsid w:val="00982A8E"/>
    <w:rsid w:val="00982E39"/>
    <w:rsid w:val="00982E60"/>
    <w:rsid w:val="009835DB"/>
    <w:rsid w:val="0098367C"/>
    <w:rsid w:val="009837AD"/>
    <w:rsid w:val="009846C4"/>
    <w:rsid w:val="009851CD"/>
    <w:rsid w:val="009853BD"/>
    <w:rsid w:val="00985A94"/>
    <w:rsid w:val="00987FFB"/>
    <w:rsid w:val="00990E3C"/>
    <w:rsid w:val="0099134F"/>
    <w:rsid w:val="00992F64"/>
    <w:rsid w:val="00993499"/>
    <w:rsid w:val="0099371C"/>
    <w:rsid w:val="00993836"/>
    <w:rsid w:val="00995882"/>
    <w:rsid w:val="0099689D"/>
    <w:rsid w:val="009972F7"/>
    <w:rsid w:val="009A0689"/>
    <w:rsid w:val="009A07F7"/>
    <w:rsid w:val="009A098D"/>
    <w:rsid w:val="009A1624"/>
    <w:rsid w:val="009A1750"/>
    <w:rsid w:val="009A1A19"/>
    <w:rsid w:val="009A2A18"/>
    <w:rsid w:val="009A2A74"/>
    <w:rsid w:val="009A392C"/>
    <w:rsid w:val="009A3F62"/>
    <w:rsid w:val="009A4190"/>
    <w:rsid w:val="009A4268"/>
    <w:rsid w:val="009A4A57"/>
    <w:rsid w:val="009A4B6A"/>
    <w:rsid w:val="009A4F33"/>
    <w:rsid w:val="009A575A"/>
    <w:rsid w:val="009A6363"/>
    <w:rsid w:val="009A66C3"/>
    <w:rsid w:val="009A6C92"/>
    <w:rsid w:val="009A6FEE"/>
    <w:rsid w:val="009A737B"/>
    <w:rsid w:val="009B015A"/>
    <w:rsid w:val="009B11F2"/>
    <w:rsid w:val="009B1EA8"/>
    <w:rsid w:val="009B23C1"/>
    <w:rsid w:val="009B3663"/>
    <w:rsid w:val="009B38EC"/>
    <w:rsid w:val="009B48E6"/>
    <w:rsid w:val="009B4904"/>
    <w:rsid w:val="009B5944"/>
    <w:rsid w:val="009B610D"/>
    <w:rsid w:val="009B6410"/>
    <w:rsid w:val="009B6CC0"/>
    <w:rsid w:val="009B7CF0"/>
    <w:rsid w:val="009C0766"/>
    <w:rsid w:val="009C08E0"/>
    <w:rsid w:val="009C0BB7"/>
    <w:rsid w:val="009C0BEF"/>
    <w:rsid w:val="009C13D1"/>
    <w:rsid w:val="009C20F2"/>
    <w:rsid w:val="009C28BC"/>
    <w:rsid w:val="009C29B9"/>
    <w:rsid w:val="009C3777"/>
    <w:rsid w:val="009C4A35"/>
    <w:rsid w:val="009C5BA6"/>
    <w:rsid w:val="009C649F"/>
    <w:rsid w:val="009C659B"/>
    <w:rsid w:val="009C7142"/>
    <w:rsid w:val="009C7710"/>
    <w:rsid w:val="009C79C4"/>
    <w:rsid w:val="009D0041"/>
    <w:rsid w:val="009D031F"/>
    <w:rsid w:val="009D0FA4"/>
    <w:rsid w:val="009D19B7"/>
    <w:rsid w:val="009D1A76"/>
    <w:rsid w:val="009D36F1"/>
    <w:rsid w:val="009D39BA"/>
    <w:rsid w:val="009D469A"/>
    <w:rsid w:val="009D5021"/>
    <w:rsid w:val="009D524A"/>
    <w:rsid w:val="009D5906"/>
    <w:rsid w:val="009D674E"/>
    <w:rsid w:val="009D749D"/>
    <w:rsid w:val="009D757A"/>
    <w:rsid w:val="009D7E2B"/>
    <w:rsid w:val="009E007C"/>
    <w:rsid w:val="009E05A5"/>
    <w:rsid w:val="009E077D"/>
    <w:rsid w:val="009E0B8A"/>
    <w:rsid w:val="009E0CED"/>
    <w:rsid w:val="009E11AE"/>
    <w:rsid w:val="009E126F"/>
    <w:rsid w:val="009E1F3A"/>
    <w:rsid w:val="009E22FE"/>
    <w:rsid w:val="009E46DF"/>
    <w:rsid w:val="009E4CAB"/>
    <w:rsid w:val="009E553C"/>
    <w:rsid w:val="009E67DA"/>
    <w:rsid w:val="009E7BC5"/>
    <w:rsid w:val="009F00E9"/>
    <w:rsid w:val="009F08AD"/>
    <w:rsid w:val="009F20B7"/>
    <w:rsid w:val="009F2215"/>
    <w:rsid w:val="009F262C"/>
    <w:rsid w:val="009F2AED"/>
    <w:rsid w:val="009F3E55"/>
    <w:rsid w:val="009F4D70"/>
    <w:rsid w:val="009F4F01"/>
    <w:rsid w:val="009F746B"/>
    <w:rsid w:val="009F7F71"/>
    <w:rsid w:val="00A00870"/>
    <w:rsid w:val="00A02B2B"/>
    <w:rsid w:val="00A035E3"/>
    <w:rsid w:val="00A0432E"/>
    <w:rsid w:val="00A04BA2"/>
    <w:rsid w:val="00A04CEF"/>
    <w:rsid w:val="00A04D30"/>
    <w:rsid w:val="00A04DDC"/>
    <w:rsid w:val="00A05DF8"/>
    <w:rsid w:val="00A06A95"/>
    <w:rsid w:val="00A06CBA"/>
    <w:rsid w:val="00A07781"/>
    <w:rsid w:val="00A07947"/>
    <w:rsid w:val="00A07A8F"/>
    <w:rsid w:val="00A07ED5"/>
    <w:rsid w:val="00A10C60"/>
    <w:rsid w:val="00A113AE"/>
    <w:rsid w:val="00A115F6"/>
    <w:rsid w:val="00A1285E"/>
    <w:rsid w:val="00A14038"/>
    <w:rsid w:val="00A144EA"/>
    <w:rsid w:val="00A1463B"/>
    <w:rsid w:val="00A165FB"/>
    <w:rsid w:val="00A16F2A"/>
    <w:rsid w:val="00A1726A"/>
    <w:rsid w:val="00A21168"/>
    <w:rsid w:val="00A21223"/>
    <w:rsid w:val="00A22763"/>
    <w:rsid w:val="00A229CC"/>
    <w:rsid w:val="00A23050"/>
    <w:rsid w:val="00A233B0"/>
    <w:rsid w:val="00A23F4E"/>
    <w:rsid w:val="00A24BF8"/>
    <w:rsid w:val="00A25F5E"/>
    <w:rsid w:val="00A25F8F"/>
    <w:rsid w:val="00A26AB9"/>
    <w:rsid w:val="00A26C99"/>
    <w:rsid w:val="00A2736C"/>
    <w:rsid w:val="00A27394"/>
    <w:rsid w:val="00A306F1"/>
    <w:rsid w:val="00A316E1"/>
    <w:rsid w:val="00A330CE"/>
    <w:rsid w:val="00A33FCE"/>
    <w:rsid w:val="00A342DC"/>
    <w:rsid w:val="00A3560F"/>
    <w:rsid w:val="00A36429"/>
    <w:rsid w:val="00A36624"/>
    <w:rsid w:val="00A36821"/>
    <w:rsid w:val="00A3685F"/>
    <w:rsid w:val="00A403C0"/>
    <w:rsid w:val="00A40C49"/>
    <w:rsid w:val="00A41BDF"/>
    <w:rsid w:val="00A435F7"/>
    <w:rsid w:val="00A43EE8"/>
    <w:rsid w:val="00A452F7"/>
    <w:rsid w:val="00A460A0"/>
    <w:rsid w:val="00A47084"/>
    <w:rsid w:val="00A47C4D"/>
    <w:rsid w:val="00A47EE7"/>
    <w:rsid w:val="00A50ACF"/>
    <w:rsid w:val="00A518B9"/>
    <w:rsid w:val="00A52098"/>
    <w:rsid w:val="00A52C57"/>
    <w:rsid w:val="00A53C62"/>
    <w:rsid w:val="00A548FF"/>
    <w:rsid w:val="00A549F3"/>
    <w:rsid w:val="00A550FB"/>
    <w:rsid w:val="00A55472"/>
    <w:rsid w:val="00A5650A"/>
    <w:rsid w:val="00A56FE9"/>
    <w:rsid w:val="00A5700E"/>
    <w:rsid w:val="00A5701E"/>
    <w:rsid w:val="00A601A8"/>
    <w:rsid w:val="00A60EDA"/>
    <w:rsid w:val="00A61C28"/>
    <w:rsid w:val="00A63817"/>
    <w:rsid w:val="00A639C8"/>
    <w:rsid w:val="00A6401E"/>
    <w:rsid w:val="00A64450"/>
    <w:rsid w:val="00A648BB"/>
    <w:rsid w:val="00A649D0"/>
    <w:rsid w:val="00A64B31"/>
    <w:rsid w:val="00A64F42"/>
    <w:rsid w:val="00A65769"/>
    <w:rsid w:val="00A65BA6"/>
    <w:rsid w:val="00A66328"/>
    <w:rsid w:val="00A66B31"/>
    <w:rsid w:val="00A66E2F"/>
    <w:rsid w:val="00A66F79"/>
    <w:rsid w:val="00A6700B"/>
    <w:rsid w:val="00A6790A"/>
    <w:rsid w:val="00A70569"/>
    <w:rsid w:val="00A71030"/>
    <w:rsid w:val="00A71397"/>
    <w:rsid w:val="00A7159D"/>
    <w:rsid w:val="00A72CF9"/>
    <w:rsid w:val="00A73785"/>
    <w:rsid w:val="00A742C4"/>
    <w:rsid w:val="00A749DF"/>
    <w:rsid w:val="00A753AB"/>
    <w:rsid w:val="00A75ACA"/>
    <w:rsid w:val="00A75E6B"/>
    <w:rsid w:val="00A766D4"/>
    <w:rsid w:val="00A76C18"/>
    <w:rsid w:val="00A7745B"/>
    <w:rsid w:val="00A80498"/>
    <w:rsid w:val="00A80F96"/>
    <w:rsid w:val="00A811E6"/>
    <w:rsid w:val="00A82A31"/>
    <w:rsid w:val="00A82DCE"/>
    <w:rsid w:val="00A8352E"/>
    <w:rsid w:val="00A83656"/>
    <w:rsid w:val="00A83D26"/>
    <w:rsid w:val="00A83DF2"/>
    <w:rsid w:val="00A84171"/>
    <w:rsid w:val="00A8438E"/>
    <w:rsid w:val="00A8540F"/>
    <w:rsid w:val="00A86761"/>
    <w:rsid w:val="00A872AB"/>
    <w:rsid w:val="00A874BE"/>
    <w:rsid w:val="00A90900"/>
    <w:rsid w:val="00A90B92"/>
    <w:rsid w:val="00A9137A"/>
    <w:rsid w:val="00A91CCC"/>
    <w:rsid w:val="00A92C19"/>
    <w:rsid w:val="00A93724"/>
    <w:rsid w:val="00A94115"/>
    <w:rsid w:val="00A94752"/>
    <w:rsid w:val="00A95935"/>
    <w:rsid w:val="00A965D1"/>
    <w:rsid w:val="00A96889"/>
    <w:rsid w:val="00A970BD"/>
    <w:rsid w:val="00A97102"/>
    <w:rsid w:val="00A973CB"/>
    <w:rsid w:val="00AA0588"/>
    <w:rsid w:val="00AA1204"/>
    <w:rsid w:val="00AA2CB2"/>
    <w:rsid w:val="00AA3933"/>
    <w:rsid w:val="00AA3DD1"/>
    <w:rsid w:val="00AA3FC0"/>
    <w:rsid w:val="00AA42D7"/>
    <w:rsid w:val="00AA44ED"/>
    <w:rsid w:val="00AA47CC"/>
    <w:rsid w:val="00AA5ABC"/>
    <w:rsid w:val="00AA7EC3"/>
    <w:rsid w:val="00AB0158"/>
    <w:rsid w:val="00AB01F7"/>
    <w:rsid w:val="00AB024A"/>
    <w:rsid w:val="00AB0586"/>
    <w:rsid w:val="00AB0BDB"/>
    <w:rsid w:val="00AB0CFD"/>
    <w:rsid w:val="00AB1682"/>
    <w:rsid w:val="00AB2870"/>
    <w:rsid w:val="00AB2BD0"/>
    <w:rsid w:val="00AB2F43"/>
    <w:rsid w:val="00AB5105"/>
    <w:rsid w:val="00AB53B8"/>
    <w:rsid w:val="00AB5FEC"/>
    <w:rsid w:val="00AB6B8E"/>
    <w:rsid w:val="00AB6E52"/>
    <w:rsid w:val="00AB6F56"/>
    <w:rsid w:val="00AB774A"/>
    <w:rsid w:val="00AB7888"/>
    <w:rsid w:val="00AB7AA8"/>
    <w:rsid w:val="00AC0159"/>
    <w:rsid w:val="00AC0906"/>
    <w:rsid w:val="00AC1A65"/>
    <w:rsid w:val="00AC220B"/>
    <w:rsid w:val="00AC25E2"/>
    <w:rsid w:val="00AC3030"/>
    <w:rsid w:val="00AC30EF"/>
    <w:rsid w:val="00AC38AA"/>
    <w:rsid w:val="00AC3E5E"/>
    <w:rsid w:val="00AC4887"/>
    <w:rsid w:val="00AC5DF3"/>
    <w:rsid w:val="00AC642B"/>
    <w:rsid w:val="00AC6462"/>
    <w:rsid w:val="00AC67BE"/>
    <w:rsid w:val="00AC7779"/>
    <w:rsid w:val="00AC7ECD"/>
    <w:rsid w:val="00AC7FE0"/>
    <w:rsid w:val="00AD0800"/>
    <w:rsid w:val="00AD0CF8"/>
    <w:rsid w:val="00AD15ED"/>
    <w:rsid w:val="00AD2126"/>
    <w:rsid w:val="00AD26B0"/>
    <w:rsid w:val="00AD2882"/>
    <w:rsid w:val="00AD299F"/>
    <w:rsid w:val="00AD2CE0"/>
    <w:rsid w:val="00AD31FC"/>
    <w:rsid w:val="00AD4074"/>
    <w:rsid w:val="00AD43BB"/>
    <w:rsid w:val="00AD45F9"/>
    <w:rsid w:val="00AD4DC8"/>
    <w:rsid w:val="00AD57D0"/>
    <w:rsid w:val="00AD5ED4"/>
    <w:rsid w:val="00AD6444"/>
    <w:rsid w:val="00AD69BD"/>
    <w:rsid w:val="00AD6D43"/>
    <w:rsid w:val="00AD7003"/>
    <w:rsid w:val="00AD725F"/>
    <w:rsid w:val="00AD76B3"/>
    <w:rsid w:val="00AE0AFC"/>
    <w:rsid w:val="00AE123C"/>
    <w:rsid w:val="00AE1BB8"/>
    <w:rsid w:val="00AE1C7B"/>
    <w:rsid w:val="00AE267A"/>
    <w:rsid w:val="00AE3DAF"/>
    <w:rsid w:val="00AE4428"/>
    <w:rsid w:val="00AE5FB2"/>
    <w:rsid w:val="00AE673F"/>
    <w:rsid w:val="00AE6E46"/>
    <w:rsid w:val="00AE7DEA"/>
    <w:rsid w:val="00AF03DB"/>
    <w:rsid w:val="00AF078E"/>
    <w:rsid w:val="00AF1097"/>
    <w:rsid w:val="00AF1299"/>
    <w:rsid w:val="00AF1432"/>
    <w:rsid w:val="00AF20B6"/>
    <w:rsid w:val="00AF300C"/>
    <w:rsid w:val="00AF3398"/>
    <w:rsid w:val="00AF36CF"/>
    <w:rsid w:val="00AF3D8F"/>
    <w:rsid w:val="00AF444D"/>
    <w:rsid w:val="00AF54FA"/>
    <w:rsid w:val="00AF6363"/>
    <w:rsid w:val="00AF6367"/>
    <w:rsid w:val="00AF73B7"/>
    <w:rsid w:val="00AF7FE9"/>
    <w:rsid w:val="00B01351"/>
    <w:rsid w:val="00B019DB"/>
    <w:rsid w:val="00B040EA"/>
    <w:rsid w:val="00B057AC"/>
    <w:rsid w:val="00B06351"/>
    <w:rsid w:val="00B06D5A"/>
    <w:rsid w:val="00B06EC8"/>
    <w:rsid w:val="00B07FE6"/>
    <w:rsid w:val="00B102DB"/>
    <w:rsid w:val="00B11661"/>
    <w:rsid w:val="00B12421"/>
    <w:rsid w:val="00B12F99"/>
    <w:rsid w:val="00B1330A"/>
    <w:rsid w:val="00B138E7"/>
    <w:rsid w:val="00B13EB7"/>
    <w:rsid w:val="00B14091"/>
    <w:rsid w:val="00B15117"/>
    <w:rsid w:val="00B16531"/>
    <w:rsid w:val="00B169D4"/>
    <w:rsid w:val="00B16A39"/>
    <w:rsid w:val="00B16ACC"/>
    <w:rsid w:val="00B1798A"/>
    <w:rsid w:val="00B17AE2"/>
    <w:rsid w:val="00B2162A"/>
    <w:rsid w:val="00B21AE1"/>
    <w:rsid w:val="00B22F1A"/>
    <w:rsid w:val="00B230D8"/>
    <w:rsid w:val="00B23FDB"/>
    <w:rsid w:val="00B255B4"/>
    <w:rsid w:val="00B25D0A"/>
    <w:rsid w:val="00B25DC8"/>
    <w:rsid w:val="00B25F6A"/>
    <w:rsid w:val="00B26582"/>
    <w:rsid w:val="00B266FA"/>
    <w:rsid w:val="00B26898"/>
    <w:rsid w:val="00B26D7D"/>
    <w:rsid w:val="00B30257"/>
    <w:rsid w:val="00B30773"/>
    <w:rsid w:val="00B31BF3"/>
    <w:rsid w:val="00B31D8F"/>
    <w:rsid w:val="00B33F03"/>
    <w:rsid w:val="00B340F4"/>
    <w:rsid w:val="00B3422E"/>
    <w:rsid w:val="00B344D9"/>
    <w:rsid w:val="00B34886"/>
    <w:rsid w:val="00B355FB"/>
    <w:rsid w:val="00B3696B"/>
    <w:rsid w:val="00B36DF7"/>
    <w:rsid w:val="00B36E5C"/>
    <w:rsid w:val="00B407D6"/>
    <w:rsid w:val="00B40B36"/>
    <w:rsid w:val="00B41AC7"/>
    <w:rsid w:val="00B41BF0"/>
    <w:rsid w:val="00B41F8D"/>
    <w:rsid w:val="00B42549"/>
    <w:rsid w:val="00B44110"/>
    <w:rsid w:val="00B442C9"/>
    <w:rsid w:val="00B44BBB"/>
    <w:rsid w:val="00B4561D"/>
    <w:rsid w:val="00B456A7"/>
    <w:rsid w:val="00B468A8"/>
    <w:rsid w:val="00B46B9A"/>
    <w:rsid w:val="00B50476"/>
    <w:rsid w:val="00B504D3"/>
    <w:rsid w:val="00B516D6"/>
    <w:rsid w:val="00B538DC"/>
    <w:rsid w:val="00B54226"/>
    <w:rsid w:val="00B54906"/>
    <w:rsid w:val="00B54CA4"/>
    <w:rsid w:val="00B55155"/>
    <w:rsid w:val="00B554C1"/>
    <w:rsid w:val="00B555DF"/>
    <w:rsid w:val="00B559B0"/>
    <w:rsid w:val="00B55DFF"/>
    <w:rsid w:val="00B57BD2"/>
    <w:rsid w:val="00B57CF0"/>
    <w:rsid w:val="00B60147"/>
    <w:rsid w:val="00B60ECF"/>
    <w:rsid w:val="00B6249A"/>
    <w:rsid w:val="00B6289F"/>
    <w:rsid w:val="00B62D03"/>
    <w:rsid w:val="00B62E2E"/>
    <w:rsid w:val="00B62FF1"/>
    <w:rsid w:val="00B636BC"/>
    <w:rsid w:val="00B64343"/>
    <w:rsid w:val="00B647C3"/>
    <w:rsid w:val="00B64E74"/>
    <w:rsid w:val="00B650F4"/>
    <w:rsid w:val="00B65495"/>
    <w:rsid w:val="00B65C4D"/>
    <w:rsid w:val="00B65C69"/>
    <w:rsid w:val="00B65E8D"/>
    <w:rsid w:val="00B67877"/>
    <w:rsid w:val="00B679A1"/>
    <w:rsid w:val="00B70D5C"/>
    <w:rsid w:val="00B710F0"/>
    <w:rsid w:val="00B723BE"/>
    <w:rsid w:val="00B7330F"/>
    <w:rsid w:val="00B7357F"/>
    <w:rsid w:val="00B73F00"/>
    <w:rsid w:val="00B7417F"/>
    <w:rsid w:val="00B74271"/>
    <w:rsid w:val="00B74486"/>
    <w:rsid w:val="00B74B6F"/>
    <w:rsid w:val="00B74F1A"/>
    <w:rsid w:val="00B74F3F"/>
    <w:rsid w:val="00B75025"/>
    <w:rsid w:val="00B76F45"/>
    <w:rsid w:val="00B77715"/>
    <w:rsid w:val="00B7784C"/>
    <w:rsid w:val="00B77AD5"/>
    <w:rsid w:val="00B805C5"/>
    <w:rsid w:val="00B81390"/>
    <w:rsid w:val="00B81A34"/>
    <w:rsid w:val="00B81CA8"/>
    <w:rsid w:val="00B82B0B"/>
    <w:rsid w:val="00B830A9"/>
    <w:rsid w:val="00B83F02"/>
    <w:rsid w:val="00B854E6"/>
    <w:rsid w:val="00B862CA"/>
    <w:rsid w:val="00B8693E"/>
    <w:rsid w:val="00B929D1"/>
    <w:rsid w:val="00B93418"/>
    <w:rsid w:val="00B94E4E"/>
    <w:rsid w:val="00B954E0"/>
    <w:rsid w:val="00B95DCC"/>
    <w:rsid w:val="00B95E1D"/>
    <w:rsid w:val="00B96CC2"/>
    <w:rsid w:val="00B971D6"/>
    <w:rsid w:val="00B97B35"/>
    <w:rsid w:val="00B97B5C"/>
    <w:rsid w:val="00BA01F2"/>
    <w:rsid w:val="00BA0516"/>
    <w:rsid w:val="00BA0537"/>
    <w:rsid w:val="00BA06FF"/>
    <w:rsid w:val="00BA0F2B"/>
    <w:rsid w:val="00BA1746"/>
    <w:rsid w:val="00BA2AFD"/>
    <w:rsid w:val="00BA37F6"/>
    <w:rsid w:val="00BA3D95"/>
    <w:rsid w:val="00BA447C"/>
    <w:rsid w:val="00BA53EE"/>
    <w:rsid w:val="00BA576A"/>
    <w:rsid w:val="00BA5B64"/>
    <w:rsid w:val="00BA5E2B"/>
    <w:rsid w:val="00BA6643"/>
    <w:rsid w:val="00BB1D49"/>
    <w:rsid w:val="00BB1F2F"/>
    <w:rsid w:val="00BB21A6"/>
    <w:rsid w:val="00BB3147"/>
    <w:rsid w:val="00BB4450"/>
    <w:rsid w:val="00BB4700"/>
    <w:rsid w:val="00BB4860"/>
    <w:rsid w:val="00BB4876"/>
    <w:rsid w:val="00BB4C68"/>
    <w:rsid w:val="00BB4F0A"/>
    <w:rsid w:val="00BB5CD8"/>
    <w:rsid w:val="00BB7612"/>
    <w:rsid w:val="00BC0242"/>
    <w:rsid w:val="00BC1620"/>
    <w:rsid w:val="00BC30F3"/>
    <w:rsid w:val="00BC47B2"/>
    <w:rsid w:val="00BC5710"/>
    <w:rsid w:val="00BC57A8"/>
    <w:rsid w:val="00BC6F25"/>
    <w:rsid w:val="00BC723E"/>
    <w:rsid w:val="00BC73AD"/>
    <w:rsid w:val="00BC7F4C"/>
    <w:rsid w:val="00BD03ED"/>
    <w:rsid w:val="00BD0827"/>
    <w:rsid w:val="00BD09E9"/>
    <w:rsid w:val="00BD0EED"/>
    <w:rsid w:val="00BD1264"/>
    <w:rsid w:val="00BD1C2C"/>
    <w:rsid w:val="00BD1C5F"/>
    <w:rsid w:val="00BD2604"/>
    <w:rsid w:val="00BD2963"/>
    <w:rsid w:val="00BD2CF8"/>
    <w:rsid w:val="00BD35AE"/>
    <w:rsid w:val="00BD38B2"/>
    <w:rsid w:val="00BD4608"/>
    <w:rsid w:val="00BD4A5D"/>
    <w:rsid w:val="00BD5936"/>
    <w:rsid w:val="00BD60B1"/>
    <w:rsid w:val="00BD6FED"/>
    <w:rsid w:val="00BD7A38"/>
    <w:rsid w:val="00BE0489"/>
    <w:rsid w:val="00BE065C"/>
    <w:rsid w:val="00BE1012"/>
    <w:rsid w:val="00BE116C"/>
    <w:rsid w:val="00BE146D"/>
    <w:rsid w:val="00BE196F"/>
    <w:rsid w:val="00BE36E7"/>
    <w:rsid w:val="00BE3D07"/>
    <w:rsid w:val="00BE3D3A"/>
    <w:rsid w:val="00BE3E07"/>
    <w:rsid w:val="00BE4B9E"/>
    <w:rsid w:val="00BE5E74"/>
    <w:rsid w:val="00BE623B"/>
    <w:rsid w:val="00BE6795"/>
    <w:rsid w:val="00BE6902"/>
    <w:rsid w:val="00BE76C2"/>
    <w:rsid w:val="00BE774A"/>
    <w:rsid w:val="00BF076D"/>
    <w:rsid w:val="00BF097A"/>
    <w:rsid w:val="00BF0EFD"/>
    <w:rsid w:val="00BF1D78"/>
    <w:rsid w:val="00BF1E7D"/>
    <w:rsid w:val="00BF2467"/>
    <w:rsid w:val="00BF2F0E"/>
    <w:rsid w:val="00BF448A"/>
    <w:rsid w:val="00BF46D8"/>
    <w:rsid w:val="00BF4C04"/>
    <w:rsid w:val="00BF4D6B"/>
    <w:rsid w:val="00BF6EED"/>
    <w:rsid w:val="00BF76D3"/>
    <w:rsid w:val="00BF79F7"/>
    <w:rsid w:val="00C00206"/>
    <w:rsid w:val="00C0029E"/>
    <w:rsid w:val="00C00975"/>
    <w:rsid w:val="00C01626"/>
    <w:rsid w:val="00C01A5E"/>
    <w:rsid w:val="00C01BD8"/>
    <w:rsid w:val="00C01D56"/>
    <w:rsid w:val="00C02AEC"/>
    <w:rsid w:val="00C02C91"/>
    <w:rsid w:val="00C03A32"/>
    <w:rsid w:val="00C03EAD"/>
    <w:rsid w:val="00C05014"/>
    <w:rsid w:val="00C05EA6"/>
    <w:rsid w:val="00C05EC7"/>
    <w:rsid w:val="00C06B59"/>
    <w:rsid w:val="00C06DC0"/>
    <w:rsid w:val="00C06F2A"/>
    <w:rsid w:val="00C070F1"/>
    <w:rsid w:val="00C109D5"/>
    <w:rsid w:val="00C10C5B"/>
    <w:rsid w:val="00C1113E"/>
    <w:rsid w:val="00C1179E"/>
    <w:rsid w:val="00C11AD2"/>
    <w:rsid w:val="00C11E1E"/>
    <w:rsid w:val="00C122CD"/>
    <w:rsid w:val="00C12C3E"/>
    <w:rsid w:val="00C12F9E"/>
    <w:rsid w:val="00C13E43"/>
    <w:rsid w:val="00C141C5"/>
    <w:rsid w:val="00C14D1F"/>
    <w:rsid w:val="00C14DB1"/>
    <w:rsid w:val="00C15073"/>
    <w:rsid w:val="00C15125"/>
    <w:rsid w:val="00C15169"/>
    <w:rsid w:val="00C16807"/>
    <w:rsid w:val="00C17D01"/>
    <w:rsid w:val="00C17DD5"/>
    <w:rsid w:val="00C20094"/>
    <w:rsid w:val="00C20B5F"/>
    <w:rsid w:val="00C20BE6"/>
    <w:rsid w:val="00C21F10"/>
    <w:rsid w:val="00C222E0"/>
    <w:rsid w:val="00C22F5B"/>
    <w:rsid w:val="00C23723"/>
    <w:rsid w:val="00C238EF"/>
    <w:rsid w:val="00C24B74"/>
    <w:rsid w:val="00C27C1B"/>
    <w:rsid w:val="00C27C74"/>
    <w:rsid w:val="00C300BF"/>
    <w:rsid w:val="00C305C6"/>
    <w:rsid w:val="00C30D12"/>
    <w:rsid w:val="00C31557"/>
    <w:rsid w:val="00C31B3C"/>
    <w:rsid w:val="00C31EC4"/>
    <w:rsid w:val="00C32071"/>
    <w:rsid w:val="00C32089"/>
    <w:rsid w:val="00C33516"/>
    <w:rsid w:val="00C33A7A"/>
    <w:rsid w:val="00C33B2B"/>
    <w:rsid w:val="00C34401"/>
    <w:rsid w:val="00C35279"/>
    <w:rsid w:val="00C355D7"/>
    <w:rsid w:val="00C36481"/>
    <w:rsid w:val="00C36B61"/>
    <w:rsid w:val="00C37126"/>
    <w:rsid w:val="00C37F8C"/>
    <w:rsid w:val="00C40135"/>
    <w:rsid w:val="00C401E0"/>
    <w:rsid w:val="00C4091A"/>
    <w:rsid w:val="00C4143E"/>
    <w:rsid w:val="00C41683"/>
    <w:rsid w:val="00C42A2B"/>
    <w:rsid w:val="00C42B42"/>
    <w:rsid w:val="00C42C24"/>
    <w:rsid w:val="00C43B47"/>
    <w:rsid w:val="00C43C72"/>
    <w:rsid w:val="00C4463A"/>
    <w:rsid w:val="00C46B71"/>
    <w:rsid w:val="00C46C56"/>
    <w:rsid w:val="00C46E14"/>
    <w:rsid w:val="00C47848"/>
    <w:rsid w:val="00C47A10"/>
    <w:rsid w:val="00C47A4D"/>
    <w:rsid w:val="00C5017E"/>
    <w:rsid w:val="00C505A0"/>
    <w:rsid w:val="00C53496"/>
    <w:rsid w:val="00C53867"/>
    <w:rsid w:val="00C53E30"/>
    <w:rsid w:val="00C5413C"/>
    <w:rsid w:val="00C5431E"/>
    <w:rsid w:val="00C55195"/>
    <w:rsid w:val="00C55F09"/>
    <w:rsid w:val="00C56563"/>
    <w:rsid w:val="00C56AF1"/>
    <w:rsid w:val="00C56E1A"/>
    <w:rsid w:val="00C615A2"/>
    <w:rsid w:val="00C61751"/>
    <w:rsid w:val="00C62571"/>
    <w:rsid w:val="00C63A1D"/>
    <w:rsid w:val="00C642E3"/>
    <w:rsid w:val="00C6466D"/>
    <w:rsid w:val="00C64A5D"/>
    <w:rsid w:val="00C65208"/>
    <w:rsid w:val="00C65EAF"/>
    <w:rsid w:val="00C65FEC"/>
    <w:rsid w:val="00C662F7"/>
    <w:rsid w:val="00C66869"/>
    <w:rsid w:val="00C669AB"/>
    <w:rsid w:val="00C67218"/>
    <w:rsid w:val="00C67C1D"/>
    <w:rsid w:val="00C70054"/>
    <w:rsid w:val="00C70E8C"/>
    <w:rsid w:val="00C72226"/>
    <w:rsid w:val="00C72E3D"/>
    <w:rsid w:val="00C72ECC"/>
    <w:rsid w:val="00C732FD"/>
    <w:rsid w:val="00C73784"/>
    <w:rsid w:val="00C746E1"/>
    <w:rsid w:val="00C74979"/>
    <w:rsid w:val="00C74ED7"/>
    <w:rsid w:val="00C7524C"/>
    <w:rsid w:val="00C755E2"/>
    <w:rsid w:val="00C7569D"/>
    <w:rsid w:val="00C76B1D"/>
    <w:rsid w:val="00C776E3"/>
    <w:rsid w:val="00C776ED"/>
    <w:rsid w:val="00C77C3B"/>
    <w:rsid w:val="00C77D7E"/>
    <w:rsid w:val="00C80080"/>
    <w:rsid w:val="00C801E9"/>
    <w:rsid w:val="00C811D5"/>
    <w:rsid w:val="00C813A3"/>
    <w:rsid w:val="00C8301C"/>
    <w:rsid w:val="00C831C6"/>
    <w:rsid w:val="00C844A1"/>
    <w:rsid w:val="00C850D0"/>
    <w:rsid w:val="00C85281"/>
    <w:rsid w:val="00C90CC7"/>
    <w:rsid w:val="00C911AF"/>
    <w:rsid w:val="00C92A66"/>
    <w:rsid w:val="00C92C3E"/>
    <w:rsid w:val="00C92E03"/>
    <w:rsid w:val="00C93058"/>
    <w:rsid w:val="00C95CFE"/>
    <w:rsid w:val="00C969D8"/>
    <w:rsid w:val="00C96AC0"/>
    <w:rsid w:val="00C96C68"/>
    <w:rsid w:val="00C96DE2"/>
    <w:rsid w:val="00C979CB"/>
    <w:rsid w:val="00C97A8C"/>
    <w:rsid w:val="00C97EF4"/>
    <w:rsid w:val="00C97F20"/>
    <w:rsid w:val="00CA0504"/>
    <w:rsid w:val="00CA0689"/>
    <w:rsid w:val="00CA244F"/>
    <w:rsid w:val="00CA2E24"/>
    <w:rsid w:val="00CA2F4A"/>
    <w:rsid w:val="00CA39B7"/>
    <w:rsid w:val="00CA3B97"/>
    <w:rsid w:val="00CA3CD0"/>
    <w:rsid w:val="00CA426A"/>
    <w:rsid w:val="00CA4439"/>
    <w:rsid w:val="00CA47AA"/>
    <w:rsid w:val="00CA47F0"/>
    <w:rsid w:val="00CA568E"/>
    <w:rsid w:val="00CA6554"/>
    <w:rsid w:val="00CA6863"/>
    <w:rsid w:val="00CA6C06"/>
    <w:rsid w:val="00CA6FB3"/>
    <w:rsid w:val="00CA72C1"/>
    <w:rsid w:val="00CA7454"/>
    <w:rsid w:val="00CA7E1D"/>
    <w:rsid w:val="00CB19A7"/>
    <w:rsid w:val="00CB1BBD"/>
    <w:rsid w:val="00CB2673"/>
    <w:rsid w:val="00CB288C"/>
    <w:rsid w:val="00CB2FCC"/>
    <w:rsid w:val="00CB436E"/>
    <w:rsid w:val="00CB4E3A"/>
    <w:rsid w:val="00CB4E4E"/>
    <w:rsid w:val="00CB51D5"/>
    <w:rsid w:val="00CB5789"/>
    <w:rsid w:val="00CB590A"/>
    <w:rsid w:val="00CB5E00"/>
    <w:rsid w:val="00CB6217"/>
    <w:rsid w:val="00CB6C07"/>
    <w:rsid w:val="00CB6D29"/>
    <w:rsid w:val="00CB6D5A"/>
    <w:rsid w:val="00CC077F"/>
    <w:rsid w:val="00CC08D5"/>
    <w:rsid w:val="00CC09A7"/>
    <w:rsid w:val="00CC2EBD"/>
    <w:rsid w:val="00CC4BF5"/>
    <w:rsid w:val="00CC51FA"/>
    <w:rsid w:val="00CC6FEA"/>
    <w:rsid w:val="00CC74AD"/>
    <w:rsid w:val="00CC759B"/>
    <w:rsid w:val="00CC7708"/>
    <w:rsid w:val="00CC7990"/>
    <w:rsid w:val="00CD058B"/>
    <w:rsid w:val="00CD2031"/>
    <w:rsid w:val="00CD308F"/>
    <w:rsid w:val="00CD34FE"/>
    <w:rsid w:val="00CD3960"/>
    <w:rsid w:val="00CD3970"/>
    <w:rsid w:val="00CD39E1"/>
    <w:rsid w:val="00CD3AC0"/>
    <w:rsid w:val="00CD4A4E"/>
    <w:rsid w:val="00CD4F10"/>
    <w:rsid w:val="00CD5748"/>
    <w:rsid w:val="00CD58EA"/>
    <w:rsid w:val="00CD5A7B"/>
    <w:rsid w:val="00CD6223"/>
    <w:rsid w:val="00CD664D"/>
    <w:rsid w:val="00CD70FE"/>
    <w:rsid w:val="00CD79F8"/>
    <w:rsid w:val="00CE06CB"/>
    <w:rsid w:val="00CE124B"/>
    <w:rsid w:val="00CE1509"/>
    <w:rsid w:val="00CE19E2"/>
    <w:rsid w:val="00CE29AE"/>
    <w:rsid w:val="00CE2F2B"/>
    <w:rsid w:val="00CE3AD6"/>
    <w:rsid w:val="00CE4693"/>
    <w:rsid w:val="00CE4AEA"/>
    <w:rsid w:val="00CE4E22"/>
    <w:rsid w:val="00CE56F4"/>
    <w:rsid w:val="00CE573B"/>
    <w:rsid w:val="00CE5A26"/>
    <w:rsid w:val="00CE5BCA"/>
    <w:rsid w:val="00CE6F75"/>
    <w:rsid w:val="00CE74EE"/>
    <w:rsid w:val="00CE77BC"/>
    <w:rsid w:val="00CE7D00"/>
    <w:rsid w:val="00CF0230"/>
    <w:rsid w:val="00CF02C0"/>
    <w:rsid w:val="00CF0525"/>
    <w:rsid w:val="00CF1861"/>
    <w:rsid w:val="00CF22C8"/>
    <w:rsid w:val="00CF2F1F"/>
    <w:rsid w:val="00CF3326"/>
    <w:rsid w:val="00CF3489"/>
    <w:rsid w:val="00CF3921"/>
    <w:rsid w:val="00CF439B"/>
    <w:rsid w:val="00CF4522"/>
    <w:rsid w:val="00CF57DE"/>
    <w:rsid w:val="00CF583F"/>
    <w:rsid w:val="00CF5917"/>
    <w:rsid w:val="00CF5BA2"/>
    <w:rsid w:val="00CF5D13"/>
    <w:rsid w:val="00CF65C7"/>
    <w:rsid w:val="00CF68C1"/>
    <w:rsid w:val="00CF6AD9"/>
    <w:rsid w:val="00CF6BEB"/>
    <w:rsid w:val="00CF6DE3"/>
    <w:rsid w:val="00CF7362"/>
    <w:rsid w:val="00CF7C3C"/>
    <w:rsid w:val="00D01317"/>
    <w:rsid w:val="00D01660"/>
    <w:rsid w:val="00D025A6"/>
    <w:rsid w:val="00D0266B"/>
    <w:rsid w:val="00D02EE1"/>
    <w:rsid w:val="00D02EE2"/>
    <w:rsid w:val="00D03DE1"/>
    <w:rsid w:val="00D04519"/>
    <w:rsid w:val="00D04D04"/>
    <w:rsid w:val="00D05B47"/>
    <w:rsid w:val="00D05FAE"/>
    <w:rsid w:val="00D0658F"/>
    <w:rsid w:val="00D06696"/>
    <w:rsid w:val="00D06776"/>
    <w:rsid w:val="00D06FA1"/>
    <w:rsid w:val="00D071BA"/>
    <w:rsid w:val="00D077A3"/>
    <w:rsid w:val="00D10109"/>
    <w:rsid w:val="00D10951"/>
    <w:rsid w:val="00D11030"/>
    <w:rsid w:val="00D11674"/>
    <w:rsid w:val="00D11E7D"/>
    <w:rsid w:val="00D120A5"/>
    <w:rsid w:val="00D121C6"/>
    <w:rsid w:val="00D1265F"/>
    <w:rsid w:val="00D129D8"/>
    <w:rsid w:val="00D14123"/>
    <w:rsid w:val="00D159AD"/>
    <w:rsid w:val="00D163AF"/>
    <w:rsid w:val="00D1651D"/>
    <w:rsid w:val="00D16996"/>
    <w:rsid w:val="00D170C4"/>
    <w:rsid w:val="00D20390"/>
    <w:rsid w:val="00D20E16"/>
    <w:rsid w:val="00D210D1"/>
    <w:rsid w:val="00D21312"/>
    <w:rsid w:val="00D21F90"/>
    <w:rsid w:val="00D222BD"/>
    <w:rsid w:val="00D23281"/>
    <w:rsid w:val="00D238DC"/>
    <w:rsid w:val="00D24387"/>
    <w:rsid w:val="00D251DD"/>
    <w:rsid w:val="00D2526E"/>
    <w:rsid w:val="00D30E0A"/>
    <w:rsid w:val="00D317AB"/>
    <w:rsid w:val="00D31A90"/>
    <w:rsid w:val="00D32629"/>
    <w:rsid w:val="00D32CA9"/>
    <w:rsid w:val="00D34D17"/>
    <w:rsid w:val="00D3544A"/>
    <w:rsid w:val="00D36266"/>
    <w:rsid w:val="00D36FAD"/>
    <w:rsid w:val="00D4076C"/>
    <w:rsid w:val="00D40DC2"/>
    <w:rsid w:val="00D4115E"/>
    <w:rsid w:val="00D414FB"/>
    <w:rsid w:val="00D415AF"/>
    <w:rsid w:val="00D42334"/>
    <w:rsid w:val="00D423FF"/>
    <w:rsid w:val="00D42770"/>
    <w:rsid w:val="00D42B54"/>
    <w:rsid w:val="00D43B0C"/>
    <w:rsid w:val="00D44980"/>
    <w:rsid w:val="00D45160"/>
    <w:rsid w:val="00D45599"/>
    <w:rsid w:val="00D4636A"/>
    <w:rsid w:val="00D46C2D"/>
    <w:rsid w:val="00D47427"/>
    <w:rsid w:val="00D479D6"/>
    <w:rsid w:val="00D50E0C"/>
    <w:rsid w:val="00D5155F"/>
    <w:rsid w:val="00D5186B"/>
    <w:rsid w:val="00D519B0"/>
    <w:rsid w:val="00D522E9"/>
    <w:rsid w:val="00D5241F"/>
    <w:rsid w:val="00D52C99"/>
    <w:rsid w:val="00D52EAE"/>
    <w:rsid w:val="00D5407A"/>
    <w:rsid w:val="00D545AC"/>
    <w:rsid w:val="00D545CE"/>
    <w:rsid w:val="00D54E26"/>
    <w:rsid w:val="00D54E3D"/>
    <w:rsid w:val="00D5503E"/>
    <w:rsid w:val="00D550CA"/>
    <w:rsid w:val="00D55513"/>
    <w:rsid w:val="00D55870"/>
    <w:rsid w:val="00D559E5"/>
    <w:rsid w:val="00D57218"/>
    <w:rsid w:val="00D5767C"/>
    <w:rsid w:val="00D57E8D"/>
    <w:rsid w:val="00D615EA"/>
    <w:rsid w:val="00D61AF3"/>
    <w:rsid w:val="00D62B85"/>
    <w:rsid w:val="00D62FE2"/>
    <w:rsid w:val="00D63625"/>
    <w:rsid w:val="00D638C2"/>
    <w:rsid w:val="00D63BCE"/>
    <w:rsid w:val="00D648C8"/>
    <w:rsid w:val="00D64D78"/>
    <w:rsid w:val="00D65250"/>
    <w:rsid w:val="00D656DF"/>
    <w:rsid w:val="00D66948"/>
    <w:rsid w:val="00D66C98"/>
    <w:rsid w:val="00D66EE0"/>
    <w:rsid w:val="00D67342"/>
    <w:rsid w:val="00D714FF"/>
    <w:rsid w:val="00D71556"/>
    <w:rsid w:val="00D71ACA"/>
    <w:rsid w:val="00D727D9"/>
    <w:rsid w:val="00D72C7F"/>
    <w:rsid w:val="00D732EC"/>
    <w:rsid w:val="00D7650D"/>
    <w:rsid w:val="00D770AF"/>
    <w:rsid w:val="00D77AFE"/>
    <w:rsid w:val="00D80320"/>
    <w:rsid w:val="00D8167E"/>
    <w:rsid w:val="00D82188"/>
    <w:rsid w:val="00D8271A"/>
    <w:rsid w:val="00D82FDC"/>
    <w:rsid w:val="00D83387"/>
    <w:rsid w:val="00D83D32"/>
    <w:rsid w:val="00D84F20"/>
    <w:rsid w:val="00D867C6"/>
    <w:rsid w:val="00D8769B"/>
    <w:rsid w:val="00D876FE"/>
    <w:rsid w:val="00D879EA"/>
    <w:rsid w:val="00D90F4F"/>
    <w:rsid w:val="00D91025"/>
    <w:rsid w:val="00D9150E"/>
    <w:rsid w:val="00D91B89"/>
    <w:rsid w:val="00D92099"/>
    <w:rsid w:val="00D9287C"/>
    <w:rsid w:val="00D93698"/>
    <w:rsid w:val="00D93ABE"/>
    <w:rsid w:val="00D93E48"/>
    <w:rsid w:val="00D94052"/>
    <w:rsid w:val="00D943A8"/>
    <w:rsid w:val="00D94C87"/>
    <w:rsid w:val="00D95BCD"/>
    <w:rsid w:val="00D95D69"/>
    <w:rsid w:val="00D95E23"/>
    <w:rsid w:val="00D960C3"/>
    <w:rsid w:val="00D96158"/>
    <w:rsid w:val="00D96D6C"/>
    <w:rsid w:val="00D9760B"/>
    <w:rsid w:val="00D97FA5"/>
    <w:rsid w:val="00D97FBF"/>
    <w:rsid w:val="00DA01F5"/>
    <w:rsid w:val="00DA0C95"/>
    <w:rsid w:val="00DA1E5D"/>
    <w:rsid w:val="00DA225D"/>
    <w:rsid w:val="00DA2623"/>
    <w:rsid w:val="00DA27C8"/>
    <w:rsid w:val="00DA3823"/>
    <w:rsid w:val="00DA3AE2"/>
    <w:rsid w:val="00DA3D86"/>
    <w:rsid w:val="00DA4678"/>
    <w:rsid w:val="00DA4BC0"/>
    <w:rsid w:val="00DA50C3"/>
    <w:rsid w:val="00DA5364"/>
    <w:rsid w:val="00DA5E01"/>
    <w:rsid w:val="00DA6A31"/>
    <w:rsid w:val="00DA7866"/>
    <w:rsid w:val="00DA7DD5"/>
    <w:rsid w:val="00DB03DA"/>
    <w:rsid w:val="00DB049D"/>
    <w:rsid w:val="00DB0D14"/>
    <w:rsid w:val="00DB0D73"/>
    <w:rsid w:val="00DB0E8F"/>
    <w:rsid w:val="00DB13AA"/>
    <w:rsid w:val="00DB1B45"/>
    <w:rsid w:val="00DB2085"/>
    <w:rsid w:val="00DB2EAA"/>
    <w:rsid w:val="00DB3273"/>
    <w:rsid w:val="00DB3289"/>
    <w:rsid w:val="00DB47EA"/>
    <w:rsid w:val="00DB5825"/>
    <w:rsid w:val="00DB5F2B"/>
    <w:rsid w:val="00DB7342"/>
    <w:rsid w:val="00DC0B2F"/>
    <w:rsid w:val="00DC10A0"/>
    <w:rsid w:val="00DC1CA0"/>
    <w:rsid w:val="00DC2040"/>
    <w:rsid w:val="00DC224E"/>
    <w:rsid w:val="00DC476F"/>
    <w:rsid w:val="00DC48BF"/>
    <w:rsid w:val="00DC4FE4"/>
    <w:rsid w:val="00DC54A3"/>
    <w:rsid w:val="00DC555B"/>
    <w:rsid w:val="00DC5727"/>
    <w:rsid w:val="00DC5816"/>
    <w:rsid w:val="00DC61A4"/>
    <w:rsid w:val="00DC73CD"/>
    <w:rsid w:val="00DC7E76"/>
    <w:rsid w:val="00DD0136"/>
    <w:rsid w:val="00DD0ABC"/>
    <w:rsid w:val="00DD1628"/>
    <w:rsid w:val="00DD2021"/>
    <w:rsid w:val="00DD22EE"/>
    <w:rsid w:val="00DD2726"/>
    <w:rsid w:val="00DD3432"/>
    <w:rsid w:val="00DD345E"/>
    <w:rsid w:val="00DD3A27"/>
    <w:rsid w:val="00DD4E14"/>
    <w:rsid w:val="00DD780E"/>
    <w:rsid w:val="00DE0C94"/>
    <w:rsid w:val="00DE11EE"/>
    <w:rsid w:val="00DE153C"/>
    <w:rsid w:val="00DE17BB"/>
    <w:rsid w:val="00DE21B6"/>
    <w:rsid w:val="00DE252C"/>
    <w:rsid w:val="00DE2D3B"/>
    <w:rsid w:val="00DE3063"/>
    <w:rsid w:val="00DE3A57"/>
    <w:rsid w:val="00DE536B"/>
    <w:rsid w:val="00DE5F33"/>
    <w:rsid w:val="00DE78D0"/>
    <w:rsid w:val="00DF055B"/>
    <w:rsid w:val="00DF08A0"/>
    <w:rsid w:val="00DF1086"/>
    <w:rsid w:val="00DF2848"/>
    <w:rsid w:val="00DF2949"/>
    <w:rsid w:val="00DF297F"/>
    <w:rsid w:val="00DF3177"/>
    <w:rsid w:val="00DF3346"/>
    <w:rsid w:val="00DF3A45"/>
    <w:rsid w:val="00DF4372"/>
    <w:rsid w:val="00DF4756"/>
    <w:rsid w:val="00DF4917"/>
    <w:rsid w:val="00DF493B"/>
    <w:rsid w:val="00DF5E10"/>
    <w:rsid w:val="00DF665C"/>
    <w:rsid w:val="00DF6851"/>
    <w:rsid w:val="00DF6C8F"/>
    <w:rsid w:val="00DF763A"/>
    <w:rsid w:val="00DF7BE4"/>
    <w:rsid w:val="00DF7D27"/>
    <w:rsid w:val="00E00A5A"/>
    <w:rsid w:val="00E00FE0"/>
    <w:rsid w:val="00E01682"/>
    <w:rsid w:val="00E0222B"/>
    <w:rsid w:val="00E02AAD"/>
    <w:rsid w:val="00E04ED0"/>
    <w:rsid w:val="00E050AA"/>
    <w:rsid w:val="00E055BD"/>
    <w:rsid w:val="00E05DDC"/>
    <w:rsid w:val="00E05E1A"/>
    <w:rsid w:val="00E06AAB"/>
    <w:rsid w:val="00E07512"/>
    <w:rsid w:val="00E076BA"/>
    <w:rsid w:val="00E07B4F"/>
    <w:rsid w:val="00E10C5D"/>
    <w:rsid w:val="00E11B7C"/>
    <w:rsid w:val="00E123B5"/>
    <w:rsid w:val="00E127D0"/>
    <w:rsid w:val="00E135E6"/>
    <w:rsid w:val="00E13BE9"/>
    <w:rsid w:val="00E13C69"/>
    <w:rsid w:val="00E17710"/>
    <w:rsid w:val="00E17DD8"/>
    <w:rsid w:val="00E204A2"/>
    <w:rsid w:val="00E2101A"/>
    <w:rsid w:val="00E211E0"/>
    <w:rsid w:val="00E223CB"/>
    <w:rsid w:val="00E22E91"/>
    <w:rsid w:val="00E23942"/>
    <w:rsid w:val="00E24070"/>
    <w:rsid w:val="00E248B0"/>
    <w:rsid w:val="00E253EA"/>
    <w:rsid w:val="00E2560B"/>
    <w:rsid w:val="00E2568F"/>
    <w:rsid w:val="00E256B4"/>
    <w:rsid w:val="00E2572F"/>
    <w:rsid w:val="00E25BF8"/>
    <w:rsid w:val="00E2608B"/>
    <w:rsid w:val="00E2656E"/>
    <w:rsid w:val="00E26660"/>
    <w:rsid w:val="00E26C41"/>
    <w:rsid w:val="00E30A99"/>
    <w:rsid w:val="00E313AC"/>
    <w:rsid w:val="00E3201A"/>
    <w:rsid w:val="00E33174"/>
    <w:rsid w:val="00E33C0C"/>
    <w:rsid w:val="00E351D7"/>
    <w:rsid w:val="00E3571F"/>
    <w:rsid w:val="00E36576"/>
    <w:rsid w:val="00E370DA"/>
    <w:rsid w:val="00E37182"/>
    <w:rsid w:val="00E4007E"/>
    <w:rsid w:val="00E404B2"/>
    <w:rsid w:val="00E40556"/>
    <w:rsid w:val="00E408E4"/>
    <w:rsid w:val="00E41425"/>
    <w:rsid w:val="00E41615"/>
    <w:rsid w:val="00E420F9"/>
    <w:rsid w:val="00E43158"/>
    <w:rsid w:val="00E43E53"/>
    <w:rsid w:val="00E44655"/>
    <w:rsid w:val="00E44988"/>
    <w:rsid w:val="00E452CC"/>
    <w:rsid w:val="00E4553E"/>
    <w:rsid w:val="00E466ED"/>
    <w:rsid w:val="00E46AC4"/>
    <w:rsid w:val="00E474E9"/>
    <w:rsid w:val="00E47C4A"/>
    <w:rsid w:val="00E50926"/>
    <w:rsid w:val="00E50E58"/>
    <w:rsid w:val="00E51D35"/>
    <w:rsid w:val="00E52BBC"/>
    <w:rsid w:val="00E539FA"/>
    <w:rsid w:val="00E53E89"/>
    <w:rsid w:val="00E54D96"/>
    <w:rsid w:val="00E554E2"/>
    <w:rsid w:val="00E55CAA"/>
    <w:rsid w:val="00E55FB8"/>
    <w:rsid w:val="00E560F2"/>
    <w:rsid w:val="00E562E3"/>
    <w:rsid w:val="00E5752F"/>
    <w:rsid w:val="00E57BC1"/>
    <w:rsid w:val="00E6050F"/>
    <w:rsid w:val="00E60829"/>
    <w:rsid w:val="00E60946"/>
    <w:rsid w:val="00E61214"/>
    <w:rsid w:val="00E626D0"/>
    <w:rsid w:val="00E6401C"/>
    <w:rsid w:val="00E64BDF"/>
    <w:rsid w:val="00E651FA"/>
    <w:rsid w:val="00E66203"/>
    <w:rsid w:val="00E662E4"/>
    <w:rsid w:val="00E67D5E"/>
    <w:rsid w:val="00E7076C"/>
    <w:rsid w:val="00E71504"/>
    <w:rsid w:val="00E71A87"/>
    <w:rsid w:val="00E721F5"/>
    <w:rsid w:val="00E72497"/>
    <w:rsid w:val="00E72D0B"/>
    <w:rsid w:val="00E73645"/>
    <w:rsid w:val="00E73BD7"/>
    <w:rsid w:val="00E74648"/>
    <w:rsid w:val="00E7514A"/>
    <w:rsid w:val="00E751EE"/>
    <w:rsid w:val="00E7593E"/>
    <w:rsid w:val="00E75D4B"/>
    <w:rsid w:val="00E8060D"/>
    <w:rsid w:val="00E80AE1"/>
    <w:rsid w:val="00E80CF7"/>
    <w:rsid w:val="00E8119F"/>
    <w:rsid w:val="00E82285"/>
    <w:rsid w:val="00E82FF8"/>
    <w:rsid w:val="00E83649"/>
    <w:rsid w:val="00E83974"/>
    <w:rsid w:val="00E83F12"/>
    <w:rsid w:val="00E84A91"/>
    <w:rsid w:val="00E87771"/>
    <w:rsid w:val="00E877D5"/>
    <w:rsid w:val="00E91AE6"/>
    <w:rsid w:val="00E9229A"/>
    <w:rsid w:val="00E92E69"/>
    <w:rsid w:val="00E92ED2"/>
    <w:rsid w:val="00E92FA7"/>
    <w:rsid w:val="00E936B4"/>
    <w:rsid w:val="00E93763"/>
    <w:rsid w:val="00E948F6"/>
    <w:rsid w:val="00E9517F"/>
    <w:rsid w:val="00E95303"/>
    <w:rsid w:val="00E95DB7"/>
    <w:rsid w:val="00E96D7F"/>
    <w:rsid w:val="00EA01F4"/>
    <w:rsid w:val="00EA0777"/>
    <w:rsid w:val="00EA08A8"/>
    <w:rsid w:val="00EA13B0"/>
    <w:rsid w:val="00EA1907"/>
    <w:rsid w:val="00EA20C4"/>
    <w:rsid w:val="00EA20CD"/>
    <w:rsid w:val="00EA294E"/>
    <w:rsid w:val="00EA2FEF"/>
    <w:rsid w:val="00EA45B8"/>
    <w:rsid w:val="00EA5597"/>
    <w:rsid w:val="00EA5757"/>
    <w:rsid w:val="00EA5BFD"/>
    <w:rsid w:val="00EA6D82"/>
    <w:rsid w:val="00EA704D"/>
    <w:rsid w:val="00EB046D"/>
    <w:rsid w:val="00EB1D76"/>
    <w:rsid w:val="00EB1F46"/>
    <w:rsid w:val="00EB2633"/>
    <w:rsid w:val="00EB2879"/>
    <w:rsid w:val="00EB36DE"/>
    <w:rsid w:val="00EB4423"/>
    <w:rsid w:val="00EB4A9E"/>
    <w:rsid w:val="00EB52E8"/>
    <w:rsid w:val="00EB609B"/>
    <w:rsid w:val="00EB61B8"/>
    <w:rsid w:val="00EB6CC0"/>
    <w:rsid w:val="00EB744E"/>
    <w:rsid w:val="00EC00FE"/>
    <w:rsid w:val="00EC1907"/>
    <w:rsid w:val="00EC1E51"/>
    <w:rsid w:val="00EC1FAA"/>
    <w:rsid w:val="00EC3B8A"/>
    <w:rsid w:val="00EC4DA8"/>
    <w:rsid w:val="00EC520B"/>
    <w:rsid w:val="00EC6DB5"/>
    <w:rsid w:val="00EC6EFB"/>
    <w:rsid w:val="00ED01F9"/>
    <w:rsid w:val="00ED0A34"/>
    <w:rsid w:val="00ED0B35"/>
    <w:rsid w:val="00ED0E31"/>
    <w:rsid w:val="00ED187D"/>
    <w:rsid w:val="00ED1927"/>
    <w:rsid w:val="00ED1B5A"/>
    <w:rsid w:val="00ED1D25"/>
    <w:rsid w:val="00ED29BF"/>
    <w:rsid w:val="00ED3152"/>
    <w:rsid w:val="00ED41D3"/>
    <w:rsid w:val="00ED4522"/>
    <w:rsid w:val="00ED6901"/>
    <w:rsid w:val="00EE187B"/>
    <w:rsid w:val="00EE1899"/>
    <w:rsid w:val="00EE1E79"/>
    <w:rsid w:val="00EE2C08"/>
    <w:rsid w:val="00EE3052"/>
    <w:rsid w:val="00EE46B5"/>
    <w:rsid w:val="00EE4D39"/>
    <w:rsid w:val="00EE54E3"/>
    <w:rsid w:val="00EE572E"/>
    <w:rsid w:val="00EE6019"/>
    <w:rsid w:val="00EE6BEF"/>
    <w:rsid w:val="00EE6D91"/>
    <w:rsid w:val="00EE7489"/>
    <w:rsid w:val="00EE7D6D"/>
    <w:rsid w:val="00EF17C4"/>
    <w:rsid w:val="00EF253E"/>
    <w:rsid w:val="00EF32CF"/>
    <w:rsid w:val="00EF4F56"/>
    <w:rsid w:val="00EF5561"/>
    <w:rsid w:val="00EF6FC9"/>
    <w:rsid w:val="00F01701"/>
    <w:rsid w:val="00F01B74"/>
    <w:rsid w:val="00F01C2C"/>
    <w:rsid w:val="00F02C71"/>
    <w:rsid w:val="00F051BA"/>
    <w:rsid w:val="00F05489"/>
    <w:rsid w:val="00F05E8C"/>
    <w:rsid w:val="00F0670C"/>
    <w:rsid w:val="00F06DFF"/>
    <w:rsid w:val="00F06FA3"/>
    <w:rsid w:val="00F10717"/>
    <w:rsid w:val="00F10896"/>
    <w:rsid w:val="00F11880"/>
    <w:rsid w:val="00F118DA"/>
    <w:rsid w:val="00F11A95"/>
    <w:rsid w:val="00F11AC6"/>
    <w:rsid w:val="00F11FC1"/>
    <w:rsid w:val="00F13922"/>
    <w:rsid w:val="00F139CE"/>
    <w:rsid w:val="00F14C42"/>
    <w:rsid w:val="00F158C2"/>
    <w:rsid w:val="00F15B1A"/>
    <w:rsid w:val="00F162F1"/>
    <w:rsid w:val="00F16820"/>
    <w:rsid w:val="00F16C6F"/>
    <w:rsid w:val="00F16E5C"/>
    <w:rsid w:val="00F20203"/>
    <w:rsid w:val="00F211B4"/>
    <w:rsid w:val="00F21A5B"/>
    <w:rsid w:val="00F2286E"/>
    <w:rsid w:val="00F2304C"/>
    <w:rsid w:val="00F237D2"/>
    <w:rsid w:val="00F2454F"/>
    <w:rsid w:val="00F2469D"/>
    <w:rsid w:val="00F246CF"/>
    <w:rsid w:val="00F247CC"/>
    <w:rsid w:val="00F2487A"/>
    <w:rsid w:val="00F24F40"/>
    <w:rsid w:val="00F256FE"/>
    <w:rsid w:val="00F2573B"/>
    <w:rsid w:val="00F27599"/>
    <w:rsid w:val="00F276D3"/>
    <w:rsid w:val="00F2776C"/>
    <w:rsid w:val="00F30516"/>
    <w:rsid w:val="00F31380"/>
    <w:rsid w:val="00F319F1"/>
    <w:rsid w:val="00F31C63"/>
    <w:rsid w:val="00F3308E"/>
    <w:rsid w:val="00F33304"/>
    <w:rsid w:val="00F337C4"/>
    <w:rsid w:val="00F33D37"/>
    <w:rsid w:val="00F34331"/>
    <w:rsid w:val="00F344A2"/>
    <w:rsid w:val="00F34AEA"/>
    <w:rsid w:val="00F34E8C"/>
    <w:rsid w:val="00F353E9"/>
    <w:rsid w:val="00F3543A"/>
    <w:rsid w:val="00F35EDC"/>
    <w:rsid w:val="00F36520"/>
    <w:rsid w:val="00F37219"/>
    <w:rsid w:val="00F40321"/>
    <w:rsid w:val="00F40F5E"/>
    <w:rsid w:val="00F41EDF"/>
    <w:rsid w:val="00F41F35"/>
    <w:rsid w:val="00F425DA"/>
    <w:rsid w:val="00F42F5C"/>
    <w:rsid w:val="00F440C5"/>
    <w:rsid w:val="00F477E3"/>
    <w:rsid w:val="00F47A4C"/>
    <w:rsid w:val="00F5039C"/>
    <w:rsid w:val="00F503AD"/>
    <w:rsid w:val="00F512FD"/>
    <w:rsid w:val="00F52A72"/>
    <w:rsid w:val="00F538B5"/>
    <w:rsid w:val="00F53E92"/>
    <w:rsid w:val="00F540DC"/>
    <w:rsid w:val="00F54484"/>
    <w:rsid w:val="00F55532"/>
    <w:rsid w:val="00F55EF8"/>
    <w:rsid w:val="00F562CA"/>
    <w:rsid w:val="00F575AE"/>
    <w:rsid w:val="00F57D94"/>
    <w:rsid w:val="00F60DFA"/>
    <w:rsid w:val="00F6105F"/>
    <w:rsid w:val="00F613E6"/>
    <w:rsid w:val="00F61A7A"/>
    <w:rsid w:val="00F62248"/>
    <w:rsid w:val="00F6296D"/>
    <w:rsid w:val="00F62CAC"/>
    <w:rsid w:val="00F62F26"/>
    <w:rsid w:val="00F646B3"/>
    <w:rsid w:val="00F647A4"/>
    <w:rsid w:val="00F64BE1"/>
    <w:rsid w:val="00F64DD8"/>
    <w:rsid w:val="00F6614B"/>
    <w:rsid w:val="00F67B4A"/>
    <w:rsid w:val="00F7047D"/>
    <w:rsid w:val="00F70827"/>
    <w:rsid w:val="00F70E1C"/>
    <w:rsid w:val="00F714B6"/>
    <w:rsid w:val="00F71A1D"/>
    <w:rsid w:val="00F71E65"/>
    <w:rsid w:val="00F728C7"/>
    <w:rsid w:val="00F732B4"/>
    <w:rsid w:val="00F73880"/>
    <w:rsid w:val="00F74023"/>
    <w:rsid w:val="00F74DC1"/>
    <w:rsid w:val="00F754B4"/>
    <w:rsid w:val="00F75A26"/>
    <w:rsid w:val="00F76D62"/>
    <w:rsid w:val="00F76D8B"/>
    <w:rsid w:val="00F77128"/>
    <w:rsid w:val="00F772AD"/>
    <w:rsid w:val="00F8046C"/>
    <w:rsid w:val="00F81183"/>
    <w:rsid w:val="00F81FE0"/>
    <w:rsid w:val="00F82A3E"/>
    <w:rsid w:val="00F82E1B"/>
    <w:rsid w:val="00F82F28"/>
    <w:rsid w:val="00F83A5F"/>
    <w:rsid w:val="00F84553"/>
    <w:rsid w:val="00F84623"/>
    <w:rsid w:val="00F84AE2"/>
    <w:rsid w:val="00F84E6B"/>
    <w:rsid w:val="00F857C7"/>
    <w:rsid w:val="00F86DF5"/>
    <w:rsid w:val="00F871F8"/>
    <w:rsid w:val="00F87BB6"/>
    <w:rsid w:val="00F87C5D"/>
    <w:rsid w:val="00F87F8E"/>
    <w:rsid w:val="00F90787"/>
    <w:rsid w:val="00F9092A"/>
    <w:rsid w:val="00F90C80"/>
    <w:rsid w:val="00F91273"/>
    <w:rsid w:val="00F919F8"/>
    <w:rsid w:val="00F91CD0"/>
    <w:rsid w:val="00F92A83"/>
    <w:rsid w:val="00F92DCE"/>
    <w:rsid w:val="00F92DD3"/>
    <w:rsid w:val="00F93654"/>
    <w:rsid w:val="00F9504D"/>
    <w:rsid w:val="00F9547E"/>
    <w:rsid w:val="00F95776"/>
    <w:rsid w:val="00F95928"/>
    <w:rsid w:val="00F95CB7"/>
    <w:rsid w:val="00F95D12"/>
    <w:rsid w:val="00F963DC"/>
    <w:rsid w:val="00F96535"/>
    <w:rsid w:val="00F96F45"/>
    <w:rsid w:val="00F970BA"/>
    <w:rsid w:val="00FA0253"/>
    <w:rsid w:val="00FA065D"/>
    <w:rsid w:val="00FA0E46"/>
    <w:rsid w:val="00FA140B"/>
    <w:rsid w:val="00FA144D"/>
    <w:rsid w:val="00FA5312"/>
    <w:rsid w:val="00FA56F4"/>
    <w:rsid w:val="00FA5B9B"/>
    <w:rsid w:val="00FA6EA1"/>
    <w:rsid w:val="00FA7ABB"/>
    <w:rsid w:val="00FA7D97"/>
    <w:rsid w:val="00FB196F"/>
    <w:rsid w:val="00FB1C8A"/>
    <w:rsid w:val="00FB26AF"/>
    <w:rsid w:val="00FB26B8"/>
    <w:rsid w:val="00FB2895"/>
    <w:rsid w:val="00FB2CA5"/>
    <w:rsid w:val="00FB3172"/>
    <w:rsid w:val="00FB3251"/>
    <w:rsid w:val="00FB335C"/>
    <w:rsid w:val="00FB43AB"/>
    <w:rsid w:val="00FB480D"/>
    <w:rsid w:val="00FB490A"/>
    <w:rsid w:val="00FB4A0B"/>
    <w:rsid w:val="00FB53F0"/>
    <w:rsid w:val="00FB5C22"/>
    <w:rsid w:val="00FB5D25"/>
    <w:rsid w:val="00FB7549"/>
    <w:rsid w:val="00FC0B52"/>
    <w:rsid w:val="00FC254F"/>
    <w:rsid w:val="00FC2B82"/>
    <w:rsid w:val="00FC2F2D"/>
    <w:rsid w:val="00FC3186"/>
    <w:rsid w:val="00FC36AC"/>
    <w:rsid w:val="00FC39A6"/>
    <w:rsid w:val="00FC4BA2"/>
    <w:rsid w:val="00FC4DE5"/>
    <w:rsid w:val="00FC4F4E"/>
    <w:rsid w:val="00FC5E0E"/>
    <w:rsid w:val="00FC61CA"/>
    <w:rsid w:val="00FC6913"/>
    <w:rsid w:val="00FC6E0F"/>
    <w:rsid w:val="00FC6FB1"/>
    <w:rsid w:val="00FC6FF3"/>
    <w:rsid w:val="00FC711E"/>
    <w:rsid w:val="00FC7241"/>
    <w:rsid w:val="00FC7353"/>
    <w:rsid w:val="00FC7363"/>
    <w:rsid w:val="00FC7900"/>
    <w:rsid w:val="00FD16E5"/>
    <w:rsid w:val="00FD196B"/>
    <w:rsid w:val="00FD1C67"/>
    <w:rsid w:val="00FD22CB"/>
    <w:rsid w:val="00FD2811"/>
    <w:rsid w:val="00FD316C"/>
    <w:rsid w:val="00FD31FE"/>
    <w:rsid w:val="00FD4129"/>
    <w:rsid w:val="00FD41FE"/>
    <w:rsid w:val="00FD500A"/>
    <w:rsid w:val="00FD54A0"/>
    <w:rsid w:val="00FD6716"/>
    <w:rsid w:val="00FD7AA6"/>
    <w:rsid w:val="00FE00CC"/>
    <w:rsid w:val="00FE08BD"/>
    <w:rsid w:val="00FE2835"/>
    <w:rsid w:val="00FE2CF4"/>
    <w:rsid w:val="00FE2E19"/>
    <w:rsid w:val="00FE3912"/>
    <w:rsid w:val="00FE40BE"/>
    <w:rsid w:val="00FE40EE"/>
    <w:rsid w:val="00FE4158"/>
    <w:rsid w:val="00FE4ABC"/>
    <w:rsid w:val="00FE5543"/>
    <w:rsid w:val="00FE5558"/>
    <w:rsid w:val="00FE5569"/>
    <w:rsid w:val="00FE5623"/>
    <w:rsid w:val="00FE6160"/>
    <w:rsid w:val="00FE7455"/>
    <w:rsid w:val="00FE7885"/>
    <w:rsid w:val="00FF0439"/>
    <w:rsid w:val="00FF04C9"/>
    <w:rsid w:val="00FF08E1"/>
    <w:rsid w:val="00FF0EDE"/>
    <w:rsid w:val="00FF10BC"/>
    <w:rsid w:val="00FF16A1"/>
    <w:rsid w:val="00FF1AB2"/>
    <w:rsid w:val="00FF1AF1"/>
    <w:rsid w:val="00FF1EAF"/>
    <w:rsid w:val="00FF2868"/>
    <w:rsid w:val="00FF460A"/>
    <w:rsid w:val="00FF539A"/>
    <w:rsid w:val="00FF54B5"/>
    <w:rsid w:val="00FF5F6A"/>
    <w:rsid w:val="00FF6127"/>
    <w:rsid w:val="00FF7B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F88B611"/>
  <w15:docId w15:val="{321C8895-8206-4DF4-8A0F-217CE67D3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A00"/>
    <w:pPr>
      <w:jc w:val="both"/>
    </w:pPr>
    <w:rPr>
      <w:rFonts w:ascii="Arial" w:hAnsi="Arial" w:cs="Arial"/>
      <w:bCs/>
      <w:sz w:val="24"/>
      <w:lang w:val="en-US" w:eastAsia="en-US"/>
    </w:rPr>
  </w:style>
  <w:style w:type="paragraph" w:styleId="Heading1">
    <w:name w:val="heading 1"/>
    <w:aliases w:val="MainHeader,tchead,1,h1,Header 1,Test Plan,Part,H1&lt;------------------,Main heading,Heading 10,Header1,chapternumber,Tertiary Heading,RFP Heading1,*,P,vorlage 1,PA Chapter,Attribute Heading 1,Bulletin Name,level 1,Level 1 Head,h13,h14,11,H1,h11"/>
    <w:basedOn w:val="Normal"/>
    <w:next w:val="Normal"/>
    <w:qFormat/>
    <w:rsid w:val="006B3A00"/>
    <w:pPr>
      <w:keepNext/>
      <w:numPr>
        <w:numId w:val="2"/>
      </w:numPr>
      <w:spacing w:before="240" w:after="60"/>
      <w:outlineLvl w:val="0"/>
    </w:pPr>
    <w:rPr>
      <w:b/>
      <w:kern w:val="28"/>
      <w:sz w:val="28"/>
    </w:rPr>
  </w:style>
  <w:style w:type="paragraph" w:styleId="Heading2">
    <w:name w:val="heading 2"/>
    <w:aliases w:val="1.1,Heading 2 Hidden,Proposal,h2,2,Level 2 Heading,Numbered indent 2,ni2,Hanging 2 Indent,numbered indent 2,exercise,Heading 2 substyle,HD2,Titre3,H2,stepstone,Stepstones,Heading 0,Sub-section Title,Major,L2,Level 2 Topic Heading,Heading 22"/>
    <w:basedOn w:val="Normal"/>
    <w:next w:val="Normal"/>
    <w:link w:val="Heading2Char"/>
    <w:qFormat/>
    <w:rsid w:val="006B3A00"/>
    <w:pPr>
      <w:keepNext/>
      <w:numPr>
        <w:ilvl w:val="1"/>
        <w:numId w:val="2"/>
      </w:numPr>
      <w:spacing w:before="240" w:after="60"/>
      <w:outlineLvl w:val="1"/>
    </w:pPr>
    <w:rPr>
      <w:b/>
      <w:i/>
    </w:rPr>
  </w:style>
  <w:style w:type="paragraph" w:styleId="Heading3">
    <w:name w:val="heading 3"/>
    <w:aliases w:val="sh3,H3,h3,h31,Heading Three,Prophead 3,TextProp,3,H31,H32,H33,H34,H35,summit,Project 3,Proposa,Heading 31,Heading 32,Heading 33,Heading 34,Heading 35,Heading 36,Minor,Level 1 - 1,sub-sub,RFP Heading 3,Task,Tsk,HHHeading,H36,H37,H38,H39,H310,l3"/>
    <w:basedOn w:val="Normal"/>
    <w:next w:val="Normal"/>
    <w:qFormat/>
    <w:rsid w:val="006B3A00"/>
    <w:pPr>
      <w:keepNext/>
      <w:numPr>
        <w:ilvl w:val="2"/>
        <w:numId w:val="2"/>
      </w:numPr>
      <w:spacing w:before="240" w:after="60"/>
      <w:outlineLvl w:val="2"/>
    </w:pPr>
  </w:style>
  <w:style w:type="paragraph" w:styleId="Heading4">
    <w:name w:val="heading 4"/>
    <w:aliases w:val="h4,Heading Four,(Alt+4),H41,(Alt+4)1,H42,(Alt+4)2,H43,(Alt+4)3,H44,(Alt+4)4,H45,(Alt+4)5,H411,(Alt+4)11,H421,(Alt+4)21,H431,(Alt+4)31,H46,(Alt+4)6,H412,(Alt+4)12,H422,(Alt+4)22,H432,(Alt+4)32,H47,(Alt+4)7,H48,(Alt+4)8,H49,(Alt+4)9,H,H4,h41,ph"/>
    <w:basedOn w:val="Normal"/>
    <w:next w:val="Normal"/>
    <w:qFormat/>
    <w:rsid w:val="006B3A00"/>
    <w:pPr>
      <w:keepNext/>
      <w:numPr>
        <w:ilvl w:val="3"/>
        <w:numId w:val="2"/>
      </w:numPr>
      <w:spacing w:before="240" w:after="60"/>
      <w:outlineLvl w:val="3"/>
    </w:pPr>
    <w:rPr>
      <w:b/>
    </w:rPr>
  </w:style>
  <w:style w:type="paragraph" w:styleId="Heading5">
    <w:name w:val="heading 5"/>
    <w:aliases w:val="h5,5 sub-bullet,sb,4,h51,Blank 1,Para5,Roman list,H5,Appendix A to X,Heading 5   Appendix A to X,ASAPHeading 5"/>
    <w:basedOn w:val="Normal"/>
    <w:next w:val="Normal"/>
    <w:qFormat/>
    <w:rsid w:val="006B3A00"/>
    <w:pPr>
      <w:numPr>
        <w:ilvl w:val="4"/>
        <w:numId w:val="2"/>
      </w:numPr>
      <w:spacing w:before="240" w:after="60"/>
      <w:outlineLvl w:val="4"/>
    </w:pPr>
    <w:rPr>
      <w:sz w:val="22"/>
    </w:rPr>
  </w:style>
  <w:style w:type="paragraph" w:styleId="Heading6">
    <w:name w:val="heading 6"/>
    <w:aliases w:val="h6,Appendix,T1,L1 Heading 6,H6,sub-dash,sd,5"/>
    <w:basedOn w:val="Normal"/>
    <w:next w:val="Normal"/>
    <w:qFormat/>
    <w:rsid w:val="006B3A00"/>
    <w:pPr>
      <w:numPr>
        <w:ilvl w:val="5"/>
        <w:numId w:val="2"/>
      </w:numPr>
      <w:spacing w:before="240" w:after="60"/>
      <w:outlineLvl w:val="5"/>
    </w:pPr>
    <w:rPr>
      <w:i/>
      <w:sz w:val="22"/>
    </w:rPr>
  </w:style>
  <w:style w:type="paragraph" w:styleId="Heading7">
    <w:name w:val="heading 7"/>
    <w:aliases w:val="L7,L1 Heading 7,letter list"/>
    <w:basedOn w:val="Normal"/>
    <w:next w:val="Normal"/>
    <w:qFormat/>
    <w:rsid w:val="006B3A00"/>
    <w:pPr>
      <w:numPr>
        <w:ilvl w:val="6"/>
        <w:numId w:val="2"/>
      </w:numPr>
      <w:spacing w:before="240" w:after="60"/>
      <w:outlineLvl w:val="6"/>
    </w:pPr>
  </w:style>
  <w:style w:type="paragraph" w:styleId="Heading8">
    <w:name w:val="heading 8"/>
    <w:aliases w:val="h8,Annex,L1 Heading 8,Legal Level 1.1.1.,Center Bold"/>
    <w:basedOn w:val="Normal"/>
    <w:next w:val="Normal"/>
    <w:qFormat/>
    <w:rsid w:val="006B3A00"/>
    <w:pPr>
      <w:numPr>
        <w:ilvl w:val="7"/>
        <w:numId w:val="2"/>
      </w:numPr>
      <w:spacing w:before="240" w:after="60"/>
      <w:outlineLvl w:val="7"/>
    </w:pPr>
    <w:rPr>
      <w:i/>
    </w:rPr>
  </w:style>
  <w:style w:type="paragraph" w:styleId="Heading9">
    <w:name w:val="heading 9"/>
    <w:aliases w:val="h9,App Heading,Annex1,Appen 1,L1 Heading 9,Titre 10,Appx Head 1,Blank 5"/>
    <w:basedOn w:val="Normal"/>
    <w:next w:val="Normal"/>
    <w:qFormat/>
    <w:rsid w:val="006B3A00"/>
    <w:pPr>
      <w:numPr>
        <w:ilvl w:val="8"/>
        <w:numId w:val="2"/>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B3A00"/>
    <w:pPr>
      <w:tabs>
        <w:tab w:val="left" w:pos="400"/>
        <w:tab w:val="left" w:pos="450"/>
        <w:tab w:val="right" w:leader="dot" w:pos="8820"/>
      </w:tabs>
      <w:spacing w:before="120" w:after="120"/>
    </w:pPr>
    <w:rPr>
      <w:b/>
      <w:caps/>
      <w:noProof/>
      <w:szCs w:val="28"/>
    </w:rPr>
  </w:style>
  <w:style w:type="paragraph" w:styleId="Header">
    <w:name w:val="header"/>
    <w:basedOn w:val="Normal"/>
    <w:rsid w:val="006B3A00"/>
    <w:pPr>
      <w:tabs>
        <w:tab w:val="center" w:pos="4320"/>
        <w:tab w:val="right" w:pos="8640"/>
      </w:tabs>
    </w:pPr>
  </w:style>
  <w:style w:type="paragraph" w:styleId="Footer">
    <w:name w:val="footer"/>
    <w:basedOn w:val="Normal"/>
    <w:rsid w:val="006B3A00"/>
    <w:pPr>
      <w:tabs>
        <w:tab w:val="center" w:pos="4320"/>
        <w:tab w:val="right" w:pos="8640"/>
      </w:tabs>
    </w:pPr>
  </w:style>
  <w:style w:type="character" w:styleId="PageNumber">
    <w:name w:val="page number"/>
    <w:rsid w:val="006B3A00"/>
    <w:rPr>
      <w:rFonts w:ascii="Arial" w:hAnsi="Arial"/>
      <w:sz w:val="20"/>
    </w:rPr>
  </w:style>
  <w:style w:type="paragraph" w:customStyle="1" w:styleId="BodyTextKeep">
    <w:name w:val="Body Text Keep"/>
    <w:basedOn w:val="BodyText"/>
    <w:rsid w:val="006B3A00"/>
    <w:pPr>
      <w:keepNext/>
      <w:spacing w:after="220" w:line="220" w:lineRule="atLeast"/>
      <w:ind w:left="1080"/>
      <w:jc w:val="left"/>
    </w:pPr>
    <w:rPr>
      <w:sz w:val="24"/>
    </w:rPr>
  </w:style>
  <w:style w:type="paragraph" w:styleId="BodyText">
    <w:name w:val="Body Text"/>
    <w:basedOn w:val="Normal"/>
    <w:rsid w:val="006B3A00"/>
    <w:pPr>
      <w:jc w:val="center"/>
    </w:pPr>
    <w:rPr>
      <w:sz w:val="72"/>
    </w:rPr>
  </w:style>
  <w:style w:type="paragraph" w:styleId="BodyText2">
    <w:name w:val="Body Text 2"/>
    <w:basedOn w:val="Normal"/>
    <w:rsid w:val="006B3A00"/>
  </w:style>
  <w:style w:type="paragraph" w:styleId="BodyText3">
    <w:name w:val="Body Text 3"/>
    <w:basedOn w:val="Normal"/>
    <w:rsid w:val="006B3A00"/>
    <w:rPr>
      <w:color w:val="0000FF"/>
    </w:rPr>
  </w:style>
  <w:style w:type="character" w:styleId="FollowedHyperlink">
    <w:name w:val="FollowedHyperlink"/>
    <w:rsid w:val="006B3A00"/>
    <w:rPr>
      <w:rFonts w:ascii="Arial" w:hAnsi="Arial"/>
      <w:color w:val="800080"/>
      <w:u w:val="single"/>
    </w:rPr>
  </w:style>
  <w:style w:type="paragraph" w:customStyle="1" w:styleId="HelpInfo">
    <w:name w:val="Help Info"/>
    <w:basedOn w:val="Normal"/>
    <w:rsid w:val="006B3A00"/>
    <w:rPr>
      <w:i/>
      <w:color w:val="0000FF"/>
    </w:rPr>
  </w:style>
  <w:style w:type="character" w:styleId="Hyperlink">
    <w:name w:val="Hyperlink"/>
    <w:uiPriority w:val="99"/>
    <w:rsid w:val="006B3A00"/>
    <w:rPr>
      <w:rFonts w:ascii="Arial" w:hAnsi="Arial"/>
      <w:color w:val="0000FF"/>
      <w:u w:val="single"/>
    </w:rPr>
  </w:style>
  <w:style w:type="paragraph" w:styleId="Index1">
    <w:name w:val="index 1"/>
    <w:basedOn w:val="Normal"/>
    <w:next w:val="Normal"/>
    <w:autoRedefine/>
    <w:semiHidden/>
    <w:rsid w:val="006B3A00"/>
    <w:pPr>
      <w:ind w:left="240" w:hanging="240"/>
    </w:pPr>
  </w:style>
  <w:style w:type="paragraph" w:styleId="Index2">
    <w:name w:val="index 2"/>
    <w:basedOn w:val="Normal"/>
    <w:next w:val="Normal"/>
    <w:autoRedefine/>
    <w:semiHidden/>
    <w:rsid w:val="006B3A00"/>
    <w:pPr>
      <w:ind w:left="480" w:hanging="240"/>
    </w:pPr>
  </w:style>
  <w:style w:type="paragraph" w:styleId="Index3">
    <w:name w:val="index 3"/>
    <w:basedOn w:val="Normal"/>
    <w:next w:val="Normal"/>
    <w:autoRedefine/>
    <w:semiHidden/>
    <w:rsid w:val="006B3A00"/>
    <w:pPr>
      <w:ind w:left="720" w:hanging="240"/>
    </w:pPr>
  </w:style>
  <w:style w:type="paragraph" w:styleId="Index4">
    <w:name w:val="index 4"/>
    <w:basedOn w:val="Normal"/>
    <w:next w:val="Normal"/>
    <w:autoRedefine/>
    <w:semiHidden/>
    <w:rsid w:val="006B3A00"/>
    <w:pPr>
      <w:ind w:left="960" w:hanging="240"/>
    </w:pPr>
  </w:style>
  <w:style w:type="paragraph" w:styleId="Index5">
    <w:name w:val="index 5"/>
    <w:basedOn w:val="Normal"/>
    <w:next w:val="Normal"/>
    <w:autoRedefine/>
    <w:semiHidden/>
    <w:rsid w:val="006B3A00"/>
    <w:pPr>
      <w:ind w:left="1200" w:hanging="240"/>
    </w:pPr>
  </w:style>
  <w:style w:type="paragraph" w:styleId="Index6">
    <w:name w:val="index 6"/>
    <w:basedOn w:val="Normal"/>
    <w:next w:val="Normal"/>
    <w:autoRedefine/>
    <w:semiHidden/>
    <w:rsid w:val="006B3A00"/>
    <w:pPr>
      <w:ind w:left="1440" w:hanging="240"/>
    </w:pPr>
  </w:style>
  <w:style w:type="paragraph" w:styleId="Index7">
    <w:name w:val="index 7"/>
    <w:basedOn w:val="Normal"/>
    <w:next w:val="Normal"/>
    <w:autoRedefine/>
    <w:semiHidden/>
    <w:rsid w:val="006B3A00"/>
    <w:pPr>
      <w:ind w:left="1680" w:hanging="240"/>
    </w:pPr>
  </w:style>
  <w:style w:type="paragraph" w:styleId="Index8">
    <w:name w:val="index 8"/>
    <w:basedOn w:val="Normal"/>
    <w:next w:val="Normal"/>
    <w:autoRedefine/>
    <w:semiHidden/>
    <w:rsid w:val="006B3A00"/>
    <w:pPr>
      <w:ind w:left="1920" w:hanging="240"/>
    </w:pPr>
  </w:style>
  <w:style w:type="paragraph" w:styleId="Index9">
    <w:name w:val="index 9"/>
    <w:basedOn w:val="Normal"/>
    <w:next w:val="Normal"/>
    <w:autoRedefine/>
    <w:semiHidden/>
    <w:rsid w:val="006B3A00"/>
    <w:pPr>
      <w:ind w:left="2160" w:hanging="240"/>
    </w:pPr>
  </w:style>
  <w:style w:type="paragraph" w:styleId="IndexHeading">
    <w:name w:val="index heading"/>
    <w:basedOn w:val="Normal"/>
    <w:next w:val="Index1"/>
    <w:semiHidden/>
    <w:rsid w:val="006B3A00"/>
  </w:style>
  <w:style w:type="paragraph" w:customStyle="1" w:styleId="ReturnAddress">
    <w:name w:val="Return Address"/>
    <w:basedOn w:val="Normal"/>
    <w:rsid w:val="006B3A00"/>
    <w:pPr>
      <w:keepLines/>
      <w:framePr w:w="2160" w:h="1200" w:wrap="notBeside" w:vAnchor="page" w:hAnchor="page" w:x="9241" w:y="673" w:anchorLock="1"/>
      <w:spacing w:line="220" w:lineRule="atLeast"/>
    </w:pPr>
    <w:rPr>
      <w:sz w:val="16"/>
    </w:rPr>
  </w:style>
  <w:style w:type="paragraph" w:customStyle="1" w:styleId="SampleText">
    <w:name w:val="Sample Text"/>
    <w:basedOn w:val="Normal"/>
    <w:rsid w:val="006B3A00"/>
    <w:rPr>
      <w:rFonts w:cs="Times New Roman"/>
      <w:bCs w:val="0"/>
      <w:color w:val="339966"/>
    </w:rPr>
  </w:style>
  <w:style w:type="paragraph" w:styleId="TOC2">
    <w:name w:val="toc 2"/>
    <w:basedOn w:val="Normal"/>
    <w:next w:val="Normal"/>
    <w:autoRedefine/>
    <w:uiPriority w:val="39"/>
    <w:rsid w:val="006B3A00"/>
    <w:pPr>
      <w:tabs>
        <w:tab w:val="left" w:pos="960"/>
        <w:tab w:val="right" w:leader="dot" w:pos="8820"/>
      </w:tabs>
      <w:ind w:left="200"/>
    </w:pPr>
    <w:rPr>
      <w:smallCaps/>
      <w:noProof/>
      <w:szCs w:val="24"/>
    </w:rPr>
  </w:style>
  <w:style w:type="paragraph" w:styleId="TOC3">
    <w:name w:val="toc 3"/>
    <w:basedOn w:val="Normal"/>
    <w:next w:val="Normal"/>
    <w:autoRedefine/>
    <w:semiHidden/>
    <w:rsid w:val="006B3A00"/>
    <w:pPr>
      <w:ind w:left="400"/>
    </w:pPr>
    <w:rPr>
      <w:i/>
    </w:rPr>
  </w:style>
  <w:style w:type="paragraph" w:styleId="TOC4">
    <w:name w:val="toc 4"/>
    <w:basedOn w:val="Normal"/>
    <w:next w:val="Normal"/>
    <w:autoRedefine/>
    <w:semiHidden/>
    <w:rsid w:val="006B3A00"/>
    <w:pPr>
      <w:ind w:left="720"/>
    </w:pPr>
    <w:rPr>
      <w:szCs w:val="24"/>
    </w:rPr>
  </w:style>
  <w:style w:type="paragraph" w:styleId="TOC5">
    <w:name w:val="toc 5"/>
    <w:basedOn w:val="Normal"/>
    <w:next w:val="Normal"/>
    <w:autoRedefine/>
    <w:semiHidden/>
    <w:rsid w:val="006B3A00"/>
    <w:pPr>
      <w:ind w:left="960"/>
    </w:pPr>
    <w:rPr>
      <w:szCs w:val="24"/>
    </w:rPr>
  </w:style>
  <w:style w:type="paragraph" w:styleId="TOC6">
    <w:name w:val="toc 6"/>
    <w:basedOn w:val="Normal"/>
    <w:next w:val="Normal"/>
    <w:autoRedefine/>
    <w:semiHidden/>
    <w:rsid w:val="006B3A00"/>
    <w:pPr>
      <w:ind w:left="1200"/>
    </w:pPr>
    <w:rPr>
      <w:szCs w:val="24"/>
    </w:rPr>
  </w:style>
  <w:style w:type="paragraph" w:styleId="TOC7">
    <w:name w:val="toc 7"/>
    <w:basedOn w:val="Normal"/>
    <w:next w:val="Normal"/>
    <w:autoRedefine/>
    <w:semiHidden/>
    <w:rsid w:val="006B3A00"/>
    <w:pPr>
      <w:ind w:left="1440"/>
    </w:pPr>
    <w:rPr>
      <w:szCs w:val="24"/>
    </w:rPr>
  </w:style>
  <w:style w:type="paragraph" w:styleId="TOC8">
    <w:name w:val="toc 8"/>
    <w:basedOn w:val="Normal"/>
    <w:next w:val="Normal"/>
    <w:autoRedefine/>
    <w:semiHidden/>
    <w:rsid w:val="006B3A00"/>
    <w:pPr>
      <w:ind w:left="1680"/>
    </w:pPr>
    <w:rPr>
      <w:szCs w:val="24"/>
    </w:rPr>
  </w:style>
  <w:style w:type="paragraph" w:styleId="TOC9">
    <w:name w:val="toc 9"/>
    <w:basedOn w:val="Normal"/>
    <w:next w:val="Normal"/>
    <w:autoRedefine/>
    <w:semiHidden/>
    <w:rsid w:val="006B3A00"/>
    <w:pPr>
      <w:ind w:left="1920"/>
    </w:pPr>
    <w:rPr>
      <w:szCs w:val="24"/>
    </w:rPr>
  </w:style>
  <w:style w:type="character" w:customStyle="1" w:styleId="PlaceHolder">
    <w:name w:val="Place Holder"/>
    <w:rsid w:val="006B3A00"/>
    <w:rPr>
      <w:b/>
      <w:i/>
      <w:color w:val="0000FF"/>
    </w:rPr>
  </w:style>
  <w:style w:type="character" w:styleId="CommentReference">
    <w:name w:val="annotation reference"/>
    <w:semiHidden/>
    <w:rsid w:val="006B3A00"/>
    <w:rPr>
      <w:sz w:val="16"/>
      <w:szCs w:val="16"/>
    </w:rPr>
  </w:style>
  <w:style w:type="paragraph" w:styleId="CommentText">
    <w:name w:val="annotation text"/>
    <w:basedOn w:val="Normal"/>
    <w:link w:val="CommentTextChar"/>
    <w:semiHidden/>
    <w:rsid w:val="006B3A00"/>
    <w:rPr>
      <w:sz w:val="16"/>
    </w:rPr>
  </w:style>
  <w:style w:type="paragraph" w:styleId="NormalWeb">
    <w:name w:val="Normal (Web)"/>
    <w:basedOn w:val="Normal"/>
    <w:uiPriority w:val="99"/>
    <w:rsid w:val="006B3A00"/>
    <w:pPr>
      <w:spacing w:before="100" w:beforeAutospacing="1" w:after="100" w:afterAutospacing="1"/>
    </w:pPr>
    <w:rPr>
      <w:rFonts w:ascii="Arial Unicode MS" w:eastAsia="Arial Unicode MS" w:hAnsi="Arial Unicode MS" w:cs="Arial Unicode MS"/>
      <w:bCs w:val="0"/>
      <w:szCs w:val="24"/>
    </w:rPr>
  </w:style>
  <w:style w:type="paragraph" w:customStyle="1" w:styleId="NormalComment">
    <w:name w:val="Normal Comment"/>
    <w:basedOn w:val="Normal"/>
    <w:rsid w:val="006B3A00"/>
    <w:pPr>
      <w:overflowPunct w:val="0"/>
      <w:autoSpaceDE w:val="0"/>
      <w:autoSpaceDN w:val="0"/>
      <w:adjustRightInd w:val="0"/>
      <w:textAlignment w:val="baseline"/>
    </w:pPr>
    <w:rPr>
      <w:rFonts w:cs="Times New Roman"/>
      <w:bCs w:val="0"/>
      <w:color w:val="FF0000"/>
      <w:sz w:val="20"/>
    </w:rPr>
  </w:style>
  <w:style w:type="paragraph" w:styleId="BlockText">
    <w:name w:val="Block Text"/>
    <w:basedOn w:val="Normal"/>
    <w:rsid w:val="006B3A00"/>
    <w:pPr>
      <w:ind w:left="630" w:right="-360"/>
    </w:pPr>
    <w:rPr>
      <w:rFonts w:ascii="Times New Roman" w:hAnsi="Times New Roman" w:cs="Times New Roman"/>
      <w:bCs w:val="0"/>
      <w:sz w:val="20"/>
    </w:rPr>
  </w:style>
  <w:style w:type="paragraph" w:customStyle="1" w:styleId="TableText">
    <w:name w:val="TableText"/>
    <w:basedOn w:val="CommentText"/>
    <w:rsid w:val="006B3A00"/>
    <w:pPr>
      <w:spacing w:before="120" w:after="120"/>
    </w:pPr>
    <w:rPr>
      <w:rFonts w:cs="Times New Roman"/>
      <w:bCs w:val="0"/>
    </w:rPr>
  </w:style>
  <w:style w:type="paragraph" w:styleId="BalloonText">
    <w:name w:val="Balloon Text"/>
    <w:basedOn w:val="Normal"/>
    <w:semiHidden/>
    <w:rsid w:val="00A25F5E"/>
    <w:rPr>
      <w:rFonts w:ascii="Tahoma" w:hAnsi="Tahoma" w:cs="Tahoma"/>
      <w:sz w:val="16"/>
      <w:szCs w:val="16"/>
    </w:rPr>
  </w:style>
  <w:style w:type="paragraph" w:customStyle="1" w:styleId="InfoBlue">
    <w:name w:val="InfoBlue"/>
    <w:basedOn w:val="Normal"/>
    <w:next w:val="BodyText"/>
    <w:autoRedefine/>
    <w:rsid w:val="00EE54E3"/>
    <w:pPr>
      <w:widowControl w:val="0"/>
      <w:tabs>
        <w:tab w:val="left" w:pos="540"/>
        <w:tab w:val="left" w:pos="1260"/>
      </w:tabs>
      <w:spacing w:after="120" w:line="240" w:lineRule="atLeast"/>
    </w:pPr>
    <w:rPr>
      <w:rFonts w:cs="Times New Roman"/>
      <w:bCs w:val="0"/>
      <w:i/>
      <w:color w:val="0000FF"/>
    </w:rPr>
  </w:style>
  <w:style w:type="paragraph" w:styleId="DocumentMap">
    <w:name w:val="Document Map"/>
    <w:basedOn w:val="Normal"/>
    <w:semiHidden/>
    <w:rsid w:val="002966B9"/>
    <w:pPr>
      <w:shd w:val="clear" w:color="auto" w:fill="000080"/>
    </w:pPr>
    <w:rPr>
      <w:rFonts w:ascii="Tahoma" w:hAnsi="Tahoma" w:cs="Tahoma"/>
      <w:sz w:val="20"/>
    </w:rPr>
  </w:style>
  <w:style w:type="paragraph" w:styleId="Caption">
    <w:name w:val="caption"/>
    <w:basedOn w:val="Normal"/>
    <w:next w:val="Normal"/>
    <w:link w:val="CaptionChar"/>
    <w:qFormat/>
    <w:rsid w:val="00CB436E"/>
    <w:pPr>
      <w:suppressAutoHyphens/>
      <w:spacing w:before="120" w:after="120"/>
      <w:jc w:val="left"/>
    </w:pPr>
    <w:rPr>
      <w:rFonts w:ascii="Times New Roman" w:hAnsi="Times New Roman" w:cs="Times New Roman"/>
      <w:b/>
      <w:sz w:val="22"/>
      <w:lang w:eastAsia="ar-SA"/>
    </w:rPr>
  </w:style>
  <w:style w:type="character" w:customStyle="1" w:styleId="CaptionChar">
    <w:name w:val="Caption Char"/>
    <w:link w:val="Caption"/>
    <w:locked/>
    <w:rsid w:val="00CB436E"/>
    <w:rPr>
      <w:b/>
      <w:bCs/>
      <w:sz w:val="22"/>
      <w:lang w:val="en-US" w:eastAsia="ar-SA"/>
    </w:rPr>
  </w:style>
  <w:style w:type="paragraph" w:customStyle="1" w:styleId="Table1">
    <w:name w:val="Table1"/>
    <w:basedOn w:val="Normal"/>
    <w:rsid w:val="00217C97"/>
    <w:pPr>
      <w:jc w:val="left"/>
    </w:pPr>
    <w:rPr>
      <w:rFonts w:cs="Times New Roman"/>
      <w:b/>
      <w:bCs w:val="0"/>
      <w:i/>
      <w:color w:val="000000"/>
      <w:sz w:val="20"/>
    </w:rPr>
  </w:style>
  <w:style w:type="paragraph" w:customStyle="1" w:styleId="Table1Input">
    <w:name w:val="Table1 Input"/>
    <w:basedOn w:val="Table1"/>
    <w:rsid w:val="00217C97"/>
    <w:rPr>
      <w:color w:val="FF0000"/>
    </w:rPr>
  </w:style>
  <w:style w:type="character" w:styleId="Emphasis">
    <w:name w:val="Emphasis"/>
    <w:qFormat/>
    <w:rsid w:val="009B11F2"/>
    <w:rPr>
      <w:i/>
      <w:iCs/>
    </w:rPr>
  </w:style>
  <w:style w:type="paragraph" w:customStyle="1" w:styleId="OSDNormal">
    <w:name w:val="OSD_Normal"/>
    <w:basedOn w:val="BodyText"/>
    <w:link w:val="OSDNormalChar"/>
    <w:autoRedefine/>
    <w:rsid w:val="009B11F2"/>
    <w:pPr>
      <w:keepLines/>
      <w:tabs>
        <w:tab w:val="left" w:pos="1318"/>
      </w:tabs>
      <w:overflowPunct w:val="0"/>
      <w:autoSpaceDE w:val="0"/>
      <w:autoSpaceDN w:val="0"/>
      <w:adjustRightInd w:val="0"/>
      <w:spacing w:after="120"/>
      <w:jc w:val="left"/>
    </w:pPr>
    <w:rPr>
      <w:rFonts w:cs="Times New Roman"/>
      <w:iCs/>
      <w:sz w:val="20"/>
    </w:rPr>
  </w:style>
  <w:style w:type="character" w:customStyle="1" w:styleId="OSDNormalChar">
    <w:name w:val="OSD_Normal Char"/>
    <w:link w:val="OSDNormal"/>
    <w:rsid w:val="009B11F2"/>
    <w:rPr>
      <w:rFonts w:ascii="Arial" w:hAnsi="Arial"/>
      <w:bCs/>
      <w:iCs/>
      <w:lang w:eastAsia="en-US"/>
    </w:rPr>
  </w:style>
  <w:style w:type="character" w:customStyle="1" w:styleId="OSDNormalBold">
    <w:name w:val="OSD_Normal Bold"/>
    <w:rsid w:val="009B11F2"/>
    <w:rPr>
      <w:rFonts w:ascii="Arial" w:hAnsi="Arial"/>
      <w:b/>
      <w:bCs/>
      <w:iCs/>
      <w:sz w:val="24"/>
      <w:lang w:val="en-GB" w:eastAsia="en-US" w:bidi="ar-SA"/>
    </w:rPr>
  </w:style>
  <w:style w:type="paragraph" w:customStyle="1" w:styleId="OSDHeading2">
    <w:name w:val="OSD_Heading2"/>
    <w:basedOn w:val="Heading2"/>
    <w:rsid w:val="009B11F2"/>
    <w:pPr>
      <w:keepLines/>
      <w:overflowPunct w:val="0"/>
      <w:autoSpaceDE w:val="0"/>
      <w:autoSpaceDN w:val="0"/>
      <w:adjustRightInd w:val="0"/>
      <w:spacing w:after="120"/>
      <w:ind w:left="0" w:firstLine="0"/>
      <w:jc w:val="left"/>
    </w:pPr>
    <w:rPr>
      <w:rFonts w:cs="Times New Roman"/>
      <w:i w:val="0"/>
      <w:color w:val="000000"/>
      <w:szCs w:val="24"/>
      <w:lang w:val="en-GB"/>
    </w:rPr>
  </w:style>
  <w:style w:type="paragraph" w:styleId="ListParagraph">
    <w:name w:val="List Paragraph"/>
    <w:basedOn w:val="Normal"/>
    <w:link w:val="ListParagraphChar"/>
    <w:uiPriority w:val="34"/>
    <w:qFormat/>
    <w:rsid w:val="00005159"/>
    <w:pPr>
      <w:ind w:left="720"/>
      <w:contextualSpacing/>
    </w:pPr>
  </w:style>
  <w:style w:type="table" w:styleId="TableGrid">
    <w:name w:val="Table Grid"/>
    <w:basedOn w:val="TableNormal"/>
    <w:uiPriority w:val="39"/>
    <w:rsid w:val="0015062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5A4EB3"/>
    <w:rPr>
      <w:rFonts w:ascii="Arial" w:hAnsi="Arial" w:cs="Arial"/>
      <w:bCs/>
      <w:sz w:val="24"/>
      <w:lang w:val="en-US" w:eastAsia="en-US"/>
    </w:rPr>
  </w:style>
  <w:style w:type="character" w:customStyle="1" w:styleId="CommentTextChar">
    <w:name w:val="Comment Text Char"/>
    <w:basedOn w:val="DefaultParagraphFont"/>
    <w:link w:val="CommentText"/>
    <w:semiHidden/>
    <w:rsid w:val="001F23F6"/>
    <w:rPr>
      <w:rFonts w:ascii="Arial" w:hAnsi="Arial" w:cs="Arial"/>
      <w:bCs/>
      <w:sz w:val="16"/>
      <w:lang w:val="en-US" w:eastAsia="en-US"/>
    </w:rPr>
  </w:style>
  <w:style w:type="paragraph" w:styleId="CommentSubject">
    <w:name w:val="annotation subject"/>
    <w:basedOn w:val="CommentText"/>
    <w:next w:val="CommentText"/>
    <w:link w:val="CommentSubjectChar"/>
    <w:rsid w:val="00F91273"/>
    <w:rPr>
      <w:b/>
      <w:sz w:val="20"/>
    </w:rPr>
  </w:style>
  <w:style w:type="character" w:customStyle="1" w:styleId="CommentSubjectChar">
    <w:name w:val="Comment Subject Char"/>
    <w:basedOn w:val="CommentTextChar"/>
    <w:link w:val="CommentSubject"/>
    <w:rsid w:val="00F91273"/>
    <w:rPr>
      <w:rFonts w:ascii="Arial" w:hAnsi="Arial" w:cs="Arial"/>
      <w:b/>
      <w:bCs/>
      <w:sz w:val="16"/>
      <w:lang w:val="en-US" w:eastAsia="en-US"/>
    </w:rPr>
  </w:style>
  <w:style w:type="paragraph" w:customStyle="1" w:styleId="SubHeading">
    <w:name w:val="SubHeading"/>
    <w:basedOn w:val="Normal"/>
    <w:next w:val="Normal"/>
    <w:rsid w:val="00726B25"/>
    <w:pPr>
      <w:keepNext/>
      <w:spacing w:before="60" w:after="240"/>
      <w:jc w:val="left"/>
    </w:pPr>
    <w:rPr>
      <w:rFonts w:ascii="Times New Roman" w:hAnsi="Times New Roman" w:cs="Times New Roman"/>
      <w:b/>
      <w:bCs w:val="0"/>
      <w:sz w:val="20"/>
      <w:lang w:val="en-GB" w:eastAsia="en-GB"/>
    </w:rPr>
  </w:style>
  <w:style w:type="paragraph" w:styleId="ListBullet">
    <w:name w:val="List Bullet"/>
    <w:basedOn w:val="Normal"/>
    <w:unhideWhenUsed/>
    <w:rsid w:val="00160FD8"/>
    <w:pPr>
      <w:numPr>
        <w:numId w:val="4"/>
      </w:numPr>
      <w:contextualSpacing/>
    </w:pPr>
  </w:style>
  <w:style w:type="paragraph" w:customStyle="1" w:styleId="PMFTableHeading">
    <w:name w:val="PMF Table Heading"/>
    <w:basedOn w:val="Normal"/>
    <w:rsid w:val="005D6A81"/>
    <w:pPr>
      <w:keepLines/>
      <w:widowControl w:val="0"/>
      <w:adjustRightInd w:val="0"/>
      <w:spacing w:before="60" w:after="60" w:line="60" w:lineRule="atLeast"/>
      <w:jc w:val="left"/>
      <w:textAlignment w:val="baseline"/>
    </w:pPr>
    <w:rPr>
      <w:rFonts w:ascii="Times New Roman" w:hAnsi="Times New Roman" w:cs="Times New Roman"/>
      <w:b/>
      <w:bCs w:val="0"/>
      <w:sz w:val="22"/>
      <w:szCs w:val="22"/>
      <w:lang w:val="en-GB" w:eastAsia="ja-JP"/>
    </w:rPr>
  </w:style>
  <w:style w:type="character" w:customStyle="1" w:styleId="Heading2Char">
    <w:name w:val="Heading 2 Char"/>
    <w:aliases w:val="1.1 Char,Heading 2 Hidden Char,Proposal Char,h2 Char,2 Char,Level 2 Heading Char,Numbered indent 2 Char,ni2 Char,Hanging 2 Indent Char,numbered indent 2 Char,exercise Char,Heading 2 substyle Char,HD2 Char,Titre3 Char,H2 Char,Major Char"/>
    <w:basedOn w:val="DefaultParagraphFont"/>
    <w:link w:val="Heading2"/>
    <w:rsid w:val="001E28DF"/>
    <w:rPr>
      <w:rFonts w:ascii="Arial" w:hAnsi="Arial" w:cs="Arial"/>
      <w:b/>
      <w:bCs/>
      <w:i/>
      <w:sz w:val="24"/>
      <w:lang w:val="en-US" w:eastAsia="en-US"/>
    </w:rPr>
  </w:style>
  <w:style w:type="paragraph" w:customStyle="1" w:styleId="Bodycopy">
    <w:name w:val="Body copy"/>
    <w:link w:val="BodycopyChar"/>
    <w:qFormat/>
    <w:rsid w:val="00333272"/>
    <w:pPr>
      <w:spacing w:after="120"/>
    </w:pPr>
    <w:rPr>
      <w:rFonts w:ascii="Arial" w:eastAsia="Times" w:hAnsi="Arial"/>
      <w:color w:val="000000"/>
      <w:lang w:val="en-US" w:eastAsia="en-US"/>
    </w:rPr>
  </w:style>
  <w:style w:type="character" w:customStyle="1" w:styleId="BodycopyChar">
    <w:name w:val="Body copy Char"/>
    <w:basedOn w:val="DefaultParagraphFont"/>
    <w:link w:val="Bodycopy"/>
    <w:rsid w:val="00333272"/>
    <w:rPr>
      <w:rFonts w:ascii="Arial" w:eastAsia="Times" w:hAnsi="Arial"/>
      <w:color w:val="000000"/>
      <w:lang w:val="en-US" w:eastAsia="en-US"/>
    </w:rPr>
  </w:style>
  <w:style w:type="paragraph" w:customStyle="1" w:styleId="Tablehead1">
    <w:name w:val="Tablehead1"/>
    <w:basedOn w:val="Normal"/>
    <w:qFormat/>
    <w:rsid w:val="00333272"/>
    <w:pPr>
      <w:keepNext/>
      <w:spacing w:before="60" w:after="60"/>
      <w:jc w:val="center"/>
    </w:pPr>
    <w:rPr>
      <w:rFonts w:ascii="Arial Bold" w:hAnsi="Arial Bold" w:cs="Times New Roman"/>
      <w:b/>
      <w:color w:val="FFFFFF"/>
      <w:sz w:val="18"/>
    </w:rPr>
  </w:style>
  <w:style w:type="character" w:styleId="Strong">
    <w:name w:val="Strong"/>
    <w:basedOn w:val="DefaultParagraphFont"/>
    <w:uiPriority w:val="22"/>
    <w:qFormat/>
    <w:rsid w:val="00A07A8F"/>
    <w:rPr>
      <w:b/>
      <w:bCs/>
    </w:rPr>
  </w:style>
  <w:style w:type="character" w:customStyle="1" w:styleId="apple-converted-space">
    <w:name w:val="apple-converted-space"/>
    <w:basedOn w:val="DefaultParagraphFont"/>
    <w:rsid w:val="00A07A8F"/>
  </w:style>
  <w:style w:type="paragraph" w:customStyle="1" w:styleId="PMFTableText">
    <w:name w:val="PMF Table Text"/>
    <w:basedOn w:val="Normal"/>
    <w:rsid w:val="00111F85"/>
    <w:pPr>
      <w:widowControl w:val="0"/>
      <w:adjustRightInd w:val="0"/>
      <w:spacing w:before="60" w:after="60" w:line="60" w:lineRule="atLeast"/>
      <w:textAlignment w:val="baseline"/>
    </w:pPr>
    <w:rPr>
      <w:rFonts w:ascii="Times New Roman" w:hAnsi="Times New Roman" w:cs="Times New Roman"/>
      <w:bCs w:val="0"/>
      <w:sz w:val="22"/>
      <w:lang w:val="en-GB" w:eastAsia="ja-JP"/>
    </w:rPr>
  </w:style>
  <w:style w:type="character" w:customStyle="1" w:styleId="TableTextChar">
    <w:name w:val="Table Text Char"/>
    <w:basedOn w:val="DefaultParagraphFont"/>
    <w:link w:val="TableText0"/>
    <w:uiPriority w:val="99"/>
    <w:locked/>
    <w:rsid w:val="00110DDE"/>
    <w:rPr>
      <w:rFonts w:ascii="Arial" w:hAnsi="Arial" w:cs="Arial"/>
      <w:sz w:val="18"/>
      <w:lang w:eastAsia="en-US"/>
    </w:rPr>
  </w:style>
  <w:style w:type="paragraph" w:customStyle="1" w:styleId="TableText0">
    <w:name w:val="Table Text"/>
    <w:basedOn w:val="Normal"/>
    <w:link w:val="TableTextChar"/>
    <w:uiPriority w:val="99"/>
    <w:rsid w:val="00110DDE"/>
    <w:pPr>
      <w:spacing w:before="60" w:after="60"/>
      <w:jc w:val="left"/>
    </w:pPr>
    <w:rPr>
      <w:bCs w:val="0"/>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14029">
      <w:bodyDiv w:val="1"/>
      <w:marLeft w:val="0"/>
      <w:marRight w:val="0"/>
      <w:marTop w:val="0"/>
      <w:marBottom w:val="0"/>
      <w:divBdr>
        <w:top w:val="none" w:sz="0" w:space="0" w:color="auto"/>
        <w:left w:val="none" w:sz="0" w:space="0" w:color="auto"/>
        <w:bottom w:val="none" w:sz="0" w:space="0" w:color="auto"/>
        <w:right w:val="none" w:sz="0" w:space="0" w:color="auto"/>
      </w:divBdr>
    </w:div>
    <w:div w:id="135419242">
      <w:bodyDiv w:val="1"/>
      <w:marLeft w:val="0"/>
      <w:marRight w:val="0"/>
      <w:marTop w:val="0"/>
      <w:marBottom w:val="0"/>
      <w:divBdr>
        <w:top w:val="none" w:sz="0" w:space="0" w:color="auto"/>
        <w:left w:val="none" w:sz="0" w:space="0" w:color="auto"/>
        <w:bottom w:val="none" w:sz="0" w:space="0" w:color="auto"/>
        <w:right w:val="none" w:sz="0" w:space="0" w:color="auto"/>
      </w:divBdr>
    </w:div>
    <w:div w:id="143813509">
      <w:bodyDiv w:val="1"/>
      <w:marLeft w:val="0"/>
      <w:marRight w:val="0"/>
      <w:marTop w:val="0"/>
      <w:marBottom w:val="0"/>
      <w:divBdr>
        <w:top w:val="none" w:sz="0" w:space="0" w:color="auto"/>
        <w:left w:val="none" w:sz="0" w:space="0" w:color="auto"/>
        <w:bottom w:val="none" w:sz="0" w:space="0" w:color="auto"/>
        <w:right w:val="none" w:sz="0" w:space="0" w:color="auto"/>
      </w:divBdr>
      <w:divsChild>
        <w:div w:id="310449240">
          <w:marLeft w:val="0"/>
          <w:marRight w:val="0"/>
          <w:marTop w:val="0"/>
          <w:marBottom w:val="0"/>
          <w:divBdr>
            <w:top w:val="none" w:sz="0" w:space="0" w:color="auto"/>
            <w:left w:val="none" w:sz="0" w:space="0" w:color="auto"/>
            <w:bottom w:val="none" w:sz="0" w:space="0" w:color="auto"/>
            <w:right w:val="none" w:sz="0" w:space="0" w:color="auto"/>
          </w:divBdr>
        </w:div>
      </w:divsChild>
    </w:div>
    <w:div w:id="156114826">
      <w:bodyDiv w:val="1"/>
      <w:marLeft w:val="0"/>
      <w:marRight w:val="0"/>
      <w:marTop w:val="0"/>
      <w:marBottom w:val="0"/>
      <w:divBdr>
        <w:top w:val="none" w:sz="0" w:space="0" w:color="auto"/>
        <w:left w:val="none" w:sz="0" w:space="0" w:color="auto"/>
        <w:bottom w:val="none" w:sz="0" w:space="0" w:color="auto"/>
        <w:right w:val="none" w:sz="0" w:space="0" w:color="auto"/>
      </w:divBdr>
    </w:div>
    <w:div w:id="212431301">
      <w:bodyDiv w:val="1"/>
      <w:marLeft w:val="0"/>
      <w:marRight w:val="0"/>
      <w:marTop w:val="0"/>
      <w:marBottom w:val="0"/>
      <w:divBdr>
        <w:top w:val="none" w:sz="0" w:space="0" w:color="auto"/>
        <w:left w:val="none" w:sz="0" w:space="0" w:color="auto"/>
        <w:bottom w:val="none" w:sz="0" w:space="0" w:color="auto"/>
        <w:right w:val="none" w:sz="0" w:space="0" w:color="auto"/>
      </w:divBdr>
      <w:divsChild>
        <w:div w:id="1135759055">
          <w:marLeft w:val="0"/>
          <w:marRight w:val="0"/>
          <w:marTop w:val="0"/>
          <w:marBottom w:val="0"/>
          <w:divBdr>
            <w:top w:val="none" w:sz="0" w:space="0" w:color="auto"/>
            <w:left w:val="none" w:sz="0" w:space="0" w:color="auto"/>
            <w:bottom w:val="none" w:sz="0" w:space="0" w:color="auto"/>
            <w:right w:val="none" w:sz="0" w:space="0" w:color="auto"/>
          </w:divBdr>
          <w:divsChild>
            <w:div w:id="45224092">
              <w:marLeft w:val="150"/>
              <w:marRight w:val="75"/>
              <w:marTop w:val="240"/>
              <w:marBottom w:val="0"/>
              <w:divBdr>
                <w:top w:val="none" w:sz="0" w:space="0" w:color="auto"/>
                <w:left w:val="none" w:sz="0" w:space="0" w:color="auto"/>
                <w:bottom w:val="none" w:sz="0" w:space="0" w:color="auto"/>
                <w:right w:val="none" w:sz="0" w:space="0" w:color="auto"/>
              </w:divBdr>
              <w:divsChild>
                <w:div w:id="1099134394">
                  <w:marLeft w:val="0"/>
                  <w:marRight w:val="0"/>
                  <w:marTop w:val="0"/>
                  <w:marBottom w:val="225"/>
                  <w:divBdr>
                    <w:top w:val="none" w:sz="0" w:space="0" w:color="auto"/>
                    <w:left w:val="none" w:sz="0" w:space="0" w:color="auto"/>
                    <w:bottom w:val="single" w:sz="12" w:space="11" w:color="CCCCCC"/>
                    <w:right w:val="none" w:sz="0" w:space="0" w:color="auto"/>
                  </w:divBdr>
                  <w:divsChild>
                    <w:div w:id="143301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113060">
      <w:bodyDiv w:val="1"/>
      <w:marLeft w:val="0"/>
      <w:marRight w:val="0"/>
      <w:marTop w:val="0"/>
      <w:marBottom w:val="0"/>
      <w:divBdr>
        <w:top w:val="none" w:sz="0" w:space="0" w:color="auto"/>
        <w:left w:val="none" w:sz="0" w:space="0" w:color="auto"/>
        <w:bottom w:val="none" w:sz="0" w:space="0" w:color="auto"/>
        <w:right w:val="none" w:sz="0" w:space="0" w:color="auto"/>
      </w:divBdr>
    </w:div>
    <w:div w:id="246814760">
      <w:bodyDiv w:val="1"/>
      <w:marLeft w:val="0"/>
      <w:marRight w:val="0"/>
      <w:marTop w:val="0"/>
      <w:marBottom w:val="0"/>
      <w:divBdr>
        <w:top w:val="none" w:sz="0" w:space="0" w:color="auto"/>
        <w:left w:val="none" w:sz="0" w:space="0" w:color="auto"/>
        <w:bottom w:val="none" w:sz="0" w:space="0" w:color="auto"/>
        <w:right w:val="none" w:sz="0" w:space="0" w:color="auto"/>
      </w:divBdr>
    </w:div>
    <w:div w:id="346903451">
      <w:bodyDiv w:val="1"/>
      <w:marLeft w:val="0"/>
      <w:marRight w:val="0"/>
      <w:marTop w:val="0"/>
      <w:marBottom w:val="0"/>
      <w:divBdr>
        <w:top w:val="none" w:sz="0" w:space="0" w:color="auto"/>
        <w:left w:val="none" w:sz="0" w:space="0" w:color="auto"/>
        <w:bottom w:val="none" w:sz="0" w:space="0" w:color="auto"/>
        <w:right w:val="none" w:sz="0" w:space="0" w:color="auto"/>
      </w:divBdr>
      <w:divsChild>
        <w:div w:id="1946111602">
          <w:marLeft w:val="0"/>
          <w:marRight w:val="0"/>
          <w:marTop w:val="0"/>
          <w:marBottom w:val="0"/>
          <w:divBdr>
            <w:top w:val="none" w:sz="0" w:space="0" w:color="auto"/>
            <w:left w:val="none" w:sz="0" w:space="0" w:color="auto"/>
            <w:bottom w:val="none" w:sz="0" w:space="0" w:color="auto"/>
            <w:right w:val="none" w:sz="0" w:space="0" w:color="auto"/>
          </w:divBdr>
        </w:div>
      </w:divsChild>
    </w:div>
    <w:div w:id="379520549">
      <w:bodyDiv w:val="1"/>
      <w:marLeft w:val="0"/>
      <w:marRight w:val="0"/>
      <w:marTop w:val="0"/>
      <w:marBottom w:val="0"/>
      <w:divBdr>
        <w:top w:val="none" w:sz="0" w:space="0" w:color="auto"/>
        <w:left w:val="none" w:sz="0" w:space="0" w:color="auto"/>
        <w:bottom w:val="none" w:sz="0" w:space="0" w:color="auto"/>
        <w:right w:val="none" w:sz="0" w:space="0" w:color="auto"/>
      </w:divBdr>
    </w:div>
    <w:div w:id="451167206">
      <w:bodyDiv w:val="1"/>
      <w:marLeft w:val="0"/>
      <w:marRight w:val="0"/>
      <w:marTop w:val="0"/>
      <w:marBottom w:val="0"/>
      <w:divBdr>
        <w:top w:val="none" w:sz="0" w:space="0" w:color="auto"/>
        <w:left w:val="none" w:sz="0" w:space="0" w:color="auto"/>
        <w:bottom w:val="none" w:sz="0" w:space="0" w:color="auto"/>
        <w:right w:val="none" w:sz="0" w:space="0" w:color="auto"/>
      </w:divBdr>
    </w:div>
    <w:div w:id="483354927">
      <w:bodyDiv w:val="1"/>
      <w:marLeft w:val="0"/>
      <w:marRight w:val="0"/>
      <w:marTop w:val="0"/>
      <w:marBottom w:val="0"/>
      <w:divBdr>
        <w:top w:val="none" w:sz="0" w:space="0" w:color="auto"/>
        <w:left w:val="none" w:sz="0" w:space="0" w:color="auto"/>
        <w:bottom w:val="none" w:sz="0" w:space="0" w:color="auto"/>
        <w:right w:val="none" w:sz="0" w:space="0" w:color="auto"/>
      </w:divBdr>
    </w:div>
    <w:div w:id="487743699">
      <w:bodyDiv w:val="1"/>
      <w:marLeft w:val="0"/>
      <w:marRight w:val="0"/>
      <w:marTop w:val="0"/>
      <w:marBottom w:val="0"/>
      <w:divBdr>
        <w:top w:val="none" w:sz="0" w:space="0" w:color="auto"/>
        <w:left w:val="none" w:sz="0" w:space="0" w:color="auto"/>
        <w:bottom w:val="none" w:sz="0" w:space="0" w:color="auto"/>
        <w:right w:val="none" w:sz="0" w:space="0" w:color="auto"/>
      </w:divBdr>
    </w:div>
    <w:div w:id="527915078">
      <w:bodyDiv w:val="1"/>
      <w:marLeft w:val="0"/>
      <w:marRight w:val="0"/>
      <w:marTop w:val="0"/>
      <w:marBottom w:val="0"/>
      <w:divBdr>
        <w:top w:val="none" w:sz="0" w:space="0" w:color="auto"/>
        <w:left w:val="none" w:sz="0" w:space="0" w:color="auto"/>
        <w:bottom w:val="none" w:sz="0" w:space="0" w:color="auto"/>
        <w:right w:val="none" w:sz="0" w:space="0" w:color="auto"/>
      </w:divBdr>
    </w:div>
    <w:div w:id="553615127">
      <w:bodyDiv w:val="1"/>
      <w:marLeft w:val="0"/>
      <w:marRight w:val="0"/>
      <w:marTop w:val="0"/>
      <w:marBottom w:val="0"/>
      <w:divBdr>
        <w:top w:val="none" w:sz="0" w:space="0" w:color="auto"/>
        <w:left w:val="none" w:sz="0" w:space="0" w:color="auto"/>
        <w:bottom w:val="none" w:sz="0" w:space="0" w:color="auto"/>
        <w:right w:val="none" w:sz="0" w:space="0" w:color="auto"/>
      </w:divBdr>
    </w:div>
    <w:div w:id="650256888">
      <w:bodyDiv w:val="1"/>
      <w:marLeft w:val="0"/>
      <w:marRight w:val="0"/>
      <w:marTop w:val="0"/>
      <w:marBottom w:val="0"/>
      <w:divBdr>
        <w:top w:val="none" w:sz="0" w:space="0" w:color="auto"/>
        <w:left w:val="none" w:sz="0" w:space="0" w:color="auto"/>
        <w:bottom w:val="none" w:sz="0" w:space="0" w:color="auto"/>
        <w:right w:val="none" w:sz="0" w:space="0" w:color="auto"/>
      </w:divBdr>
      <w:divsChild>
        <w:div w:id="275986834">
          <w:marLeft w:val="0"/>
          <w:marRight w:val="0"/>
          <w:marTop w:val="0"/>
          <w:marBottom w:val="0"/>
          <w:divBdr>
            <w:top w:val="none" w:sz="0" w:space="0" w:color="auto"/>
            <w:left w:val="none" w:sz="0" w:space="0" w:color="auto"/>
            <w:bottom w:val="none" w:sz="0" w:space="0" w:color="auto"/>
            <w:right w:val="none" w:sz="0" w:space="0" w:color="auto"/>
          </w:divBdr>
        </w:div>
      </w:divsChild>
    </w:div>
    <w:div w:id="650335167">
      <w:bodyDiv w:val="1"/>
      <w:marLeft w:val="0"/>
      <w:marRight w:val="0"/>
      <w:marTop w:val="0"/>
      <w:marBottom w:val="0"/>
      <w:divBdr>
        <w:top w:val="none" w:sz="0" w:space="0" w:color="auto"/>
        <w:left w:val="none" w:sz="0" w:space="0" w:color="auto"/>
        <w:bottom w:val="none" w:sz="0" w:space="0" w:color="auto"/>
        <w:right w:val="none" w:sz="0" w:space="0" w:color="auto"/>
      </w:divBdr>
    </w:div>
    <w:div w:id="677386883">
      <w:bodyDiv w:val="1"/>
      <w:marLeft w:val="0"/>
      <w:marRight w:val="0"/>
      <w:marTop w:val="0"/>
      <w:marBottom w:val="0"/>
      <w:divBdr>
        <w:top w:val="none" w:sz="0" w:space="0" w:color="auto"/>
        <w:left w:val="none" w:sz="0" w:space="0" w:color="auto"/>
        <w:bottom w:val="none" w:sz="0" w:space="0" w:color="auto"/>
        <w:right w:val="none" w:sz="0" w:space="0" w:color="auto"/>
      </w:divBdr>
    </w:div>
    <w:div w:id="679242104">
      <w:bodyDiv w:val="1"/>
      <w:marLeft w:val="0"/>
      <w:marRight w:val="0"/>
      <w:marTop w:val="0"/>
      <w:marBottom w:val="0"/>
      <w:divBdr>
        <w:top w:val="none" w:sz="0" w:space="0" w:color="auto"/>
        <w:left w:val="none" w:sz="0" w:space="0" w:color="auto"/>
        <w:bottom w:val="none" w:sz="0" w:space="0" w:color="auto"/>
        <w:right w:val="none" w:sz="0" w:space="0" w:color="auto"/>
      </w:divBdr>
    </w:div>
    <w:div w:id="696585105">
      <w:bodyDiv w:val="1"/>
      <w:marLeft w:val="0"/>
      <w:marRight w:val="0"/>
      <w:marTop w:val="0"/>
      <w:marBottom w:val="0"/>
      <w:divBdr>
        <w:top w:val="none" w:sz="0" w:space="0" w:color="auto"/>
        <w:left w:val="none" w:sz="0" w:space="0" w:color="auto"/>
        <w:bottom w:val="none" w:sz="0" w:space="0" w:color="auto"/>
        <w:right w:val="none" w:sz="0" w:space="0" w:color="auto"/>
      </w:divBdr>
    </w:div>
    <w:div w:id="723910963">
      <w:bodyDiv w:val="1"/>
      <w:marLeft w:val="0"/>
      <w:marRight w:val="0"/>
      <w:marTop w:val="0"/>
      <w:marBottom w:val="0"/>
      <w:divBdr>
        <w:top w:val="none" w:sz="0" w:space="0" w:color="auto"/>
        <w:left w:val="none" w:sz="0" w:space="0" w:color="auto"/>
        <w:bottom w:val="none" w:sz="0" w:space="0" w:color="auto"/>
        <w:right w:val="none" w:sz="0" w:space="0" w:color="auto"/>
      </w:divBdr>
    </w:div>
    <w:div w:id="742147715">
      <w:bodyDiv w:val="1"/>
      <w:marLeft w:val="0"/>
      <w:marRight w:val="0"/>
      <w:marTop w:val="0"/>
      <w:marBottom w:val="0"/>
      <w:divBdr>
        <w:top w:val="none" w:sz="0" w:space="0" w:color="auto"/>
        <w:left w:val="none" w:sz="0" w:space="0" w:color="auto"/>
        <w:bottom w:val="none" w:sz="0" w:space="0" w:color="auto"/>
        <w:right w:val="none" w:sz="0" w:space="0" w:color="auto"/>
      </w:divBdr>
    </w:div>
    <w:div w:id="747969154">
      <w:bodyDiv w:val="1"/>
      <w:marLeft w:val="0"/>
      <w:marRight w:val="0"/>
      <w:marTop w:val="0"/>
      <w:marBottom w:val="0"/>
      <w:divBdr>
        <w:top w:val="none" w:sz="0" w:space="0" w:color="auto"/>
        <w:left w:val="none" w:sz="0" w:space="0" w:color="auto"/>
        <w:bottom w:val="none" w:sz="0" w:space="0" w:color="auto"/>
        <w:right w:val="none" w:sz="0" w:space="0" w:color="auto"/>
      </w:divBdr>
    </w:div>
    <w:div w:id="757749893">
      <w:bodyDiv w:val="1"/>
      <w:marLeft w:val="0"/>
      <w:marRight w:val="0"/>
      <w:marTop w:val="0"/>
      <w:marBottom w:val="0"/>
      <w:divBdr>
        <w:top w:val="none" w:sz="0" w:space="0" w:color="auto"/>
        <w:left w:val="none" w:sz="0" w:space="0" w:color="auto"/>
        <w:bottom w:val="none" w:sz="0" w:space="0" w:color="auto"/>
        <w:right w:val="none" w:sz="0" w:space="0" w:color="auto"/>
      </w:divBdr>
    </w:div>
    <w:div w:id="760833833">
      <w:bodyDiv w:val="1"/>
      <w:marLeft w:val="0"/>
      <w:marRight w:val="0"/>
      <w:marTop w:val="0"/>
      <w:marBottom w:val="0"/>
      <w:divBdr>
        <w:top w:val="none" w:sz="0" w:space="0" w:color="auto"/>
        <w:left w:val="none" w:sz="0" w:space="0" w:color="auto"/>
        <w:bottom w:val="none" w:sz="0" w:space="0" w:color="auto"/>
        <w:right w:val="none" w:sz="0" w:space="0" w:color="auto"/>
      </w:divBdr>
    </w:div>
    <w:div w:id="777454202">
      <w:bodyDiv w:val="1"/>
      <w:marLeft w:val="0"/>
      <w:marRight w:val="0"/>
      <w:marTop w:val="0"/>
      <w:marBottom w:val="0"/>
      <w:divBdr>
        <w:top w:val="none" w:sz="0" w:space="0" w:color="auto"/>
        <w:left w:val="none" w:sz="0" w:space="0" w:color="auto"/>
        <w:bottom w:val="none" w:sz="0" w:space="0" w:color="auto"/>
        <w:right w:val="none" w:sz="0" w:space="0" w:color="auto"/>
      </w:divBdr>
    </w:div>
    <w:div w:id="785127161">
      <w:bodyDiv w:val="1"/>
      <w:marLeft w:val="0"/>
      <w:marRight w:val="0"/>
      <w:marTop w:val="0"/>
      <w:marBottom w:val="0"/>
      <w:divBdr>
        <w:top w:val="none" w:sz="0" w:space="0" w:color="auto"/>
        <w:left w:val="none" w:sz="0" w:space="0" w:color="auto"/>
        <w:bottom w:val="none" w:sz="0" w:space="0" w:color="auto"/>
        <w:right w:val="none" w:sz="0" w:space="0" w:color="auto"/>
      </w:divBdr>
    </w:div>
    <w:div w:id="793598075">
      <w:bodyDiv w:val="1"/>
      <w:marLeft w:val="0"/>
      <w:marRight w:val="0"/>
      <w:marTop w:val="0"/>
      <w:marBottom w:val="0"/>
      <w:divBdr>
        <w:top w:val="none" w:sz="0" w:space="0" w:color="auto"/>
        <w:left w:val="none" w:sz="0" w:space="0" w:color="auto"/>
        <w:bottom w:val="none" w:sz="0" w:space="0" w:color="auto"/>
        <w:right w:val="none" w:sz="0" w:space="0" w:color="auto"/>
      </w:divBdr>
    </w:div>
    <w:div w:id="818960969">
      <w:bodyDiv w:val="1"/>
      <w:marLeft w:val="0"/>
      <w:marRight w:val="0"/>
      <w:marTop w:val="0"/>
      <w:marBottom w:val="0"/>
      <w:divBdr>
        <w:top w:val="none" w:sz="0" w:space="0" w:color="auto"/>
        <w:left w:val="none" w:sz="0" w:space="0" w:color="auto"/>
        <w:bottom w:val="none" w:sz="0" w:space="0" w:color="auto"/>
        <w:right w:val="none" w:sz="0" w:space="0" w:color="auto"/>
      </w:divBdr>
    </w:div>
    <w:div w:id="828179045">
      <w:bodyDiv w:val="1"/>
      <w:marLeft w:val="0"/>
      <w:marRight w:val="0"/>
      <w:marTop w:val="0"/>
      <w:marBottom w:val="0"/>
      <w:divBdr>
        <w:top w:val="none" w:sz="0" w:space="0" w:color="auto"/>
        <w:left w:val="none" w:sz="0" w:space="0" w:color="auto"/>
        <w:bottom w:val="none" w:sz="0" w:space="0" w:color="auto"/>
        <w:right w:val="none" w:sz="0" w:space="0" w:color="auto"/>
      </w:divBdr>
      <w:divsChild>
        <w:div w:id="1313414254">
          <w:marLeft w:val="0"/>
          <w:marRight w:val="0"/>
          <w:marTop w:val="0"/>
          <w:marBottom w:val="0"/>
          <w:divBdr>
            <w:top w:val="none" w:sz="0" w:space="0" w:color="auto"/>
            <w:left w:val="none" w:sz="0" w:space="0" w:color="auto"/>
            <w:bottom w:val="none" w:sz="0" w:space="0" w:color="auto"/>
            <w:right w:val="none" w:sz="0" w:space="0" w:color="auto"/>
          </w:divBdr>
          <w:divsChild>
            <w:div w:id="1954050875">
              <w:marLeft w:val="150"/>
              <w:marRight w:val="75"/>
              <w:marTop w:val="240"/>
              <w:marBottom w:val="0"/>
              <w:divBdr>
                <w:top w:val="none" w:sz="0" w:space="0" w:color="auto"/>
                <w:left w:val="none" w:sz="0" w:space="0" w:color="auto"/>
                <w:bottom w:val="none" w:sz="0" w:space="0" w:color="auto"/>
                <w:right w:val="none" w:sz="0" w:space="0" w:color="auto"/>
              </w:divBdr>
              <w:divsChild>
                <w:div w:id="2020544409">
                  <w:marLeft w:val="0"/>
                  <w:marRight w:val="0"/>
                  <w:marTop w:val="0"/>
                  <w:marBottom w:val="0"/>
                  <w:divBdr>
                    <w:top w:val="none" w:sz="0" w:space="0" w:color="auto"/>
                    <w:left w:val="none" w:sz="0" w:space="0" w:color="auto"/>
                    <w:bottom w:val="none" w:sz="0" w:space="0" w:color="auto"/>
                    <w:right w:val="none" w:sz="0" w:space="0" w:color="auto"/>
                  </w:divBdr>
                  <w:divsChild>
                    <w:div w:id="1514414189">
                      <w:marLeft w:val="0"/>
                      <w:marRight w:val="0"/>
                      <w:marTop w:val="0"/>
                      <w:marBottom w:val="0"/>
                      <w:divBdr>
                        <w:top w:val="none" w:sz="0" w:space="0" w:color="auto"/>
                        <w:left w:val="none" w:sz="0" w:space="0" w:color="auto"/>
                        <w:bottom w:val="none" w:sz="0" w:space="0" w:color="auto"/>
                        <w:right w:val="none" w:sz="0" w:space="0" w:color="auto"/>
                      </w:divBdr>
                      <w:divsChild>
                        <w:div w:id="1028144011">
                          <w:marLeft w:val="0"/>
                          <w:marRight w:val="0"/>
                          <w:marTop w:val="0"/>
                          <w:marBottom w:val="0"/>
                          <w:divBdr>
                            <w:top w:val="single" w:sz="12" w:space="0" w:color="CCCCCC"/>
                            <w:left w:val="none" w:sz="0" w:space="0" w:color="auto"/>
                            <w:bottom w:val="none" w:sz="0" w:space="0" w:color="auto"/>
                            <w:right w:val="none" w:sz="0" w:space="0" w:color="auto"/>
                          </w:divBdr>
                        </w:div>
                      </w:divsChild>
                    </w:div>
                  </w:divsChild>
                </w:div>
              </w:divsChild>
            </w:div>
          </w:divsChild>
        </w:div>
      </w:divsChild>
    </w:div>
    <w:div w:id="829442823">
      <w:bodyDiv w:val="1"/>
      <w:marLeft w:val="0"/>
      <w:marRight w:val="0"/>
      <w:marTop w:val="0"/>
      <w:marBottom w:val="0"/>
      <w:divBdr>
        <w:top w:val="none" w:sz="0" w:space="0" w:color="auto"/>
        <w:left w:val="none" w:sz="0" w:space="0" w:color="auto"/>
        <w:bottom w:val="none" w:sz="0" w:space="0" w:color="auto"/>
        <w:right w:val="none" w:sz="0" w:space="0" w:color="auto"/>
      </w:divBdr>
    </w:div>
    <w:div w:id="834492959">
      <w:bodyDiv w:val="1"/>
      <w:marLeft w:val="0"/>
      <w:marRight w:val="0"/>
      <w:marTop w:val="0"/>
      <w:marBottom w:val="0"/>
      <w:divBdr>
        <w:top w:val="none" w:sz="0" w:space="0" w:color="auto"/>
        <w:left w:val="none" w:sz="0" w:space="0" w:color="auto"/>
        <w:bottom w:val="none" w:sz="0" w:space="0" w:color="auto"/>
        <w:right w:val="none" w:sz="0" w:space="0" w:color="auto"/>
      </w:divBdr>
    </w:div>
    <w:div w:id="839587318">
      <w:bodyDiv w:val="1"/>
      <w:marLeft w:val="0"/>
      <w:marRight w:val="0"/>
      <w:marTop w:val="0"/>
      <w:marBottom w:val="0"/>
      <w:divBdr>
        <w:top w:val="none" w:sz="0" w:space="0" w:color="auto"/>
        <w:left w:val="none" w:sz="0" w:space="0" w:color="auto"/>
        <w:bottom w:val="none" w:sz="0" w:space="0" w:color="auto"/>
        <w:right w:val="none" w:sz="0" w:space="0" w:color="auto"/>
      </w:divBdr>
    </w:div>
    <w:div w:id="883447808">
      <w:bodyDiv w:val="1"/>
      <w:marLeft w:val="0"/>
      <w:marRight w:val="0"/>
      <w:marTop w:val="0"/>
      <w:marBottom w:val="0"/>
      <w:divBdr>
        <w:top w:val="none" w:sz="0" w:space="0" w:color="auto"/>
        <w:left w:val="none" w:sz="0" w:space="0" w:color="auto"/>
        <w:bottom w:val="none" w:sz="0" w:space="0" w:color="auto"/>
        <w:right w:val="none" w:sz="0" w:space="0" w:color="auto"/>
      </w:divBdr>
    </w:div>
    <w:div w:id="916550625">
      <w:bodyDiv w:val="1"/>
      <w:marLeft w:val="0"/>
      <w:marRight w:val="0"/>
      <w:marTop w:val="0"/>
      <w:marBottom w:val="0"/>
      <w:divBdr>
        <w:top w:val="none" w:sz="0" w:space="0" w:color="auto"/>
        <w:left w:val="none" w:sz="0" w:space="0" w:color="auto"/>
        <w:bottom w:val="none" w:sz="0" w:space="0" w:color="auto"/>
        <w:right w:val="none" w:sz="0" w:space="0" w:color="auto"/>
      </w:divBdr>
    </w:div>
    <w:div w:id="920286986">
      <w:bodyDiv w:val="1"/>
      <w:marLeft w:val="0"/>
      <w:marRight w:val="0"/>
      <w:marTop w:val="0"/>
      <w:marBottom w:val="0"/>
      <w:divBdr>
        <w:top w:val="none" w:sz="0" w:space="0" w:color="auto"/>
        <w:left w:val="none" w:sz="0" w:space="0" w:color="auto"/>
        <w:bottom w:val="none" w:sz="0" w:space="0" w:color="auto"/>
        <w:right w:val="none" w:sz="0" w:space="0" w:color="auto"/>
      </w:divBdr>
    </w:div>
    <w:div w:id="934365698">
      <w:bodyDiv w:val="1"/>
      <w:marLeft w:val="0"/>
      <w:marRight w:val="0"/>
      <w:marTop w:val="0"/>
      <w:marBottom w:val="0"/>
      <w:divBdr>
        <w:top w:val="none" w:sz="0" w:space="0" w:color="auto"/>
        <w:left w:val="none" w:sz="0" w:space="0" w:color="auto"/>
        <w:bottom w:val="none" w:sz="0" w:space="0" w:color="auto"/>
        <w:right w:val="none" w:sz="0" w:space="0" w:color="auto"/>
      </w:divBdr>
    </w:div>
    <w:div w:id="949124760">
      <w:bodyDiv w:val="1"/>
      <w:marLeft w:val="0"/>
      <w:marRight w:val="0"/>
      <w:marTop w:val="0"/>
      <w:marBottom w:val="0"/>
      <w:divBdr>
        <w:top w:val="none" w:sz="0" w:space="0" w:color="auto"/>
        <w:left w:val="none" w:sz="0" w:space="0" w:color="auto"/>
        <w:bottom w:val="none" w:sz="0" w:space="0" w:color="auto"/>
        <w:right w:val="none" w:sz="0" w:space="0" w:color="auto"/>
      </w:divBdr>
    </w:div>
    <w:div w:id="977875028">
      <w:bodyDiv w:val="1"/>
      <w:marLeft w:val="0"/>
      <w:marRight w:val="0"/>
      <w:marTop w:val="0"/>
      <w:marBottom w:val="0"/>
      <w:divBdr>
        <w:top w:val="none" w:sz="0" w:space="0" w:color="auto"/>
        <w:left w:val="none" w:sz="0" w:space="0" w:color="auto"/>
        <w:bottom w:val="none" w:sz="0" w:space="0" w:color="auto"/>
        <w:right w:val="none" w:sz="0" w:space="0" w:color="auto"/>
      </w:divBdr>
    </w:div>
    <w:div w:id="979074815">
      <w:bodyDiv w:val="1"/>
      <w:marLeft w:val="0"/>
      <w:marRight w:val="0"/>
      <w:marTop w:val="0"/>
      <w:marBottom w:val="0"/>
      <w:divBdr>
        <w:top w:val="none" w:sz="0" w:space="0" w:color="auto"/>
        <w:left w:val="none" w:sz="0" w:space="0" w:color="auto"/>
        <w:bottom w:val="none" w:sz="0" w:space="0" w:color="auto"/>
        <w:right w:val="none" w:sz="0" w:space="0" w:color="auto"/>
      </w:divBdr>
    </w:div>
    <w:div w:id="989405446">
      <w:bodyDiv w:val="1"/>
      <w:marLeft w:val="0"/>
      <w:marRight w:val="0"/>
      <w:marTop w:val="0"/>
      <w:marBottom w:val="0"/>
      <w:divBdr>
        <w:top w:val="none" w:sz="0" w:space="0" w:color="auto"/>
        <w:left w:val="none" w:sz="0" w:space="0" w:color="auto"/>
        <w:bottom w:val="none" w:sz="0" w:space="0" w:color="auto"/>
        <w:right w:val="none" w:sz="0" w:space="0" w:color="auto"/>
      </w:divBdr>
      <w:divsChild>
        <w:div w:id="1166827054">
          <w:marLeft w:val="0"/>
          <w:marRight w:val="0"/>
          <w:marTop w:val="0"/>
          <w:marBottom w:val="0"/>
          <w:divBdr>
            <w:top w:val="none" w:sz="0" w:space="0" w:color="auto"/>
            <w:left w:val="none" w:sz="0" w:space="0" w:color="auto"/>
            <w:bottom w:val="none" w:sz="0" w:space="0" w:color="auto"/>
            <w:right w:val="none" w:sz="0" w:space="0" w:color="auto"/>
          </w:divBdr>
        </w:div>
      </w:divsChild>
    </w:div>
    <w:div w:id="1082222252">
      <w:bodyDiv w:val="1"/>
      <w:marLeft w:val="0"/>
      <w:marRight w:val="0"/>
      <w:marTop w:val="0"/>
      <w:marBottom w:val="0"/>
      <w:divBdr>
        <w:top w:val="none" w:sz="0" w:space="0" w:color="auto"/>
        <w:left w:val="none" w:sz="0" w:space="0" w:color="auto"/>
        <w:bottom w:val="none" w:sz="0" w:space="0" w:color="auto"/>
        <w:right w:val="none" w:sz="0" w:space="0" w:color="auto"/>
      </w:divBdr>
      <w:divsChild>
        <w:div w:id="78066009">
          <w:marLeft w:val="0"/>
          <w:marRight w:val="0"/>
          <w:marTop w:val="0"/>
          <w:marBottom w:val="0"/>
          <w:divBdr>
            <w:top w:val="none" w:sz="0" w:space="0" w:color="auto"/>
            <w:left w:val="none" w:sz="0" w:space="0" w:color="auto"/>
            <w:bottom w:val="none" w:sz="0" w:space="0" w:color="auto"/>
            <w:right w:val="none" w:sz="0" w:space="0" w:color="auto"/>
          </w:divBdr>
        </w:div>
      </w:divsChild>
    </w:div>
    <w:div w:id="1102727063">
      <w:bodyDiv w:val="1"/>
      <w:marLeft w:val="0"/>
      <w:marRight w:val="0"/>
      <w:marTop w:val="0"/>
      <w:marBottom w:val="0"/>
      <w:divBdr>
        <w:top w:val="none" w:sz="0" w:space="0" w:color="auto"/>
        <w:left w:val="none" w:sz="0" w:space="0" w:color="auto"/>
        <w:bottom w:val="none" w:sz="0" w:space="0" w:color="auto"/>
        <w:right w:val="none" w:sz="0" w:space="0" w:color="auto"/>
      </w:divBdr>
    </w:div>
    <w:div w:id="1120145862">
      <w:bodyDiv w:val="1"/>
      <w:marLeft w:val="0"/>
      <w:marRight w:val="0"/>
      <w:marTop w:val="0"/>
      <w:marBottom w:val="0"/>
      <w:divBdr>
        <w:top w:val="none" w:sz="0" w:space="0" w:color="auto"/>
        <w:left w:val="none" w:sz="0" w:space="0" w:color="auto"/>
        <w:bottom w:val="none" w:sz="0" w:space="0" w:color="auto"/>
        <w:right w:val="none" w:sz="0" w:space="0" w:color="auto"/>
      </w:divBdr>
    </w:div>
    <w:div w:id="1250238715">
      <w:bodyDiv w:val="1"/>
      <w:marLeft w:val="0"/>
      <w:marRight w:val="0"/>
      <w:marTop w:val="0"/>
      <w:marBottom w:val="0"/>
      <w:divBdr>
        <w:top w:val="none" w:sz="0" w:space="0" w:color="auto"/>
        <w:left w:val="none" w:sz="0" w:space="0" w:color="auto"/>
        <w:bottom w:val="none" w:sz="0" w:space="0" w:color="auto"/>
        <w:right w:val="none" w:sz="0" w:space="0" w:color="auto"/>
      </w:divBdr>
    </w:div>
    <w:div w:id="1273054501">
      <w:bodyDiv w:val="1"/>
      <w:marLeft w:val="0"/>
      <w:marRight w:val="0"/>
      <w:marTop w:val="0"/>
      <w:marBottom w:val="0"/>
      <w:divBdr>
        <w:top w:val="none" w:sz="0" w:space="0" w:color="auto"/>
        <w:left w:val="none" w:sz="0" w:space="0" w:color="auto"/>
        <w:bottom w:val="none" w:sz="0" w:space="0" w:color="auto"/>
        <w:right w:val="none" w:sz="0" w:space="0" w:color="auto"/>
      </w:divBdr>
    </w:div>
    <w:div w:id="1387871073">
      <w:bodyDiv w:val="1"/>
      <w:marLeft w:val="0"/>
      <w:marRight w:val="0"/>
      <w:marTop w:val="0"/>
      <w:marBottom w:val="0"/>
      <w:divBdr>
        <w:top w:val="none" w:sz="0" w:space="0" w:color="auto"/>
        <w:left w:val="none" w:sz="0" w:space="0" w:color="auto"/>
        <w:bottom w:val="none" w:sz="0" w:space="0" w:color="auto"/>
        <w:right w:val="none" w:sz="0" w:space="0" w:color="auto"/>
      </w:divBdr>
    </w:div>
    <w:div w:id="1417050741">
      <w:bodyDiv w:val="1"/>
      <w:marLeft w:val="0"/>
      <w:marRight w:val="0"/>
      <w:marTop w:val="0"/>
      <w:marBottom w:val="0"/>
      <w:divBdr>
        <w:top w:val="none" w:sz="0" w:space="0" w:color="auto"/>
        <w:left w:val="none" w:sz="0" w:space="0" w:color="auto"/>
        <w:bottom w:val="none" w:sz="0" w:space="0" w:color="auto"/>
        <w:right w:val="none" w:sz="0" w:space="0" w:color="auto"/>
      </w:divBdr>
    </w:div>
    <w:div w:id="1430085405">
      <w:bodyDiv w:val="1"/>
      <w:marLeft w:val="0"/>
      <w:marRight w:val="0"/>
      <w:marTop w:val="0"/>
      <w:marBottom w:val="0"/>
      <w:divBdr>
        <w:top w:val="none" w:sz="0" w:space="0" w:color="auto"/>
        <w:left w:val="none" w:sz="0" w:space="0" w:color="auto"/>
        <w:bottom w:val="none" w:sz="0" w:space="0" w:color="auto"/>
        <w:right w:val="none" w:sz="0" w:space="0" w:color="auto"/>
      </w:divBdr>
    </w:div>
    <w:div w:id="1430928311">
      <w:bodyDiv w:val="1"/>
      <w:marLeft w:val="0"/>
      <w:marRight w:val="0"/>
      <w:marTop w:val="0"/>
      <w:marBottom w:val="0"/>
      <w:divBdr>
        <w:top w:val="none" w:sz="0" w:space="0" w:color="auto"/>
        <w:left w:val="none" w:sz="0" w:space="0" w:color="auto"/>
        <w:bottom w:val="none" w:sz="0" w:space="0" w:color="auto"/>
        <w:right w:val="none" w:sz="0" w:space="0" w:color="auto"/>
      </w:divBdr>
    </w:div>
    <w:div w:id="1461149324">
      <w:bodyDiv w:val="1"/>
      <w:marLeft w:val="0"/>
      <w:marRight w:val="0"/>
      <w:marTop w:val="0"/>
      <w:marBottom w:val="0"/>
      <w:divBdr>
        <w:top w:val="none" w:sz="0" w:space="0" w:color="auto"/>
        <w:left w:val="none" w:sz="0" w:space="0" w:color="auto"/>
        <w:bottom w:val="none" w:sz="0" w:space="0" w:color="auto"/>
        <w:right w:val="none" w:sz="0" w:space="0" w:color="auto"/>
      </w:divBdr>
      <w:divsChild>
        <w:div w:id="1477720737">
          <w:marLeft w:val="547"/>
          <w:marRight w:val="0"/>
          <w:marTop w:val="86"/>
          <w:marBottom w:val="0"/>
          <w:divBdr>
            <w:top w:val="none" w:sz="0" w:space="0" w:color="auto"/>
            <w:left w:val="none" w:sz="0" w:space="0" w:color="auto"/>
            <w:bottom w:val="none" w:sz="0" w:space="0" w:color="auto"/>
            <w:right w:val="none" w:sz="0" w:space="0" w:color="auto"/>
          </w:divBdr>
        </w:div>
      </w:divsChild>
    </w:div>
    <w:div w:id="1461413906">
      <w:bodyDiv w:val="1"/>
      <w:marLeft w:val="0"/>
      <w:marRight w:val="0"/>
      <w:marTop w:val="0"/>
      <w:marBottom w:val="0"/>
      <w:divBdr>
        <w:top w:val="none" w:sz="0" w:space="0" w:color="auto"/>
        <w:left w:val="none" w:sz="0" w:space="0" w:color="auto"/>
        <w:bottom w:val="none" w:sz="0" w:space="0" w:color="auto"/>
        <w:right w:val="none" w:sz="0" w:space="0" w:color="auto"/>
      </w:divBdr>
    </w:div>
    <w:div w:id="1461535964">
      <w:bodyDiv w:val="1"/>
      <w:marLeft w:val="0"/>
      <w:marRight w:val="0"/>
      <w:marTop w:val="0"/>
      <w:marBottom w:val="0"/>
      <w:divBdr>
        <w:top w:val="none" w:sz="0" w:space="0" w:color="auto"/>
        <w:left w:val="none" w:sz="0" w:space="0" w:color="auto"/>
        <w:bottom w:val="none" w:sz="0" w:space="0" w:color="auto"/>
        <w:right w:val="none" w:sz="0" w:space="0" w:color="auto"/>
      </w:divBdr>
    </w:div>
    <w:div w:id="1508246705">
      <w:bodyDiv w:val="1"/>
      <w:marLeft w:val="0"/>
      <w:marRight w:val="0"/>
      <w:marTop w:val="0"/>
      <w:marBottom w:val="0"/>
      <w:divBdr>
        <w:top w:val="none" w:sz="0" w:space="0" w:color="auto"/>
        <w:left w:val="none" w:sz="0" w:space="0" w:color="auto"/>
        <w:bottom w:val="none" w:sz="0" w:space="0" w:color="auto"/>
        <w:right w:val="none" w:sz="0" w:space="0" w:color="auto"/>
      </w:divBdr>
    </w:div>
    <w:div w:id="1546216832">
      <w:bodyDiv w:val="1"/>
      <w:marLeft w:val="0"/>
      <w:marRight w:val="0"/>
      <w:marTop w:val="0"/>
      <w:marBottom w:val="0"/>
      <w:divBdr>
        <w:top w:val="none" w:sz="0" w:space="0" w:color="auto"/>
        <w:left w:val="none" w:sz="0" w:space="0" w:color="auto"/>
        <w:bottom w:val="none" w:sz="0" w:space="0" w:color="auto"/>
        <w:right w:val="none" w:sz="0" w:space="0" w:color="auto"/>
      </w:divBdr>
    </w:div>
    <w:div w:id="1556619326">
      <w:bodyDiv w:val="1"/>
      <w:marLeft w:val="0"/>
      <w:marRight w:val="0"/>
      <w:marTop w:val="0"/>
      <w:marBottom w:val="0"/>
      <w:divBdr>
        <w:top w:val="none" w:sz="0" w:space="0" w:color="auto"/>
        <w:left w:val="none" w:sz="0" w:space="0" w:color="auto"/>
        <w:bottom w:val="none" w:sz="0" w:space="0" w:color="auto"/>
        <w:right w:val="none" w:sz="0" w:space="0" w:color="auto"/>
      </w:divBdr>
    </w:div>
    <w:div w:id="1563638264">
      <w:bodyDiv w:val="1"/>
      <w:marLeft w:val="0"/>
      <w:marRight w:val="0"/>
      <w:marTop w:val="0"/>
      <w:marBottom w:val="0"/>
      <w:divBdr>
        <w:top w:val="none" w:sz="0" w:space="0" w:color="auto"/>
        <w:left w:val="none" w:sz="0" w:space="0" w:color="auto"/>
        <w:bottom w:val="none" w:sz="0" w:space="0" w:color="auto"/>
        <w:right w:val="none" w:sz="0" w:space="0" w:color="auto"/>
      </w:divBdr>
    </w:div>
    <w:div w:id="1579050502">
      <w:bodyDiv w:val="1"/>
      <w:marLeft w:val="0"/>
      <w:marRight w:val="0"/>
      <w:marTop w:val="0"/>
      <w:marBottom w:val="0"/>
      <w:divBdr>
        <w:top w:val="none" w:sz="0" w:space="0" w:color="auto"/>
        <w:left w:val="none" w:sz="0" w:space="0" w:color="auto"/>
        <w:bottom w:val="none" w:sz="0" w:space="0" w:color="auto"/>
        <w:right w:val="none" w:sz="0" w:space="0" w:color="auto"/>
      </w:divBdr>
    </w:div>
    <w:div w:id="1610158113">
      <w:bodyDiv w:val="1"/>
      <w:marLeft w:val="0"/>
      <w:marRight w:val="0"/>
      <w:marTop w:val="0"/>
      <w:marBottom w:val="0"/>
      <w:divBdr>
        <w:top w:val="none" w:sz="0" w:space="0" w:color="auto"/>
        <w:left w:val="none" w:sz="0" w:space="0" w:color="auto"/>
        <w:bottom w:val="none" w:sz="0" w:space="0" w:color="auto"/>
        <w:right w:val="none" w:sz="0" w:space="0" w:color="auto"/>
      </w:divBdr>
    </w:div>
    <w:div w:id="1626233857">
      <w:bodyDiv w:val="1"/>
      <w:marLeft w:val="0"/>
      <w:marRight w:val="0"/>
      <w:marTop w:val="0"/>
      <w:marBottom w:val="0"/>
      <w:divBdr>
        <w:top w:val="none" w:sz="0" w:space="0" w:color="auto"/>
        <w:left w:val="none" w:sz="0" w:space="0" w:color="auto"/>
        <w:bottom w:val="none" w:sz="0" w:space="0" w:color="auto"/>
        <w:right w:val="none" w:sz="0" w:space="0" w:color="auto"/>
      </w:divBdr>
    </w:div>
    <w:div w:id="1652563754">
      <w:bodyDiv w:val="1"/>
      <w:marLeft w:val="0"/>
      <w:marRight w:val="0"/>
      <w:marTop w:val="0"/>
      <w:marBottom w:val="0"/>
      <w:divBdr>
        <w:top w:val="none" w:sz="0" w:space="0" w:color="auto"/>
        <w:left w:val="none" w:sz="0" w:space="0" w:color="auto"/>
        <w:bottom w:val="none" w:sz="0" w:space="0" w:color="auto"/>
        <w:right w:val="none" w:sz="0" w:space="0" w:color="auto"/>
      </w:divBdr>
    </w:div>
    <w:div w:id="1698700203">
      <w:bodyDiv w:val="1"/>
      <w:marLeft w:val="0"/>
      <w:marRight w:val="0"/>
      <w:marTop w:val="0"/>
      <w:marBottom w:val="0"/>
      <w:divBdr>
        <w:top w:val="none" w:sz="0" w:space="0" w:color="auto"/>
        <w:left w:val="none" w:sz="0" w:space="0" w:color="auto"/>
        <w:bottom w:val="none" w:sz="0" w:space="0" w:color="auto"/>
        <w:right w:val="none" w:sz="0" w:space="0" w:color="auto"/>
      </w:divBdr>
    </w:div>
    <w:div w:id="1732581720">
      <w:bodyDiv w:val="1"/>
      <w:marLeft w:val="0"/>
      <w:marRight w:val="0"/>
      <w:marTop w:val="0"/>
      <w:marBottom w:val="0"/>
      <w:divBdr>
        <w:top w:val="none" w:sz="0" w:space="0" w:color="auto"/>
        <w:left w:val="none" w:sz="0" w:space="0" w:color="auto"/>
        <w:bottom w:val="none" w:sz="0" w:space="0" w:color="auto"/>
        <w:right w:val="none" w:sz="0" w:space="0" w:color="auto"/>
      </w:divBdr>
    </w:div>
    <w:div w:id="1800610735">
      <w:bodyDiv w:val="1"/>
      <w:marLeft w:val="0"/>
      <w:marRight w:val="0"/>
      <w:marTop w:val="0"/>
      <w:marBottom w:val="0"/>
      <w:divBdr>
        <w:top w:val="none" w:sz="0" w:space="0" w:color="auto"/>
        <w:left w:val="none" w:sz="0" w:space="0" w:color="auto"/>
        <w:bottom w:val="none" w:sz="0" w:space="0" w:color="auto"/>
        <w:right w:val="none" w:sz="0" w:space="0" w:color="auto"/>
      </w:divBdr>
    </w:div>
    <w:div w:id="1865049060">
      <w:bodyDiv w:val="1"/>
      <w:marLeft w:val="0"/>
      <w:marRight w:val="0"/>
      <w:marTop w:val="0"/>
      <w:marBottom w:val="0"/>
      <w:divBdr>
        <w:top w:val="none" w:sz="0" w:space="0" w:color="auto"/>
        <w:left w:val="none" w:sz="0" w:space="0" w:color="auto"/>
        <w:bottom w:val="none" w:sz="0" w:space="0" w:color="auto"/>
        <w:right w:val="none" w:sz="0" w:space="0" w:color="auto"/>
      </w:divBdr>
    </w:div>
    <w:div w:id="1883320908">
      <w:bodyDiv w:val="1"/>
      <w:marLeft w:val="0"/>
      <w:marRight w:val="0"/>
      <w:marTop w:val="0"/>
      <w:marBottom w:val="0"/>
      <w:divBdr>
        <w:top w:val="none" w:sz="0" w:space="0" w:color="auto"/>
        <w:left w:val="none" w:sz="0" w:space="0" w:color="auto"/>
        <w:bottom w:val="none" w:sz="0" w:space="0" w:color="auto"/>
        <w:right w:val="none" w:sz="0" w:space="0" w:color="auto"/>
      </w:divBdr>
    </w:div>
    <w:div w:id="1889149305">
      <w:bodyDiv w:val="1"/>
      <w:marLeft w:val="0"/>
      <w:marRight w:val="0"/>
      <w:marTop w:val="0"/>
      <w:marBottom w:val="0"/>
      <w:divBdr>
        <w:top w:val="none" w:sz="0" w:space="0" w:color="auto"/>
        <w:left w:val="none" w:sz="0" w:space="0" w:color="auto"/>
        <w:bottom w:val="none" w:sz="0" w:space="0" w:color="auto"/>
        <w:right w:val="none" w:sz="0" w:space="0" w:color="auto"/>
      </w:divBdr>
    </w:div>
    <w:div w:id="1984187848">
      <w:bodyDiv w:val="1"/>
      <w:marLeft w:val="0"/>
      <w:marRight w:val="0"/>
      <w:marTop w:val="0"/>
      <w:marBottom w:val="0"/>
      <w:divBdr>
        <w:top w:val="none" w:sz="0" w:space="0" w:color="auto"/>
        <w:left w:val="none" w:sz="0" w:space="0" w:color="auto"/>
        <w:bottom w:val="none" w:sz="0" w:space="0" w:color="auto"/>
        <w:right w:val="none" w:sz="0" w:space="0" w:color="auto"/>
      </w:divBdr>
    </w:div>
    <w:div w:id="2103643919">
      <w:bodyDiv w:val="1"/>
      <w:marLeft w:val="0"/>
      <w:marRight w:val="0"/>
      <w:marTop w:val="0"/>
      <w:marBottom w:val="0"/>
      <w:divBdr>
        <w:top w:val="none" w:sz="0" w:space="0" w:color="auto"/>
        <w:left w:val="none" w:sz="0" w:space="0" w:color="auto"/>
        <w:bottom w:val="none" w:sz="0" w:space="0" w:color="auto"/>
        <w:right w:val="none" w:sz="0" w:space="0" w:color="auto"/>
      </w:divBdr>
    </w:div>
    <w:div w:id="2124643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6.emf"/><Relationship Id="rId42" Type="http://schemas.openxmlformats.org/officeDocument/2006/relationships/oleObject" Target="embeddings/Microsoft_Visio_2003-2010_Drawing55555.vsd"/><Relationship Id="rId47" Type="http://schemas.openxmlformats.org/officeDocument/2006/relationships/package" Target="embeddings/Microsoft_Excel_Worksheet5.xlsx"/><Relationship Id="rId63" Type="http://schemas.openxmlformats.org/officeDocument/2006/relationships/image" Target="media/image25.png"/><Relationship Id="rId68" Type="http://schemas.openxmlformats.org/officeDocument/2006/relationships/hyperlink" Target="https://serveusa.sharepoint.com/sites/HomeServe/GlobalResources/GlobalProjects/Ensura/Archive%20%20documents/A%26D%20(archived%20documents)/Unity%20Error%20Catalogue.xlsx?d=wcb592cf811594741b2a836165f0480bc" TargetMode="External"/><Relationship Id="rId84" Type="http://schemas.openxmlformats.org/officeDocument/2006/relationships/image" Target="media/image31.emf"/><Relationship Id="rId89" Type="http://schemas.openxmlformats.org/officeDocument/2006/relationships/package" Target="embeddings/Microsoft_PowerPoint_Presentation15.pptx"/><Relationship Id="rId16" Type="http://schemas.openxmlformats.org/officeDocument/2006/relationships/image" Target="media/image3.jpeg"/><Relationship Id="rId11" Type="http://schemas.openxmlformats.org/officeDocument/2006/relationships/webSettings" Target="webSettings.xml"/><Relationship Id="rId32" Type="http://schemas.openxmlformats.org/officeDocument/2006/relationships/image" Target="media/image11.emf"/><Relationship Id="rId37" Type="http://schemas.openxmlformats.org/officeDocument/2006/relationships/oleObject" Target="embeddings/Microsoft_Visio_2003-2010_Drawing33333.vsd"/><Relationship Id="rId53" Type="http://schemas.openxmlformats.org/officeDocument/2006/relationships/package" Target="embeddings/Microsoft_Excel_Worksheet8.xlsx"/><Relationship Id="rId58" Type="http://schemas.openxmlformats.org/officeDocument/2006/relationships/image" Target="media/image22.emf"/><Relationship Id="rId74" Type="http://schemas.openxmlformats.org/officeDocument/2006/relationships/image" Target="media/image26.emf"/><Relationship Id="rId79" Type="http://schemas.openxmlformats.org/officeDocument/2006/relationships/package" Target="embeddings/Microsoft_Word_Document13.docx"/><Relationship Id="rId5" Type="http://schemas.openxmlformats.org/officeDocument/2006/relationships/customXml" Target="../customXml/item5.xml"/><Relationship Id="rId90" Type="http://schemas.openxmlformats.org/officeDocument/2006/relationships/fontTable" Target="fontTable.xml"/><Relationship Id="rId14" Type="http://schemas.openxmlformats.org/officeDocument/2006/relationships/image" Target="media/image1.png"/><Relationship Id="rId22" Type="http://schemas.openxmlformats.org/officeDocument/2006/relationships/package" Target="embeddings/Microsoft_Visio_Drawing11111.vsdx"/><Relationship Id="rId27" Type="http://schemas.openxmlformats.org/officeDocument/2006/relationships/image" Target="media/image9.emf"/><Relationship Id="rId30" Type="http://schemas.openxmlformats.org/officeDocument/2006/relationships/image" Target="media/image10.emf"/><Relationship Id="rId35" Type="http://schemas.openxmlformats.org/officeDocument/2006/relationships/oleObject" Target="embeddings/Microsoft_Visio_2003-2010_Drawing22222.vsd"/><Relationship Id="rId43" Type="http://schemas.openxmlformats.org/officeDocument/2006/relationships/hyperlink" Target="https://apac01.safelinks.protection.outlook.com/?url=http%3A%2F%2Fmercurial.hgb.hs.int%3A8080%2FUnityDataModel%2FData%2520Model%2Findex.htm&amp;data=02%7C01%7Csravyaa%40virtusapolaris.com%7C64edb6beea7543f6b6cd08d46073c360%7C0d85160c589944caacc8db1501b993b6%7C0%7C0%7C636239497697140789&amp;sdata=gi1ysssOEeRll%2Fsrc7NZdFcuzlA35Al%2Bx4AO0CqkFT8%3D&amp;reserved=0" TargetMode="External"/><Relationship Id="rId48" Type="http://schemas.openxmlformats.org/officeDocument/2006/relationships/image" Target="media/image17.emf"/><Relationship Id="rId56" Type="http://schemas.openxmlformats.org/officeDocument/2006/relationships/image" Target="media/image21.emf"/><Relationship Id="rId64" Type="http://schemas.openxmlformats.org/officeDocument/2006/relationships/hyperlink" Target="https://serveusa.sharepoint.com/sites/HomeServe/GlobalResources/GlobalProjects/Ensura/Archive%20%20documents/MDM/Requirement/Unity_MDM_Release_Business_Rules.pptx?d=w6cbd9861090046a5a39b808a009ccb0f&amp;Source=https://serveusa.sharepoint.com/sites/HomeServe/GlobalResources/GlobalProjects/Ensura/Pages/DataMigrationMasterList-.aspx" TargetMode="External"/><Relationship Id="rId69" Type="http://schemas.openxmlformats.org/officeDocument/2006/relationships/hyperlink" Target="https://serveusa.sharepoint.com/sites/HomeServe/GlobalResources/GlobalProjects/Ensura/Programme%20Documentation/MDM_DupCustCheck_ICD_MDM_Release.docx?d=w2c51b2c8a33f4a54afbcf153de86a343" TargetMode="External"/><Relationship Id="rId77" Type="http://schemas.openxmlformats.org/officeDocument/2006/relationships/package" Target="embeddings/Microsoft_Excel_Worksheet12.xlsx"/><Relationship Id="rId8" Type="http://schemas.openxmlformats.org/officeDocument/2006/relationships/numbering" Target="numbering.xml"/><Relationship Id="rId51" Type="http://schemas.openxmlformats.org/officeDocument/2006/relationships/package" Target="embeddings/Microsoft_Excel_Worksheet7.xlsx"/><Relationship Id="rId72" Type="http://schemas.openxmlformats.org/officeDocument/2006/relationships/hyperlink" Target="https://serveusa.sharepoint.com/sites/HomeServe/GlobalResources/GlobalProjects/Ensura/_layouts/15/WopiFrame.aspx?sourcedoc=%7b2C9696FB-022F-4465-83C5-C2680B878009%7d&amp;file=CSS8_UpdateCustomerProfile_DCO_Specifications.doc&amp;action=default" TargetMode="External"/><Relationship Id="rId80" Type="http://schemas.openxmlformats.org/officeDocument/2006/relationships/image" Target="media/image29.emf"/><Relationship Id="rId85" Type="http://schemas.openxmlformats.org/officeDocument/2006/relationships/oleObject" Target="embeddings/oleObject3.bin"/><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package" Target="embeddings/Microsoft_Visio_Drawing33333.vsdx"/><Relationship Id="rId38" Type="http://schemas.openxmlformats.org/officeDocument/2006/relationships/image" Target="media/image14.emf"/><Relationship Id="rId46" Type="http://schemas.openxmlformats.org/officeDocument/2006/relationships/image" Target="media/image16.emf"/><Relationship Id="rId59" Type="http://schemas.openxmlformats.org/officeDocument/2006/relationships/package" Target="embeddings/Microsoft_Excel_Worksheet11.xlsx"/><Relationship Id="rId67" Type="http://schemas.openxmlformats.org/officeDocument/2006/relationships/hyperlink" Target="https://serveusa.sharepoint.com/sites/HomeServe/GlobalResources/GlobalProjects/Ensura/_layouts/15/WopiFrame.aspx?sourcedoc=%7bF9916697-43F7-4C99-8DFC-523A7AD19D3D%7d&amp;file=Unity%20Metadata%20Catalogue.xlsx&amp;action=default" TargetMode="External"/><Relationship Id="rId20" Type="http://schemas.openxmlformats.org/officeDocument/2006/relationships/hyperlink" Target="http://www.techprov.com" TargetMode="External"/><Relationship Id="rId41" Type="http://schemas.openxmlformats.org/officeDocument/2006/relationships/footer" Target="footer2.xml"/><Relationship Id="rId54" Type="http://schemas.openxmlformats.org/officeDocument/2006/relationships/image" Target="media/image20.emf"/><Relationship Id="rId62" Type="http://schemas.openxmlformats.org/officeDocument/2006/relationships/image" Target="media/image24.png"/><Relationship Id="rId70" Type="http://schemas.openxmlformats.org/officeDocument/2006/relationships/hyperlink" Target="https://serveusa.sharepoint.com/sites/HomeServe/GlobalResources/GlobalProjects/Ensura/_layouts/15/WopiFrame.aspx?sourcedoc=%7bCF044467-3B60-46ED-A87C-01B675DB17D8%7d&amp;file=CSS1_InboundCallHandling_DCO_Specifications.doc&amp;action=default" TargetMode="External"/><Relationship Id="rId75" Type="http://schemas.openxmlformats.org/officeDocument/2006/relationships/oleObject" Target="embeddings/oleObject1.bin"/><Relationship Id="rId83" Type="http://schemas.openxmlformats.org/officeDocument/2006/relationships/oleObject" Target="embeddings/oleObject2.bin"/><Relationship Id="rId88" Type="http://schemas.openxmlformats.org/officeDocument/2006/relationships/image" Target="media/image33.emf"/><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image" Target="media/image2.png"/><Relationship Id="rId23" Type="http://schemas.openxmlformats.org/officeDocument/2006/relationships/comments" Target="comments.xml"/><Relationship Id="rId28" Type="http://schemas.openxmlformats.org/officeDocument/2006/relationships/package" Target="embeddings/Microsoft_Visio_Drawing22222.vsdx"/><Relationship Id="rId36" Type="http://schemas.openxmlformats.org/officeDocument/2006/relationships/image" Target="media/image13.emf"/><Relationship Id="rId49" Type="http://schemas.openxmlformats.org/officeDocument/2006/relationships/package" Target="embeddings/Microsoft_Excel_Worksheet6.xlsx"/><Relationship Id="rId57" Type="http://schemas.openxmlformats.org/officeDocument/2006/relationships/package" Target="embeddings/Microsoft_Excel_Worksheet10.xlsx"/><Relationship Id="rId10" Type="http://schemas.openxmlformats.org/officeDocument/2006/relationships/settings" Target="settings.xml"/><Relationship Id="rId31" Type="http://schemas.openxmlformats.org/officeDocument/2006/relationships/oleObject" Target="embeddings/Microsoft_Visio_2003-2010_Drawing11111.vsd"/><Relationship Id="rId44" Type="http://schemas.openxmlformats.org/officeDocument/2006/relationships/image" Target="media/image15.emf"/><Relationship Id="rId52" Type="http://schemas.openxmlformats.org/officeDocument/2006/relationships/image" Target="media/image19.emf"/><Relationship Id="rId60" Type="http://schemas.openxmlformats.org/officeDocument/2006/relationships/image" Target="media/image23.emf"/><Relationship Id="rId65" Type="http://schemas.openxmlformats.org/officeDocument/2006/relationships/hyperlink" Target="https://serveusa.sharepoint.com/sites/HomeServe/GlobalResources/GlobalProjects/Ensura/Programme%20Documentation/R6_Sprint4_INT3233_MDM_ManagePartyService_ICD.docx?d=we4e1cf9ac1274c81a38d62417079dba2" TargetMode="External"/><Relationship Id="rId73" Type="http://schemas.openxmlformats.org/officeDocument/2006/relationships/hyperlink" Target="https://serveusa.sharepoint.com/sites/HomeServe/GlobalResources/GlobalProjects/Ensura/Programme%20Documentation/R6_Sprint2_INT25_MDM_DuplicateCoverCheck_IDD.docx?d=wcc8d40df66a944309e9446a6b2994f4f" TargetMode="External"/><Relationship Id="rId78" Type="http://schemas.openxmlformats.org/officeDocument/2006/relationships/image" Target="media/image28.emf"/><Relationship Id="rId81" Type="http://schemas.openxmlformats.org/officeDocument/2006/relationships/package" Target="embeddings/Microsoft_Excel_Worksheet14.xlsx"/><Relationship Id="rId86" Type="http://schemas.openxmlformats.org/officeDocument/2006/relationships/image" Target="media/image32.emf"/><Relationship Id="rId4" Type="http://schemas.openxmlformats.org/officeDocument/2006/relationships/customXml" Target="../customXml/item4.xml"/><Relationship Id="rId9" Type="http://schemas.openxmlformats.org/officeDocument/2006/relationships/styles" Target="styles.xml"/><Relationship Id="rId13" Type="http://schemas.openxmlformats.org/officeDocument/2006/relationships/endnotes" Target="endnotes.xml"/><Relationship Id="rId18" Type="http://schemas.openxmlformats.org/officeDocument/2006/relationships/footer" Target="footer1.xml"/><Relationship Id="rId39" Type="http://schemas.openxmlformats.org/officeDocument/2006/relationships/oleObject" Target="embeddings/Microsoft_Visio_2003-2010_Drawing44444.vsd"/><Relationship Id="rId34" Type="http://schemas.openxmlformats.org/officeDocument/2006/relationships/image" Target="media/image12.emf"/><Relationship Id="rId50" Type="http://schemas.openxmlformats.org/officeDocument/2006/relationships/image" Target="media/image18.emf"/><Relationship Id="rId55" Type="http://schemas.openxmlformats.org/officeDocument/2006/relationships/package" Target="embeddings/Microsoft_Excel_Worksheet9.xlsx"/><Relationship Id="rId76" Type="http://schemas.openxmlformats.org/officeDocument/2006/relationships/image" Target="media/image27.emf"/><Relationship Id="rId7" Type="http://schemas.openxmlformats.org/officeDocument/2006/relationships/customXml" Target="../customXml/item7.xml"/><Relationship Id="rId71" Type="http://schemas.openxmlformats.org/officeDocument/2006/relationships/hyperlink" Target="https://serveusa.sharepoint.com/sites/HomeServe/GlobalResources/GlobalProjects/Ensura/_layouts/15/WopiFrame.aspx?sourcedoc=%7b6E26B775-306E-4C90-BBC9-694E8B4FFF29%7d&amp;file=CSS4_Enrolment_DCO%20Specification.doc&amp;action=default"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hyperlink" Target="https://serveusa.sharepoint.com/sites/HomeServe/GlobalResources/GlobalProjects/Ensura/_layouts/15/WopiFrame.aspx?sourcedoc=%7b71643BEA-D9B0-4125-B262-76FC6D0C24C6%7d&amp;file=INT-34%20MDM%20Ensura%20Batch%20Feed%20IDD.docx&amp;action=default" TargetMode="External"/><Relationship Id="rId24" Type="http://schemas.microsoft.com/office/2011/relationships/commentsExtended" Target="commentsExtended.xml"/><Relationship Id="rId40" Type="http://schemas.openxmlformats.org/officeDocument/2006/relationships/header" Target="header2.xml"/><Relationship Id="rId45" Type="http://schemas.openxmlformats.org/officeDocument/2006/relationships/package" Target="embeddings/Microsoft_Excel_Worksheet4.xlsx"/><Relationship Id="rId66" Type="http://schemas.openxmlformats.org/officeDocument/2006/relationships/hyperlink" Target="https://serveusa.sharepoint.com/sites/HomeServe/GlobalResources/GlobalProjects/Ensura/_layouts/15/WopiFrame.aspx?sourcedoc=%7bE76D6696-3E15-4DDB-AD59-B121D96DA560%7d&amp;file=Unity_MDM_Platform_Introduction.pptx&amp;action=default" TargetMode="External"/><Relationship Id="rId87" Type="http://schemas.openxmlformats.org/officeDocument/2006/relationships/oleObject" Target="embeddings/oleObject4.bin"/><Relationship Id="rId61" Type="http://schemas.openxmlformats.org/officeDocument/2006/relationships/oleObject" Target="embeddings/Microsoft_Visio_2003-2010_Drawing66666.vsd"/><Relationship Id="rId82" Type="http://schemas.openxmlformats.org/officeDocument/2006/relationships/image" Target="media/image30.emf"/><Relationship Id="rId19" Type="http://schemas.openxmlformats.org/officeDocument/2006/relationships/hyperlink" Target="mailto:Info@techprov.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wami\Documents\ms\Design\Virtusa\TUI%20Travel\ASD\templates\HLD_Template_v0.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23DC0BC887010408B3E85351F42510E" ma:contentTypeVersion="54" ma:contentTypeDescription="Create a new document." ma:contentTypeScope="" ma:versionID="766952e4d93206dd06128ab4036d6de0">
  <xsd:schema xmlns:xsd="http://www.w3.org/2001/XMLSchema" xmlns:xs="http://www.w3.org/2001/XMLSchema" xmlns:p="http://schemas.microsoft.com/office/2006/metadata/properties" xmlns:ns2="ff3f2bda-1f46-4813-8e7a-41fc78b873b0" xmlns:ns3="0cb8ba26-1c37-4b15-8308-f539f7821530" xmlns:ns5="3a0a83c9-17eb-4df1-9871-7d9f8155cdb8" xmlns:ns6="add42d8d-1861-4421-9fdd-12e61ae54ccd" targetNamespace="http://schemas.microsoft.com/office/2006/metadata/properties" ma:root="true" ma:fieldsID="aaebc419b668639024f7d7d2212360f5" ns2:_="" ns3:_="" ns5:_="" ns6:_="">
    <xsd:import namespace="ff3f2bda-1f46-4813-8e7a-41fc78b873b0"/>
    <xsd:import namespace="0cb8ba26-1c37-4b15-8308-f539f7821530"/>
    <xsd:import namespace="3a0a83c9-17eb-4df1-9871-7d9f8155cdb8"/>
    <xsd:import namespace="add42d8d-1861-4421-9fdd-12e61ae54ccd"/>
    <xsd:element name="properties">
      <xsd:complexType>
        <xsd:sequence>
          <xsd:element name="documentManagement">
            <xsd:complexType>
              <xsd:all>
                <xsd:element ref="ns2:_x0052_"/>
                <xsd:element ref="ns2:Category"/>
                <xsd:element ref="ns2:P" minOccurs="0"/>
                <xsd:element ref="ns2:Sub_x002d_Category" minOccurs="0"/>
                <xsd:element ref="ns2:Use_x0020_Case_x0020_Stage" minOccurs="0"/>
                <xsd:element ref="ns2:Related_x0020_Use_x0020_Case_x0020_Sets" minOccurs="0"/>
                <xsd:element ref="ns2:A_x0026_D_x0020_Doc_x0020_Type" minOccurs="0"/>
                <xsd:element ref="ns2:A_x0026_D_x0020_Platform_x0028_s_x0029_" minOccurs="0"/>
                <xsd:element ref="ns2:Workstream" minOccurs="0"/>
                <xsd:element ref="ns2:Owned_x0020_by" minOccurs="0"/>
                <xsd:element ref="ns2:Approved_x0020_By" minOccurs="0"/>
                <xsd:element ref="ns2:Test_x0020_Approvals" minOccurs="0"/>
                <xsd:element ref="ns2:BDA_x0020_presentation_x0020_Category" minOccurs="0"/>
                <xsd:element ref="ns2:Document_x0020_Type" minOccurs="0"/>
                <xsd:element ref="ns3:SharedWithUsers" minOccurs="0"/>
                <xsd:element ref="ns3:TaxKeywordTaxHTField" minOccurs="0"/>
                <xsd:element ref="ns3:TaxCatchAll" minOccurs="0"/>
                <xsd:element ref="ns5:SharingHintHash" minOccurs="0"/>
                <xsd:element ref="ns5:SharedWithDetails" minOccurs="0"/>
                <xsd:element ref="ns3:TaxCatchAllLabel" minOccurs="0"/>
                <xsd:element ref="ns6:LastSharedByUser" minOccurs="0"/>
                <xsd:element ref="ns6:LastSharedByTime"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3f2bda-1f46-4813-8e7a-41fc78b873b0" elementFormDefault="qualified">
    <xsd:import namespace="http://schemas.microsoft.com/office/2006/documentManagement/types"/>
    <xsd:import namespace="http://schemas.microsoft.com/office/infopath/2007/PartnerControls"/>
    <xsd:element name="_x0052_" ma:index="2" ma:displayName="Release" ma:default="Programme" ma:format="Dropdown" ma:indexed="true" ma:internalName="_x0052_">
      <xsd:simpleType>
        <xsd:restriction base="dms:Choice">
          <xsd:enumeration value="Programme"/>
          <xsd:enumeration value="Release 1"/>
          <xsd:enumeration value="Release 2"/>
          <xsd:enumeration value="Release 3"/>
          <xsd:enumeration value="Release 4"/>
          <xsd:enumeration value="Release 6"/>
          <xsd:enumeration value="Release 6.3"/>
          <xsd:enumeration value="Release 6.4"/>
          <xsd:enumeration value="Release 6.4.1"/>
          <xsd:enumeration value="Release 7"/>
          <xsd:enumeration value="New Gas"/>
          <xsd:enumeration value="New Gas-Sprint 8"/>
          <xsd:enumeration value="Data Migration"/>
          <xsd:enumeration value="MDM"/>
        </xsd:restriction>
      </xsd:simpleType>
    </xsd:element>
    <xsd:element name="Category" ma:index="3" ma:displayName="Category" ma:default="99 Other" ma:description="If 'Requirements' is selected, please select appropriate  stage for usecase in the 'Use Case stage' Field." ma:format="Dropdown" ma:indexed="true" ma:internalName="Category">
      <xsd:simpleType>
        <xsd:restriction base="dms:Choice">
          <xsd:enumeration value="01 Planning"/>
          <xsd:enumeration value="02 A&amp;D"/>
          <xsd:enumeration value="03 Requirements"/>
          <xsd:enumeration value="04 Designs"/>
          <xsd:enumeration value="05 Tech Specs"/>
          <xsd:enumeration value="06 Testing"/>
          <xsd:enumeration value="07 Infrastructure"/>
          <xsd:enumeration value="08 IT Readiness"/>
          <xsd:enumeration value="09 Business Change"/>
          <xsd:enumeration value="10 Governance"/>
          <xsd:enumeration value="11 Communication"/>
          <xsd:enumeration value="12 Non Functional Requirements"/>
          <xsd:enumeration value="13 Env &amp; Release Mgmt"/>
          <xsd:enumeration value="14 Supporting Documents"/>
          <xsd:enumeration value="99 Other"/>
        </xsd:restriction>
      </xsd:simpleType>
    </xsd:element>
    <xsd:element name="P" ma:index="4" nillable="true" ma:displayName="Phase" ma:default="00 Pre-Inception" ma:format="Dropdown" ma:internalName="P">
      <xsd:simpleType>
        <xsd:restriction base="dms:Choice">
          <xsd:enumeration value="00 Pre-Inception"/>
          <xsd:enumeration value="01 Inception"/>
          <xsd:enumeration value="02.01 Pre-Elaboration"/>
          <xsd:enumeration value="02 Elaboration"/>
          <xsd:enumeration value="03 Construction"/>
          <xsd:enumeration value="03.01 Build"/>
          <xsd:enumeration value="03.02 Functional Test"/>
          <xsd:enumeration value="03.03 System Integration Test"/>
          <xsd:enumeration value="04 Transition"/>
          <xsd:enumeration value="04.01 UAT"/>
          <xsd:enumeration value="04.02 Non Functional Test"/>
          <xsd:enumeration value="04.03 Regression Test"/>
          <xsd:enumeration value="04.04 Implementation"/>
          <xsd:enumeration value="05 Other"/>
        </xsd:restriction>
      </xsd:simpleType>
    </xsd:element>
    <xsd:element name="Sub_x002d_Category" ma:index="5" nillable="true" ma:displayName="Sub-Category" ma:indexed="true" ma:internalName="Sub_x002d_Category">
      <xsd:simpleType>
        <xsd:restriction base="dms:Text">
          <xsd:maxLength value="50"/>
        </xsd:restriction>
      </xsd:simpleType>
    </xsd:element>
    <xsd:element name="Use_x0020_Case_x0020_Stage" ma:index="6" nillable="true" ma:displayName="Use Case Stage" ma:default="NA" ma:description="Select appropriate stage for Use Case" ma:format="Dropdown" ma:internalName="Use_x0020_Case_x0020_Stage">
      <xsd:simpleType>
        <xsd:restriction base="dms:Choice">
          <xsd:enumeration value="NA"/>
          <xsd:enumeration value="Pre-Inception"/>
          <xsd:enumeration value="Inception"/>
          <xsd:enumeration value="Elaboration"/>
          <xsd:enumeration value="Post Sign Off"/>
        </xsd:restriction>
      </xsd:simpleType>
    </xsd:element>
    <xsd:element name="Related_x0020_Use_x0020_Case_x0020_Sets" ma:index="7" nillable="true" ma:displayName="Related Use Case Set" ma:default="NA" ma:description="Select Use Case Set that relates to your document." ma:internalName="Related_x0020_Use_x0020_Case_x0020_Sets">
      <xsd:complexType>
        <xsd:complexContent>
          <xsd:extension base="dms:MultiChoice">
            <xsd:sequence>
              <xsd:element name="Value" maxOccurs="unbounded" minOccurs="0" nillable="true">
                <xsd:simpleType>
                  <xsd:restriction base="dms:Choice">
                    <xsd:enumeration value="NA"/>
                    <xsd:enumeration value="1.0 - Handle Inbound Call"/>
                    <xsd:enumeration value="2.0 - Handle Pre-Sale Enquiry"/>
                    <xsd:enumeration value="3.0 - Handle Customer Enquiry"/>
                    <xsd:enumeration value="4.0 - Process Sale"/>
                    <xsd:enumeration value="5.0 - Manage Contract Details"/>
                    <xsd:enumeration value="6.0 - Manage Complaints"/>
                    <xsd:enumeration value="7.0 - Process Claims"/>
                    <xsd:enumeration value="8.0 - Renew a Contract"/>
                    <xsd:enumeration value="9.0 - Process Cancellation"/>
                    <xsd:enumeration value="10.0 - Process Refund"/>
                    <xsd:enumeration value="11.0 - Issue Customer Correspondence"/>
                    <xsd:enumeration value="12.0 - Manage Payment Account"/>
                    <xsd:enumeration value="13.0 - Manage Customer Details"/>
                    <xsd:enumeration value="14.0 - Manage Authorised Contacts"/>
                    <xsd:enumeration value="15.0 - Collect Payment"/>
                    <xsd:enumeration value="16.0 - Process Inbound Billing Notification"/>
                    <xsd:enumeration value="17.0 - Manage Debt"/>
                    <xsd:enumeration value="18.0 - Manage Finance Ledgers"/>
                    <xsd:enumeration value="19.0 - Issue Payment"/>
                    <xsd:enumeration value="20.0 - Maintain Product Catalogue"/>
                    <xsd:enumeration value="21.0 - Manage Customer Proposition"/>
                    <xsd:enumeration value="22.0 - Manage Tax"/>
                    <xsd:enumeration value="23.0 - Manage Affinity Partner"/>
                    <xsd:enumeration value="24.0 - Manage Underwriter"/>
                    <xsd:enumeration value="25.0 - Handle Outbound Interaction"/>
                    <xsd:enumeration value="26.0 - Work Offline"/>
                    <xsd:enumeration value="27.0 - Manage Scripts"/>
                    <xsd:enumeration value="28.0 - Manage User Roles and Portals"/>
                    <xsd:enumeration value="29.0 - Maintain Finance and Billing"/>
                    <xsd:enumeration value="30.0 - Administer Unity System"/>
                  </xsd:restriction>
                </xsd:simpleType>
              </xsd:element>
            </xsd:sequence>
          </xsd:extension>
        </xsd:complexContent>
      </xsd:complexType>
    </xsd:element>
    <xsd:element name="A_x0026_D_x0020_Doc_x0020_Type" ma:index="8" nillable="true" ma:displayName="A&amp;D Doc Type" ma:default="NA" ma:description="Only USE for A&amp;D Document" ma:format="Dropdown" ma:internalName="A_x0026_D_x0020_Doc_x0020_Type">
      <xsd:simpleType>
        <xsd:restriction base="dms:Choice">
          <xsd:enumeration value="NA"/>
          <xsd:enumeration value="Architecture Diagram"/>
          <xsd:enumeration value="Capability Model"/>
          <xsd:enumeration value="Catalogue"/>
          <xsd:enumeration value="Code Review"/>
          <xsd:enumeration value="Construction Guide"/>
          <xsd:enumeration value="Component Design"/>
          <xsd:enumeration value="Data Dictionary"/>
          <xsd:enumeration value="Data Mart"/>
          <xsd:enumeration value="Data Model"/>
          <xsd:enumeration value="Decision Log"/>
          <xsd:enumeration value="Design Daily Log"/>
          <xsd:enumeration value="Design Review"/>
          <xsd:enumeration value="Detailed Design"/>
          <xsd:enumeration value="Governance &amp; Process"/>
          <xsd:enumeration value="High Level Design"/>
          <xsd:enumeration value="High Level Solution"/>
          <xsd:enumeration value="Interface Contract Definition"/>
          <xsd:enumeration value="Interface Detailed Design"/>
          <xsd:enumeration value="Platform Design"/>
        </xsd:restriction>
      </xsd:simpleType>
    </xsd:element>
    <xsd:element name="A_x0026_D_x0020_Platform_x0028_s_x0029_" ma:index="9" nillable="true" ma:displayName="A&amp;D Platform(s)" ma:default="NA" ma:description="Use ONLY for A&amp;D documents" ma:internalName="A_x0026_D_x0020_Platform_x0028_s_x0029_">
      <xsd:complexType>
        <xsd:complexContent>
          <xsd:extension base="dms:MultiChoice">
            <xsd:sequence>
              <xsd:element name="Value" maxOccurs="unbounded" minOccurs="0" nillable="true">
                <xsd:simpleType>
                  <xsd:restriction base="dms:Choice">
                    <xsd:enumeration value="NA"/>
                    <xsd:enumeration value="CDC"/>
                    <xsd:enumeration value="Claim Centre"/>
                    <xsd:enumeration value="Database"/>
                    <xsd:enumeration value="Ensura"/>
                    <xsd:enumeration value="ESB"/>
                    <xsd:enumeration value="ETL"/>
                    <xsd:enumeration value="Infrastructure"/>
                    <xsd:enumeration value="MDM"/>
                    <xsd:enumeration value="Pega"/>
                    <xsd:enumeration value="Pega - CSS"/>
                    <xsd:enumeration value="Pega - FAB"/>
                    <xsd:enumeration value="Pega - PPM"/>
                    <xsd:enumeration value="Reporting"/>
                  </xsd:restriction>
                </xsd:simpleType>
              </xsd:element>
            </xsd:sequence>
          </xsd:extension>
        </xsd:complexContent>
      </xsd:complexType>
    </xsd:element>
    <xsd:element name="Workstream" ma:index="10" nillable="true" ma:displayName="Workstream" ma:default="99 General" ma:format="Dropdown" ma:internalName="Workstream">
      <xsd:simpleType>
        <xsd:restriction base="dms:Choice">
          <xsd:enumeration value="01 CS&amp;S"/>
          <xsd:enumeration value="02 PPM"/>
          <xsd:enumeration value="03 I&amp;I"/>
          <xsd:enumeration value="04 Infrastructure"/>
          <xsd:enumeration value="05 MDM"/>
          <xsd:enumeration value="06 Testing"/>
          <xsd:enumeration value="07 Bus Readiness"/>
          <xsd:enumeration value="08 IT Readiness"/>
          <xsd:enumeration value="09 PMO"/>
          <xsd:enumeration value="10 Finance"/>
          <xsd:enumeration value="11 GEF"/>
          <xsd:enumeration value="12 Doc Comp &amp; Storage"/>
          <xsd:enumeration value="15 Sprint 1"/>
          <xsd:enumeration value="16 Sprint 2"/>
          <xsd:enumeration value="17 Sprint 3"/>
          <xsd:enumeration value="18 Computer Telephony Integration (CTI)"/>
          <xsd:enumeration value="19 Sprint 4"/>
          <xsd:enumeration value="19 Sprint 4.1"/>
          <xsd:enumeration value="20 ECS 1"/>
          <xsd:enumeration value="21 ECS 2"/>
          <xsd:enumeration value="22 ECS 3"/>
          <xsd:enumeration value="23 ECS 4"/>
          <xsd:enumeration value="24 Web Integration"/>
          <xsd:enumeration value="25 Scripting"/>
          <xsd:enumeration value="27 UI"/>
          <xsd:enumeration value="28 Sprint 3 - UI"/>
          <xsd:enumeration value="29 NFR"/>
          <xsd:enumeration value="30 Sprint 4 - UI"/>
          <xsd:enumeration value="30 Sprint 4.1 - UI"/>
          <xsd:enumeration value="31 R6.4.1&amp;NewGas Merged Doc"/>
          <xsd:enumeration value="99 General"/>
        </xsd:restriction>
      </xsd:simpleType>
    </xsd:element>
    <xsd:element name="Owned_x0020_by" ma:index="11" nillable="true" ma:displayName="Owned by" ma:list="UserInfo" ma:SharePointGroup="0" ma:internalName="Owned_x0020_by"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pproved_x0020_By" ma:index="12" nillable="true" ma:displayName="Approved By" ma:default="N/A" ma:format="Dropdown" ma:internalName="Approved_x0020_By">
      <xsd:simpleType>
        <xsd:restriction base="dms:Choice">
          <xsd:enumeration value="BDA"/>
          <xsd:enumeration value="TDA"/>
          <xsd:enumeration value="PMG"/>
          <xsd:enumeration value="PMO"/>
          <xsd:enumeration value="Other"/>
          <xsd:enumeration value="N/A"/>
        </xsd:restriction>
      </xsd:simpleType>
    </xsd:element>
    <xsd:element name="Test_x0020_Approvals" ma:index="14" nillable="true" ma:displayName="Approval Form" ma:format="Hyperlink" ma:internalName="Test_x0020_Approvals">
      <xsd:complexType>
        <xsd:complexContent>
          <xsd:extension base="dms:URL">
            <xsd:sequence>
              <xsd:element name="Url" type="dms:ValidUrl" minOccurs="0" nillable="true"/>
              <xsd:element name="Description" type="xsd:string" nillable="true"/>
            </xsd:sequence>
          </xsd:extension>
        </xsd:complexContent>
      </xsd:complexType>
    </xsd:element>
    <xsd:element name="BDA_x0020_presentation_x0020_Category" ma:index="15" nillable="true" ma:displayName="BDA presentation Category" ma:default="NA" ma:description="Use ONLY for BDA Presentation" ma:format="Dropdown" ma:internalName="BDA_x0020_presentation_x0020_Category">
      <xsd:simpleType>
        <xsd:restriction base="dms:Choice">
          <xsd:enumeration value="NA"/>
          <xsd:enumeration value="Product &amp; Pricing"/>
          <xsd:enumeration value="CSS"/>
          <xsd:enumeration value="Finance"/>
          <xsd:enumeration value="Marketing"/>
          <xsd:enumeration value="Release Update"/>
        </xsd:restriction>
      </xsd:simpleType>
    </xsd:element>
    <xsd:element name="Document_x0020_Type" ma:index="16" nillable="true" ma:displayName="Document Type" ma:default="00 Not Allocated" ma:description="DO NOT USE" ma:format="Dropdown" ma:internalName="Document_x0020_Type">
      <xsd:simpleType>
        <xsd:restriction base="dms:Choice">
          <xsd:enumeration value="00 Not Allocated"/>
          <xsd:enumeration value="01 Document Templates"/>
          <xsd:enumeration value="02 Meeting Minutes"/>
          <xsd:enumeration value="03 Governance General"/>
          <xsd:enumeration value="03 Governance - Key Documents"/>
          <xsd:enumeration value="03 Governance - Framework and TORs"/>
          <xsd:enumeration value="03 Governance - Strategies"/>
          <xsd:enumeration value="03 Governance - Quality Gates"/>
          <xsd:enumeration value="03 Governance - Approvals"/>
          <xsd:enumeration value="04 Business Case"/>
          <xsd:enumeration value="05 Benefits Review"/>
          <xsd:enumeration value="06 Lessons Learnt"/>
          <xsd:enumeration value="07 Programme Plan"/>
          <xsd:enumeration value="07 Project Plan"/>
          <xsd:enumeration value="07 Project Plan Log"/>
          <xsd:enumeration value="08 Resources"/>
          <xsd:enumeration value="09 PID"/>
          <xsd:enumeration value="09 PID Approvals"/>
          <xsd:enumeration value="10 Charter"/>
          <xsd:enumeration value="10 Charter Approvals"/>
          <xsd:enumeration value="11 Architecture Design"/>
          <xsd:enumeration value="11 Architecture Design Approvals"/>
          <xsd:enumeration value="12 Process Maps - As Is"/>
          <xsd:enumeration value="12 Process Maps - As Is Approvals"/>
          <xsd:enumeration value="12 Process Maps - To Be"/>
          <xsd:enumeration value="12 Process Maps - To Be Approvals"/>
          <xsd:enumeration value="13 Requirements"/>
          <xsd:enumeration value="13 Requirements Approvals"/>
          <xsd:enumeration value="13 Requirements Traceability Matrix"/>
          <xsd:enumeration value="13 Requirements Supporting Documents"/>
          <xsd:enumeration value="14 Functional Specification"/>
          <xsd:enumeration value="14 Functional Specification Approvals"/>
          <xsd:enumeration value="14 Functional Specification Supporting Documents"/>
          <xsd:enumeration value="15 Technical Specification"/>
          <xsd:enumeration value="15 Technical Specification Approvals"/>
          <xsd:enumeration value="15 Technical Specification Supporting Documents"/>
          <xsd:enumeration value="16 Design"/>
          <xsd:enumeration value="16 Design Approvals"/>
          <xsd:enumeration value="16 Design Supporting Documents"/>
          <xsd:enumeration value="17 Build"/>
          <xsd:enumeration value="17 Build Approvals"/>
          <xsd:enumeration value="17 Build Supporting Documents"/>
          <xsd:enumeration value="18 Test Strategy"/>
          <xsd:enumeration value="18 Test Strategy Approvals"/>
          <xsd:enumeration value="18 Test Scenarios"/>
          <xsd:enumeration value="18 Test Cases"/>
          <xsd:enumeration value="18 Test Cases Approvals"/>
          <xsd:enumeration value="18 Test Reports"/>
          <xsd:enumeration value="18 Test Reports Approvals"/>
          <xsd:enumeration value="19 Data Migration Strategy"/>
          <xsd:enumeration value="19 Data Migration Strategy Approvals"/>
          <xsd:enumeration value="19 Data Migration"/>
          <xsd:enumeration value="19 Data Migration Approvals"/>
          <xsd:enumeration value="19 Data Migration Supporting Documents"/>
          <xsd:enumeration value="19 Data Migration Verification"/>
          <xsd:enumeration value="20 Implementation"/>
          <xsd:enumeration value="21 Training Strategy"/>
          <xsd:enumeration value="21 Training Strategy Approvals"/>
          <xsd:enumeration value="21 Training Materials"/>
          <xsd:enumeration value="22 Communications Strategy"/>
          <xsd:enumeration value="22 Communications Strategy Approvals"/>
          <xsd:enumeration value="22 Newsletters"/>
          <xsd:enumeration value="22 Intranet Communications Material"/>
          <xsd:enumeration value="22 Pre Go Live Communications"/>
          <xsd:enumeration value="22 Post Go Live Communications"/>
          <xsd:enumeration value="23 Release Documents"/>
          <xsd:enumeration value="24 Service Transition"/>
          <xsd:enumeration value="24 Support Model"/>
          <xsd:enumeration value="25 Post Implementation Review"/>
          <xsd:enumeration value="25 Post Implementation Monitoring"/>
          <xsd:enumeration value="26 Project Closure Document"/>
          <xsd:enumeration value="27 Other"/>
          <xsd:enumeration value="28 People Committee Documents"/>
          <xsd:enumeration value="29 Workshops"/>
          <xsd:enumeration value="29 Workshops - Sales"/>
          <xsd:enumeration value="29 Workshops - Services"/>
          <xsd:enumeration value="29 Workshops - Products &amp; Pricing"/>
          <xsd:enumeration value="29 Workshops - Partner"/>
          <xsd:enumeration value="29 Workshops - Complementary Areas"/>
          <xsd:enumeration value="29 Workshops - Customer Relationship Accounting"/>
          <xsd:enumeration value="30 Key Presentations"/>
          <xsd:enumeration value="36 SharePoint Training Documents"/>
          <xsd:enumeration value="32 Roadmaps and High Level Plans"/>
          <xsd:enumeration value="30 Presentations"/>
          <xsd:enumeration value="31 Data Profiling"/>
          <xsd:enumeration value="31 Data History"/>
          <xsd:enumeration value="32 Case Studies"/>
          <xsd:enumeration value="33 Solutions"/>
          <xsd:enumeration value="34 Product Partner Prioritisation"/>
          <xsd:enumeration value="35 Business Readiness Toolkit"/>
          <xsd:enumeration value="29 Workshops - Inbound Call"/>
          <xsd:enumeration value="29 Workshops - Fetch Data Screen Pop-up"/>
          <xsd:enumeration value="29 Workshops - Follow-up"/>
          <xsd:enumeration value="29 Workshops - Resend Correspondence"/>
          <xsd:enumeration value="29 Workshops - IVR Interaction"/>
          <xsd:enumeration value="29 Workshops - Cancellations"/>
          <xsd:enumeration value="29 Workshops - Enrollment"/>
          <xsd:enumeration value="29 Workshops - Portfolio Changes"/>
          <xsd:enumeration value="29 Workshops - Training-Online Help"/>
          <xsd:enumeration value="29 Workshops - Customer"/>
          <xsd:enumeration value="29 Workshops - Complaints"/>
          <xsd:enumeration value="29 Workshops - Product and Offer Setup"/>
          <xsd:enumeration value="29 Workshops - Partner"/>
          <xsd:enumeration value="29 Workshops - Prospects and Policy Records"/>
          <xsd:enumeration value="29 Workshops - User Roles and Portals"/>
          <xsd:enumeration value="29 Workshops - Fulfillment"/>
          <xsd:enumeration value="29 Workshops - Reporting"/>
          <xsd:enumeration value="29 Workshops - Claims"/>
          <xsd:enumeration value="36 SharePoint Development"/>
          <xsd:enumeration value="03 Governance - Organisation Structures"/>
          <xsd:enumeration value="37 Unity Hosting"/>
          <xsd:enumeration value="38 Elaboration - Pre-Work"/>
          <xsd:enumeration value="05 Benefits Management"/>
          <xsd:enumeration value="28 People"/>
          <xsd:enumeration value="12 Process"/>
          <xsd:enumeration value="18 Testing"/>
          <xsd:enumeration value="21 Training"/>
          <xsd:enumeration value="22 Internal Communications and Engagement"/>
          <xsd:enumeration value="22 Customer Communications"/>
          <xsd:enumeration value="39 MI and Reporting"/>
          <xsd:enumeration value="41 Impact Analysis"/>
          <xsd:enumeration value="42 Working Group"/>
          <xsd:enumeration value="43 TOM"/>
          <xsd:enumeration value="44 Compliance"/>
          <xsd:enumeration value="45 Partners"/>
          <xsd:enumeration value="46 Business Continuity"/>
          <xsd:enumeration value="47 Public Relations"/>
          <xsd:enumeration value="48 Use Cases"/>
          <xsd:enumeration value="48 Use Cases - Inception"/>
          <xsd:enumeration value="48 Use Cases - Elaboration"/>
          <xsd:enumeration value="48 Use Cases - Post sign off"/>
          <xsd:enumeration value="50 Elaboration RAID Log - Stream 1"/>
          <xsd:enumeration value="50 Elaboration RAID Log - Stream 2"/>
          <xsd:enumeration value="50 Elaboration RAID Log - Stream 3"/>
          <xsd:enumeration value="50 PMO Traceability Log"/>
          <xsd:enumeration value="03 Governance - Processes"/>
          <xsd:enumeration value="48 Use Cases - Elaboration WIP"/>
          <xsd:enumeration value="48 Use Cases - Elaboration Sign-Off"/>
          <xsd:enumeration value="49 UI Review"/>
          <xsd:enumeration value="50 Sign Offs"/>
          <xsd:enumeration value="51 Talend Documentation"/>
        </xsd:restriction>
      </xsd:simpleType>
    </xsd:element>
    <xsd:element name="MediaServiceMetadata" ma:index="34" nillable="true" ma:displayName="MediaServiceMetadata" ma:description="" ma:hidden="true" ma:internalName="MediaServiceMetadata" ma:readOnly="true">
      <xsd:simpleType>
        <xsd:restriction base="dms:Note"/>
      </xsd:simpleType>
    </xsd:element>
    <xsd:element name="MediaServiceFastMetadata" ma:index="35"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cb8ba26-1c37-4b15-8308-f539f7821530"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TaxKeywordTaxHTField" ma:index="21" nillable="true" ma:taxonomy="true" ma:internalName="TaxKeywordTaxHTField" ma:taxonomyFieldName="TaxKeyword" ma:displayName="Enterprise Keywords" ma:fieldId="{23f27201-bee3-471e-b2e7-b64fd8b7ca38}" ma:taxonomyMulti="true" ma:sspId="b146ba35-717b-477b-88ea-38dc39fa14a1" ma:termSetId="00000000-0000-0000-0000-000000000000" ma:anchorId="00000000-0000-0000-0000-000000000000" ma:open="true" ma:isKeyword="true">
      <xsd:complexType>
        <xsd:sequence>
          <xsd:element ref="pc:Terms" minOccurs="0" maxOccurs="1"/>
        </xsd:sequence>
      </xsd:complexType>
    </xsd:element>
    <xsd:element name="TaxCatchAll" ma:index="22" nillable="true" ma:displayName="Taxonomy Catch All Column" ma:hidden="true" ma:list="{aefb7ec4-8235-46b2-b6b3-8bcf129ab5b4}" ma:internalName="TaxCatchAll" ma:showField="CatchAllData" ma:web="0cb8ba26-1c37-4b15-8308-f539f7821530">
      <xsd:complexType>
        <xsd:complexContent>
          <xsd:extension base="dms:MultiChoiceLookup">
            <xsd:sequence>
              <xsd:element name="Value" type="dms:Lookup" maxOccurs="unbounded" minOccurs="0" nillable="true"/>
            </xsd:sequence>
          </xsd:extension>
        </xsd:complexContent>
      </xsd:complexType>
    </xsd:element>
    <xsd:element name="TaxCatchAllLabel" ma:index="27" nillable="true" ma:displayName="Taxonomy Catch All Column1" ma:description="" ma:hidden="true" ma:list="{aefb7ec4-8235-46b2-b6b3-8bcf129ab5b4}" ma:internalName="TaxCatchAllLabel" ma:readOnly="true" ma:showField="CatchAllDataLabel" ma:web="0cb8ba26-1c37-4b15-8308-f539f782153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a0a83c9-17eb-4df1-9871-7d9f8155cdb8" elementFormDefault="qualified">
    <xsd:import namespace="http://schemas.microsoft.com/office/2006/documentManagement/types"/>
    <xsd:import namespace="http://schemas.microsoft.com/office/infopath/2007/PartnerControls"/>
    <xsd:element name="SharingHintHash" ma:index="23" nillable="true" ma:displayName="Sharing Hint Hash" ma:internalName="SharingHintHash" ma:readOnly="true">
      <xsd:simpleType>
        <xsd:restriction base="dms:Text"/>
      </xsd:simpleType>
    </xsd:element>
    <xsd:element name="SharedWithDetails" ma:index="2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d42d8d-1861-4421-9fdd-12e61ae54ccd" elementFormDefault="qualified">
    <xsd:import namespace="http://schemas.microsoft.com/office/2006/documentManagement/types"/>
    <xsd:import namespace="http://schemas.microsoft.com/office/infopath/2007/PartnerControls"/>
    <xsd:element name="LastSharedByUser" ma:index="32" nillable="true" ma:displayName="Last Shared By User" ma:description="" ma:internalName="LastSharedByUser" ma:readOnly="true">
      <xsd:simpleType>
        <xsd:restriction base="dms:Note">
          <xsd:maxLength value="255"/>
        </xsd:restriction>
      </xsd:simpleType>
    </xsd:element>
    <xsd:element name="LastSharedByTime" ma:index="33"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8"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SharedWithUsers xmlns="0cb8ba26-1c37-4b15-8308-f539f7821530">
      <UserInfo>
        <DisplayName/>
        <AccountId xsi:nil="true"/>
        <AccountType/>
      </UserInfo>
    </SharedWithUsers>
    <Owned_x0020_by xmlns="ff3f2bda-1f46-4813-8e7a-41fc78b873b0">
      <UserInfo>
        <DisplayName>Ashok Vemula</DisplayName>
        <AccountId>337</AccountId>
        <AccountType/>
      </UserInfo>
    </Owned_x0020_by>
    <A_x0026_D_x0020_Doc_x0020_Type xmlns="ff3f2bda-1f46-4813-8e7a-41fc78b873b0">Interface Detailed Design</A_x0026_D_x0020_Doc_x0020_Type>
    <Related_x0020_Use_x0020_Case_x0020_Sets xmlns="ff3f2bda-1f46-4813-8e7a-41fc78b873b0">
      <Value>NA</Value>
    </Related_x0020_Use_x0020_Case_x0020_Sets>
    <Test_x0020_Approvals xmlns="ff3f2bda-1f46-4813-8e7a-41fc78b873b0">
      <Url xsi:nil="true"/>
      <Description xsi:nil="true"/>
    </Test_x0020_Approvals>
    <TaxCatchAll xmlns="0cb8ba26-1c37-4b15-8308-f539f7821530"/>
    <Sub_x002d_Category xmlns="ff3f2bda-1f46-4813-8e7a-41fc78b873b0" xsi:nil="true"/>
    <A_x0026_D_x0020_Platform_x0028_s_x0029_ xmlns="ff3f2bda-1f46-4813-8e7a-41fc78b873b0">
      <Value>MDM</Value>
    </A_x0026_D_x0020_Platform_x0028_s_x0029_>
    <Document_x0020_Type xmlns="ff3f2bda-1f46-4813-8e7a-41fc78b873b0">00 Not Allocated</Document_x0020_Type>
    <_x0052_ xmlns="ff3f2bda-1f46-4813-8e7a-41fc78b873b0">Release 6.4.1</_x0052_>
    <P xmlns="ff3f2bda-1f46-4813-8e7a-41fc78b873b0">02 Elaboration</P>
    <BDA_x0020_presentation_x0020_Category xmlns="ff3f2bda-1f46-4813-8e7a-41fc78b873b0">NA</BDA_x0020_presentation_x0020_Category>
    <Category xmlns="ff3f2bda-1f46-4813-8e7a-41fc78b873b0">02 A&amp;D</Category>
    <Use_x0020_Case_x0020_Stage xmlns="ff3f2bda-1f46-4813-8e7a-41fc78b873b0">NA</Use_x0020_Case_x0020_Stage>
    <Approved_x0020_By xmlns="ff3f2bda-1f46-4813-8e7a-41fc78b873b0">TDA</Approved_x0020_By>
    <TaxKeywordTaxHTField xmlns="0cb8ba26-1c37-4b15-8308-f539f7821530">
      <Terms xmlns="http://schemas.microsoft.com/office/infopath/2007/PartnerControls"/>
    </TaxKeywordTaxHTField>
    <Workstream xmlns="ff3f2bda-1f46-4813-8e7a-41fc78b873b0">19 Sprint 4.1</Workstream>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A60865-F59D-439E-A05B-F3B722C2DF87}">
  <ds:schemaRefs>
    <ds:schemaRef ds:uri="http://schemas.microsoft.com/sharepoint/v3/contenttype/forms"/>
  </ds:schemaRefs>
</ds:datastoreItem>
</file>

<file path=customXml/itemProps2.xml><?xml version="1.0" encoding="utf-8"?>
<ds:datastoreItem xmlns:ds="http://schemas.openxmlformats.org/officeDocument/2006/customXml" ds:itemID="{B7B502BF-DDA9-427B-A24F-9ED0CA2CED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3f2bda-1f46-4813-8e7a-41fc78b873b0"/>
    <ds:schemaRef ds:uri="0cb8ba26-1c37-4b15-8308-f539f7821530"/>
    <ds:schemaRef ds:uri="3a0a83c9-17eb-4df1-9871-7d9f8155cdb8"/>
    <ds:schemaRef ds:uri="add42d8d-1861-4421-9fdd-12e61ae54cc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2D4D5B9-E9CC-4E53-B5E9-08DC31949D91}">
  <ds:schemaRefs>
    <ds:schemaRef ds:uri="http://schemas.microsoft.com/office/2006/metadata/properties"/>
    <ds:schemaRef ds:uri="0cb8ba26-1c37-4b15-8308-f539f7821530"/>
    <ds:schemaRef ds:uri="ff3f2bda-1f46-4813-8e7a-41fc78b873b0"/>
    <ds:schemaRef ds:uri="http://schemas.microsoft.com/office/infopath/2007/PartnerControls"/>
  </ds:schemaRefs>
</ds:datastoreItem>
</file>

<file path=customXml/itemProps4.xml><?xml version="1.0" encoding="utf-8"?>
<ds:datastoreItem xmlns:ds="http://schemas.openxmlformats.org/officeDocument/2006/customXml" ds:itemID="{7CABBFAE-89CE-40E1-9620-FAD1E71B68DB}">
  <ds:schemaRefs>
    <ds:schemaRef ds:uri="http://schemas.openxmlformats.org/officeDocument/2006/bibliography"/>
  </ds:schemaRefs>
</ds:datastoreItem>
</file>

<file path=customXml/itemProps5.xml><?xml version="1.0" encoding="utf-8"?>
<ds:datastoreItem xmlns:ds="http://schemas.openxmlformats.org/officeDocument/2006/customXml" ds:itemID="{EAB277B7-D746-40CF-860F-95D0083B0FC5}">
  <ds:schemaRefs>
    <ds:schemaRef ds:uri="http://schemas.openxmlformats.org/officeDocument/2006/bibliography"/>
  </ds:schemaRefs>
</ds:datastoreItem>
</file>

<file path=customXml/itemProps6.xml><?xml version="1.0" encoding="utf-8"?>
<ds:datastoreItem xmlns:ds="http://schemas.openxmlformats.org/officeDocument/2006/customXml" ds:itemID="{C18A2670-28C9-479A-BE46-89696B5B6E92}">
  <ds:schemaRefs>
    <ds:schemaRef ds:uri="http://schemas.openxmlformats.org/officeDocument/2006/bibliography"/>
  </ds:schemaRefs>
</ds:datastoreItem>
</file>

<file path=customXml/itemProps7.xml><?xml version="1.0" encoding="utf-8"?>
<ds:datastoreItem xmlns:ds="http://schemas.openxmlformats.org/officeDocument/2006/customXml" ds:itemID="{45AF5088-A5E8-4BCA-8F9F-EB2388609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HLD_Template_v0.1</Template>
  <TotalTime>905</TotalTime>
  <Pages>1</Pages>
  <Words>9100</Words>
  <Characters>51872</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R6_Sprint4.1_INT32&amp;33_MDM_ManagePartyService_IDD</vt:lpstr>
    </vt:vector>
  </TitlesOfParts>
  <Company>Virtusa</Company>
  <LinksUpToDate>false</LinksUpToDate>
  <CharactersWithSpaces>60851</CharactersWithSpaces>
  <SharedDoc>false</SharedDoc>
  <HLinks>
    <vt:vector size="246" baseType="variant">
      <vt:variant>
        <vt:i4>1048634</vt:i4>
      </vt:variant>
      <vt:variant>
        <vt:i4>230</vt:i4>
      </vt:variant>
      <vt:variant>
        <vt:i4>0</vt:i4>
      </vt:variant>
      <vt:variant>
        <vt:i4>5</vt:i4>
      </vt:variant>
      <vt:variant>
        <vt:lpwstr/>
      </vt:variant>
      <vt:variant>
        <vt:lpwstr>_Toc328161755</vt:lpwstr>
      </vt:variant>
      <vt:variant>
        <vt:i4>1048634</vt:i4>
      </vt:variant>
      <vt:variant>
        <vt:i4>224</vt:i4>
      </vt:variant>
      <vt:variant>
        <vt:i4>0</vt:i4>
      </vt:variant>
      <vt:variant>
        <vt:i4>5</vt:i4>
      </vt:variant>
      <vt:variant>
        <vt:lpwstr/>
      </vt:variant>
      <vt:variant>
        <vt:lpwstr>_Toc328161754</vt:lpwstr>
      </vt:variant>
      <vt:variant>
        <vt:i4>1048634</vt:i4>
      </vt:variant>
      <vt:variant>
        <vt:i4>218</vt:i4>
      </vt:variant>
      <vt:variant>
        <vt:i4>0</vt:i4>
      </vt:variant>
      <vt:variant>
        <vt:i4>5</vt:i4>
      </vt:variant>
      <vt:variant>
        <vt:lpwstr/>
      </vt:variant>
      <vt:variant>
        <vt:lpwstr>_Toc328161753</vt:lpwstr>
      </vt:variant>
      <vt:variant>
        <vt:i4>1048634</vt:i4>
      </vt:variant>
      <vt:variant>
        <vt:i4>212</vt:i4>
      </vt:variant>
      <vt:variant>
        <vt:i4>0</vt:i4>
      </vt:variant>
      <vt:variant>
        <vt:i4>5</vt:i4>
      </vt:variant>
      <vt:variant>
        <vt:lpwstr/>
      </vt:variant>
      <vt:variant>
        <vt:lpwstr>_Toc328161752</vt:lpwstr>
      </vt:variant>
      <vt:variant>
        <vt:i4>1048634</vt:i4>
      </vt:variant>
      <vt:variant>
        <vt:i4>206</vt:i4>
      </vt:variant>
      <vt:variant>
        <vt:i4>0</vt:i4>
      </vt:variant>
      <vt:variant>
        <vt:i4>5</vt:i4>
      </vt:variant>
      <vt:variant>
        <vt:lpwstr/>
      </vt:variant>
      <vt:variant>
        <vt:lpwstr>_Toc328161751</vt:lpwstr>
      </vt:variant>
      <vt:variant>
        <vt:i4>1048634</vt:i4>
      </vt:variant>
      <vt:variant>
        <vt:i4>200</vt:i4>
      </vt:variant>
      <vt:variant>
        <vt:i4>0</vt:i4>
      </vt:variant>
      <vt:variant>
        <vt:i4>5</vt:i4>
      </vt:variant>
      <vt:variant>
        <vt:lpwstr/>
      </vt:variant>
      <vt:variant>
        <vt:lpwstr>_Toc328161750</vt:lpwstr>
      </vt:variant>
      <vt:variant>
        <vt:i4>1114170</vt:i4>
      </vt:variant>
      <vt:variant>
        <vt:i4>194</vt:i4>
      </vt:variant>
      <vt:variant>
        <vt:i4>0</vt:i4>
      </vt:variant>
      <vt:variant>
        <vt:i4>5</vt:i4>
      </vt:variant>
      <vt:variant>
        <vt:lpwstr/>
      </vt:variant>
      <vt:variant>
        <vt:lpwstr>_Toc328161749</vt:lpwstr>
      </vt:variant>
      <vt:variant>
        <vt:i4>1114170</vt:i4>
      </vt:variant>
      <vt:variant>
        <vt:i4>188</vt:i4>
      </vt:variant>
      <vt:variant>
        <vt:i4>0</vt:i4>
      </vt:variant>
      <vt:variant>
        <vt:i4>5</vt:i4>
      </vt:variant>
      <vt:variant>
        <vt:lpwstr/>
      </vt:variant>
      <vt:variant>
        <vt:lpwstr>_Toc328161748</vt:lpwstr>
      </vt:variant>
      <vt:variant>
        <vt:i4>1114170</vt:i4>
      </vt:variant>
      <vt:variant>
        <vt:i4>182</vt:i4>
      </vt:variant>
      <vt:variant>
        <vt:i4>0</vt:i4>
      </vt:variant>
      <vt:variant>
        <vt:i4>5</vt:i4>
      </vt:variant>
      <vt:variant>
        <vt:lpwstr/>
      </vt:variant>
      <vt:variant>
        <vt:lpwstr>_Toc328161747</vt:lpwstr>
      </vt:variant>
      <vt:variant>
        <vt:i4>1114170</vt:i4>
      </vt:variant>
      <vt:variant>
        <vt:i4>176</vt:i4>
      </vt:variant>
      <vt:variant>
        <vt:i4>0</vt:i4>
      </vt:variant>
      <vt:variant>
        <vt:i4>5</vt:i4>
      </vt:variant>
      <vt:variant>
        <vt:lpwstr/>
      </vt:variant>
      <vt:variant>
        <vt:lpwstr>_Toc328161746</vt:lpwstr>
      </vt:variant>
      <vt:variant>
        <vt:i4>1114170</vt:i4>
      </vt:variant>
      <vt:variant>
        <vt:i4>170</vt:i4>
      </vt:variant>
      <vt:variant>
        <vt:i4>0</vt:i4>
      </vt:variant>
      <vt:variant>
        <vt:i4>5</vt:i4>
      </vt:variant>
      <vt:variant>
        <vt:lpwstr/>
      </vt:variant>
      <vt:variant>
        <vt:lpwstr>_Toc328161745</vt:lpwstr>
      </vt:variant>
      <vt:variant>
        <vt:i4>1114170</vt:i4>
      </vt:variant>
      <vt:variant>
        <vt:i4>164</vt:i4>
      </vt:variant>
      <vt:variant>
        <vt:i4>0</vt:i4>
      </vt:variant>
      <vt:variant>
        <vt:i4>5</vt:i4>
      </vt:variant>
      <vt:variant>
        <vt:lpwstr/>
      </vt:variant>
      <vt:variant>
        <vt:lpwstr>_Toc328161744</vt:lpwstr>
      </vt:variant>
      <vt:variant>
        <vt:i4>1114170</vt:i4>
      </vt:variant>
      <vt:variant>
        <vt:i4>158</vt:i4>
      </vt:variant>
      <vt:variant>
        <vt:i4>0</vt:i4>
      </vt:variant>
      <vt:variant>
        <vt:i4>5</vt:i4>
      </vt:variant>
      <vt:variant>
        <vt:lpwstr/>
      </vt:variant>
      <vt:variant>
        <vt:lpwstr>_Toc328161743</vt:lpwstr>
      </vt:variant>
      <vt:variant>
        <vt:i4>1114170</vt:i4>
      </vt:variant>
      <vt:variant>
        <vt:i4>152</vt:i4>
      </vt:variant>
      <vt:variant>
        <vt:i4>0</vt:i4>
      </vt:variant>
      <vt:variant>
        <vt:i4>5</vt:i4>
      </vt:variant>
      <vt:variant>
        <vt:lpwstr/>
      </vt:variant>
      <vt:variant>
        <vt:lpwstr>_Toc328161742</vt:lpwstr>
      </vt:variant>
      <vt:variant>
        <vt:i4>1114170</vt:i4>
      </vt:variant>
      <vt:variant>
        <vt:i4>146</vt:i4>
      </vt:variant>
      <vt:variant>
        <vt:i4>0</vt:i4>
      </vt:variant>
      <vt:variant>
        <vt:i4>5</vt:i4>
      </vt:variant>
      <vt:variant>
        <vt:lpwstr/>
      </vt:variant>
      <vt:variant>
        <vt:lpwstr>_Toc328161741</vt:lpwstr>
      </vt:variant>
      <vt:variant>
        <vt:i4>1114170</vt:i4>
      </vt:variant>
      <vt:variant>
        <vt:i4>140</vt:i4>
      </vt:variant>
      <vt:variant>
        <vt:i4>0</vt:i4>
      </vt:variant>
      <vt:variant>
        <vt:i4>5</vt:i4>
      </vt:variant>
      <vt:variant>
        <vt:lpwstr/>
      </vt:variant>
      <vt:variant>
        <vt:lpwstr>_Toc328161740</vt:lpwstr>
      </vt:variant>
      <vt:variant>
        <vt:i4>1441850</vt:i4>
      </vt:variant>
      <vt:variant>
        <vt:i4>134</vt:i4>
      </vt:variant>
      <vt:variant>
        <vt:i4>0</vt:i4>
      </vt:variant>
      <vt:variant>
        <vt:i4>5</vt:i4>
      </vt:variant>
      <vt:variant>
        <vt:lpwstr/>
      </vt:variant>
      <vt:variant>
        <vt:lpwstr>_Toc328161739</vt:lpwstr>
      </vt:variant>
      <vt:variant>
        <vt:i4>1441850</vt:i4>
      </vt:variant>
      <vt:variant>
        <vt:i4>128</vt:i4>
      </vt:variant>
      <vt:variant>
        <vt:i4>0</vt:i4>
      </vt:variant>
      <vt:variant>
        <vt:i4>5</vt:i4>
      </vt:variant>
      <vt:variant>
        <vt:lpwstr/>
      </vt:variant>
      <vt:variant>
        <vt:lpwstr>_Toc328161738</vt:lpwstr>
      </vt:variant>
      <vt:variant>
        <vt:i4>1441850</vt:i4>
      </vt:variant>
      <vt:variant>
        <vt:i4>122</vt:i4>
      </vt:variant>
      <vt:variant>
        <vt:i4>0</vt:i4>
      </vt:variant>
      <vt:variant>
        <vt:i4>5</vt:i4>
      </vt:variant>
      <vt:variant>
        <vt:lpwstr/>
      </vt:variant>
      <vt:variant>
        <vt:lpwstr>_Toc328161737</vt:lpwstr>
      </vt:variant>
      <vt:variant>
        <vt:i4>1441850</vt:i4>
      </vt:variant>
      <vt:variant>
        <vt:i4>116</vt:i4>
      </vt:variant>
      <vt:variant>
        <vt:i4>0</vt:i4>
      </vt:variant>
      <vt:variant>
        <vt:i4>5</vt:i4>
      </vt:variant>
      <vt:variant>
        <vt:lpwstr/>
      </vt:variant>
      <vt:variant>
        <vt:lpwstr>_Toc328161736</vt:lpwstr>
      </vt:variant>
      <vt:variant>
        <vt:i4>1441850</vt:i4>
      </vt:variant>
      <vt:variant>
        <vt:i4>110</vt:i4>
      </vt:variant>
      <vt:variant>
        <vt:i4>0</vt:i4>
      </vt:variant>
      <vt:variant>
        <vt:i4>5</vt:i4>
      </vt:variant>
      <vt:variant>
        <vt:lpwstr/>
      </vt:variant>
      <vt:variant>
        <vt:lpwstr>_Toc328161735</vt:lpwstr>
      </vt:variant>
      <vt:variant>
        <vt:i4>1441850</vt:i4>
      </vt:variant>
      <vt:variant>
        <vt:i4>104</vt:i4>
      </vt:variant>
      <vt:variant>
        <vt:i4>0</vt:i4>
      </vt:variant>
      <vt:variant>
        <vt:i4>5</vt:i4>
      </vt:variant>
      <vt:variant>
        <vt:lpwstr/>
      </vt:variant>
      <vt:variant>
        <vt:lpwstr>_Toc328161734</vt:lpwstr>
      </vt:variant>
      <vt:variant>
        <vt:i4>1441850</vt:i4>
      </vt:variant>
      <vt:variant>
        <vt:i4>98</vt:i4>
      </vt:variant>
      <vt:variant>
        <vt:i4>0</vt:i4>
      </vt:variant>
      <vt:variant>
        <vt:i4>5</vt:i4>
      </vt:variant>
      <vt:variant>
        <vt:lpwstr/>
      </vt:variant>
      <vt:variant>
        <vt:lpwstr>_Toc328161733</vt:lpwstr>
      </vt:variant>
      <vt:variant>
        <vt:i4>1441850</vt:i4>
      </vt:variant>
      <vt:variant>
        <vt:i4>92</vt:i4>
      </vt:variant>
      <vt:variant>
        <vt:i4>0</vt:i4>
      </vt:variant>
      <vt:variant>
        <vt:i4>5</vt:i4>
      </vt:variant>
      <vt:variant>
        <vt:lpwstr/>
      </vt:variant>
      <vt:variant>
        <vt:lpwstr>_Toc328161732</vt:lpwstr>
      </vt:variant>
      <vt:variant>
        <vt:i4>1441850</vt:i4>
      </vt:variant>
      <vt:variant>
        <vt:i4>86</vt:i4>
      </vt:variant>
      <vt:variant>
        <vt:i4>0</vt:i4>
      </vt:variant>
      <vt:variant>
        <vt:i4>5</vt:i4>
      </vt:variant>
      <vt:variant>
        <vt:lpwstr/>
      </vt:variant>
      <vt:variant>
        <vt:lpwstr>_Toc328161731</vt:lpwstr>
      </vt:variant>
      <vt:variant>
        <vt:i4>1441850</vt:i4>
      </vt:variant>
      <vt:variant>
        <vt:i4>80</vt:i4>
      </vt:variant>
      <vt:variant>
        <vt:i4>0</vt:i4>
      </vt:variant>
      <vt:variant>
        <vt:i4>5</vt:i4>
      </vt:variant>
      <vt:variant>
        <vt:lpwstr/>
      </vt:variant>
      <vt:variant>
        <vt:lpwstr>_Toc328161730</vt:lpwstr>
      </vt:variant>
      <vt:variant>
        <vt:i4>1507386</vt:i4>
      </vt:variant>
      <vt:variant>
        <vt:i4>74</vt:i4>
      </vt:variant>
      <vt:variant>
        <vt:i4>0</vt:i4>
      </vt:variant>
      <vt:variant>
        <vt:i4>5</vt:i4>
      </vt:variant>
      <vt:variant>
        <vt:lpwstr/>
      </vt:variant>
      <vt:variant>
        <vt:lpwstr>_Toc328161729</vt:lpwstr>
      </vt:variant>
      <vt:variant>
        <vt:i4>1507386</vt:i4>
      </vt:variant>
      <vt:variant>
        <vt:i4>68</vt:i4>
      </vt:variant>
      <vt:variant>
        <vt:i4>0</vt:i4>
      </vt:variant>
      <vt:variant>
        <vt:i4>5</vt:i4>
      </vt:variant>
      <vt:variant>
        <vt:lpwstr/>
      </vt:variant>
      <vt:variant>
        <vt:lpwstr>_Toc328161728</vt:lpwstr>
      </vt:variant>
      <vt:variant>
        <vt:i4>1507386</vt:i4>
      </vt:variant>
      <vt:variant>
        <vt:i4>62</vt:i4>
      </vt:variant>
      <vt:variant>
        <vt:i4>0</vt:i4>
      </vt:variant>
      <vt:variant>
        <vt:i4>5</vt:i4>
      </vt:variant>
      <vt:variant>
        <vt:lpwstr/>
      </vt:variant>
      <vt:variant>
        <vt:lpwstr>_Toc328161727</vt:lpwstr>
      </vt:variant>
      <vt:variant>
        <vt:i4>1507386</vt:i4>
      </vt:variant>
      <vt:variant>
        <vt:i4>56</vt:i4>
      </vt:variant>
      <vt:variant>
        <vt:i4>0</vt:i4>
      </vt:variant>
      <vt:variant>
        <vt:i4>5</vt:i4>
      </vt:variant>
      <vt:variant>
        <vt:lpwstr/>
      </vt:variant>
      <vt:variant>
        <vt:lpwstr>_Toc328161726</vt:lpwstr>
      </vt:variant>
      <vt:variant>
        <vt:i4>1507386</vt:i4>
      </vt:variant>
      <vt:variant>
        <vt:i4>50</vt:i4>
      </vt:variant>
      <vt:variant>
        <vt:i4>0</vt:i4>
      </vt:variant>
      <vt:variant>
        <vt:i4>5</vt:i4>
      </vt:variant>
      <vt:variant>
        <vt:lpwstr/>
      </vt:variant>
      <vt:variant>
        <vt:lpwstr>_Toc328161725</vt:lpwstr>
      </vt:variant>
      <vt:variant>
        <vt:i4>1507386</vt:i4>
      </vt:variant>
      <vt:variant>
        <vt:i4>44</vt:i4>
      </vt:variant>
      <vt:variant>
        <vt:i4>0</vt:i4>
      </vt:variant>
      <vt:variant>
        <vt:i4>5</vt:i4>
      </vt:variant>
      <vt:variant>
        <vt:lpwstr/>
      </vt:variant>
      <vt:variant>
        <vt:lpwstr>_Toc328161724</vt:lpwstr>
      </vt:variant>
      <vt:variant>
        <vt:i4>1507386</vt:i4>
      </vt:variant>
      <vt:variant>
        <vt:i4>38</vt:i4>
      </vt:variant>
      <vt:variant>
        <vt:i4>0</vt:i4>
      </vt:variant>
      <vt:variant>
        <vt:i4>5</vt:i4>
      </vt:variant>
      <vt:variant>
        <vt:lpwstr/>
      </vt:variant>
      <vt:variant>
        <vt:lpwstr>_Toc328161723</vt:lpwstr>
      </vt:variant>
      <vt:variant>
        <vt:i4>1507386</vt:i4>
      </vt:variant>
      <vt:variant>
        <vt:i4>32</vt:i4>
      </vt:variant>
      <vt:variant>
        <vt:i4>0</vt:i4>
      </vt:variant>
      <vt:variant>
        <vt:i4>5</vt:i4>
      </vt:variant>
      <vt:variant>
        <vt:lpwstr/>
      </vt:variant>
      <vt:variant>
        <vt:lpwstr>_Toc328161722</vt:lpwstr>
      </vt:variant>
      <vt:variant>
        <vt:i4>1507386</vt:i4>
      </vt:variant>
      <vt:variant>
        <vt:i4>26</vt:i4>
      </vt:variant>
      <vt:variant>
        <vt:i4>0</vt:i4>
      </vt:variant>
      <vt:variant>
        <vt:i4>5</vt:i4>
      </vt:variant>
      <vt:variant>
        <vt:lpwstr/>
      </vt:variant>
      <vt:variant>
        <vt:lpwstr>_Toc328161721</vt:lpwstr>
      </vt:variant>
      <vt:variant>
        <vt:i4>1507386</vt:i4>
      </vt:variant>
      <vt:variant>
        <vt:i4>20</vt:i4>
      </vt:variant>
      <vt:variant>
        <vt:i4>0</vt:i4>
      </vt:variant>
      <vt:variant>
        <vt:i4>5</vt:i4>
      </vt:variant>
      <vt:variant>
        <vt:lpwstr/>
      </vt:variant>
      <vt:variant>
        <vt:lpwstr>_Toc328161720</vt:lpwstr>
      </vt:variant>
      <vt:variant>
        <vt:i4>1310778</vt:i4>
      </vt:variant>
      <vt:variant>
        <vt:i4>14</vt:i4>
      </vt:variant>
      <vt:variant>
        <vt:i4>0</vt:i4>
      </vt:variant>
      <vt:variant>
        <vt:i4>5</vt:i4>
      </vt:variant>
      <vt:variant>
        <vt:lpwstr/>
      </vt:variant>
      <vt:variant>
        <vt:lpwstr>_Toc328161719</vt:lpwstr>
      </vt:variant>
      <vt:variant>
        <vt:i4>1310778</vt:i4>
      </vt:variant>
      <vt:variant>
        <vt:i4>8</vt:i4>
      </vt:variant>
      <vt:variant>
        <vt:i4>0</vt:i4>
      </vt:variant>
      <vt:variant>
        <vt:i4>5</vt:i4>
      </vt:variant>
      <vt:variant>
        <vt:lpwstr/>
      </vt:variant>
      <vt:variant>
        <vt:lpwstr>_Toc328161718</vt:lpwstr>
      </vt:variant>
      <vt:variant>
        <vt:i4>1310778</vt:i4>
      </vt:variant>
      <vt:variant>
        <vt:i4>2</vt:i4>
      </vt:variant>
      <vt:variant>
        <vt:i4>0</vt:i4>
      </vt:variant>
      <vt:variant>
        <vt:i4>5</vt:i4>
      </vt:variant>
      <vt:variant>
        <vt:lpwstr/>
      </vt:variant>
      <vt:variant>
        <vt:lpwstr>_Toc328161717</vt:lpwstr>
      </vt:variant>
      <vt:variant>
        <vt:i4>5046359</vt:i4>
      </vt:variant>
      <vt:variant>
        <vt:i4>3</vt:i4>
      </vt:variant>
      <vt:variant>
        <vt:i4>0</vt:i4>
      </vt:variant>
      <vt:variant>
        <vt:i4>5</vt:i4>
      </vt:variant>
      <vt:variant>
        <vt:lpwstr>http://www.techprov.com/</vt:lpwstr>
      </vt:variant>
      <vt:variant>
        <vt:lpwstr/>
      </vt:variant>
      <vt:variant>
        <vt:i4>2752514</vt:i4>
      </vt:variant>
      <vt:variant>
        <vt:i4>0</vt:i4>
      </vt:variant>
      <vt:variant>
        <vt:i4>0</vt:i4>
      </vt:variant>
      <vt:variant>
        <vt:i4>5</vt:i4>
      </vt:variant>
      <vt:variant>
        <vt:lpwstr>mailto:Info@techprov.com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R6_Sprint4.1_INT32&amp;33_MDM_ManagePartyService_IDD</dc:title>
  <dc:subject/>
  <dc:creator>vinoths@virtusa.com</dc:creator>
  <cp:keywords/>
  <dc:description/>
  <cp:lastModifiedBy>Chethana Panthangi</cp:lastModifiedBy>
  <cp:revision>79</cp:revision>
  <dcterms:created xsi:type="dcterms:W3CDTF">2017-03-03T15:27:00Z</dcterms:created>
  <dcterms:modified xsi:type="dcterms:W3CDTF">2018-05-16T11:51:00Z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0x010100F23DC0BC887010408B3E85351F42510E</vt:lpwstr>
  </property>
  <property fmtid="{D5CDD505-2E9C-101B-9397-08002B2CF9AE}" pid="3" name="_NewReviewCycle">
    <vt:lpwstr/>
  </property>
  <property fmtid="{D5CDD505-2E9C-101B-9397-08002B2CF9AE}" pid="4" name="Order">
    <vt:r8>1407700</vt:r8>
  </property>
  <property fmtid="{D5CDD505-2E9C-101B-9397-08002B2CF9AE}" pid="5" name="Project">
    <vt:lpwstr>CDM</vt:lpwstr>
  </property>
  <property fmtid="{D5CDD505-2E9C-101B-9397-08002B2CF9AE}" pid="6" name="Capability">
    <vt:lpwstr>CreateCustomer</vt:lpwstr>
  </property>
  <property fmtid="{D5CDD505-2E9C-101B-9397-08002B2CF9AE}" pid="7" name="Tags">
    <vt:lpwstr/>
  </property>
  <property fmtid="{D5CDD505-2E9C-101B-9397-08002B2CF9AE}" pid="8" name="TaxKeyword">
    <vt:lpwstr/>
  </property>
  <property fmtid="{D5CDD505-2E9C-101B-9397-08002B2CF9AE}" pid="9" name="Phase">
    <vt:lpwstr>04 Elaboration</vt:lpwstr>
  </property>
  <property fmtid="{D5CDD505-2E9C-101B-9397-08002B2CF9AE}" pid="10" name="Release">
    <vt:lpwstr>Release 4</vt:lpwstr>
  </property>
  <property fmtid="{D5CDD505-2E9C-101B-9397-08002B2CF9AE}" pid="11" name="xd_Signature">
    <vt:bool>false</vt:bool>
  </property>
  <property fmtid="{D5CDD505-2E9C-101B-9397-08002B2CF9AE}" pid="12" name="xd_ProgID">
    <vt:lpwstr/>
  </property>
  <property fmtid="{D5CDD505-2E9C-101B-9397-08002B2CF9AE}" pid="13" name="TaxKeywordTaxHTField">
    <vt:lpwstr/>
  </property>
  <property fmtid="{D5CDD505-2E9C-101B-9397-08002B2CF9AE}" pid="14" name="TemplateUrl">
    <vt:lpwstr/>
  </property>
  <property fmtid="{D5CDD505-2E9C-101B-9397-08002B2CF9AE}" pid="15" name="TaxCatchAll">
    <vt:lpwstr/>
  </property>
  <property fmtid="{D5CDD505-2E9C-101B-9397-08002B2CF9AE}" pid="16" name="Category">
    <vt:lpwstr>02 A&amp;D</vt:lpwstr>
  </property>
  <property fmtid="{D5CDD505-2E9C-101B-9397-08002B2CF9AE}" pid="17" name="Use Case Stage">
    <vt:lpwstr>NA</vt:lpwstr>
  </property>
  <property fmtid="{D5CDD505-2E9C-101B-9397-08002B2CF9AE}" pid="18" name="Related Use Case Sets">
    <vt:lpwstr>;#NA;#</vt:lpwstr>
  </property>
  <property fmtid="{D5CDD505-2E9C-101B-9397-08002B2CF9AE}" pid="19" name="A&amp;D Platform(s)">
    <vt:lpwstr>;#MDM;#</vt:lpwstr>
  </property>
  <property fmtid="{D5CDD505-2E9C-101B-9397-08002B2CF9AE}" pid="20" name="R">
    <vt:lpwstr>Release 6.4.1</vt:lpwstr>
  </property>
  <property fmtid="{D5CDD505-2E9C-101B-9397-08002B2CF9AE}" pid="21" name="Approved By">
    <vt:lpwstr>TDA</vt:lpwstr>
  </property>
  <property fmtid="{D5CDD505-2E9C-101B-9397-08002B2CF9AE}" pid="22" name="Workstream">
    <vt:lpwstr>19 Sprint 4.1</vt:lpwstr>
  </property>
  <property fmtid="{D5CDD505-2E9C-101B-9397-08002B2CF9AE}" pid="23" name="P">
    <vt:lpwstr>02 Elaboration</vt:lpwstr>
  </property>
  <property fmtid="{D5CDD505-2E9C-101B-9397-08002B2CF9AE}" pid="24" name="A&amp;D Doc Type">
    <vt:lpwstr>Interface Detailed Design</vt:lpwstr>
  </property>
  <property fmtid="{D5CDD505-2E9C-101B-9397-08002B2CF9AE}" pid="25" name="Document Type">
    <vt:lpwstr>00 Not Allocated</vt:lpwstr>
  </property>
  <property fmtid="{D5CDD505-2E9C-101B-9397-08002B2CF9AE}" pid="26" name="Test Approvals">
    <vt:lpwstr>, </vt:lpwstr>
  </property>
  <property fmtid="{D5CDD505-2E9C-101B-9397-08002B2CF9AE}" pid="27" name="BDA presentation Category">
    <vt:lpwstr>NA</vt:lpwstr>
  </property>
</Properties>
</file>